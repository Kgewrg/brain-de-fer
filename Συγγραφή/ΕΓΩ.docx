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6"/>
        <w:gridCol w:w="3795"/>
        <w:gridCol w:w="2150"/>
      </w:tblGrid>
      <w:tr w:rsidR="00E74B6A" w14:paraId="2E0566EE" w14:textId="77777777" w:rsidTr="00E74B6A">
        <w:tc>
          <w:tcPr>
            <w:tcW w:w="2108" w:type="dxa"/>
          </w:tcPr>
          <w:p w14:paraId="2B414E4B" w14:textId="77777777" w:rsidR="009E579C" w:rsidRDefault="00E74B6A" w:rsidP="00180174">
            <w:pPr>
              <w:pStyle w:val="IntenseQuote"/>
            </w:pPr>
            <w:r>
              <w:rPr>
                <w:noProof/>
              </w:rPr>
              <w:drawing>
                <wp:inline distT="0" distB="0" distL="0" distR="0" wp14:anchorId="4F0C95F8" wp14:editId="30E21E31">
                  <wp:extent cx="1201981" cy="1228299"/>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938" cy="1233365"/>
                          </a:xfrm>
                          <a:prstGeom prst="rect">
                            <a:avLst/>
                          </a:prstGeom>
                          <a:noFill/>
                          <a:ln>
                            <a:noFill/>
                          </a:ln>
                        </pic:spPr>
                      </pic:pic>
                    </a:graphicData>
                  </a:graphic>
                </wp:inline>
              </w:drawing>
            </w:r>
          </w:p>
        </w:tc>
        <w:tc>
          <w:tcPr>
            <w:tcW w:w="5972" w:type="dxa"/>
          </w:tcPr>
          <w:p w14:paraId="036564EC" w14:textId="77777777" w:rsidR="00E74B6A" w:rsidRDefault="00E74B6A" w:rsidP="00E74B6A">
            <w:pPr>
              <w:pStyle w:val="a0"/>
              <w:pBdr>
                <w:top w:val="none" w:sz="0" w:space="0" w:color="auto"/>
                <w:left w:val="none" w:sz="0" w:space="0" w:color="auto"/>
                <w:bottom w:val="none" w:sz="0" w:space="0" w:color="auto"/>
                <w:right w:val="none" w:sz="0" w:space="0" w:color="auto"/>
                <w:between w:val="none" w:sz="0" w:space="0" w:color="auto"/>
                <w:bar w:val="none" w:sz="0" w:color="auto"/>
              </w:pBdr>
              <w:jc w:val="left"/>
              <w:rPr>
                <w:b/>
                <w:bCs/>
              </w:rPr>
            </w:pPr>
            <w:r w:rsidRPr="00E74B6A">
              <w:rPr>
                <w:b/>
                <w:bCs/>
              </w:rPr>
              <w:t>ΕΛΛΗΝΙΚΗ ΔΗΜΟΚΡΑΤΙΑ</w:t>
            </w:r>
            <w:r w:rsidRPr="00E74B6A">
              <w:rPr>
                <w:b/>
                <w:bCs/>
              </w:rPr>
              <w:br/>
              <w:t>ΠΑΝΕΠΙΣΤΗΜΙΟ ΔΥΤΙΚΗΣ ΜΑΚΕΔΟΝΙΑΣ</w:t>
            </w:r>
          </w:p>
          <w:p w14:paraId="63DD64C2" w14:textId="77777777" w:rsidR="00E74B6A" w:rsidRPr="00E74B6A" w:rsidRDefault="00E74B6A" w:rsidP="00E74B6A">
            <w:pPr>
              <w:pStyle w:val="a0"/>
              <w:pBdr>
                <w:top w:val="none" w:sz="0" w:space="0" w:color="auto"/>
                <w:left w:val="none" w:sz="0" w:space="0" w:color="auto"/>
                <w:bottom w:val="none" w:sz="0" w:space="0" w:color="auto"/>
                <w:right w:val="none" w:sz="0" w:space="0" w:color="auto"/>
                <w:between w:val="none" w:sz="0" w:space="0" w:color="auto"/>
                <w:bar w:val="none" w:sz="0" w:color="auto"/>
              </w:pBdr>
              <w:jc w:val="right"/>
              <w:rPr>
                <w:b/>
                <w:bCs/>
              </w:rPr>
            </w:pPr>
            <w:r>
              <w:rPr>
                <w:b/>
                <w:bCs/>
              </w:rPr>
              <w:t>ΠΟΛΥΤΕΝΧΙΚΗ ΣΧΟΛΗ</w:t>
            </w:r>
            <w:r>
              <w:rPr>
                <w:b/>
                <w:bCs/>
              </w:rPr>
              <w:br/>
              <w:t>ΤΜΗΜΑ ΗΛΕΚΤΡΟΛΟΓΩΝ ΜΗΧΑΝΙΚΩΝ &amp; ΜΗΧΑΝΙΚΩΝ ΥΠΟΛΟΓΙΣΤΩΝ</w:t>
            </w:r>
          </w:p>
        </w:tc>
        <w:tc>
          <w:tcPr>
            <w:tcW w:w="1701" w:type="dxa"/>
          </w:tcPr>
          <w:p w14:paraId="3F6F5B11" w14:textId="77777777" w:rsidR="009E579C" w:rsidRDefault="00E74B6A">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inline distT="0" distB="0" distL="0" distR="0" wp14:anchorId="6DAD0222" wp14:editId="2137C55E">
                  <wp:extent cx="1228090" cy="122809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5547" cy="1235547"/>
                          </a:xfrm>
                          <a:prstGeom prst="rect">
                            <a:avLst/>
                          </a:prstGeom>
                          <a:noFill/>
                          <a:ln>
                            <a:noFill/>
                          </a:ln>
                        </pic:spPr>
                      </pic:pic>
                    </a:graphicData>
                  </a:graphic>
                </wp:inline>
              </w:drawing>
            </w:r>
          </w:p>
        </w:tc>
      </w:tr>
    </w:tbl>
    <w:p w14:paraId="204A8471" w14:textId="77777777" w:rsidR="00FD3926" w:rsidRDefault="00FD3926">
      <w:pPr>
        <w:pStyle w:val="a0"/>
      </w:pPr>
    </w:p>
    <w:p w14:paraId="65C79D91" w14:textId="77777777" w:rsidR="00FD3926" w:rsidRDefault="00FD3926">
      <w:pPr>
        <w:pStyle w:val="a0"/>
      </w:pPr>
    </w:p>
    <w:p w14:paraId="35F4BE8F" w14:textId="3935F380" w:rsidR="00FD3926" w:rsidRPr="008F1972" w:rsidRDefault="008F1972">
      <w:pPr>
        <w:pStyle w:val="a1"/>
        <w:rPr>
          <w:rFonts w:ascii="Play" w:eastAsia="Play" w:hAnsi="Play" w:cs="Play"/>
          <w:b w:val="0"/>
          <w:bCs w:val="0"/>
          <w:color w:val="000000"/>
          <w:sz w:val="24"/>
          <w:szCs w:val="24"/>
        </w:rPr>
      </w:pPr>
      <w:r>
        <w:rPr>
          <w:rFonts w:ascii="Play" w:hAnsi="Play"/>
          <w:lang w:val="en-US"/>
        </w:rPr>
        <w:t>Brain</w:t>
      </w:r>
      <w:r w:rsidRPr="008F1972">
        <w:rPr>
          <w:rFonts w:ascii="Play" w:hAnsi="Play"/>
        </w:rPr>
        <w:t xml:space="preserve"> </w:t>
      </w:r>
      <w:r>
        <w:rPr>
          <w:rFonts w:ascii="Play" w:hAnsi="Play"/>
          <w:lang w:val="en-US"/>
        </w:rPr>
        <w:t>de fer</w:t>
      </w:r>
    </w:p>
    <w:p w14:paraId="5BF7174C" w14:textId="77777777" w:rsidR="00FD3926" w:rsidRDefault="009717E1">
      <w:pPr>
        <w:pStyle w:val="a0"/>
      </w:pPr>
      <w:r>
        <w:rPr>
          <w:rFonts w:eastAsia="Arial Unicode MS" w:cs="Arial Unicode MS"/>
        </w:rPr>
        <w:t>∆ΙΠΛΩΜΑΤΙΚΗ ΕΡΓΑΣΙΑ</w:t>
      </w:r>
    </w:p>
    <w:p w14:paraId="31459899" w14:textId="77777777" w:rsidR="00FD3926" w:rsidRDefault="009717E1">
      <w:pPr>
        <w:pStyle w:val="a0"/>
      </w:pPr>
      <w:r>
        <w:rPr>
          <w:noProof/>
        </w:rPr>
        <w:drawing>
          <wp:inline distT="0" distB="0" distL="0" distR="0" wp14:anchorId="739B7A17" wp14:editId="2EA7C77B">
            <wp:extent cx="1104900" cy="127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ge1image50916032.png"/>
                    <pic:cNvPicPr>
                      <a:picLocks noChangeAspect="1"/>
                    </pic:cNvPicPr>
                  </pic:nvPicPr>
                  <pic:blipFill>
                    <a:blip r:embed="rId10"/>
                    <a:stretch>
                      <a:fillRect/>
                    </a:stretch>
                  </pic:blipFill>
                  <pic:spPr>
                    <a:xfrm>
                      <a:off x="0" y="0"/>
                      <a:ext cx="1104900" cy="12700"/>
                    </a:xfrm>
                    <a:prstGeom prst="rect">
                      <a:avLst/>
                    </a:prstGeom>
                    <a:ln w="12700" cap="flat">
                      <a:noFill/>
                      <a:miter lim="400000"/>
                    </a:ln>
                    <a:effectLst/>
                  </pic:spPr>
                </pic:pic>
              </a:graphicData>
            </a:graphic>
          </wp:inline>
        </w:drawing>
      </w:r>
    </w:p>
    <w:p w14:paraId="55FC0531" w14:textId="77607DD9" w:rsidR="00FD3926" w:rsidRDefault="009717E1">
      <w:pPr>
        <w:pStyle w:val="a0"/>
        <w:rPr>
          <w:sz w:val="24"/>
          <w:szCs w:val="24"/>
        </w:rPr>
      </w:pPr>
      <w:r>
        <w:rPr>
          <w:rFonts w:eastAsia="Arial Unicode MS" w:cs="Arial Unicode MS"/>
        </w:rPr>
        <w:t>του</w:t>
      </w:r>
    </w:p>
    <w:p w14:paraId="405FF9F3" w14:textId="5BA464A5" w:rsidR="00FD3926" w:rsidRDefault="008F1972">
      <w:pPr>
        <w:pStyle w:val="a0"/>
        <w:rPr>
          <w:sz w:val="24"/>
          <w:szCs w:val="24"/>
        </w:rPr>
      </w:pPr>
      <w:r>
        <w:rPr>
          <w:b/>
          <w:bCs/>
          <w:sz w:val="32"/>
          <w:szCs w:val="32"/>
        </w:rPr>
        <w:t>Κωνσταντίνο</w:t>
      </w:r>
      <w:r w:rsidR="00261CD4">
        <w:rPr>
          <w:b/>
          <w:bCs/>
          <w:sz w:val="32"/>
          <w:szCs w:val="32"/>
        </w:rPr>
        <w:t>υ</w:t>
      </w:r>
      <w:r>
        <w:rPr>
          <w:b/>
          <w:bCs/>
          <w:sz w:val="32"/>
          <w:szCs w:val="32"/>
        </w:rPr>
        <w:t xml:space="preserve"> </w:t>
      </w:r>
      <w:proofErr w:type="spellStart"/>
      <w:r>
        <w:rPr>
          <w:b/>
          <w:bCs/>
          <w:sz w:val="32"/>
          <w:szCs w:val="32"/>
        </w:rPr>
        <w:t>Παλέγκα</w:t>
      </w:r>
      <w:proofErr w:type="spellEnd"/>
    </w:p>
    <w:p w14:paraId="3D04AE41" w14:textId="77777777" w:rsidR="00FD3926" w:rsidRDefault="00FD3926">
      <w:pPr>
        <w:pStyle w:val="a0"/>
        <w:rPr>
          <w:sz w:val="24"/>
          <w:szCs w:val="24"/>
        </w:rPr>
      </w:pPr>
    </w:p>
    <w:p w14:paraId="779DB852" w14:textId="77777777" w:rsidR="00FD3926" w:rsidRDefault="00FD3926">
      <w:pPr>
        <w:pStyle w:val="a0"/>
        <w:rPr>
          <w:sz w:val="24"/>
          <w:szCs w:val="24"/>
        </w:rPr>
      </w:pPr>
    </w:p>
    <w:p w14:paraId="78B51147" w14:textId="77777777" w:rsidR="00FD3926" w:rsidRDefault="000C5962">
      <w:pPr>
        <w:pStyle w:val="a0"/>
        <w:rPr>
          <w:sz w:val="24"/>
          <w:szCs w:val="24"/>
        </w:rPr>
      </w:pPr>
      <w:r>
        <w:rPr>
          <w:noProof/>
        </w:rPr>
        <w:drawing>
          <wp:anchor distT="152400" distB="152400" distL="152400" distR="152400" simplePos="0" relativeHeight="251658239" behindDoc="1" locked="0" layoutInCell="1" allowOverlap="1" wp14:anchorId="759C8EB9" wp14:editId="720C5C25">
            <wp:simplePos x="0" y="0"/>
            <wp:positionH relativeFrom="margin">
              <wp:posOffset>1064895</wp:posOffset>
            </wp:positionH>
            <wp:positionV relativeFrom="line">
              <wp:posOffset>31115</wp:posOffset>
            </wp:positionV>
            <wp:extent cx="6239578" cy="6144557"/>
            <wp:effectExtent l="114300" t="114300" r="161290" b="237490"/>
            <wp:wrapNone/>
            <wp:docPr id="1" name="officeArt object"/>
            <wp:cNvGraphicFramePr/>
            <a:graphic xmlns:a="http://schemas.openxmlformats.org/drawingml/2006/main">
              <a:graphicData uri="http://schemas.openxmlformats.org/drawingml/2006/picture">
                <pic:pic xmlns:pic="http://schemas.openxmlformats.org/drawingml/2006/picture">
                  <pic:nvPicPr>
                    <pic:cNvPr id="1073741825" name="logo αντίγραφο.png"/>
                    <pic:cNvPicPr>
                      <a:picLocks noChangeAspect="1"/>
                    </pic:cNvPicPr>
                  </pic:nvPicPr>
                  <pic:blipFill rotWithShape="1">
                    <a:blip r:embed="rId11">
                      <a:alphaModFix amt="9000"/>
                    </a:blip>
                    <a:srcRect r="75919" b="10082"/>
                    <a:stretch/>
                  </pic:blipFill>
                  <pic:spPr bwMode="auto">
                    <a:xfrm rot="19778614">
                      <a:off x="0" y="0"/>
                      <a:ext cx="6239578" cy="6144557"/>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64DBC9" w14:textId="77777777" w:rsidR="00FD3926" w:rsidRDefault="00FD3926">
      <w:pPr>
        <w:pStyle w:val="a0"/>
      </w:pPr>
    </w:p>
    <w:p w14:paraId="195085C3" w14:textId="734744B5" w:rsidR="00FD3926" w:rsidRDefault="00C90D2A">
      <w:pPr>
        <w:pStyle w:val="a0"/>
      </w:pPr>
      <w:r>
        <w:rPr>
          <w:rFonts w:eastAsia="Arial Unicode MS" w:cs="Arial Unicode MS"/>
          <w:b/>
          <w:bCs/>
          <w:sz w:val="29"/>
          <w:szCs w:val="29"/>
        </w:rPr>
        <w:t>Επιβλέπων</w:t>
      </w:r>
      <w:r w:rsidR="009717E1">
        <w:rPr>
          <w:rFonts w:eastAsia="Arial Unicode MS" w:cs="Arial Unicode MS"/>
          <w:b/>
          <w:bCs/>
          <w:sz w:val="29"/>
          <w:szCs w:val="29"/>
        </w:rPr>
        <w:t xml:space="preserve">: </w:t>
      </w:r>
      <w:r w:rsidR="008F1972">
        <w:rPr>
          <w:rFonts w:eastAsia="Arial Unicode MS" w:cs="Arial Unicode MS"/>
        </w:rPr>
        <w:t xml:space="preserve">Μάρκος </w:t>
      </w:r>
      <w:proofErr w:type="spellStart"/>
      <w:r w:rsidR="008F1972">
        <w:rPr>
          <w:rFonts w:eastAsia="Arial Unicode MS" w:cs="Arial Unicode MS"/>
        </w:rPr>
        <w:t>Τσίπουρας</w:t>
      </w:r>
      <w:proofErr w:type="spellEnd"/>
      <w:r w:rsidR="009717E1">
        <w:rPr>
          <w:rFonts w:eastAsia="Arial Unicode MS" w:cs="Arial Unicode MS"/>
        </w:rPr>
        <w:t xml:space="preserve"> </w:t>
      </w:r>
    </w:p>
    <w:p w14:paraId="41285837" w14:textId="31693588" w:rsidR="00FD3926" w:rsidRDefault="009717E1">
      <w:pPr>
        <w:pStyle w:val="a0"/>
      </w:pPr>
      <w:r>
        <w:rPr>
          <w:rFonts w:eastAsia="Arial Unicode MS" w:cs="Arial Unicode MS"/>
        </w:rPr>
        <w:tab/>
      </w:r>
      <w:r>
        <w:rPr>
          <w:rFonts w:eastAsia="Arial Unicode MS" w:cs="Arial Unicode MS"/>
        </w:rPr>
        <w:tab/>
        <w:t xml:space="preserve">  </w:t>
      </w:r>
      <w:r w:rsidR="008F1972">
        <w:rPr>
          <w:rFonts w:eastAsia="Arial Unicode MS" w:cs="Arial Unicode MS"/>
        </w:rPr>
        <w:t>Αναπληρωτής καθηγητής</w:t>
      </w:r>
      <w:r>
        <w:rPr>
          <w:rFonts w:eastAsia="Arial Unicode MS" w:cs="Arial Unicode MS"/>
        </w:rPr>
        <w:t xml:space="preserve"> </w:t>
      </w:r>
    </w:p>
    <w:p w14:paraId="43CD0FAB" w14:textId="77777777" w:rsidR="00FD3926" w:rsidRDefault="00FD3926">
      <w:pPr>
        <w:pStyle w:val="a0"/>
        <w:jc w:val="left"/>
      </w:pPr>
    </w:p>
    <w:p w14:paraId="2CDEFD39" w14:textId="77777777" w:rsidR="00FD3926" w:rsidRDefault="00FD3926">
      <w:pPr>
        <w:pStyle w:val="a0"/>
        <w:jc w:val="left"/>
      </w:pPr>
    </w:p>
    <w:p w14:paraId="01A52EFB" w14:textId="77777777" w:rsidR="00FD3926" w:rsidRDefault="00FD3926">
      <w:pPr>
        <w:pStyle w:val="a0"/>
        <w:jc w:val="left"/>
      </w:pPr>
    </w:p>
    <w:p w14:paraId="3907FA4C" w14:textId="77777777" w:rsidR="00FD3926" w:rsidRDefault="00FD3926">
      <w:pPr>
        <w:pStyle w:val="a0"/>
        <w:jc w:val="left"/>
      </w:pPr>
    </w:p>
    <w:p w14:paraId="021A0869" w14:textId="77777777" w:rsidR="00FD3926" w:rsidRDefault="00FD3926">
      <w:pPr>
        <w:pStyle w:val="a0"/>
        <w:jc w:val="left"/>
      </w:pPr>
    </w:p>
    <w:p w14:paraId="3BC15812" w14:textId="77777777" w:rsidR="00FD3926" w:rsidRDefault="00FD3926">
      <w:pPr>
        <w:pStyle w:val="a0"/>
        <w:jc w:val="left"/>
        <w:rPr>
          <w:sz w:val="24"/>
          <w:szCs w:val="24"/>
        </w:rPr>
      </w:pPr>
    </w:p>
    <w:p w14:paraId="035C7FAA" w14:textId="22A38827" w:rsidR="00FD3926" w:rsidRDefault="00261CD4">
      <w:pPr>
        <w:pStyle w:val="a0"/>
        <w:sectPr w:rsidR="00FD3926" w:rsidSect="00BF3F59">
          <w:footerReference w:type="default" r:id="rId12"/>
          <w:pgSz w:w="11906" w:h="16838" w:code="9"/>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docGrid w:linePitch="326"/>
        </w:sectPr>
      </w:pPr>
      <w:r>
        <w:rPr>
          <w:rFonts w:eastAsia="Arial Unicode MS" w:cs="Arial Unicode MS"/>
        </w:rPr>
        <w:t>ΚΟΖΑΝΗ</w:t>
      </w:r>
      <w:r w:rsidR="009717E1">
        <w:rPr>
          <w:rFonts w:eastAsia="Arial Unicode MS" w:cs="Arial Unicode MS"/>
        </w:rPr>
        <w:t>/</w:t>
      </w:r>
      <w:r>
        <w:rPr>
          <w:rFonts w:eastAsia="Arial Unicode MS" w:cs="Arial Unicode MS"/>
          <w:lang w:val="en-US"/>
        </w:rPr>
        <w:t>10</w:t>
      </w:r>
      <w:r w:rsidR="009717E1">
        <w:rPr>
          <w:rFonts w:eastAsia="Arial Unicode MS" w:cs="Arial Unicode MS"/>
        </w:rPr>
        <w:t>/</w:t>
      </w:r>
      <w:r>
        <w:rPr>
          <w:rFonts w:eastAsia="Arial Unicode MS" w:cs="Arial Unicode MS"/>
        </w:rPr>
        <w:t>2023</w:t>
      </w:r>
      <w:r w:rsidR="009717E1">
        <w:rPr>
          <w:rFonts w:eastAsia="Arial Unicode MS" w:cs="Arial Unicode MS"/>
        </w:rPr>
        <w:t xml:space="preserve"> </w:t>
      </w:r>
    </w:p>
    <w:p w14:paraId="0E9A4E10" w14:textId="77777777" w:rsidR="00FD3926" w:rsidRDefault="00FD3926">
      <w:pPr>
        <w:pStyle w:val="a0"/>
      </w:pPr>
    </w:p>
    <w:p w14:paraId="50B18338" w14:textId="77777777" w:rsidR="00FD3926" w:rsidRDefault="00FD3926">
      <w:pPr>
        <w:pStyle w:val="a0"/>
      </w:pPr>
    </w:p>
    <w:p w14:paraId="4503D927" w14:textId="77777777" w:rsidR="00FD3926" w:rsidRDefault="00FD3926">
      <w:pPr>
        <w:pStyle w:val="a0"/>
      </w:pPr>
    </w:p>
    <w:p w14:paraId="3FAE96E4" w14:textId="77777777" w:rsidR="00FD3926" w:rsidRDefault="00FD3926">
      <w:pPr>
        <w:pStyle w:val="a0"/>
      </w:pPr>
    </w:p>
    <w:p w14:paraId="27DF8DFC" w14:textId="77777777" w:rsidR="00FD3926" w:rsidRDefault="00FD3926">
      <w:pPr>
        <w:pStyle w:val="a0"/>
      </w:pPr>
    </w:p>
    <w:p w14:paraId="4656B844" w14:textId="77777777" w:rsidR="00FD3926" w:rsidRDefault="00FD3926" w:rsidP="00F749F7">
      <w:pPr>
        <w:pStyle w:val="a0"/>
        <w:tabs>
          <w:tab w:val="left" w:pos="5985"/>
        </w:tabs>
      </w:pPr>
    </w:p>
    <w:p w14:paraId="07E7D9A1" w14:textId="77777777" w:rsidR="00FD3926" w:rsidRDefault="00FD3926">
      <w:pPr>
        <w:pStyle w:val="a0"/>
      </w:pPr>
    </w:p>
    <w:p w14:paraId="6494AF8E" w14:textId="77777777" w:rsidR="00FD3926" w:rsidRDefault="00FD3926">
      <w:pPr>
        <w:pStyle w:val="a0"/>
      </w:pPr>
    </w:p>
    <w:p w14:paraId="371FD206" w14:textId="77777777" w:rsidR="00FD3926" w:rsidRDefault="00FD3926">
      <w:pPr>
        <w:pStyle w:val="a0"/>
      </w:pPr>
    </w:p>
    <w:p w14:paraId="5AC8F82F" w14:textId="77777777" w:rsidR="00FD3926" w:rsidRDefault="00FD3926">
      <w:pPr>
        <w:pStyle w:val="a0"/>
      </w:pPr>
    </w:p>
    <w:p w14:paraId="6AE61244" w14:textId="77777777" w:rsidR="00FD3926" w:rsidRPr="00926C1A" w:rsidRDefault="009717E1" w:rsidP="00070596">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1757A9D3" w14:textId="77777777" w:rsidR="00926C1A" w:rsidRDefault="00926C1A" w:rsidP="00070596">
      <w:pPr>
        <w:pStyle w:val="a0"/>
        <w:rPr>
          <w:rFonts w:eastAsia="Arial Unicode MS" w:cs="Arial Unicode MS"/>
          <w:color w:val="auto"/>
        </w:rPr>
      </w:pPr>
    </w:p>
    <w:p w14:paraId="191AC584" w14:textId="77777777" w:rsidR="00926C1A" w:rsidRDefault="00926C1A" w:rsidP="00070596">
      <w:pPr>
        <w:pStyle w:val="a0"/>
        <w:rPr>
          <w:rFonts w:eastAsia="Arial Unicode MS" w:cs="Arial Unicode MS"/>
          <w:color w:val="auto"/>
        </w:rPr>
      </w:pPr>
    </w:p>
    <w:p w14:paraId="331825D5" w14:textId="77777777" w:rsidR="00926C1A" w:rsidRPr="00867979" w:rsidRDefault="00926C1A" w:rsidP="00070596">
      <w:pPr>
        <w:pStyle w:val="a0"/>
        <w:rPr>
          <w:color w:val="auto"/>
        </w:rPr>
        <w:sectPr w:rsidR="00926C1A" w:rsidRPr="00867979" w:rsidSect="00F749F7">
          <w:headerReference w:type="default" r:id="rId13"/>
          <w:pgSz w:w="11906" w:h="16838"/>
          <w:pgMar w:top="1134" w:right="1134" w:bottom="1134" w:left="1134" w:header="709" w:footer="851" w:gutter="0"/>
          <w:cols w:space="720"/>
          <w:titlePg/>
        </w:sectPr>
      </w:pPr>
    </w:p>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5405"/>
        <w:gridCol w:w="2410"/>
      </w:tblGrid>
      <w:tr w:rsidR="00094B92" w14:paraId="13EED821" w14:textId="77777777" w:rsidTr="00070596">
        <w:tc>
          <w:tcPr>
            <w:tcW w:w="2108" w:type="dxa"/>
          </w:tcPr>
          <w:p w14:paraId="40701DCB" w14:textId="77777777" w:rsid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lastRenderedPageBreak/>
              <w:drawing>
                <wp:inline distT="0" distB="0" distL="0" distR="0" wp14:anchorId="640DD63B" wp14:editId="01E07FFC">
                  <wp:extent cx="1201981" cy="122829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938" cy="1233365"/>
                          </a:xfrm>
                          <a:prstGeom prst="rect">
                            <a:avLst/>
                          </a:prstGeom>
                          <a:noFill/>
                          <a:ln>
                            <a:noFill/>
                          </a:ln>
                        </pic:spPr>
                      </pic:pic>
                    </a:graphicData>
                  </a:graphic>
                </wp:inline>
              </w:drawing>
            </w:r>
          </w:p>
        </w:tc>
        <w:tc>
          <w:tcPr>
            <w:tcW w:w="5405" w:type="dxa"/>
          </w:tcPr>
          <w:p w14:paraId="2833BE2D" w14:textId="77777777" w:rsidR="00094B92" w:rsidRP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jc w:val="left"/>
              <w:rPr>
                <w:b/>
                <w:bCs/>
                <w:lang w:val="en-US"/>
              </w:rPr>
            </w:pPr>
            <w:r>
              <w:rPr>
                <w:b/>
                <w:bCs/>
                <w:lang w:val="en-US"/>
              </w:rPr>
              <w:t>HELLENIC</w:t>
            </w:r>
            <w:r w:rsidRPr="00094B92">
              <w:rPr>
                <w:b/>
                <w:bCs/>
                <w:lang w:val="en-US"/>
              </w:rPr>
              <w:t xml:space="preserve"> </w:t>
            </w:r>
            <w:r>
              <w:rPr>
                <w:b/>
                <w:bCs/>
                <w:lang w:val="en-US"/>
              </w:rPr>
              <w:t>DEMOCRACY</w:t>
            </w:r>
            <w:r w:rsidRPr="00094B92">
              <w:rPr>
                <w:b/>
                <w:bCs/>
                <w:lang w:val="en-US"/>
              </w:rPr>
              <w:br/>
            </w:r>
            <w:r>
              <w:rPr>
                <w:b/>
                <w:bCs/>
                <w:lang w:val="en-US"/>
              </w:rPr>
              <w:t>UNIVERSITY OF WESTERN MACEDONIA</w:t>
            </w:r>
          </w:p>
          <w:p w14:paraId="64139E7C" w14:textId="77777777" w:rsidR="00094B92" w:rsidRP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jc w:val="right"/>
              <w:rPr>
                <w:b/>
                <w:bCs/>
                <w:lang w:val="en-US"/>
              </w:rPr>
            </w:pPr>
            <w:r>
              <w:rPr>
                <w:b/>
                <w:bCs/>
                <w:lang w:val="en-US"/>
              </w:rPr>
              <w:t>FUCULTY</w:t>
            </w:r>
            <w:r w:rsidRPr="00094B92">
              <w:rPr>
                <w:b/>
                <w:bCs/>
                <w:lang w:val="en-US"/>
              </w:rPr>
              <w:t xml:space="preserve"> </w:t>
            </w:r>
            <w:r>
              <w:rPr>
                <w:b/>
                <w:bCs/>
                <w:lang w:val="en-US"/>
              </w:rPr>
              <w:t>OF</w:t>
            </w:r>
            <w:r w:rsidRPr="00094B92">
              <w:rPr>
                <w:b/>
                <w:bCs/>
                <w:lang w:val="en-US"/>
              </w:rPr>
              <w:t xml:space="preserve"> </w:t>
            </w:r>
            <w:r>
              <w:rPr>
                <w:b/>
                <w:bCs/>
                <w:lang w:val="en-US"/>
              </w:rPr>
              <w:t>ENGINEERING</w:t>
            </w:r>
            <w:r w:rsidRPr="00094B92">
              <w:rPr>
                <w:b/>
                <w:bCs/>
                <w:lang w:val="en-US"/>
              </w:rPr>
              <w:br/>
            </w:r>
            <w:r>
              <w:rPr>
                <w:b/>
                <w:bCs/>
                <w:lang w:val="en-US"/>
              </w:rPr>
              <w:t xml:space="preserve">DEPARTMENT OF ELECTRICAL &amp; </w:t>
            </w:r>
            <w:r>
              <w:rPr>
                <w:b/>
                <w:bCs/>
                <w:lang w:val="en-US"/>
              </w:rPr>
              <w:br/>
              <w:t>COMPUTER ENGINEERING</w:t>
            </w:r>
          </w:p>
        </w:tc>
        <w:tc>
          <w:tcPr>
            <w:tcW w:w="2410" w:type="dxa"/>
          </w:tcPr>
          <w:p w14:paraId="5FB3E897" w14:textId="77777777" w:rsid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inline distT="0" distB="0" distL="0" distR="0" wp14:anchorId="1C9AA544" wp14:editId="73C2D674">
                  <wp:extent cx="1228090" cy="122809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5547" cy="1235547"/>
                          </a:xfrm>
                          <a:prstGeom prst="rect">
                            <a:avLst/>
                          </a:prstGeom>
                          <a:noFill/>
                          <a:ln>
                            <a:noFill/>
                          </a:ln>
                        </pic:spPr>
                      </pic:pic>
                    </a:graphicData>
                  </a:graphic>
                </wp:inline>
              </w:drawing>
            </w:r>
          </w:p>
        </w:tc>
      </w:tr>
    </w:tbl>
    <w:p w14:paraId="4CE61359" w14:textId="77777777" w:rsidR="00FD3926" w:rsidRDefault="00FD3926">
      <w:pPr>
        <w:pStyle w:val="a0"/>
      </w:pPr>
    </w:p>
    <w:p w14:paraId="3181215D" w14:textId="77777777" w:rsidR="00FD3926" w:rsidRDefault="00FD3926">
      <w:pPr>
        <w:pStyle w:val="a0"/>
      </w:pPr>
    </w:p>
    <w:p w14:paraId="41E9B311" w14:textId="2EED0346" w:rsidR="00FD3926" w:rsidRPr="008F2D8E" w:rsidRDefault="008F2D8E">
      <w:pPr>
        <w:pStyle w:val="a1"/>
        <w:rPr>
          <w:rFonts w:ascii="Play" w:eastAsia="Play" w:hAnsi="Play" w:cs="Play"/>
          <w:b w:val="0"/>
          <w:bCs w:val="0"/>
          <w:color w:val="000000"/>
          <w:sz w:val="24"/>
          <w:szCs w:val="24"/>
          <w:lang w:val="en-US"/>
        </w:rPr>
      </w:pPr>
      <w:r>
        <w:rPr>
          <w:rFonts w:ascii="Play" w:hAnsi="Play"/>
          <w:lang w:val="en-US"/>
        </w:rPr>
        <w:t>Brain de fer</w:t>
      </w:r>
    </w:p>
    <w:p w14:paraId="119BAB0A" w14:textId="77777777" w:rsidR="00FD3926" w:rsidRPr="008F2D8E" w:rsidRDefault="009717E1">
      <w:pPr>
        <w:pStyle w:val="a0"/>
        <w:rPr>
          <w:sz w:val="24"/>
          <w:szCs w:val="24"/>
          <w:lang w:val="en-US"/>
        </w:rPr>
      </w:pPr>
      <w:r>
        <w:rPr>
          <w:rFonts w:eastAsia="Arial Unicode MS" w:cs="Arial Unicode MS"/>
          <w:lang w:val="en-US"/>
        </w:rPr>
        <w:t>THESIS</w:t>
      </w:r>
    </w:p>
    <w:p w14:paraId="1BFD57CE" w14:textId="77777777" w:rsidR="00FD3926" w:rsidRDefault="009717E1">
      <w:pPr>
        <w:pStyle w:val="a0"/>
      </w:pPr>
      <w:r>
        <w:rPr>
          <w:noProof/>
        </w:rPr>
        <w:drawing>
          <wp:inline distT="0" distB="0" distL="0" distR="0" wp14:anchorId="14AA0C31" wp14:editId="5AA26494">
            <wp:extent cx="1104900" cy="127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ge1image50916032.png"/>
                    <pic:cNvPicPr>
                      <a:picLocks noChangeAspect="1"/>
                    </pic:cNvPicPr>
                  </pic:nvPicPr>
                  <pic:blipFill>
                    <a:blip r:embed="rId10"/>
                    <a:stretch>
                      <a:fillRect/>
                    </a:stretch>
                  </pic:blipFill>
                  <pic:spPr>
                    <a:xfrm>
                      <a:off x="0" y="0"/>
                      <a:ext cx="1104900" cy="12700"/>
                    </a:xfrm>
                    <a:prstGeom prst="rect">
                      <a:avLst/>
                    </a:prstGeom>
                    <a:ln w="12700" cap="flat">
                      <a:noFill/>
                      <a:miter lim="400000"/>
                    </a:ln>
                    <a:effectLst/>
                  </pic:spPr>
                </pic:pic>
              </a:graphicData>
            </a:graphic>
          </wp:inline>
        </w:drawing>
      </w:r>
    </w:p>
    <w:p w14:paraId="611E4403" w14:textId="77777777" w:rsidR="00FD3926" w:rsidRDefault="00FD3926">
      <w:pPr>
        <w:pStyle w:val="a0"/>
        <w:rPr>
          <w:sz w:val="24"/>
          <w:szCs w:val="24"/>
        </w:rPr>
      </w:pPr>
    </w:p>
    <w:p w14:paraId="6124208C" w14:textId="3F3F3E68" w:rsidR="00FD3926" w:rsidRPr="008F2D8E" w:rsidRDefault="008F2D8E">
      <w:pPr>
        <w:pStyle w:val="a0"/>
        <w:rPr>
          <w:sz w:val="24"/>
          <w:szCs w:val="24"/>
          <w:lang w:val="en-US"/>
        </w:rPr>
      </w:pPr>
      <w:r>
        <w:rPr>
          <w:b/>
          <w:bCs/>
          <w:sz w:val="32"/>
          <w:szCs w:val="32"/>
          <w:lang w:val="en-US"/>
        </w:rPr>
        <w:t xml:space="preserve">Konstantinos </w:t>
      </w:r>
      <w:proofErr w:type="spellStart"/>
      <w:r>
        <w:rPr>
          <w:b/>
          <w:bCs/>
          <w:sz w:val="32"/>
          <w:szCs w:val="32"/>
          <w:lang w:val="en-US"/>
        </w:rPr>
        <w:t>Palegkas</w:t>
      </w:r>
      <w:proofErr w:type="spellEnd"/>
    </w:p>
    <w:p w14:paraId="4201858F" w14:textId="77777777" w:rsidR="00FD3926" w:rsidRPr="00B96343" w:rsidRDefault="00FD3926">
      <w:pPr>
        <w:pStyle w:val="a0"/>
        <w:rPr>
          <w:sz w:val="24"/>
          <w:szCs w:val="24"/>
          <w:lang w:val="en-US"/>
        </w:rPr>
      </w:pPr>
    </w:p>
    <w:p w14:paraId="4F6D8B9A" w14:textId="77777777" w:rsidR="00FD3926" w:rsidRPr="00B96343" w:rsidRDefault="00E74B6A">
      <w:pPr>
        <w:pStyle w:val="a0"/>
        <w:rPr>
          <w:sz w:val="24"/>
          <w:szCs w:val="24"/>
          <w:lang w:val="en-US"/>
        </w:rPr>
      </w:pPr>
      <w:r>
        <w:rPr>
          <w:noProof/>
        </w:rPr>
        <w:drawing>
          <wp:anchor distT="152400" distB="152400" distL="152400" distR="152400" simplePos="0" relativeHeight="251686912" behindDoc="1" locked="0" layoutInCell="1" allowOverlap="1" wp14:anchorId="22F9651F" wp14:editId="1DC832EC">
            <wp:simplePos x="0" y="0"/>
            <wp:positionH relativeFrom="margin">
              <wp:posOffset>1064895</wp:posOffset>
            </wp:positionH>
            <wp:positionV relativeFrom="line">
              <wp:posOffset>261094</wp:posOffset>
            </wp:positionV>
            <wp:extent cx="6239578" cy="6144557"/>
            <wp:effectExtent l="114300" t="114300" r="161290" b="237490"/>
            <wp:wrapNone/>
            <wp:docPr id="8" name="officeArt object"/>
            <wp:cNvGraphicFramePr/>
            <a:graphic xmlns:a="http://schemas.openxmlformats.org/drawingml/2006/main">
              <a:graphicData uri="http://schemas.openxmlformats.org/drawingml/2006/picture">
                <pic:pic xmlns:pic="http://schemas.openxmlformats.org/drawingml/2006/picture">
                  <pic:nvPicPr>
                    <pic:cNvPr id="1073741825" name="logo αντίγραφο.png"/>
                    <pic:cNvPicPr>
                      <a:picLocks noChangeAspect="1"/>
                    </pic:cNvPicPr>
                  </pic:nvPicPr>
                  <pic:blipFill rotWithShape="1">
                    <a:blip r:embed="rId11">
                      <a:alphaModFix amt="9000"/>
                    </a:blip>
                    <a:srcRect r="75919" b="10082"/>
                    <a:stretch/>
                  </pic:blipFill>
                  <pic:spPr bwMode="auto">
                    <a:xfrm rot="19778614">
                      <a:off x="0" y="0"/>
                      <a:ext cx="6239578" cy="6144557"/>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165D1" w14:textId="77777777" w:rsidR="00FD3926" w:rsidRPr="00B96343" w:rsidRDefault="00FD3926">
      <w:pPr>
        <w:pStyle w:val="a0"/>
        <w:rPr>
          <w:sz w:val="24"/>
          <w:szCs w:val="24"/>
          <w:lang w:val="en-US"/>
        </w:rPr>
      </w:pPr>
    </w:p>
    <w:p w14:paraId="3CFBD8B8" w14:textId="77777777" w:rsidR="00FD3926" w:rsidRPr="00B96343" w:rsidRDefault="00FD3926">
      <w:pPr>
        <w:pStyle w:val="a0"/>
        <w:rPr>
          <w:lang w:val="en-US"/>
        </w:rPr>
      </w:pPr>
    </w:p>
    <w:p w14:paraId="24B5E3DC" w14:textId="2BBCBA64" w:rsidR="00FD3926" w:rsidRPr="00B96343" w:rsidRDefault="009717E1">
      <w:pPr>
        <w:pStyle w:val="a0"/>
        <w:rPr>
          <w:lang w:val="en-US"/>
        </w:rPr>
      </w:pPr>
      <w:r>
        <w:rPr>
          <w:rFonts w:eastAsia="Arial Unicode MS" w:cs="Arial Unicode MS"/>
          <w:b/>
          <w:bCs/>
          <w:lang w:val="en-US"/>
        </w:rPr>
        <w:t>SUPERVISOR</w:t>
      </w:r>
      <w:r w:rsidRPr="00B96343">
        <w:rPr>
          <w:rFonts w:eastAsia="Arial Unicode MS" w:cs="Arial Unicode MS"/>
          <w:b/>
          <w:bCs/>
          <w:sz w:val="29"/>
          <w:szCs w:val="29"/>
          <w:lang w:val="en-US"/>
        </w:rPr>
        <w:t xml:space="preserve">: </w:t>
      </w:r>
      <w:r w:rsidR="008F2D8E">
        <w:rPr>
          <w:rFonts w:eastAsia="Arial Unicode MS" w:cs="Arial Unicode MS"/>
          <w:lang w:val="en-US"/>
        </w:rPr>
        <w:t xml:space="preserve">Markos </w:t>
      </w:r>
      <w:proofErr w:type="spellStart"/>
      <w:r w:rsidR="008F2D8E">
        <w:rPr>
          <w:rFonts w:eastAsia="Arial Unicode MS" w:cs="Arial Unicode MS"/>
          <w:lang w:val="en-US"/>
        </w:rPr>
        <w:t>Tsipouras</w:t>
      </w:r>
      <w:proofErr w:type="spellEnd"/>
      <w:r w:rsidRPr="00B96343">
        <w:rPr>
          <w:rFonts w:eastAsia="Arial Unicode MS" w:cs="Arial Unicode MS"/>
          <w:lang w:val="en-US"/>
        </w:rPr>
        <w:t xml:space="preserve"> </w:t>
      </w:r>
    </w:p>
    <w:p w14:paraId="70F340AA" w14:textId="77777777" w:rsidR="00FD3926" w:rsidRPr="00B96343" w:rsidRDefault="009717E1">
      <w:pPr>
        <w:pStyle w:val="a0"/>
        <w:rPr>
          <w:lang w:val="en-US"/>
        </w:rPr>
      </w:pPr>
      <w:r w:rsidRPr="00B96343">
        <w:rPr>
          <w:rFonts w:eastAsia="Arial Unicode MS" w:cs="Arial Unicode MS"/>
          <w:lang w:val="en-US"/>
        </w:rPr>
        <w:tab/>
      </w:r>
      <w:r w:rsidRPr="00B96343">
        <w:rPr>
          <w:rFonts w:eastAsia="Arial Unicode MS" w:cs="Arial Unicode MS"/>
          <w:lang w:val="en-US"/>
        </w:rPr>
        <w:tab/>
        <w:t xml:space="preserve">  </w:t>
      </w:r>
      <w:r>
        <w:rPr>
          <w:rFonts w:eastAsia="Arial Unicode MS" w:cs="Arial Unicode MS"/>
          <w:lang w:val="en-US"/>
        </w:rPr>
        <w:t>Academic Position</w:t>
      </w:r>
      <w:r w:rsidRPr="00B96343">
        <w:rPr>
          <w:rFonts w:eastAsia="Arial Unicode MS" w:cs="Arial Unicode MS"/>
          <w:lang w:val="en-US"/>
        </w:rPr>
        <w:t xml:space="preserve"> </w:t>
      </w:r>
    </w:p>
    <w:p w14:paraId="3F04C07B" w14:textId="77777777" w:rsidR="00FD3926" w:rsidRPr="00B96343" w:rsidRDefault="00FD3926">
      <w:pPr>
        <w:pStyle w:val="a0"/>
        <w:jc w:val="left"/>
        <w:rPr>
          <w:lang w:val="en-US"/>
        </w:rPr>
      </w:pPr>
    </w:p>
    <w:p w14:paraId="3458F8F0" w14:textId="77777777" w:rsidR="00FD3926" w:rsidRPr="00B96343" w:rsidRDefault="00FD3926">
      <w:pPr>
        <w:pStyle w:val="a0"/>
        <w:jc w:val="left"/>
        <w:rPr>
          <w:lang w:val="en-US"/>
        </w:rPr>
      </w:pPr>
    </w:p>
    <w:p w14:paraId="5452E940" w14:textId="77777777" w:rsidR="00FD3926" w:rsidRPr="00B96343" w:rsidRDefault="00FD3926">
      <w:pPr>
        <w:pStyle w:val="a0"/>
        <w:jc w:val="left"/>
        <w:rPr>
          <w:lang w:val="en-US"/>
        </w:rPr>
      </w:pPr>
    </w:p>
    <w:p w14:paraId="0BCB22D5" w14:textId="77777777" w:rsidR="00FD3926" w:rsidRPr="00B96343" w:rsidRDefault="00FD3926">
      <w:pPr>
        <w:pStyle w:val="a0"/>
        <w:jc w:val="left"/>
        <w:rPr>
          <w:lang w:val="en-US"/>
        </w:rPr>
      </w:pPr>
    </w:p>
    <w:p w14:paraId="0B03EC0C" w14:textId="77777777" w:rsidR="00FD3926" w:rsidRPr="00B96343" w:rsidRDefault="00FD3926">
      <w:pPr>
        <w:pStyle w:val="a0"/>
        <w:jc w:val="left"/>
        <w:rPr>
          <w:lang w:val="en-US"/>
        </w:rPr>
      </w:pPr>
    </w:p>
    <w:p w14:paraId="30833159" w14:textId="77777777" w:rsidR="00FD3926" w:rsidRPr="00B96343" w:rsidRDefault="00FD3926">
      <w:pPr>
        <w:pStyle w:val="a0"/>
        <w:jc w:val="left"/>
        <w:rPr>
          <w:sz w:val="24"/>
          <w:szCs w:val="24"/>
          <w:lang w:val="en-US"/>
        </w:rPr>
      </w:pPr>
    </w:p>
    <w:p w14:paraId="3408E485" w14:textId="6C8C24BB" w:rsidR="00FD3926" w:rsidRPr="00B96343" w:rsidRDefault="00261CD4">
      <w:pPr>
        <w:pStyle w:val="a0"/>
        <w:rPr>
          <w:lang w:val="en-US"/>
        </w:rPr>
        <w:sectPr w:rsidR="00FD3926" w:rsidRPr="00B96343" w:rsidSect="00094B92">
          <w:headerReference w:type="default" r:id="rId14"/>
          <w:pgSz w:w="11906" w:h="16838" w:code="9"/>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sectPr>
      </w:pPr>
      <w:r>
        <w:rPr>
          <w:rFonts w:eastAsia="Arial Unicode MS" w:cs="Arial Unicode MS"/>
          <w:lang w:val="en-US"/>
        </w:rPr>
        <w:t>KOZANI</w:t>
      </w:r>
      <w:r w:rsidR="009717E1" w:rsidRPr="00B96343">
        <w:rPr>
          <w:rFonts w:eastAsia="Arial Unicode MS" w:cs="Arial Unicode MS"/>
          <w:lang w:val="en-US"/>
        </w:rPr>
        <w:t>/</w:t>
      </w:r>
      <w:r>
        <w:rPr>
          <w:rFonts w:eastAsia="Arial Unicode MS" w:cs="Arial Unicode MS"/>
          <w:lang w:val="en-US"/>
        </w:rPr>
        <w:t>10</w:t>
      </w:r>
      <w:r w:rsidR="009717E1" w:rsidRPr="00B96343">
        <w:rPr>
          <w:rFonts w:eastAsia="Arial Unicode MS" w:cs="Arial Unicode MS"/>
          <w:lang w:val="en-US"/>
        </w:rPr>
        <w:t>/</w:t>
      </w:r>
      <w:r>
        <w:rPr>
          <w:rFonts w:eastAsia="Arial Unicode MS" w:cs="Arial Unicode MS"/>
          <w:lang w:val="en-US"/>
        </w:rPr>
        <w:t>2023</w:t>
      </w:r>
    </w:p>
    <w:p w14:paraId="54339D34" w14:textId="77777777" w:rsidR="00070596" w:rsidRPr="0049477E" w:rsidRDefault="00070596" w:rsidP="00070596">
      <w:pPr>
        <w:pStyle w:val="a0"/>
        <w:rPr>
          <w:lang w:val="en-US"/>
        </w:rPr>
      </w:pPr>
    </w:p>
    <w:p w14:paraId="5B22BA64" w14:textId="77777777" w:rsidR="00070596" w:rsidRPr="0049477E" w:rsidRDefault="00070596" w:rsidP="00070596">
      <w:pPr>
        <w:pStyle w:val="a0"/>
        <w:rPr>
          <w:lang w:val="en-US"/>
        </w:rPr>
      </w:pPr>
    </w:p>
    <w:p w14:paraId="5E557ABF" w14:textId="77777777" w:rsidR="00070596" w:rsidRPr="0049477E" w:rsidRDefault="00070596" w:rsidP="00070596">
      <w:pPr>
        <w:pStyle w:val="a0"/>
        <w:rPr>
          <w:lang w:val="en-US"/>
        </w:rPr>
      </w:pPr>
    </w:p>
    <w:p w14:paraId="1052EB39" w14:textId="77777777" w:rsidR="00070596" w:rsidRPr="0049477E" w:rsidRDefault="00070596" w:rsidP="00070596">
      <w:pPr>
        <w:pStyle w:val="a0"/>
        <w:rPr>
          <w:lang w:val="en-US"/>
        </w:rPr>
      </w:pPr>
    </w:p>
    <w:p w14:paraId="5816AA85" w14:textId="77777777" w:rsidR="00070596" w:rsidRPr="0049477E" w:rsidRDefault="00070596" w:rsidP="00070596">
      <w:pPr>
        <w:pStyle w:val="a0"/>
        <w:rPr>
          <w:lang w:val="en-US"/>
        </w:rPr>
      </w:pPr>
    </w:p>
    <w:p w14:paraId="78988EB9" w14:textId="77777777" w:rsidR="00070596" w:rsidRPr="0049477E" w:rsidRDefault="00070596" w:rsidP="00070596">
      <w:pPr>
        <w:pStyle w:val="a0"/>
        <w:tabs>
          <w:tab w:val="left" w:pos="5985"/>
        </w:tabs>
        <w:rPr>
          <w:lang w:val="en-US"/>
        </w:rPr>
      </w:pPr>
    </w:p>
    <w:p w14:paraId="0FA84A51" w14:textId="77777777" w:rsidR="00070596" w:rsidRPr="0049477E" w:rsidRDefault="00070596" w:rsidP="00070596">
      <w:pPr>
        <w:pStyle w:val="a0"/>
        <w:rPr>
          <w:lang w:val="en-US"/>
        </w:rPr>
      </w:pPr>
    </w:p>
    <w:p w14:paraId="4637C9AF" w14:textId="77777777" w:rsidR="00070596" w:rsidRPr="0049477E" w:rsidRDefault="00070596" w:rsidP="00070596">
      <w:pPr>
        <w:pStyle w:val="a0"/>
        <w:rPr>
          <w:lang w:val="en-US"/>
        </w:rPr>
      </w:pPr>
    </w:p>
    <w:p w14:paraId="65412A9E" w14:textId="77777777" w:rsidR="00070596" w:rsidRPr="0049477E" w:rsidRDefault="00070596" w:rsidP="00070596">
      <w:pPr>
        <w:pStyle w:val="a0"/>
        <w:rPr>
          <w:lang w:val="en-US"/>
        </w:rPr>
      </w:pPr>
    </w:p>
    <w:p w14:paraId="100CECC2" w14:textId="77777777" w:rsidR="00070596" w:rsidRPr="0049477E" w:rsidRDefault="00070596" w:rsidP="00070596">
      <w:pPr>
        <w:pStyle w:val="a0"/>
        <w:rPr>
          <w:lang w:val="en-US"/>
        </w:rPr>
      </w:pPr>
    </w:p>
    <w:p w14:paraId="5AE37D88" w14:textId="77777777" w:rsidR="00926C1A" w:rsidRPr="009B38E8" w:rsidRDefault="00926C1A" w:rsidP="00926C1A">
      <w:pPr>
        <w:pStyle w:val="a0"/>
        <w:rPr>
          <w:rFonts w:eastAsia="Arial Unicode MS" w:cs="Arial Unicode MS"/>
          <w:vanish/>
          <w:color w:val="auto"/>
          <w:lang w:val="en-US"/>
        </w:rPr>
      </w:pPr>
      <w:r w:rsidRPr="00926C1A">
        <w:rPr>
          <w:rFonts w:eastAsia="Arial Unicode MS" w:cs="Arial Unicode MS"/>
          <w:vanish/>
          <w:color w:val="auto"/>
        </w:rPr>
        <w:t>ΑΥΤΗ</w:t>
      </w:r>
      <w:r w:rsidRPr="009B38E8">
        <w:rPr>
          <w:rFonts w:eastAsia="Arial Unicode MS" w:cs="Arial Unicode MS"/>
          <w:vanish/>
          <w:color w:val="auto"/>
          <w:lang w:val="en-US"/>
        </w:rPr>
        <w:t xml:space="preserve"> </w:t>
      </w:r>
      <w:r w:rsidRPr="00926C1A">
        <w:rPr>
          <w:rFonts w:eastAsia="Arial Unicode MS" w:cs="Arial Unicode MS"/>
          <w:vanish/>
          <w:color w:val="auto"/>
        </w:rPr>
        <w:t>Η</w:t>
      </w:r>
      <w:r w:rsidRPr="009B38E8">
        <w:rPr>
          <w:rFonts w:eastAsia="Arial Unicode MS" w:cs="Arial Unicode MS"/>
          <w:vanish/>
          <w:color w:val="auto"/>
          <w:lang w:val="en-US"/>
        </w:rPr>
        <w:t xml:space="preserve"> </w:t>
      </w:r>
      <w:r w:rsidRPr="00926C1A">
        <w:rPr>
          <w:rFonts w:eastAsia="Arial Unicode MS" w:cs="Arial Unicode MS"/>
          <w:vanish/>
          <w:color w:val="auto"/>
        </w:rPr>
        <w:t>ΣΕΛΙΔΑ</w:t>
      </w:r>
      <w:r w:rsidRPr="009B38E8">
        <w:rPr>
          <w:rFonts w:eastAsia="Arial Unicode MS" w:cs="Arial Unicode MS"/>
          <w:vanish/>
          <w:color w:val="auto"/>
          <w:lang w:val="en-US"/>
        </w:rPr>
        <w:t xml:space="preserve"> </w:t>
      </w:r>
      <w:r w:rsidRPr="00926C1A">
        <w:rPr>
          <w:rFonts w:eastAsia="Arial Unicode MS" w:cs="Arial Unicode MS"/>
          <w:vanish/>
          <w:color w:val="auto"/>
        </w:rPr>
        <w:t>ΕΙΝΑΙ</w:t>
      </w:r>
      <w:r w:rsidRPr="009B38E8">
        <w:rPr>
          <w:rFonts w:eastAsia="Arial Unicode MS" w:cs="Arial Unicode MS"/>
          <w:vanish/>
          <w:color w:val="auto"/>
          <w:lang w:val="en-US"/>
        </w:rPr>
        <w:t xml:space="preserve"> </w:t>
      </w:r>
      <w:r w:rsidRPr="00926C1A">
        <w:rPr>
          <w:rFonts w:eastAsia="Arial Unicode MS" w:cs="Arial Unicode MS"/>
          <w:vanish/>
          <w:color w:val="auto"/>
        </w:rPr>
        <w:t>ΣΚΟΠΙΜΑ</w:t>
      </w:r>
      <w:r w:rsidRPr="009B38E8">
        <w:rPr>
          <w:rFonts w:eastAsia="Arial Unicode MS" w:cs="Arial Unicode MS"/>
          <w:vanish/>
          <w:color w:val="auto"/>
          <w:lang w:val="en-US"/>
        </w:rPr>
        <w:t xml:space="preserve"> </w:t>
      </w:r>
      <w:r w:rsidRPr="00926C1A">
        <w:rPr>
          <w:rFonts w:eastAsia="Arial Unicode MS" w:cs="Arial Unicode MS"/>
          <w:vanish/>
          <w:color w:val="auto"/>
        </w:rPr>
        <w:t>ΛΕΥΚΗ</w:t>
      </w:r>
      <w:r w:rsidRPr="009B38E8">
        <w:rPr>
          <w:rFonts w:eastAsia="Arial Unicode MS" w:cs="Arial Unicode MS"/>
          <w:vanish/>
          <w:color w:val="auto"/>
          <w:lang w:val="en-US"/>
        </w:rPr>
        <w:t xml:space="preserve"> </w:t>
      </w:r>
    </w:p>
    <w:p w14:paraId="6453A6F1" w14:textId="77777777" w:rsidR="00926C1A" w:rsidRPr="009B38E8" w:rsidRDefault="00926C1A" w:rsidP="00070596">
      <w:pPr>
        <w:pStyle w:val="a0"/>
        <w:rPr>
          <w:rFonts w:eastAsia="Arial Unicode MS" w:cs="Arial Unicode MS"/>
          <w:lang w:val="en-US"/>
        </w:rPr>
      </w:pPr>
    </w:p>
    <w:p w14:paraId="783851E6" w14:textId="77777777" w:rsidR="00926C1A" w:rsidRPr="009B38E8" w:rsidRDefault="00926C1A" w:rsidP="00070596">
      <w:pPr>
        <w:pStyle w:val="a0"/>
        <w:rPr>
          <w:rFonts w:eastAsia="Arial Unicode MS" w:cs="Arial Unicode MS"/>
          <w:lang w:val="en-US"/>
        </w:rPr>
      </w:pPr>
    </w:p>
    <w:p w14:paraId="23AAE968" w14:textId="77777777" w:rsidR="00070596" w:rsidRPr="009B38E8" w:rsidRDefault="00070596" w:rsidP="00926C1A">
      <w:pPr>
        <w:pStyle w:val="a0"/>
        <w:jc w:val="left"/>
        <w:rPr>
          <w:lang w:val="en-US"/>
        </w:rPr>
        <w:sectPr w:rsidR="00070596" w:rsidRPr="009B38E8" w:rsidSect="00F749F7">
          <w:headerReference w:type="default" r:id="rId15"/>
          <w:pgSz w:w="11906" w:h="16838"/>
          <w:pgMar w:top="1134" w:right="1134" w:bottom="1134" w:left="1134" w:header="709" w:footer="851" w:gutter="0"/>
          <w:cols w:space="720"/>
          <w:titlePg/>
        </w:sectPr>
      </w:pPr>
    </w:p>
    <w:p w14:paraId="6EC8F034" w14:textId="77777777" w:rsidR="00FD3926" w:rsidRPr="009B38E8" w:rsidRDefault="00FD3926">
      <w:pPr>
        <w:pStyle w:val="a0"/>
        <w:rPr>
          <w:lang w:val="en-US"/>
        </w:rPr>
      </w:pPr>
    </w:p>
    <w:p w14:paraId="2DB3E84A" w14:textId="77777777" w:rsidR="00FD3926" w:rsidRPr="009B38E8" w:rsidRDefault="009717E1">
      <w:pPr>
        <w:pStyle w:val="a0"/>
        <w:spacing w:after="60"/>
        <w:jc w:val="both"/>
        <w:rPr>
          <w:sz w:val="24"/>
          <w:szCs w:val="24"/>
          <w:lang w:val="en-US"/>
        </w:rPr>
      </w:pPr>
      <w:r>
        <w:rPr>
          <w:noProof/>
        </w:rPr>
        <w:drawing>
          <wp:anchor distT="152400" distB="152400" distL="152400" distR="152400" simplePos="0" relativeHeight="251660288" behindDoc="0" locked="0" layoutInCell="1" allowOverlap="1" wp14:anchorId="78D270AF" wp14:editId="3C39E761">
            <wp:simplePos x="0" y="0"/>
            <wp:positionH relativeFrom="margin">
              <wp:posOffset>-171722</wp:posOffset>
            </wp:positionH>
            <wp:positionV relativeFrom="page">
              <wp:posOffset>872072</wp:posOffset>
            </wp:positionV>
            <wp:extent cx="4012930" cy="1065043"/>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logo αντίγραφο.png"/>
                    <pic:cNvPicPr>
                      <a:picLocks noChangeAspect="1"/>
                    </pic:cNvPicPr>
                  </pic:nvPicPr>
                  <pic:blipFill>
                    <a:blip r:embed="rId11"/>
                    <a:stretch>
                      <a:fillRect/>
                    </a:stretch>
                  </pic:blipFill>
                  <pic:spPr>
                    <a:xfrm>
                      <a:off x="0" y="0"/>
                      <a:ext cx="4012930" cy="1065043"/>
                    </a:xfrm>
                    <a:prstGeom prst="rect">
                      <a:avLst/>
                    </a:prstGeom>
                    <a:ln w="12700" cap="flat">
                      <a:noFill/>
                      <a:miter lim="400000"/>
                    </a:ln>
                    <a:effectLst/>
                  </pic:spPr>
                </pic:pic>
              </a:graphicData>
            </a:graphic>
          </wp:anchor>
        </w:drawing>
      </w:r>
    </w:p>
    <w:p w14:paraId="69E319D9" w14:textId="77777777" w:rsidR="00FD3926" w:rsidRDefault="009717E1">
      <w:pPr>
        <w:pStyle w:val="a0"/>
        <w:jc w:val="both"/>
        <w:rPr>
          <w:sz w:val="24"/>
          <w:szCs w:val="24"/>
        </w:rPr>
      </w:pPr>
      <w:r>
        <w:rPr>
          <w:b/>
          <w:bCs/>
        </w:rPr>
        <w:t xml:space="preserve">∆ΗΛΩΣΗ ΜΗ ΛΟΓΟΚΛΟΠΗΣ ΚΑΙ ΑΝΑΛΗΨΗΣ ΠΡΟΣΩΠΙΚΗΣ ΕΥΘΥΝΗΣ </w:t>
      </w:r>
    </w:p>
    <w:p w14:paraId="48639829" w14:textId="00AE712B" w:rsidR="00FD3926" w:rsidRDefault="009717E1">
      <w:pPr>
        <w:pStyle w:val="a3"/>
      </w:pPr>
      <w:r>
        <w:t>Δηλώνω ρητά ότι, σύμφωνα με το άρθρο 8 του Ν. 1599/1986 και τα άρθρα 2,4,6 παρ. 3 του Ν. 1256/1982, η παρούσα Διπλωματική Εργασία με τίτλο “</w:t>
      </w:r>
      <w:r w:rsidR="008F2D8E">
        <w:rPr>
          <w:b/>
          <w:bCs/>
          <w:lang w:val="en-US"/>
        </w:rPr>
        <w:t>Brain</w:t>
      </w:r>
      <w:r w:rsidR="008F2D8E" w:rsidRPr="008F2D8E">
        <w:rPr>
          <w:b/>
          <w:bCs/>
        </w:rPr>
        <w:t xml:space="preserve"> </w:t>
      </w:r>
      <w:r w:rsidR="008F2D8E">
        <w:rPr>
          <w:b/>
          <w:bCs/>
          <w:lang w:val="en-US"/>
        </w:rPr>
        <w:t>de</w:t>
      </w:r>
      <w:r w:rsidR="008F2D8E" w:rsidRPr="008F2D8E">
        <w:rPr>
          <w:b/>
          <w:bCs/>
        </w:rPr>
        <w:t xml:space="preserve"> </w:t>
      </w:r>
      <w:r w:rsidR="008F2D8E">
        <w:rPr>
          <w:b/>
          <w:bCs/>
          <w:lang w:val="en-US"/>
        </w:rPr>
        <w:t>fer</w:t>
      </w:r>
      <w:r>
        <w:t>” καθώς και τα ηλεκτρονικά αρχεία και πηγαίοι κώδικες που αναπτύχθηκαν ή τροποποιήθηκαν στα πλαίσια αυτής της εργασίας και αναφέρονται ρητώς μέσα στο κείμενο που συνοδεύουν, και η οποία έχει εκπονηθεί στο Τμήμα</w:t>
      </w:r>
      <w:r w:rsidRPr="00B96343">
        <w:t xml:space="preserve"> </w:t>
      </w:r>
      <w:r>
        <w:t>Ηλεκτρολόγων Μηχανικών και Μηχανικών Υπολογιστών του Πανεπιστημίου Δυτικής Μακεδονίας, υπό την επίβλεψη του μέλους του Τμήματος κ</w:t>
      </w:r>
      <w:r w:rsidRPr="00B96343">
        <w:t xml:space="preserve">. </w:t>
      </w:r>
      <w:r w:rsidR="008F2D8E">
        <w:t xml:space="preserve">Μάρκος </w:t>
      </w:r>
      <w:proofErr w:type="spellStart"/>
      <w:r w:rsidR="008F2D8E">
        <w:t>Τσίπουρας</w:t>
      </w:r>
      <w:proofErr w:type="spellEnd"/>
      <w:r w:rsidR="008F2D8E">
        <w:t xml:space="preserve"> </w:t>
      </w:r>
      <w:r>
        <w:t xml:space="preserve">αποτελεί αποκλειστικά προϊόν προσωπικής εργασίας και δεν προσβάλλει κάθε μορφής πνευματικά δικαιώματα τρίτων και δεν είναι προϊόν μερικής ή ολικής αντιγραφής, οι πηγές δε που χρησιμοποιήθηκαν περιορίζονται στις βιβλιογραφικές αναφορές και μόνον. Τα σημεία όπου έχω χρησιμοποιήσει ιδέες, κείμενο, αρχεία ή / και πηγές άλλων συγγραφέων, αναφέρονται ευδιάκριτα στο κείμενο με την κατάλληλη παραπομπή και η σχετική αναφορά περιλαμβάνεται στο τμήμα των βιβλιογραφικών αναφορών με πλήρη περιγραφή. 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 Οι απόψεις και τα συμπεράσματα που περιέχονται σε αυτό το έγγραφο εκφράζουν τον συγγραφέα και μόνο. </w:t>
      </w:r>
    </w:p>
    <w:p w14:paraId="2FD1402D" w14:textId="17F88B1D" w:rsidR="00FD3926" w:rsidRDefault="009717E1">
      <w:pPr>
        <w:pStyle w:val="a3"/>
      </w:pPr>
      <w:r>
        <w:rPr>
          <w:lang w:val="en-US"/>
        </w:rPr>
        <w:t>Copyright</w:t>
      </w:r>
      <w:r w:rsidRPr="00B96343">
        <w:t xml:space="preserve"> (</w:t>
      </w:r>
      <w:r>
        <w:rPr>
          <w:lang w:val="en-US"/>
        </w:rPr>
        <w:t>C</w:t>
      </w:r>
      <w:r w:rsidRPr="00B96343">
        <w:t xml:space="preserve">) </w:t>
      </w:r>
      <w:r w:rsidR="008F2D8E">
        <w:t xml:space="preserve">Κωνσταντίνος </w:t>
      </w:r>
      <w:proofErr w:type="spellStart"/>
      <w:r w:rsidR="008F2D8E">
        <w:t>Παλέγκας</w:t>
      </w:r>
      <w:proofErr w:type="spellEnd"/>
      <w:r>
        <w:t xml:space="preserve"> &amp; </w:t>
      </w:r>
      <w:r w:rsidR="008F2D8E">
        <w:t>Μάρκο</w:t>
      </w:r>
      <w:r w:rsidR="00261CD4">
        <w:t>ς</w:t>
      </w:r>
      <w:r w:rsidR="008F2D8E">
        <w:t xml:space="preserve"> Τσίπουρα</w:t>
      </w:r>
      <w:r w:rsidR="00261CD4">
        <w:t>ς</w:t>
      </w:r>
      <w:r>
        <w:t>,</w:t>
      </w:r>
      <w:r w:rsidR="008F2D8E">
        <w:t>2023</w:t>
      </w:r>
      <w:r>
        <w:t xml:space="preserve">, </w:t>
      </w:r>
      <w:r w:rsidR="008F2D8E">
        <w:t>Κοζ</w:t>
      </w:r>
      <w:r w:rsidR="00B95C4B">
        <w:t>ά</w:t>
      </w:r>
      <w:r w:rsidR="008F2D8E">
        <w:t>νη</w:t>
      </w:r>
    </w:p>
    <w:p w14:paraId="1F6D70B6" w14:textId="3534B947" w:rsidR="00FD3926" w:rsidRDefault="009717E1">
      <w:pPr>
        <w:pStyle w:val="a3"/>
      </w:pPr>
      <w:r>
        <w:t>Υπογραφή Φοιτητή</w:t>
      </w:r>
      <w:r w:rsidRPr="00B96343">
        <w:t xml:space="preserve">: </w:t>
      </w:r>
      <w:r w:rsidR="00867979">
        <w:rPr>
          <w:noProof/>
        </w:rPr>
        <w:drawing>
          <wp:inline distT="0" distB="0" distL="0" distR="0" wp14:anchorId="7AF3F090" wp14:editId="7B60C9D5">
            <wp:extent cx="1295400" cy="675558"/>
            <wp:effectExtent l="0" t="0" r="0" b="0"/>
            <wp:docPr id="237352678" name="Picture 1"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2678" name="Picture 1" descr="A signature on a white background&#10;&#10;Description automatically generated"/>
                    <pic:cNvPicPr/>
                  </pic:nvPicPr>
                  <pic:blipFill>
                    <a:blip r:embed="rId16"/>
                    <a:stretch>
                      <a:fillRect/>
                    </a:stretch>
                  </pic:blipFill>
                  <pic:spPr>
                    <a:xfrm>
                      <a:off x="0" y="0"/>
                      <a:ext cx="1304224" cy="680160"/>
                    </a:xfrm>
                    <a:prstGeom prst="rect">
                      <a:avLst/>
                    </a:prstGeom>
                  </pic:spPr>
                </pic:pic>
              </a:graphicData>
            </a:graphic>
          </wp:inline>
        </w:drawing>
      </w:r>
    </w:p>
    <w:p w14:paraId="4489A6D2" w14:textId="77777777" w:rsidR="00FD3926" w:rsidRDefault="00FD3926">
      <w:pPr>
        <w:pStyle w:val="a0"/>
        <w:sectPr w:rsidR="00FD3926" w:rsidSect="005B5103">
          <w:headerReference w:type="default" r:id="rId17"/>
          <w:footerReference w:type="default" r:id="rId18"/>
          <w:pgSz w:w="11906" w:h="16838"/>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sectPr>
      </w:pPr>
    </w:p>
    <w:p w14:paraId="6FD1A2AC" w14:textId="77777777" w:rsidR="00070596" w:rsidRDefault="00070596" w:rsidP="00070596">
      <w:pPr>
        <w:pStyle w:val="a0"/>
      </w:pPr>
    </w:p>
    <w:p w14:paraId="585A9F43" w14:textId="77777777" w:rsidR="00070596" w:rsidRDefault="00070596" w:rsidP="00070596">
      <w:pPr>
        <w:pStyle w:val="a0"/>
      </w:pPr>
    </w:p>
    <w:p w14:paraId="279CB411" w14:textId="77777777" w:rsidR="00070596" w:rsidRDefault="00070596" w:rsidP="00070596">
      <w:pPr>
        <w:pStyle w:val="a0"/>
      </w:pPr>
    </w:p>
    <w:p w14:paraId="41B4CB24" w14:textId="77777777" w:rsidR="00070596" w:rsidRDefault="00070596" w:rsidP="00070596">
      <w:pPr>
        <w:pStyle w:val="a0"/>
      </w:pPr>
    </w:p>
    <w:p w14:paraId="4FE1EB2F" w14:textId="77777777" w:rsidR="00070596" w:rsidRDefault="00070596" w:rsidP="00070596">
      <w:pPr>
        <w:pStyle w:val="a0"/>
      </w:pPr>
    </w:p>
    <w:p w14:paraId="29085260" w14:textId="77777777" w:rsidR="00070596" w:rsidRDefault="00070596" w:rsidP="00070596">
      <w:pPr>
        <w:pStyle w:val="a0"/>
        <w:tabs>
          <w:tab w:val="left" w:pos="5985"/>
        </w:tabs>
      </w:pPr>
    </w:p>
    <w:p w14:paraId="3F4D00B8" w14:textId="77777777" w:rsidR="00070596" w:rsidRDefault="00070596" w:rsidP="00070596">
      <w:pPr>
        <w:pStyle w:val="a0"/>
      </w:pPr>
    </w:p>
    <w:p w14:paraId="08217681" w14:textId="77777777" w:rsidR="00070596" w:rsidRDefault="00070596" w:rsidP="00070596">
      <w:pPr>
        <w:pStyle w:val="a0"/>
      </w:pPr>
    </w:p>
    <w:p w14:paraId="06CBD64F" w14:textId="77777777" w:rsidR="00070596" w:rsidRDefault="00070596" w:rsidP="00070596">
      <w:pPr>
        <w:pStyle w:val="a0"/>
      </w:pPr>
    </w:p>
    <w:p w14:paraId="54E944F4" w14:textId="77777777" w:rsidR="00070596" w:rsidRDefault="00070596" w:rsidP="00070596">
      <w:pPr>
        <w:pStyle w:val="a0"/>
      </w:pPr>
    </w:p>
    <w:p w14:paraId="14071D95" w14:textId="77777777" w:rsidR="00926C1A" w:rsidRPr="00926C1A" w:rsidRDefault="00926C1A" w:rsidP="00926C1A">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7006A7E8" w14:textId="77777777" w:rsidR="00926C1A" w:rsidRDefault="00926C1A" w:rsidP="00070596">
      <w:pPr>
        <w:pStyle w:val="a0"/>
        <w:rPr>
          <w:rFonts w:eastAsia="Arial Unicode MS" w:cs="Arial Unicode MS"/>
        </w:rPr>
      </w:pPr>
    </w:p>
    <w:p w14:paraId="4A6453C3" w14:textId="77777777" w:rsidR="00926C1A" w:rsidRDefault="00926C1A" w:rsidP="00070596">
      <w:pPr>
        <w:pStyle w:val="a0"/>
        <w:rPr>
          <w:rFonts w:eastAsia="Arial Unicode MS" w:cs="Arial Unicode MS"/>
        </w:rPr>
      </w:pPr>
    </w:p>
    <w:p w14:paraId="05EE29A6" w14:textId="77777777" w:rsidR="00926C1A" w:rsidRPr="0049477E" w:rsidRDefault="00926C1A" w:rsidP="00070596">
      <w:pPr>
        <w:pStyle w:val="a0"/>
        <w:sectPr w:rsidR="00926C1A" w:rsidRPr="0049477E" w:rsidSect="00F749F7">
          <w:headerReference w:type="default" r:id="rId19"/>
          <w:pgSz w:w="11906" w:h="16838"/>
          <w:pgMar w:top="1134" w:right="1134" w:bottom="1134" w:left="1134" w:header="709" w:footer="851" w:gutter="0"/>
          <w:cols w:space="720"/>
          <w:titlePg/>
        </w:sectPr>
      </w:pPr>
    </w:p>
    <w:p w14:paraId="1CC07590" w14:textId="77777777" w:rsidR="00FD3926" w:rsidRPr="00A53806" w:rsidRDefault="00070596" w:rsidP="00A53806">
      <w:pPr>
        <w:pStyle w:val="a4"/>
      </w:pPr>
      <w:bookmarkStart w:id="0" w:name="_Toc94373553"/>
      <w:bookmarkStart w:id="1" w:name="_Toc146888507"/>
      <w:r w:rsidRPr="00A53806">
        <w:lastRenderedPageBreak/>
        <w:t>Περίληψη</w:t>
      </w:r>
      <w:bookmarkEnd w:id="0"/>
      <w:bookmarkEnd w:id="1"/>
      <w:r w:rsidR="009717E1" w:rsidRPr="00A53806">
        <w:t xml:space="preserve"> </w:t>
      </w:r>
    </w:p>
    <w:p w14:paraId="1E6AC7E4" w14:textId="056BE484" w:rsidR="00FD3926" w:rsidRPr="003F4376" w:rsidRDefault="00867979">
      <w:pPr>
        <w:pStyle w:val="a3"/>
        <w:rPr>
          <w:i/>
          <w:iCs/>
        </w:rPr>
      </w:pPr>
      <w:r>
        <w:rPr>
          <w:i/>
          <w:iCs/>
        </w:rPr>
        <w:t>Στη παρούσα διπλωματική εργασία δημιουργήθηκε το</w:t>
      </w:r>
      <w:r w:rsidRPr="00867979">
        <w:rPr>
          <w:i/>
          <w:iCs/>
        </w:rPr>
        <w:t xml:space="preserve"> </w:t>
      </w:r>
      <w:r>
        <w:rPr>
          <w:i/>
          <w:iCs/>
          <w:lang w:val="en-US"/>
        </w:rPr>
        <w:t>Brain</w:t>
      </w:r>
      <w:r w:rsidRPr="00867979">
        <w:rPr>
          <w:i/>
          <w:iCs/>
        </w:rPr>
        <w:t xml:space="preserve"> </w:t>
      </w:r>
      <w:r>
        <w:rPr>
          <w:i/>
          <w:iCs/>
          <w:lang w:val="en-US"/>
        </w:rPr>
        <w:t>de</w:t>
      </w:r>
      <w:r w:rsidRPr="00867979">
        <w:rPr>
          <w:i/>
          <w:iCs/>
        </w:rPr>
        <w:t xml:space="preserve"> </w:t>
      </w:r>
      <w:r>
        <w:rPr>
          <w:i/>
          <w:iCs/>
          <w:lang w:val="en-US"/>
        </w:rPr>
        <w:t>fer</w:t>
      </w:r>
      <w:r w:rsidRPr="00867979">
        <w:rPr>
          <w:i/>
          <w:iCs/>
        </w:rPr>
        <w:t xml:space="preserve"> </w:t>
      </w:r>
      <w:r>
        <w:rPr>
          <w:i/>
          <w:iCs/>
        </w:rPr>
        <w:t xml:space="preserve"> το οποίο είναι ένα παιχνίδι που δύο άτομα ανταγωνίζονται με τη συγκέντρωση τους στο εικονικό παιχνίδι </w:t>
      </w:r>
      <w:r>
        <w:rPr>
          <w:i/>
          <w:iCs/>
          <w:lang w:val="en-US"/>
        </w:rPr>
        <w:t>Bras</w:t>
      </w:r>
      <w:r w:rsidRPr="00867979">
        <w:rPr>
          <w:i/>
          <w:iCs/>
        </w:rPr>
        <w:t xml:space="preserve"> </w:t>
      </w:r>
      <w:r>
        <w:rPr>
          <w:i/>
          <w:iCs/>
          <w:lang w:val="en-US"/>
        </w:rPr>
        <w:t>de</w:t>
      </w:r>
      <w:r w:rsidRPr="00867979">
        <w:rPr>
          <w:i/>
          <w:iCs/>
        </w:rPr>
        <w:t xml:space="preserve"> </w:t>
      </w:r>
      <w:r>
        <w:rPr>
          <w:i/>
          <w:iCs/>
          <w:lang w:val="en-US"/>
        </w:rPr>
        <w:t>fer</w:t>
      </w:r>
      <w:r>
        <w:rPr>
          <w:i/>
          <w:iCs/>
        </w:rPr>
        <w:t xml:space="preserve">. Το παιχνίδι χωρίζεται σε δύο κομμάτια, το κομμάτι της </w:t>
      </w:r>
      <w:r>
        <w:rPr>
          <w:i/>
          <w:iCs/>
          <w:lang w:val="en-US"/>
        </w:rPr>
        <w:t>python</w:t>
      </w:r>
      <w:r w:rsidR="007863DB">
        <w:rPr>
          <w:i/>
          <w:iCs/>
        </w:rPr>
        <w:t xml:space="preserve"> στο οποίο γίνεται η διασύνδεση</w:t>
      </w:r>
      <w:r>
        <w:rPr>
          <w:i/>
          <w:iCs/>
        </w:rPr>
        <w:t xml:space="preserve"> και το κομμάτι της </w:t>
      </w:r>
      <w:r>
        <w:rPr>
          <w:i/>
          <w:iCs/>
          <w:lang w:val="en-US"/>
        </w:rPr>
        <w:t>Unity</w:t>
      </w:r>
      <w:r w:rsidR="004F0D62">
        <w:rPr>
          <w:i/>
          <w:iCs/>
        </w:rPr>
        <w:t xml:space="preserve"> στο οποίο αναπτύχθηκε το παιχνίδι</w:t>
      </w:r>
      <w:r>
        <w:rPr>
          <w:i/>
          <w:iCs/>
        </w:rPr>
        <w:t xml:space="preserve">. Στη συγκεκριμένη αναφορά θα αναλυθεί το κομμάτι της </w:t>
      </w:r>
      <w:r>
        <w:rPr>
          <w:i/>
          <w:iCs/>
          <w:lang w:val="en-US"/>
        </w:rPr>
        <w:t>Python</w:t>
      </w:r>
      <w:r>
        <w:rPr>
          <w:i/>
          <w:iCs/>
        </w:rPr>
        <w:t>. Θα αναφερθούν οι δύο εγκεφαλογράφοι που χρησιμοποιήθηκαν, η διασύνδεση εγκεφαλογράφου –</w:t>
      </w:r>
      <w:r w:rsidRPr="00867979">
        <w:rPr>
          <w:i/>
          <w:iCs/>
        </w:rPr>
        <w:t xml:space="preserve"> </w:t>
      </w:r>
      <w:r>
        <w:rPr>
          <w:i/>
          <w:iCs/>
          <w:lang w:val="en-US"/>
        </w:rPr>
        <w:t>Python</w:t>
      </w:r>
      <w:r w:rsidR="003F4376">
        <w:rPr>
          <w:i/>
          <w:iCs/>
        </w:rPr>
        <w:t xml:space="preserve">. Στη συνέχεια θα αναλυθεί όλη η διαδικασία επεξεργασίας σημάτων, η εκπαίδευση των μοντέλων, η δημιουργία του σετ-δεδομένων και ο λόγος που δεν προτιμήθηκε ο ένας από τους δύο εγκεφαλογράφους. Τέλος θα επεξηγηθούν τα αποτελέσματα των δύο </w:t>
      </w:r>
      <w:proofErr w:type="spellStart"/>
      <w:r w:rsidR="003F4376">
        <w:rPr>
          <w:i/>
          <w:iCs/>
        </w:rPr>
        <w:t>εγκεφαλογράφων</w:t>
      </w:r>
      <w:proofErr w:type="spellEnd"/>
      <w:r w:rsidR="00196990">
        <w:rPr>
          <w:i/>
          <w:iCs/>
        </w:rPr>
        <w:t>,</w:t>
      </w:r>
      <w:r w:rsidR="003F4376">
        <w:rPr>
          <w:i/>
          <w:iCs/>
        </w:rPr>
        <w:t xml:space="preserve"> θα γίνει σύγκριση στο ποσοστό συγκέντρωσης του </w:t>
      </w:r>
      <w:proofErr w:type="spellStart"/>
      <w:r w:rsidR="003F4376">
        <w:rPr>
          <w:i/>
          <w:iCs/>
        </w:rPr>
        <w:t>εγκεφαλογράφου</w:t>
      </w:r>
      <w:proofErr w:type="spellEnd"/>
      <w:r w:rsidR="003F4376">
        <w:rPr>
          <w:i/>
          <w:iCs/>
        </w:rPr>
        <w:t xml:space="preserve"> </w:t>
      </w:r>
      <w:proofErr w:type="spellStart"/>
      <w:r w:rsidR="003F4376">
        <w:rPr>
          <w:i/>
          <w:iCs/>
          <w:lang w:val="en-US"/>
        </w:rPr>
        <w:t>Mindwave</w:t>
      </w:r>
      <w:proofErr w:type="spellEnd"/>
      <w:r w:rsidR="003F4376" w:rsidRPr="003F4376">
        <w:rPr>
          <w:i/>
          <w:iCs/>
        </w:rPr>
        <w:t xml:space="preserve"> </w:t>
      </w:r>
      <w:r w:rsidR="003F4376">
        <w:rPr>
          <w:i/>
          <w:iCs/>
        </w:rPr>
        <w:t>και στο ποσοστό του μοντέλου που εκπαιδεύτηκε</w:t>
      </w:r>
      <w:r w:rsidR="00196990">
        <w:rPr>
          <w:i/>
          <w:iCs/>
        </w:rPr>
        <w:t xml:space="preserve"> και θα αναφερθεί η παρουσίαση του παιχνιδιού στην διεθνή έκθεση Θεσσαλονίκης</w:t>
      </w:r>
      <w:r w:rsidR="003F4376">
        <w:rPr>
          <w:i/>
          <w:iCs/>
        </w:rPr>
        <w:t>.</w:t>
      </w:r>
    </w:p>
    <w:p w14:paraId="0183409C" w14:textId="77777777" w:rsidR="00FD3926" w:rsidRDefault="00FD3926">
      <w:pPr>
        <w:pStyle w:val="a3"/>
      </w:pPr>
    </w:p>
    <w:p w14:paraId="23525ECA" w14:textId="77777777" w:rsidR="005B5103" w:rsidRDefault="005B5103">
      <w:pPr>
        <w:pStyle w:val="a3"/>
      </w:pPr>
    </w:p>
    <w:p w14:paraId="2A0B351D" w14:textId="199BAF62" w:rsidR="00FD3926" w:rsidRPr="003F4376" w:rsidRDefault="00B2746A">
      <w:pPr>
        <w:pStyle w:val="a0"/>
        <w:jc w:val="both"/>
        <w:rPr>
          <w:sz w:val="24"/>
          <w:szCs w:val="24"/>
        </w:rPr>
      </w:pPr>
      <w:r>
        <w:rPr>
          <w:b/>
          <w:bCs/>
          <w:sz w:val="35"/>
          <w:szCs w:val="35"/>
        </w:rPr>
        <w:t>Λέξεις</w:t>
      </w:r>
      <w:r w:rsidR="009717E1" w:rsidRPr="003F4376">
        <w:rPr>
          <w:b/>
          <w:bCs/>
          <w:sz w:val="35"/>
          <w:szCs w:val="35"/>
        </w:rPr>
        <w:t xml:space="preserve"> </w:t>
      </w:r>
      <w:r>
        <w:rPr>
          <w:b/>
          <w:bCs/>
          <w:sz w:val="35"/>
          <w:szCs w:val="35"/>
        </w:rPr>
        <w:t>Κλειδιά</w:t>
      </w:r>
      <w:r w:rsidR="009717E1" w:rsidRPr="003F4376">
        <w:rPr>
          <w:b/>
          <w:bCs/>
          <w:sz w:val="35"/>
          <w:szCs w:val="35"/>
        </w:rPr>
        <w:t>́</w:t>
      </w:r>
      <w:r w:rsidR="005B5103" w:rsidRPr="003F4376">
        <w:rPr>
          <w:b/>
          <w:bCs/>
          <w:sz w:val="35"/>
          <w:szCs w:val="35"/>
        </w:rPr>
        <w:t xml:space="preserve">: </w:t>
      </w:r>
      <w:r w:rsidR="003F4376">
        <w:rPr>
          <w:b/>
          <w:bCs/>
          <w:sz w:val="35"/>
          <w:szCs w:val="35"/>
        </w:rPr>
        <w:t>Εγκεφαλογράφος, διασύνδεση, εκπαίδευση, συγκέντρωση.</w:t>
      </w:r>
    </w:p>
    <w:p w14:paraId="0B0174B0" w14:textId="77777777" w:rsidR="00B2746A" w:rsidRPr="003F4376" w:rsidRDefault="009717E1" w:rsidP="00B2746A">
      <w:pPr>
        <w:pStyle w:val="a0"/>
      </w:pPr>
      <w:r w:rsidRPr="003F4376">
        <w:br w:type="page"/>
      </w:r>
    </w:p>
    <w:p w14:paraId="51E64948" w14:textId="77777777" w:rsidR="00B2746A" w:rsidRPr="003F4376" w:rsidRDefault="00B2746A" w:rsidP="00B2746A">
      <w:pPr>
        <w:pStyle w:val="a0"/>
      </w:pPr>
    </w:p>
    <w:p w14:paraId="0A964057" w14:textId="77777777" w:rsidR="00B2746A" w:rsidRPr="003F4376" w:rsidRDefault="00B2746A" w:rsidP="00B2746A">
      <w:pPr>
        <w:pStyle w:val="a0"/>
      </w:pPr>
    </w:p>
    <w:p w14:paraId="412EF810" w14:textId="77777777" w:rsidR="00B2746A" w:rsidRPr="003F4376" w:rsidRDefault="00B2746A" w:rsidP="00B2746A">
      <w:pPr>
        <w:pStyle w:val="a0"/>
      </w:pPr>
    </w:p>
    <w:p w14:paraId="41EF48F7" w14:textId="77777777" w:rsidR="00B2746A" w:rsidRPr="003F4376" w:rsidRDefault="00B2746A" w:rsidP="00B2746A">
      <w:pPr>
        <w:pStyle w:val="a0"/>
      </w:pPr>
    </w:p>
    <w:p w14:paraId="13CF0CB1" w14:textId="77777777" w:rsidR="00B2746A" w:rsidRPr="003F4376" w:rsidRDefault="00B2746A" w:rsidP="00B2746A">
      <w:pPr>
        <w:pStyle w:val="a0"/>
        <w:tabs>
          <w:tab w:val="left" w:pos="5985"/>
        </w:tabs>
      </w:pPr>
    </w:p>
    <w:p w14:paraId="0926976E" w14:textId="77777777" w:rsidR="00B2746A" w:rsidRPr="003F4376" w:rsidRDefault="00B2746A" w:rsidP="00B2746A">
      <w:pPr>
        <w:pStyle w:val="a0"/>
      </w:pPr>
    </w:p>
    <w:p w14:paraId="288C021F" w14:textId="77777777" w:rsidR="00B2746A" w:rsidRPr="003F4376" w:rsidRDefault="00B2746A" w:rsidP="00B2746A">
      <w:pPr>
        <w:pStyle w:val="a0"/>
      </w:pPr>
    </w:p>
    <w:p w14:paraId="1E3A2AB8" w14:textId="77777777" w:rsidR="00B2746A" w:rsidRPr="003F4376" w:rsidRDefault="00B2746A" w:rsidP="00B2746A">
      <w:pPr>
        <w:pStyle w:val="a0"/>
      </w:pPr>
    </w:p>
    <w:p w14:paraId="388584F3" w14:textId="77777777" w:rsidR="00B2746A" w:rsidRPr="003F4376" w:rsidRDefault="00B2746A" w:rsidP="00B2746A">
      <w:pPr>
        <w:pStyle w:val="a0"/>
      </w:pPr>
    </w:p>
    <w:p w14:paraId="754A2947" w14:textId="77777777" w:rsidR="00926C1A" w:rsidRPr="003F4376" w:rsidRDefault="00926C1A" w:rsidP="00926C1A">
      <w:pPr>
        <w:pStyle w:val="a0"/>
        <w:rPr>
          <w:rFonts w:eastAsia="Arial Unicode MS" w:cs="Arial Unicode MS"/>
          <w:vanish/>
          <w:color w:val="auto"/>
        </w:rPr>
      </w:pPr>
      <w:r w:rsidRPr="00926C1A">
        <w:rPr>
          <w:rFonts w:eastAsia="Arial Unicode MS" w:cs="Arial Unicode MS"/>
          <w:vanish/>
          <w:color w:val="auto"/>
        </w:rPr>
        <w:t>ΑΥΤΗ</w:t>
      </w:r>
      <w:r w:rsidRPr="003F4376">
        <w:rPr>
          <w:rFonts w:eastAsia="Arial Unicode MS" w:cs="Arial Unicode MS"/>
          <w:vanish/>
          <w:color w:val="auto"/>
        </w:rPr>
        <w:t xml:space="preserve"> </w:t>
      </w:r>
      <w:r w:rsidRPr="00926C1A">
        <w:rPr>
          <w:rFonts w:eastAsia="Arial Unicode MS" w:cs="Arial Unicode MS"/>
          <w:vanish/>
          <w:color w:val="auto"/>
        </w:rPr>
        <w:t>Η</w:t>
      </w:r>
      <w:r w:rsidRPr="003F4376">
        <w:rPr>
          <w:rFonts w:eastAsia="Arial Unicode MS" w:cs="Arial Unicode MS"/>
          <w:vanish/>
          <w:color w:val="auto"/>
        </w:rPr>
        <w:t xml:space="preserve"> </w:t>
      </w:r>
      <w:r w:rsidRPr="00926C1A">
        <w:rPr>
          <w:rFonts w:eastAsia="Arial Unicode MS" w:cs="Arial Unicode MS"/>
          <w:vanish/>
          <w:color w:val="auto"/>
        </w:rPr>
        <w:t>ΣΕΛΙΔΑ</w:t>
      </w:r>
      <w:r w:rsidRPr="003F4376">
        <w:rPr>
          <w:rFonts w:eastAsia="Arial Unicode MS" w:cs="Arial Unicode MS"/>
          <w:vanish/>
          <w:color w:val="auto"/>
        </w:rPr>
        <w:t xml:space="preserve"> </w:t>
      </w:r>
      <w:r w:rsidRPr="00926C1A">
        <w:rPr>
          <w:rFonts w:eastAsia="Arial Unicode MS" w:cs="Arial Unicode MS"/>
          <w:vanish/>
          <w:color w:val="auto"/>
        </w:rPr>
        <w:t>ΕΙΝΑΙ</w:t>
      </w:r>
      <w:r w:rsidRPr="003F4376">
        <w:rPr>
          <w:rFonts w:eastAsia="Arial Unicode MS" w:cs="Arial Unicode MS"/>
          <w:vanish/>
          <w:color w:val="auto"/>
        </w:rPr>
        <w:t xml:space="preserve"> </w:t>
      </w:r>
      <w:r w:rsidRPr="00926C1A">
        <w:rPr>
          <w:rFonts w:eastAsia="Arial Unicode MS" w:cs="Arial Unicode MS"/>
          <w:vanish/>
          <w:color w:val="auto"/>
        </w:rPr>
        <w:t>ΣΚΟΠΙΜΑ</w:t>
      </w:r>
      <w:r w:rsidRPr="003F4376">
        <w:rPr>
          <w:rFonts w:eastAsia="Arial Unicode MS" w:cs="Arial Unicode MS"/>
          <w:vanish/>
          <w:color w:val="auto"/>
        </w:rPr>
        <w:t xml:space="preserve"> </w:t>
      </w:r>
      <w:r w:rsidRPr="00926C1A">
        <w:rPr>
          <w:rFonts w:eastAsia="Arial Unicode MS" w:cs="Arial Unicode MS"/>
          <w:vanish/>
          <w:color w:val="auto"/>
        </w:rPr>
        <w:t>ΛΕΥΚΗ</w:t>
      </w:r>
      <w:r w:rsidRPr="003F4376">
        <w:rPr>
          <w:rFonts w:eastAsia="Arial Unicode MS" w:cs="Arial Unicode MS"/>
          <w:vanish/>
          <w:color w:val="auto"/>
        </w:rPr>
        <w:t xml:space="preserve"> </w:t>
      </w:r>
    </w:p>
    <w:p w14:paraId="391E822D" w14:textId="77777777" w:rsidR="00926C1A" w:rsidRPr="003F4376" w:rsidRDefault="00926C1A" w:rsidP="00B2746A">
      <w:pPr>
        <w:pStyle w:val="a0"/>
        <w:rPr>
          <w:rFonts w:eastAsia="Arial Unicode MS" w:cs="Arial Unicode MS"/>
        </w:rPr>
      </w:pPr>
    </w:p>
    <w:p w14:paraId="6274DC13" w14:textId="77777777" w:rsidR="00926C1A" w:rsidRPr="003F4376" w:rsidRDefault="00926C1A" w:rsidP="00B2746A">
      <w:pPr>
        <w:pStyle w:val="a0"/>
        <w:rPr>
          <w:rFonts w:eastAsia="Arial Unicode MS" w:cs="Arial Unicode MS"/>
        </w:rPr>
      </w:pPr>
    </w:p>
    <w:p w14:paraId="382BBC0A" w14:textId="77777777" w:rsidR="00926C1A" w:rsidRPr="003F4376" w:rsidRDefault="00926C1A" w:rsidP="00B2746A">
      <w:pPr>
        <w:pStyle w:val="a0"/>
        <w:sectPr w:rsidR="00926C1A" w:rsidRPr="003F4376" w:rsidSect="00BF3F59">
          <w:headerReference w:type="default" r:id="rId20"/>
          <w:footerReference w:type="first" r:id="rId21"/>
          <w:pgSz w:w="11906" w:h="16838"/>
          <w:pgMar w:top="1134" w:right="1134" w:bottom="1134" w:left="1134" w:header="709" w:footer="851" w:gutter="0"/>
          <w:pgNumType w:fmt="numberInDash" w:start="1"/>
          <w:cols w:space="720"/>
          <w:titlePg/>
          <w:docGrid w:linePitch="326"/>
        </w:sectPr>
      </w:pPr>
    </w:p>
    <w:p w14:paraId="00D99E22" w14:textId="77777777" w:rsidR="00FD3926" w:rsidRPr="00D91DC5" w:rsidRDefault="009717E1" w:rsidP="00A53806">
      <w:pPr>
        <w:pStyle w:val="a4"/>
        <w:rPr>
          <w:lang w:val="en-US"/>
        </w:rPr>
      </w:pPr>
      <w:bookmarkStart w:id="2" w:name="_Toc146888508"/>
      <w:r w:rsidRPr="00B2746A">
        <w:rPr>
          <w:lang w:val="en-US"/>
        </w:rPr>
        <w:lastRenderedPageBreak/>
        <w:t>Abstract</w:t>
      </w:r>
      <w:bookmarkEnd w:id="2"/>
      <w:r w:rsidRPr="00B2746A">
        <w:rPr>
          <w:lang w:val="en-US"/>
        </w:rPr>
        <w:t xml:space="preserve"> </w:t>
      </w:r>
    </w:p>
    <w:p w14:paraId="4B344498" w14:textId="70C1B1E5" w:rsidR="00FD3926" w:rsidRPr="00196990" w:rsidRDefault="003F4376" w:rsidP="00196990">
      <w:pPr>
        <w:pStyle w:val="a3"/>
        <w:rPr>
          <w:lang w:val="en-US"/>
        </w:rPr>
      </w:pPr>
      <w:r>
        <w:rPr>
          <w:lang w:val="en-US"/>
        </w:rPr>
        <w:t>In</w:t>
      </w:r>
      <w:r w:rsidRPr="003F4376">
        <w:rPr>
          <w:lang w:val="en-US"/>
        </w:rPr>
        <w:t xml:space="preserve"> </w:t>
      </w:r>
      <w:r>
        <w:rPr>
          <w:lang w:val="en-US"/>
        </w:rPr>
        <w:t>this</w:t>
      </w:r>
      <w:r w:rsidRPr="003F4376">
        <w:rPr>
          <w:lang w:val="en-US"/>
        </w:rPr>
        <w:t xml:space="preserve"> </w:t>
      </w:r>
      <w:r>
        <w:rPr>
          <w:lang w:val="en-US"/>
        </w:rPr>
        <w:t>Thesis</w:t>
      </w:r>
      <w:r w:rsidRPr="003F4376">
        <w:rPr>
          <w:lang w:val="en-US"/>
        </w:rPr>
        <w:t xml:space="preserve"> </w:t>
      </w:r>
      <w:r>
        <w:rPr>
          <w:lang w:val="en-US"/>
        </w:rPr>
        <w:t>project</w:t>
      </w:r>
      <w:r w:rsidRPr="003F4376">
        <w:rPr>
          <w:lang w:val="en-US"/>
        </w:rPr>
        <w:t xml:space="preserve"> </w:t>
      </w:r>
      <w:r w:rsidR="007863DB">
        <w:rPr>
          <w:lang w:val="en-US"/>
        </w:rPr>
        <w:t>the game “</w:t>
      </w:r>
      <w:r>
        <w:rPr>
          <w:lang w:val="en-US"/>
        </w:rPr>
        <w:t>Brain de fer</w:t>
      </w:r>
      <w:r w:rsidR="007863DB">
        <w:rPr>
          <w:lang w:val="en-US"/>
        </w:rPr>
        <w:t>”</w:t>
      </w:r>
      <w:r>
        <w:rPr>
          <w:lang w:val="en-US"/>
        </w:rPr>
        <w:t xml:space="preserve"> was developed, brain de fer </w:t>
      </w:r>
      <w:r w:rsidR="007863DB">
        <w:rPr>
          <w:lang w:val="en-US"/>
        </w:rPr>
        <w:t xml:space="preserve">is a video game </w:t>
      </w:r>
      <w:r>
        <w:rPr>
          <w:lang w:val="en-US"/>
        </w:rPr>
        <w:t xml:space="preserve">where two </w:t>
      </w:r>
      <w:r w:rsidR="007863DB">
        <w:rPr>
          <w:lang w:val="en-US"/>
        </w:rPr>
        <w:t>players put on an encephalograph and</w:t>
      </w:r>
      <w:r>
        <w:rPr>
          <w:lang w:val="en-US"/>
        </w:rPr>
        <w:t xml:space="preserve"> compete against each other</w:t>
      </w:r>
      <w:r w:rsidR="007863DB">
        <w:rPr>
          <w:lang w:val="en-US"/>
        </w:rPr>
        <w:t>, in a game of bras de fer, using their concentration power. The</w:t>
      </w:r>
      <w:r w:rsidR="007863DB" w:rsidRPr="007863DB">
        <w:rPr>
          <w:lang w:val="en-US"/>
        </w:rPr>
        <w:t xml:space="preserve"> </w:t>
      </w:r>
      <w:r w:rsidR="007863DB">
        <w:rPr>
          <w:lang w:val="en-US"/>
        </w:rPr>
        <w:t xml:space="preserve">game is split into two parts, the first part being the python side </w:t>
      </w:r>
      <w:r w:rsidR="004F0D62">
        <w:rPr>
          <w:lang w:val="en-US"/>
        </w:rPr>
        <w:t xml:space="preserve">where the Brain Computer Interface was developed </w:t>
      </w:r>
      <w:r w:rsidR="007863DB">
        <w:rPr>
          <w:lang w:val="en-US"/>
        </w:rPr>
        <w:t xml:space="preserve">and the second </w:t>
      </w:r>
      <w:r w:rsidR="004F0D62">
        <w:rPr>
          <w:lang w:val="en-US"/>
        </w:rPr>
        <w:t xml:space="preserve">part </w:t>
      </w:r>
      <w:r w:rsidR="007863DB">
        <w:rPr>
          <w:lang w:val="en-US"/>
        </w:rPr>
        <w:t>being unity side</w:t>
      </w:r>
      <w:r w:rsidR="004F0D62">
        <w:rPr>
          <w:lang w:val="en-US"/>
        </w:rPr>
        <w:t xml:space="preserve"> where the game was developed</w:t>
      </w:r>
      <w:r w:rsidR="007863DB">
        <w:rPr>
          <w:lang w:val="en-US"/>
        </w:rPr>
        <w:t>.</w:t>
      </w:r>
      <w:r w:rsidR="004F0D62">
        <w:rPr>
          <w:lang w:val="en-US"/>
        </w:rPr>
        <w:t xml:space="preserve"> In</w:t>
      </w:r>
      <w:r w:rsidR="004F0D62" w:rsidRPr="004F0D62">
        <w:rPr>
          <w:lang w:val="en-US"/>
        </w:rPr>
        <w:t xml:space="preserve"> </w:t>
      </w:r>
      <w:r w:rsidR="004F0D62">
        <w:rPr>
          <w:lang w:val="en-US"/>
        </w:rPr>
        <w:t>the</w:t>
      </w:r>
      <w:r w:rsidR="004F0D62" w:rsidRPr="004F0D62">
        <w:rPr>
          <w:lang w:val="en-US"/>
        </w:rPr>
        <w:t xml:space="preserve"> </w:t>
      </w:r>
      <w:r w:rsidR="004F0D62">
        <w:rPr>
          <w:lang w:val="en-US"/>
        </w:rPr>
        <w:t>current</w:t>
      </w:r>
      <w:r w:rsidR="004F0D62" w:rsidRPr="004F0D62">
        <w:rPr>
          <w:lang w:val="en-US"/>
        </w:rPr>
        <w:t xml:space="preserve"> </w:t>
      </w:r>
      <w:r w:rsidR="004F0D62">
        <w:rPr>
          <w:lang w:val="en-US"/>
        </w:rPr>
        <w:t>report</w:t>
      </w:r>
      <w:r w:rsidR="004F0D62" w:rsidRPr="004F0D62">
        <w:rPr>
          <w:lang w:val="en-US"/>
        </w:rPr>
        <w:t xml:space="preserve"> </w:t>
      </w:r>
      <w:r w:rsidR="004F0D62">
        <w:rPr>
          <w:lang w:val="en-US"/>
        </w:rPr>
        <w:t>the python</w:t>
      </w:r>
      <w:r w:rsidR="004F0D62" w:rsidRPr="004F0D62">
        <w:rPr>
          <w:lang w:val="en-US"/>
        </w:rPr>
        <w:t xml:space="preserve"> </w:t>
      </w:r>
      <w:r w:rsidR="004F0D62">
        <w:rPr>
          <w:lang w:val="en-US"/>
        </w:rPr>
        <w:t>side</w:t>
      </w:r>
      <w:r w:rsidR="004F0D62" w:rsidRPr="004F0D62">
        <w:rPr>
          <w:lang w:val="en-US"/>
        </w:rPr>
        <w:t xml:space="preserve"> </w:t>
      </w:r>
      <w:r w:rsidR="004F0D62">
        <w:rPr>
          <w:lang w:val="en-US"/>
        </w:rPr>
        <w:t>will be analyzed. The two devices that were used are going to be mentioned as well as the development of the Brain Computer Interface</w:t>
      </w:r>
      <w:r w:rsidR="00196990">
        <w:rPr>
          <w:lang w:val="en-US"/>
        </w:rPr>
        <w:t xml:space="preserve"> (BCI)</w:t>
      </w:r>
      <w:r w:rsidR="004F0D62">
        <w:rPr>
          <w:lang w:val="en-US"/>
        </w:rPr>
        <w:t xml:space="preserve"> between the devices and the computer. </w:t>
      </w:r>
      <w:r w:rsidR="00196990">
        <w:rPr>
          <w:lang w:val="en-US"/>
        </w:rPr>
        <w:t xml:space="preserve">Following that </w:t>
      </w:r>
      <w:r w:rsidR="0068337B">
        <w:rPr>
          <w:lang w:val="en-US"/>
        </w:rPr>
        <w:t>all</w:t>
      </w:r>
      <w:r w:rsidR="0068337B" w:rsidRPr="0068337B">
        <w:rPr>
          <w:lang w:val="en-US"/>
        </w:rPr>
        <w:t xml:space="preserve"> </w:t>
      </w:r>
      <w:r w:rsidR="0068337B">
        <w:rPr>
          <w:lang w:val="en-US"/>
        </w:rPr>
        <w:t>the</w:t>
      </w:r>
      <w:r w:rsidR="0068337B" w:rsidRPr="0068337B">
        <w:rPr>
          <w:lang w:val="en-US"/>
        </w:rPr>
        <w:t xml:space="preserve"> </w:t>
      </w:r>
      <w:r w:rsidR="0068337B">
        <w:rPr>
          <w:lang w:val="en-US"/>
        </w:rPr>
        <w:t>procedures</w:t>
      </w:r>
      <w:r w:rsidR="0068337B" w:rsidRPr="0068337B">
        <w:rPr>
          <w:lang w:val="en-US"/>
        </w:rPr>
        <w:t xml:space="preserve"> </w:t>
      </w:r>
      <w:r w:rsidR="0068337B">
        <w:rPr>
          <w:lang w:val="en-US"/>
        </w:rPr>
        <w:t>considering</w:t>
      </w:r>
      <w:r w:rsidR="0068337B" w:rsidRPr="0068337B">
        <w:rPr>
          <w:lang w:val="en-US"/>
        </w:rPr>
        <w:t xml:space="preserve"> </w:t>
      </w:r>
      <w:r w:rsidR="0068337B">
        <w:rPr>
          <w:lang w:val="en-US"/>
        </w:rPr>
        <w:t>signal</w:t>
      </w:r>
      <w:r w:rsidR="0068337B" w:rsidRPr="0068337B">
        <w:rPr>
          <w:lang w:val="en-US"/>
        </w:rPr>
        <w:t xml:space="preserve"> </w:t>
      </w:r>
      <w:r w:rsidR="0068337B">
        <w:rPr>
          <w:lang w:val="en-US"/>
        </w:rPr>
        <w:t>processing and model training will be explained as well as the method that was used for creating the dataset. In</w:t>
      </w:r>
      <w:r w:rsidR="0068337B" w:rsidRPr="0068337B">
        <w:rPr>
          <w:lang w:val="en-US"/>
        </w:rPr>
        <w:t xml:space="preserve"> </w:t>
      </w:r>
      <w:r w:rsidR="0068337B">
        <w:rPr>
          <w:lang w:val="en-US"/>
        </w:rPr>
        <w:t>the</w:t>
      </w:r>
      <w:r w:rsidR="0068337B" w:rsidRPr="0068337B">
        <w:rPr>
          <w:lang w:val="en-US"/>
        </w:rPr>
        <w:t xml:space="preserve"> </w:t>
      </w:r>
      <w:r w:rsidR="0068337B">
        <w:rPr>
          <w:lang w:val="en-US"/>
        </w:rPr>
        <w:t>end</w:t>
      </w:r>
      <w:r w:rsidR="0068337B" w:rsidRPr="0068337B">
        <w:rPr>
          <w:lang w:val="en-US"/>
        </w:rPr>
        <w:t xml:space="preserve"> </w:t>
      </w:r>
      <w:r w:rsidR="0068337B">
        <w:rPr>
          <w:lang w:val="en-US"/>
        </w:rPr>
        <w:t xml:space="preserve">the results of both the devices will be discussed and </w:t>
      </w:r>
      <w:r w:rsidR="00196990">
        <w:rPr>
          <w:lang w:val="en-US"/>
        </w:rPr>
        <w:t xml:space="preserve">compared as well as the presentation of the game in the </w:t>
      </w:r>
      <w:r w:rsidR="00196990" w:rsidRPr="00196990">
        <w:rPr>
          <w:lang w:val="en-US"/>
        </w:rPr>
        <w:t>Thessaloniki International</w:t>
      </w:r>
      <w:r w:rsidR="00196990">
        <w:rPr>
          <w:lang w:val="en-US"/>
        </w:rPr>
        <w:t xml:space="preserve"> Fair. </w:t>
      </w:r>
    </w:p>
    <w:p w14:paraId="2F38568F" w14:textId="77777777" w:rsidR="005B5103" w:rsidRPr="00261CD4" w:rsidRDefault="005B5103">
      <w:pPr>
        <w:pStyle w:val="a3"/>
        <w:rPr>
          <w:lang w:val="en-US"/>
        </w:rPr>
      </w:pPr>
    </w:p>
    <w:p w14:paraId="1F5D6F89" w14:textId="7C7B8900" w:rsidR="00FD3926" w:rsidRPr="00196990" w:rsidRDefault="009717E1" w:rsidP="005B5103">
      <w:pPr>
        <w:pStyle w:val="a0"/>
        <w:jc w:val="both"/>
        <w:rPr>
          <w:b/>
          <w:bCs/>
          <w:sz w:val="35"/>
          <w:szCs w:val="35"/>
          <w:lang w:val="en-US"/>
        </w:rPr>
      </w:pPr>
      <w:r>
        <w:rPr>
          <w:b/>
          <w:bCs/>
          <w:sz w:val="35"/>
          <w:szCs w:val="35"/>
          <w:lang w:val="en-US"/>
        </w:rPr>
        <w:t>Keywords</w:t>
      </w:r>
      <w:r w:rsidR="005B5103" w:rsidRPr="00196990">
        <w:rPr>
          <w:b/>
          <w:bCs/>
          <w:sz w:val="35"/>
          <w:szCs w:val="35"/>
          <w:lang w:val="en-US"/>
        </w:rPr>
        <w:t xml:space="preserve">: </w:t>
      </w:r>
      <w:r w:rsidR="00196990">
        <w:rPr>
          <w:b/>
          <w:bCs/>
          <w:sz w:val="35"/>
          <w:szCs w:val="35"/>
          <w:lang w:val="en-US"/>
        </w:rPr>
        <w:t>Electroencephalograph, BCI, training, concentration</w:t>
      </w:r>
    </w:p>
    <w:p w14:paraId="5E8CAE77" w14:textId="77777777" w:rsidR="005B5103" w:rsidRPr="00196990" w:rsidRDefault="005B5103" w:rsidP="005B5103">
      <w:pPr>
        <w:pStyle w:val="a3"/>
        <w:rPr>
          <w:lang w:val="en-US"/>
        </w:rPr>
      </w:pPr>
    </w:p>
    <w:p w14:paraId="560DE0F3" w14:textId="77777777" w:rsidR="00B2746A" w:rsidRPr="00196990" w:rsidRDefault="009717E1" w:rsidP="00B2746A">
      <w:pPr>
        <w:pStyle w:val="a0"/>
        <w:rPr>
          <w:lang w:val="en-US"/>
        </w:rPr>
      </w:pPr>
      <w:r w:rsidRPr="00196990">
        <w:rPr>
          <w:rFonts w:ascii="Arial Unicode MS" w:eastAsia="Arial Unicode MS" w:hAnsi="Arial Unicode MS" w:cs="Arial Unicode MS"/>
          <w:color w:val="9F8060"/>
          <w:sz w:val="24"/>
          <w:szCs w:val="24"/>
          <w:lang w:val="en-US"/>
        </w:rPr>
        <w:br w:type="page"/>
      </w:r>
    </w:p>
    <w:p w14:paraId="6D7B9C52" w14:textId="77777777" w:rsidR="00B2746A" w:rsidRPr="00196990" w:rsidRDefault="00B2746A" w:rsidP="00B2746A">
      <w:pPr>
        <w:pStyle w:val="a0"/>
        <w:rPr>
          <w:lang w:val="en-US"/>
        </w:rPr>
      </w:pPr>
    </w:p>
    <w:p w14:paraId="3A28F205" w14:textId="77777777" w:rsidR="00B2746A" w:rsidRPr="00196990" w:rsidRDefault="00B2746A" w:rsidP="00B2746A">
      <w:pPr>
        <w:pStyle w:val="a0"/>
        <w:rPr>
          <w:lang w:val="en-US"/>
        </w:rPr>
      </w:pPr>
    </w:p>
    <w:p w14:paraId="4FD989F3" w14:textId="77777777" w:rsidR="00B2746A" w:rsidRPr="00196990" w:rsidRDefault="00B2746A" w:rsidP="00B2746A">
      <w:pPr>
        <w:pStyle w:val="a0"/>
        <w:rPr>
          <w:lang w:val="en-US"/>
        </w:rPr>
      </w:pPr>
    </w:p>
    <w:p w14:paraId="678E0AD6" w14:textId="77777777" w:rsidR="00B2746A" w:rsidRPr="00196990" w:rsidRDefault="00B2746A" w:rsidP="00B2746A">
      <w:pPr>
        <w:pStyle w:val="a0"/>
        <w:rPr>
          <w:lang w:val="en-US"/>
        </w:rPr>
      </w:pPr>
    </w:p>
    <w:p w14:paraId="4F42B298" w14:textId="77777777" w:rsidR="00B2746A" w:rsidRPr="00196990" w:rsidRDefault="00B2746A" w:rsidP="00B2746A">
      <w:pPr>
        <w:pStyle w:val="a0"/>
        <w:tabs>
          <w:tab w:val="left" w:pos="5985"/>
        </w:tabs>
        <w:rPr>
          <w:lang w:val="en-US"/>
        </w:rPr>
      </w:pPr>
    </w:p>
    <w:p w14:paraId="4CCA5EEA" w14:textId="77777777" w:rsidR="00B2746A" w:rsidRPr="00196990" w:rsidRDefault="00B2746A" w:rsidP="00B2746A">
      <w:pPr>
        <w:pStyle w:val="a0"/>
        <w:rPr>
          <w:lang w:val="en-US"/>
        </w:rPr>
      </w:pPr>
    </w:p>
    <w:p w14:paraId="0AA80DDA" w14:textId="77777777" w:rsidR="00B2746A" w:rsidRPr="00196990" w:rsidRDefault="00B2746A" w:rsidP="00B2746A">
      <w:pPr>
        <w:pStyle w:val="a0"/>
        <w:rPr>
          <w:lang w:val="en-US"/>
        </w:rPr>
      </w:pPr>
    </w:p>
    <w:p w14:paraId="6C282BAD" w14:textId="77777777" w:rsidR="00B2746A" w:rsidRPr="00196990" w:rsidRDefault="00B2746A" w:rsidP="00B2746A">
      <w:pPr>
        <w:pStyle w:val="a0"/>
        <w:rPr>
          <w:lang w:val="en-US"/>
        </w:rPr>
      </w:pPr>
    </w:p>
    <w:p w14:paraId="5C2070A0" w14:textId="77777777" w:rsidR="00B2746A" w:rsidRPr="00196990" w:rsidRDefault="00B2746A" w:rsidP="00B2746A">
      <w:pPr>
        <w:pStyle w:val="a0"/>
        <w:rPr>
          <w:lang w:val="en-US"/>
        </w:rPr>
      </w:pPr>
    </w:p>
    <w:p w14:paraId="638D8FCD" w14:textId="77777777" w:rsidR="00926C1A" w:rsidRPr="00196990" w:rsidRDefault="00926C1A" w:rsidP="00926C1A">
      <w:pPr>
        <w:pStyle w:val="a0"/>
        <w:rPr>
          <w:rFonts w:eastAsia="Arial Unicode MS" w:cs="Arial Unicode MS"/>
          <w:vanish/>
          <w:color w:val="auto"/>
          <w:lang w:val="en-US"/>
        </w:rPr>
      </w:pPr>
      <w:r w:rsidRPr="00926C1A">
        <w:rPr>
          <w:rFonts w:eastAsia="Arial Unicode MS" w:cs="Arial Unicode MS"/>
          <w:vanish/>
          <w:color w:val="auto"/>
        </w:rPr>
        <w:t>ΑΥΤΗ</w:t>
      </w:r>
      <w:r w:rsidRPr="00196990">
        <w:rPr>
          <w:rFonts w:eastAsia="Arial Unicode MS" w:cs="Arial Unicode MS"/>
          <w:vanish/>
          <w:color w:val="auto"/>
          <w:lang w:val="en-US"/>
        </w:rPr>
        <w:t xml:space="preserve"> </w:t>
      </w:r>
      <w:r w:rsidRPr="00926C1A">
        <w:rPr>
          <w:rFonts w:eastAsia="Arial Unicode MS" w:cs="Arial Unicode MS"/>
          <w:vanish/>
          <w:color w:val="auto"/>
        </w:rPr>
        <w:t>Η</w:t>
      </w:r>
      <w:r w:rsidRPr="00196990">
        <w:rPr>
          <w:rFonts w:eastAsia="Arial Unicode MS" w:cs="Arial Unicode MS"/>
          <w:vanish/>
          <w:color w:val="auto"/>
          <w:lang w:val="en-US"/>
        </w:rPr>
        <w:t xml:space="preserve"> </w:t>
      </w:r>
      <w:r w:rsidRPr="00926C1A">
        <w:rPr>
          <w:rFonts w:eastAsia="Arial Unicode MS" w:cs="Arial Unicode MS"/>
          <w:vanish/>
          <w:color w:val="auto"/>
        </w:rPr>
        <w:t>ΣΕΛΙΔΑ</w:t>
      </w:r>
      <w:r w:rsidRPr="00196990">
        <w:rPr>
          <w:rFonts w:eastAsia="Arial Unicode MS" w:cs="Arial Unicode MS"/>
          <w:vanish/>
          <w:color w:val="auto"/>
          <w:lang w:val="en-US"/>
        </w:rPr>
        <w:t xml:space="preserve"> </w:t>
      </w:r>
      <w:r w:rsidRPr="00926C1A">
        <w:rPr>
          <w:rFonts w:eastAsia="Arial Unicode MS" w:cs="Arial Unicode MS"/>
          <w:vanish/>
          <w:color w:val="auto"/>
        </w:rPr>
        <w:t>ΕΙΝΑΙ</w:t>
      </w:r>
      <w:r w:rsidRPr="00196990">
        <w:rPr>
          <w:rFonts w:eastAsia="Arial Unicode MS" w:cs="Arial Unicode MS"/>
          <w:vanish/>
          <w:color w:val="auto"/>
          <w:lang w:val="en-US"/>
        </w:rPr>
        <w:t xml:space="preserve"> </w:t>
      </w:r>
      <w:r w:rsidRPr="00926C1A">
        <w:rPr>
          <w:rFonts w:eastAsia="Arial Unicode MS" w:cs="Arial Unicode MS"/>
          <w:vanish/>
          <w:color w:val="auto"/>
        </w:rPr>
        <w:t>ΣΚΟΠΙΜΑ</w:t>
      </w:r>
      <w:r w:rsidRPr="00196990">
        <w:rPr>
          <w:rFonts w:eastAsia="Arial Unicode MS" w:cs="Arial Unicode MS"/>
          <w:vanish/>
          <w:color w:val="auto"/>
          <w:lang w:val="en-US"/>
        </w:rPr>
        <w:t xml:space="preserve"> </w:t>
      </w:r>
      <w:r w:rsidRPr="00926C1A">
        <w:rPr>
          <w:rFonts w:eastAsia="Arial Unicode MS" w:cs="Arial Unicode MS"/>
          <w:vanish/>
          <w:color w:val="auto"/>
        </w:rPr>
        <w:t>ΛΕΥΚΗ</w:t>
      </w:r>
      <w:r w:rsidRPr="00196990">
        <w:rPr>
          <w:rFonts w:eastAsia="Arial Unicode MS" w:cs="Arial Unicode MS"/>
          <w:vanish/>
          <w:color w:val="auto"/>
          <w:lang w:val="en-US"/>
        </w:rPr>
        <w:t xml:space="preserve"> </w:t>
      </w:r>
    </w:p>
    <w:p w14:paraId="48D297F8" w14:textId="77777777" w:rsidR="00926C1A" w:rsidRPr="00196990" w:rsidRDefault="00926C1A" w:rsidP="00B2746A">
      <w:pPr>
        <w:pStyle w:val="a0"/>
        <w:rPr>
          <w:rFonts w:eastAsia="Arial Unicode MS" w:cs="Arial Unicode MS"/>
          <w:lang w:val="en-US"/>
        </w:rPr>
      </w:pPr>
    </w:p>
    <w:p w14:paraId="521CDF88" w14:textId="77777777" w:rsidR="00926C1A" w:rsidRPr="00196990" w:rsidRDefault="00926C1A" w:rsidP="00B2746A">
      <w:pPr>
        <w:pStyle w:val="a0"/>
        <w:rPr>
          <w:rFonts w:eastAsia="Arial Unicode MS" w:cs="Arial Unicode MS"/>
          <w:lang w:val="en-US"/>
        </w:rPr>
      </w:pPr>
    </w:p>
    <w:p w14:paraId="38B84776" w14:textId="77777777" w:rsidR="00B2746A" w:rsidRPr="00196990" w:rsidRDefault="00B2746A" w:rsidP="00B2746A">
      <w:pPr>
        <w:pStyle w:val="a0"/>
        <w:rPr>
          <w:lang w:val="en-US"/>
        </w:rPr>
        <w:sectPr w:rsidR="00B2746A" w:rsidRPr="00196990" w:rsidSect="00F749F7">
          <w:headerReference w:type="default" r:id="rId22"/>
          <w:pgSz w:w="11906" w:h="16838"/>
          <w:pgMar w:top="1134" w:right="1134" w:bottom="1134" w:left="1134" w:header="709" w:footer="851" w:gutter="0"/>
          <w:cols w:space="720"/>
          <w:titlePg/>
        </w:sectPr>
      </w:pPr>
      <w:r w:rsidRPr="00196990">
        <w:rPr>
          <w:rFonts w:eastAsia="Arial Unicode MS" w:cs="Arial Unicode MS"/>
          <w:lang w:val="en-US"/>
        </w:rPr>
        <w:t xml:space="preserve"> </w:t>
      </w:r>
    </w:p>
    <w:p w14:paraId="109A58A8" w14:textId="77777777" w:rsidR="00FD3926" w:rsidRPr="00261CD4" w:rsidRDefault="00A53806" w:rsidP="00A53806">
      <w:pPr>
        <w:pStyle w:val="a4"/>
        <w:rPr>
          <w:lang w:val="en-US"/>
        </w:rPr>
      </w:pPr>
      <w:bookmarkStart w:id="3" w:name="_Toc146888509"/>
      <w:r>
        <w:lastRenderedPageBreak/>
        <w:t>Ευχαριστίες</w:t>
      </w:r>
      <w:bookmarkEnd w:id="3"/>
    </w:p>
    <w:p w14:paraId="0E71F385" w14:textId="28B14DB5" w:rsidR="00FD3926" w:rsidRDefault="00CF38AC">
      <w:pPr>
        <w:pStyle w:val="a0"/>
        <w:jc w:val="left"/>
      </w:pPr>
      <w:r>
        <w:t xml:space="preserve">Θα ήθελα να ευχαριστήσω τη μητέρα μου για τη συμπαράσταση και τη στήριξη κατά τη διάρκεια της υλοποίησης. Την κοπέλα μου Ελένη, που έκανε το πειραματόζωο για όλη τη διάρκεια των πειραμάτων. Τους φίλους μου, Κώστα, Σωτήρη, </w:t>
      </w:r>
      <w:proofErr w:type="spellStart"/>
      <w:r>
        <w:t>Ιμπνέ</w:t>
      </w:r>
      <w:proofErr w:type="spellEnd"/>
      <w:r>
        <w:t xml:space="preserve">, </w:t>
      </w:r>
      <w:proofErr w:type="spellStart"/>
      <w:r>
        <w:t>Βάλα</w:t>
      </w:r>
      <w:proofErr w:type="spellEnd"/>
      <w:r>
        <w:t xml:space="preserve">, </w:t>
      </w:r>
      <w:proofErr w:type="spellStart"/>
      <w:r>
        <w:t>Τζιπί</w:t>
      </w:r>
      <w:proofErr w:type="spellEnd"/>
      <w:r>
        <w:t xml:space="preserve"> γ</w:t>
      </w:r>
      <w:r w:rsidR="00E253A3">
        <w:t xml:space="preserve">ια τον ενθουσιασμό που έδειξαν και την βοήθεια που μου προσέφεραν. Επιπλέον, θα ήθελα να ευχαριστήσω τον κ. Τσίπουρα, την κα. </w:t>
      </w:r>
      <w:proofErr w:type="spellStart"/>
      <w:r w:rsidR="00E253A3">
        <w:t>Τζημούρτα</w:t>
      </w:r>
      <w:proofErr w:type="spellEnd"/>
      <w:r w:rsidR="00E253A3">
        <w:t xml:space="preserve"> και το κ. </w:t>
      </w:r>
      <w:proofErr w:type="spellStart"/>
      <w:r w:rsidR="00E253A3">
        <w:t>Κλάβα</w:t>
      </w:r>
      <w:proofErr w:type="spellEnd"/>
      <w:r w:rsidR="00E253A3">
        <w:t xml:space="preserve"> για την άμεση ανταπόκριση σε οποιοδήποτε προβληματισμό είχα. Τέλος, θα ήθελα να ευχαριστήσω τον φίλο – συνεργάτη Κώστα, που χωρίς αυτόν </w:t>
      </w:r>
      <w:r w:rsidR="00FC1B1B">
        <w:t>και τους ατέλειωτους καυγάδες δεν θα τελειώναμε ποτέ τη διπλωματική.</w:t>
      </w:r>
    </w:p>
    <w:p w14:paraId="4497FED2" w14:textId="77777777" w:rsidR="00FD3926" w:rsidRDefault="00FD3926">
      <w:pPr>
        <w:pStyle w:val="a0"/>
        <w:jc w:val="left"/>
      </w:pPr>
    </w:p>
    <w:p w14:paraId="16179F66" w14:textId="77777777" w:rsidR="00070596" w:rsidRPr="00FC1B1B" w:rsidRDefault="00070596">
      <w:pPr>
        <w:rPr>
          <w:rFonts w:ascii="Play" w:eastAsia="Play" w:hAnsi="Play" w:cs="Play"/>
          <w:color w:val="000000"/>
          <w:sz w:val="27"/>
          <w:szCs w:val="27"/>
          <w:shd w:val="clear" w:color="auto" w:fill="FFFFFF"/>
          <w:lang w:val="el-GR" w:eastAsia="el-GR"/>
          <w14:textOutline w14:w="0" w14:cap="flat" w14:cmpd="sng" w14:algn="ctr">
            <w14:noFill/>
            <w14:prstDash w14:val="solid"/>
            <w14:bevel/>
          </w14:textOutline>
        </w:rPr>
      </w:pPr>
      <w:r w:rsidRPr="005B5103">
        <w:rPr>
          <w:lang w:val="el-GR"/>
        </w:rPr>
        <w:br w:type="page"/>
      </w:r>
    </w:p>
    <w:p w14:paraId="234ACF1E" w14:textId="77777777" w:rsidR="00FD3926" w:rsidRDefault="00FD3926">
      <w:pPr>
        <w:pStyle w:val="a0"/>
      </w:pPr>
    </w:p>
    <w:p w14:paraId="07F87B2F" w14:textId="77777777" w:rsidR="00FD3926" w:rsidRDefault="00FD3926">
      <w:pPr>
        <w:pStyle w:val="a0"/>
      </w:pPr>
    </w:p>
    <w:p w14:paraId="629A5FE9" w14:textId="77777777" w:rsidR="00FD3926" w:rsidRDefault="00FD3926">
      <w:pPr>
        <w:pStyle w:val="a0"/>
      </w:pPr>
    </w:p>
    <w:p w14:paraId="575E636E" w14:textId="77777777" w:rsidR="00FD3926" w:rsidRDefault="00FD3926">
      <w:pPr>
        <w:pStyle w:val="a0"/>
      </w:pPr>
    </w:p>
    <w:p w14:paraId="5B19617B" w14:textId="77777777" w:rsidR="00FD3926" w:rsidRDefault="00FD3926">
      <w:pPr>
        <w:pStyle w:val="a0"/>
      </w:pPr>
    </w:p>
    <w:p w14:paraId="77BD8273" w14:textId="77777777" w:rsidR="00FD3926" w:rsidRDefault="00FD3926">
      <w:pPr>
        <w:pStyle w:val="a0"/>
      </w:pPr>
    </w:p>
    <w:p w14:paraId="3C425CA8" w14:textId="77777777" w:rsidR="00FD3926" w:rsidRDefault="00FD3926">
      <w:pPr>
        <w:pStyle w:val="a0"/>
      </w:pPr>
    </w:p>
    <w:p w14:paraId="58E95BA4" w14:textId="77777777" w:rsidR="00FD3926" w:rsidRDefault="00FD3926">
      <w:pPr>
        <w:pStyle w:val="a0"/>
      </w:pPr>
    </w:p>
    <w:p w14:paraId="0B6D8EC7" w14:textId="77777777" w:rsidR="00FD3926" w:rsidRDefault="00FD3926">
      <w:pPr>
        <w:pStyle w:val="a0"/>
      </w:pPr>
    </w:p>
    <w:p w14:paraId="050B26DD" w14:textId="77777777" w:rsidR="00926C1A" w:rsidRPr="00926C1A" w:rsidRDefault="00926C1A" w:rsidP="00926C1A">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17DE931A" w14:textId="77777777" w:rsidR="00926C1A" w:rsidRDefault="00926C1A" w:rsidP="00B2746A">
      <w:pPr>
        <w:pStyle w:val="a0"/>
        <w:rPr>
          <w:rFonts w:eastAsia="Arial Unicode MS" w:cs="Arial Unicode MS"/>
        </w:rPr>
      </w:pPr>
    </w:p>
    <w:p w14:paraId="50BE035E" w14:textId="77777777" w:rsidR="00926C1A" w:rsidRDefault="00926C1A" w:rsidP="00B2746A">
      <w:pPr>
        <w:pStyle w:val="a0"/>
        <w:rPr>
          <w:rFonts w:eastAsia="Arial Unicode MS" w:cs="Arial Unicode MS"/>
        </w:rPr>
      </w:pPr>
    </w:p>
    <w:p w14:paraId="24940C76" w14:textId="77777777" w:rsidR="00926C1A" w:rsidRPr="0049477E" w:rsidRDefault="00926C1A" w:rsidP="00B2746A">
      <w:pPr>
        <w:pStyle w:val="a0"/>
        <w:sectPr w:rsidR="00926C1A" w:rsidRPr="0049477E" w:rsidSect="00F749F7">
          <w:headerReference w:type="default" r:id="rId23"/>
          <w:pgSz w:w="11906" w:h="16838"/>
          <w:pgMar w:top="1134" w:right="1134" w:bottom="1134" w:left="1134" w:header="709" w:footer="851" w:gutter="0"/>
          <w:cols w:space="720"/>
          <w:titlePg/>
        </w:sectPr>
      </w:pPr>
    </w:p>
    <w:p w14:paraId="0C05B53E" w14:textId="16F4BAF5" w:rsidR="00B2746A" w:rsidRDefault="00325C8F" w:rsidP="00337DF6">
      <w:pPr>
        <w:pStyle w:val="a4"/>
        <w:rPr>
          <w:noProof/>
        </w:rPr>
      </w:pPr>
      <w:bookmarkStart w:id="4" w:name="_Toc146888510"/>
      <w:r>
        <w:rPr>
          <w:noProof/>
        </w:rPr>
        <w:lastRenderedPageBreak/>
        <w:t>Περιεχόμενα</w:t>
      </w:r>
      <w:bookmarkEnd w:id="4"/>
      <w:r w:rsidR="009717E1">
        <w:rPr>
          <w:noProof/>
        </w:rPr>
        <w:t xml:space="preserve"> </w:t>
      </w:r>
    </w:p>
    <w:sdt>
      <w:sdtPr>
        <w:rPr>
          <w:rFonts w:ascii="Times New Roman" w:eastAsia="Arial Unicode MS" w:hAnsi="Times New Roman" w:cs="Times New Roman"/>
          <w:color w:val="auto"/>
          <w:sz w:val="24"/>
          <w:szCs w:val="24"/>
          <w:bdr w:val="nil"/>
        </w:rPr>
        <w:id w:val="-863285611"/>
        <w:docPartObj>
          <w:docPartGallery w:val="Table of Contents"/>
          <w:docPartUnique/>
        </w:docPartObj>
      </w:sdtPr>
      <w:sdtEndPr>
        <w:rPr>
          <w:b/>
          <w:bCs/>
          <w:noProof/>
        </w:rPr>
      </w:sdtEndPr>
      <w:sdtContent>
        <w:p w14:paraId="76842A55" w14:textId="1F65943D" w:rsidR="00397533" w:rsidRDefault="00397533">
          <w:pPr>
            <w:pStyle w:val="TOCHeading"/>
          </w:pPr>
        </w:p>
        <w:p w14:paraId="5D34B6E9" w14:textId="38A06B95" w:rsidR="00337DF6" w:rsidRDefault="00397533"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r>
            <w:fldChar w:fldCharType="begin"/>
          </w:r>
          <w:r>
            <w:instrText xml:space="preserve"> TOC \o "1-3" \h \z \u </w:instrText>
          </w:r>
          <w:r>
            <w:fldChar w:fldCharType="separate"/>
          </w:r>
          <w:hyperlink w:anchor="_Toc146888507" w:history="1">
            <w:r w:rsidR="00337DF6" w:rsidRPr="00D76CA1">
              <w:rPr>
                <w:rStyle w:val="Hyperlink"/>
                <w:noProof/>
              </w:rPr>
              <w:t>Περίληψη</w:t>
            </w:r>
            <w:r w:rsidR="00337DF6">
              <w:rPr>
                <w:noProof/>
                <w:webHidden/>
              </w:rPr>
              <w:tab/>
            </w:r>
            <w:r w:rsidR="00337DF6">
              <w:rPr>
                <w:noProof/>
                <w:webHidden/>
              </w:rPr>
              <w:fldChar w:fldCharType="begin"/>
            </w:r>
            <w:r w:rsidR="00337DF6">
              <w:rPr>
                <w:noProof/>
                <w:webHidden/>
              </w:rPr>
              <w:instrText xml:space="preserve"> PAGEREF _Toc146888507 \h </w:instrText>
            </w:r>
            <w:r w:rsidR="00337DF6">
              <w:rPr>
                <w:noProof/>
                <w:webHidden/>
              </w:rPr>
            </w:r>
            <w:r w:rsidR="00337DF6">
              <w:rPr>
                <w:webHidden/>
              </w:rPr>
              <w:fldChar w:fldCharType="separate"/>
            </w:r>
            <w:r w:rsidR="009B38E8">
              <w:rPr>
                <w:noProof/>
                <w:webHidden/>
              </w:rPr>
              <w:t>- 1 -</w:t>
            </w:r>
            <w:r w:rsidR="00337DF6">
              <w:rPr>
                <w:noProof/>
                <w:webHidden/>
              </w:rPr>
              <w:fldChar w:fldCharType="end"/>
            </w:r>
          </w:hyperlink>
        </w:p>
        <w:p w14:paraId="4A59F49E" w14:textId="48069133"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08" w:history="1">
            <w:r w:rsidR="00337DF6" w:rsidRPr="00D76CA1">
              <w:rPr>
                <w:rStyle w:val="Hyperlink"/>
                <w:noProof/>
                <w:lang w:val="en-US"/>
              </w:rPr>
              <w:t>Abstract</w:t>
            </w:r>
            <w:r w:rsidR="00337DF6">
              <w:rPr>
                <w:noProof/>
                <w:webHidden/>
              </w:rPr>
              <w:tab/>
            </w:r>
            <w:r w:rsidR="00337DF6">
              <w:rPr>
                <w:noProof/>
                <w:webHidden/>
              </w:rPr>
              <w:fldChar w:fldCharType="begin"/>
            </w:r>
            <w:r w:rsidR="00337DF6">
              <w:rPr>
                <w:noProof/>
                <w:webHidden/>
              </w:rPr>
              <w:instrText xml:space="preserve"> PAGEREF _Toc146888508 \h </w:instrText>
            </w:r>
            <w:r w:rsidR="00337DF6">
              <w:rPr>
                <w:noProof/>
                <w:webHidden/>
              </w:rPr>
            </w:r>
            <w:r w:rsidR="00337DF6">
              <w:rPr>
                <w:webHidden/>
              </w:rPr>
              <w:fldChar w:fldCharType="separate"/>
            </w:r>
            <w:r w:rsidR="009B38E8">
              <w:rPr>
                <w:noProof/>
                <w:webHidden/>
              </w:rPr>
              <w:t>3</w:t>
            </w:r>
            <w:r w:rsidR="00337DF6">
              <w:rPr>
                <w:noProof/>
                <w:webHidden/>
              </w:rPr>
              <w:fldChar w:fldCharType="end"/>
            </w:r>
          </w:hyperlink>
        </w:p>
        <w:p w14:paraId="780A216B" w14:textId="10C34ED7"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09" w:history="1">
            <w:r w:rsidR="00337DF6" w:rsidRPr="00D76CA1">
              <w:rPr>
                <w:rStyle w:val="Hyperlink"/>
                <w:noProof/>
              </w:rPr>
              <w:t>Ευχαριστίες</w:t>
            </w:r>
            <w:r w:rsidR="00337DF6">
              <w:rPr>
                <w:noProof/>
                <w:webHidden/>
              </w:rPr>
              <w:tab/>
            </w:r>
            <w:r w:rsidR="00337DF6">
              <w:rPr>
                <w:noProof/>
                <w:webHidden/>
              </w:rPr>
              <w:fldChar w:fldCharType="begin"/>
            </w:r>
            <w:r w:rsidR="00337DF6">
              <w:rPr>
                <w:noProof/>
                <w:webHidden/>
              </w:rPr>
              <w:instrText xml:space="preserve"> PAGEREF _Toc146888509 \h </w:instrText>
            </w:r>
            <w:r w:rsidR="00337DF6">
              <w:rPr>
                <w:noProof/>
                <w:webHidden/>
              </w:rPr>
            </w:r>
            <w:r w:rsidR="00337DF6">
              <w:rPr>
                <w:webHidden/>
              </w:rPr>
              <w:fldChar w:fldCharType="separate"/>
            </w:r>
            <w:r w:rsidR="009B38E8">
              <w:rPr>
                <w:noProof/>
                <w:webHidden/>
              </w:rPr>
              <w:t>5</w:t>
            </w:r>
            <w:r w:rsidR="00337DF6">
              <w:rPr>
                <w:noProof/>
                <w:webHidden/>
              </w:rPr>
              <w:fldChar w:fldCharType="end"/>
            </w:r>
          </w:hyperlink>
        </w:p>
        <w:p w14:paraId="37B105C6" w14:textId="34FF17D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0" w:history="1">
            <w:r w:rsidR="00337DF6" w:rsidRPr="00D76CA1">
              <w:rPr>
                <w:rStyle w:val="Hyperlink"/>
                <w:noProof/>
              </w:rPr>
              <w:t>Περιεχόμενα</w:t>
            </w:r>
            <w:r w:rsidR="00337DF6">
              <w:rPr>
                <w:noProof/>
                <w:webHidden/>
              </w:rPr>
              <w:tab/>
            </w:r>
            <w:r w:rsidR="00337DF6">
              <w:rPr>
                <w:noProof/>
                <w:webHidden/>
              </w:rPr>
              <w:fldChar w:fldCharType="begin"/>
            </w:r>
            <w:r w:rsidR="00337DF6">
              <w:rPr>
                <w:noProof/>
                <w:webHidden/>
              </w:rPr>
              <w:instrText xml:space="preserve"> PAGEREF _Toc146888510 \h </w:instrText>
            </w:r>
            <w:r w:rsidR="00337DF6">
              <w:rPr>
                <w:noProof/>
                <w:webHidden/>
              </w:rPr>
            </w:r>
            <w:r w:rsidR="00337DF6">
              <w:rPr>
                <w:webHidden/>
              </w:rPr>
              <w:fldChar w:fldCharType="separate"/>
            </w:r>
            <w:r w:rsidR="009B38E8">
              <w:rPr>
                <w:noProof/>
                <w:webHidden/>
              </w:rPr>
              <w:t>7</w:t>
            </w:r>
            <w:r w:rsidR="00337DF6">
              <w:rPr>
                <w:noProof/>
                <w:webHidden/>
              </w:rPr>
              <w:fldChar w:fldCharType="end"/>
            </w:r>
          </w:hyperlink>
        </w:p>
        <w:p w14:paraId="1D37592B" w14:textId="68B5EED4"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1" w:history="1">
            <w:r w:rsidR="00337DF6" w:rsidRPr="00D76CA1">
              <w:rPr>
                <w:rStyle w:val="Hyperlink"/>
                <w:noProof/>
              </w:rPr>
              <w:t>Κατάλογος Σχημάτων</w:t>
            </w:r>
            <w:r w:rsidR="00337DF6">
              <w:rPr>
                <w:noProof/>
                <w:webHidden/>
              </w:rPr>
              <w:tab/>
            </w:r>
            <w:r w:rsidR="00337DF6">
              <w:rPr>
                <w:noProof/>
                <w:webHidden/>
              </w:rPr>
              <w:fldChar w:fldCharType="begin"/>
            </w:r>
            <w:r w:rsidR="00337DF6">
              <w:rPr>
                <w:noProof/>
                <w:webHidden/>
              </w:rPr>
              <w:instrText xml:space="preserve"> PAGEREF _Toc146888511 \h </w:instrText>
            </w:r>
            <w:r w:rsidR="00337DF6">
              <w:rPr>
                <w:noProof/>
                <w:webHidden/>
              </w:rPr>
            </w:r>
            <w:r w:rsidR="00337DF6">
              <w:rPr>
                <w:webHidden/>
              </w:rPr>
              <w:fldChar w:fldCharType="separate"/>
            </w:r>
            <w:r w:rsidR="009B38E8">
              <w:rPr>
                <w:noProof/>
                <w:webHidden/>
              </w:rPr>
              <w:t>9</w:t>
            </w:r>
            <w:r w:rsidR="00337DF6">
              <w:rPr>
                <w:noProof/>
                <w:webHidden/>
              </w:rPr>
              <w:fldChar w:fldCharType="end"/>
            </w:r>
          </w:hyperlink>
        </w:p>
        <w:p w14:paraId="6F649119" w14:textId="344ADCE3"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2" w:history="1">
            <w:r w:rsidR="00337DF6" w:rsidRPr="00D76CA1">
              <w:rPr>
                <w:rStyle w:val="Hyperlink"/>
                <w:noProof/>
              </w:rPr>
              <w:t>Κατάλογος Εικόνων</w:t>
            </w:r>
            <w:r w:rsidR="00337DF6">
              <w:rPr>
                <w:noProof/>
                <w:webHidden/>
              </w:rPr>
              <w:tab/>
            </w:r>
            <w:r w:rsidR="00337DF6">
              <w:rPr>
                <w:noProof/>
                <w:webHidden/>
              </w:rPr>
              <w:fldChar w:fldCharType="begin"/>
            </w:r>
            <w:r w:rsidR="00337DF6">
              <w:rPr>
                <w:noProof/>
                <w:webHidden/>
              </w:rPr>
              <w:instrText xml:space="preserve"> PAGEREF _Toc146888512 \h </w:instrText>
            </w:r>
            <w:r w:rsidR="00337DF6">
              <w:rPr>
                <w:noProof/>
                <w:webHidden/>
              </w:rPr>
            </w:r>
            <w:r w:rsidR="00337DF6">
              <w:rPr>
                <w:webHidden/>
              </w:rPr>
              <w:fldChar w:fldCharType="separate"/>
            </w:r>
            <w:r w:rsidR="009B38E8">
              <w:rPr>
                <w:noProof/>
                <w:webHidden/>
              </w:rPr>
              <w:t>10</w:t>
            </w:r>
            <w:r w:rsidR="00337DF6">
              <w:rPr>
                <w:noProof/>
                <w:webHidden/>
              </w:rPr>
              <w:fldChar w:fldCharType="end"/>
            </w:r>
          </w:hyperlink>
        </w:p>
        <w:p w14:paraId="001F5B0E" w14:textId="63CACC19"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3" w:history="1">
            <w:r w:rsidR="00337DF6" w:rsidRPr="00D76CA1">
              <w:rPr>
                <w:rStyle w:val="Hyperlink"/>
                <w:noProof/>
              </w:rPr>
              <w:t>Κατάλογος Πινάκων</w:t>
            </w:r>
            <w:r w:rsidR="00337DF6">
              <w:rPr>
                <w:noProof/>
                <w:webHidden/>
              </w:rPr>
              <w:tab/>
            </w:r>
            <w:r w:rsidR="00337DF6">
              <w:rPr>
                <w:noProof/>
                <w:webHidden/>
              </w:rPr>
              <w:fldChar w:fldCharType="begin"/>
            </w:r>
            <w:r w:rsidR="00337DF6">
              <w:rPr>
                <w:noProof/>
                <w:webHidden/>
              </w:rPr>
              <w:instrText xml:space="preserve"> PAGEREF _Toc146888513 \h </w:instrText>
            </w:r>
            <w:r w:rsidR="00337DF6">
              <w:rPr>
                <w:noProof/>
                <w:webHidden/>
              </w:rPr>
            </w:r>
            <w:r w:rsidR="00337DF6">
              <w:rPr>
                <w:webHidden/>
              </w:rPr>
              <w:fldChar w:fldCharType="separate"/>
            </w:r>
            <w:r w:rsidR="009B38E8">
              <w:rPr>
                <w:noProof/>
                <w:webHidden/>
              </w:rPr>
              <w:t>12</w:t>
            </w:r>
            <w:r w:rsidR="00337DF6">
              <w:rPr>
                <w:noProof/>
                <w:webHidden/>
              </w:rPr>
              <w:fldChar w:fldCharType="end"/>
            </w:r>
          </w:hyperlink>
        </w:p>
        <w:p w14:paraId="4DF4DC03" w14:textId="2F470044"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4" w:history="1">
            <w:r w:rsidR="00337DF6" w:rsidRPr="00D76CA1">
              <w:rPr>
                <w:rStyle w:val="Hyperlink"/>
                <w:noProof/>
              </w:rPr>
              <w:t>Πρόλογος</w:t>
            </w:r>
            <w:r w:rsidR="00337DF6">
              <w:rPr>
                <w:noProof/>
                <w:webHidden/>
              </w:rPr>
              <w:tab/>
            </w:r>
            <w:r w:rsidR="00337DF6">
              <w:rPr>
                <w:noProof/>
                <w:webHidden/>
              </w:rPr>
              <w:fldChar w:fldCharType="begin"/>
            </w:r>
            <w:r w:rsidR="00337DF6">
              <w:rPr>
                <w:noProof/>
                <w:webHidden/>
              </w:rPr>
              <w:instrText xml:space="preserve"> PAGEREF _Toc146888514 \h </w:instrText>
            </w:r>
            <w:r w:rsidR="00337DF6">
              <w:rPr>
                <w:noProof/>
                <w:webHidden/>
              </w:rPr>
            </w:r>
            <w:r w:rsidR="00337DF6">
              <w:rPr>
                <w:webHidden/>
              </w:rPr>
              <w:fldChar w:fldCharType="separate"/>
            </w:r>
            <w:r w:rsidR="009B38E8">
              <w:rPr>
                <w:noProof/>
                <w:webHidden/>
              </w:rPr>
              <w:t>13</w:t>
            </w:r>
            <w:r w:rsidR="00337DF6">
              <w:rPr>
                <w:noProof/>
                <w:webHidden/>
              </w:rPr>
              <w:fldChar w:fldCharType="end"/>
            </w:r>
          </w:hyperlink>
        </w:p>
        <w:p w14:paraId="45A93436" w14:textId="684541F5"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5" w:history="1">
            <w:r w:rsidR="00337DF6" w:rsidRPr="00D76CA1">
              <w:rPr>
                <w:rStyle w:val="Hyperlink"/>
                <w:noProof/>
              </w:rPr>
              <w:t>Κεφάλαιο 1: Εισαγωγή́</w:t>
            </w:r>
            <w:r w:rsidR="00337DF6">
              <w:rPr>
                <w:noProof/>
                <w:webHidden/>
              </w:rPr>
              <w:tab/>
            </w:r>
            <w:r w:rsidR="00337DF6">
              <w:rPr>
                <w:noProof/>
                <w:webHidden/>
              </w:rPr>
              <w:fldChar w:fldCharType="begin"/>
            </w:r>
            <w:r w:rsidR="00337DF6">
              <w:rPr>
                <w:noProof/>
                <w:webHidden/>
              </w:rPr>
              <w:instrText xml:space="preserve"> PAGEREF _Toc146888515 \h </w:instrText>
            </w:r>
            <w:r w:rsidR="00337DF6">
              <w:rPr>
                <w:noProof/>
                <w:webHidden/>
              </w:rPr>
            </w:r>
            <w:r w:rsidR="00337DF6">
              <w:rPr>
                <w:webHidden/>
              </w:rPr>
              <w:fldChar w:fldCharType="separate"/>
            </w:r>
            <w:r w:rsidR="009B38E8">
              <w:rPr>
                <w:noProof/>
                <w:webHidden/>
              </w:rPr>
              <w:t>14</w:t>
            </w:r>
            <w:r w:rsidR="00337DF6">
              <w:rPr>
                <w:noProof/>
                <w:webHidden/>
              </w:rPr>
              <w:fldChar w:fldCharType="end"/>
            </w:r>
          </w:hyperlink>
        </w:p>
        <w:p w14:paraId="0744CAAC" w14:textId="5AB4120C"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6" w:history="1">
            <w:r w:rsidR="00337DF6" w:rsidRPr="00D76CA1">
              <w:rPr>
                <w:rStyle w:val="Hyperlink"/>
              </w:rPr>
              <w:t>1.1 Εισαγωγή στο πρόβλημα</w:t>
            </w:r>
            <w:r w:rsidR="00337DF6">
              <w:rPr>
                <w:webHidden/>
              </w:rPr>
              <w:tab/>
            </w:r>
            <w:r w:rsidR="00337DF6">
              <w:rPr>
                <w:webHidden/>
              </w:rPr>
              <w:fldChar w:fldCharType="begin"/>
            </w:r>
            <w:r w:rsidR="00337DF6">
              <w:rPr>
                <w:webHidden/>
              </w:rPr>
              <w:instrText xml:space="preserve"> PAGEREF _Toc146888516 \h </w:instrText>
            </w:r>
            <w:r w:rsidR="00337DF6">
              <w:rPr>
                <w:webHidden/>
              </w:rPr>
            </w:r>
            <w:r w:rsidR="00337DF6">
              <w:rPr>
                <w:webHidden/>
              </w:rPr>
              <w:fldChar w:fldCharType="separate"/>
            </w:r>
            <w:r w:rsidR="009B38E8">
              <w:rPr>
                <w:webHidden/>
              </w:rPr>
              <w:t>14</w:t>
            </w:r>
            <w:r w:rsidR="00337DF6">
              <w:rPr>
                <w:webHidden/>
              </w:rPr>
              <w:fldChar w:fldCharType="end"/>
            </w:r>
          </w:hyperlink>
        </w:p>
        <w:p w14:paraId="751FCDCC" w14:textId="3404573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7" w:history="1">
            <w:r w:rsidR="00337DF6" w:rsidRPr="00D76CA1">
              <w:rPr>
                <w:rStyle w:val="Hyperlink"/>
              </w:rPr>
              <w:t>1.2 Οργάνωση του τόμου</w:t>
            </w:r>
            <w:r w:rsidR="00337DF6">
              <w:rPr>
                <w:webHidden/>
              </w:rPr>
              <w:tab/>
            </w:r>
            <w:r w:rsidR="00337DF6">
              <w:rPr>
                <w:webHidden/>
              </w:rPr>
              <w:fldChar w:fldCharType="begin"/>
            </w:r>
            <w:r w:rsidR="00337DF6">
              <w:rPr>
                <w:webHidden/>
              </w:rPr>
              <w:instrText xml:space="preserve"> PAGEREF _Toc146888517 \h </w:instrText>
            </w:r>
            <w:r w:rsidR="00337DF6">
              <w:rPr>
                <w:webHidden/>
              </w:rPr>
            </w:r>
            <w:r w:rsidR="00337DF6">
              <w:rPr>
                <w:webHidden/>
              </w:rPr>
              <w:fldChar w:fldCharType="separate"/>
            </w:r>
            <w:r w:rsidR="009B38E8">
              <w:rPr>
                <w:webHidden/>
              </w:rPr>
              <w:t>15</w:t>
            </w:r>
            <w:r w:rsidR="00337DF6">
              <w:rPr>
                <w:webHidden/>
              </w:rPr>
              <w:fldChar w:fldCharType="end"/>
            </w:r>
          </w:hyperlink>
        </w:p>
        <w:p w14:paraId="6026F67B" w14:textId="6E2C5C1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8" w:history="1">
            <w:r w:rsidR="00337DF6" w:rsidRPr="00D76CA1">
              <w:rPr>
                <w:rStyle w:val="Hyperlink"/>
                <w:noProof/>
              </w:rPr>
              <w:t>Κεφάλαιο 2: Θεωρητικό́ Υπόβαθρο</w:t>
            </w:r>
            <w:r w:rsidR="00337DF6">
              <w:rPr>
                <w:noProof/>
                <w:webHidden/>
              </w:rPr>
              <w:tab/>
            </w:r>
            <w:r w:rsidR="00337DF6">
              <w:rPr>
                <w:noProof/>
                <w:webHidden/>
              </w:rPr>
              <w:fldChar w:fldCharType="begin"/>
            </w:r>
            <w:r w:rsidR="00337DF6">
              <w:rPr>
                <w:noProof/>
                <w:webHidden/>
              </w:rPr>
              <w:instrText xml:space="preserve"> PAGEREF _Toc146888518 \h </w:instrText>
            </w:r>
            <w:r w:rsidR="00337DF6">
              <w:rPr>
                <w:noProof/>
                <w:webHidden/>
              </w:rPr>
            </w:r>
            <w:r w:rsidR="00337DF6">
              <w:rPr>
                <w:webHidden/>
              </w:rPr>
              <w:fldChar w:fldCharType="separate"/>
            </w:r>
            <w:r w:rsidR="009B38E8">
              <w:rPr>
                <w:noProof/>
                <w:webHidden/>
              </w:rPr>
              <w:t>16</w:t>
            </w:r>
            <w:r w:rsidR="00337DF6">
              <w:rPr>
                <w:noProof/>
                <w:webHidden/>
              </w:rPr>
              <w:fldChar w:fldCharType="end"/>
            </w:r>
          </w:hyperlink>
        </w:p>
        <w:p w14:paraId="51CAB1C3" w14:textId="682F597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9" w:history="1">
            <w:r w:rsidR="00337DF6" w:rsidRPr="00D76CA1">
              <w:rPr>
                <w:rStyle w:val="Hyperlink"/>
              </w:rPr>
              <w:t>2.1 Ο Εγκέφαλος</w:t>
            </w:r>
            <w:r w:rsidR="00337DF6">
              <w:rPr>
                <w:webHidden/>
              </w:rPr>
              <w:tab/>
            </w:r>
            <w:r w:rsidR="00337DF6">
              <w:rPr>
                <w:webHidden/>
              </w:rPr>
              <w:fldChar w:fldCharType="begin"/>
            </w:r>
            <w:r w:rsidR="00337DF6">
              <w:rPr>
                <w:webHidden/>
              </w:rPr>
              <w:instrText xml:space="preserve"> PAGEREF _Toc146888519 \h </w:instrText>
            </w:r>
            <w:r w:rsidR="00337DF6">
              <w:rPr>
                <w:webHidden/>
              </w:rPr>
            </w:r>
            <w:r w:rsidR="00337DF6">
              <w:rPr>
                <w:webHidden/>
              </w:rPr>
              <w:fldChar w:fldCharType="separate"/>
            </w:r>
            <w:r w:rsidR="009B38E8">
              <w:rPr>
                <w:webHidden/>
              </w:rPr>
              <w:t>16</w:t>
            </w:r>
            <w:r w:rsidR="00337DF6">
              <w:rPr>
                <w:webHidden/>
              </w:rPr>
              <w:fldChar w:fldCharType="end"/>
            </w:r>
          </w:hyperlink>
        </w:p>
        <w:p w14:paraId="241E45B0" w14:textId="09BDA390"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1" w:history="1">
            <w:r w:rsidR="00337DF6" w:rsidRPr="00D76CA1">
              <w:rPr>
                <w:rStyle w:val="Hyperlink"/>
              </w:rPr>
              <w:t>2.1.1 Νευρώνας</w:t>
            </w:r>
            <w:r w:rsidR="00337DF6">
              <w:rPr>
                <w:webHidden/>
              </w:rPr>
              <w:tab/>
            </w:r>
            <w:r w:rsidR="00337DF6">
              <w:rPr>
                <w:webHidden/>
              </w:rPr>
              <w:fldChar w:fldCharType="begin"/>
            </w:r>
            <w:r w:rsidR="00337DF6">
              <w:rPr>
                <w:webHidden/>
              </w:rPr>
              <w:instrText xml:space="preserve"> PAGEREF _Toc146888521 \h </w:instrText>
            </w:r>
            <w:r w:rsidR="00337DF6">
              <w:rPr>
                <w:webHidden/>
              </w:rPr>
            </w:r>
            <w:r w:rsidR="00337DF6">
              <w:rPr>
                <w:webHidden/>
              </w:rPr>
              <w:fldChar w:fldCharType="separate"/>
            </w:r>
            <w:r w:rsidR="009B38E8">
              <w:rPr>
                <w:webHidden/>
              </w:rPr>
              <w:t>17</w:t>
            </w:r>
            <w:r w:rsidR="00337DF6">
              <w:rPr>
                <w:webHidden/>
              </w:rPr>
              <w:fldChar w:fldCharType="end"/>
            </w:r>
          </w:hyperlink>
        </w:p>
        <w:p w14:paraId="75C45D71" w14:textId="539283F7"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3" w:history="1">
            <w:r w:rsidR="00337DF6" w:rsidRPr="00D76CA1">
              <w:rPr>
                <w:rStyle w:val="Hyperlink"/>
              </w:rPr>
              <w:t>2.2 Ηλεκτροεγκεφαλογράφημα</w:t>
            </w:r>
            <w:r w:rsidR="00337DF6">
              <w:rPr>
                <w:webHidden/>
              </w:rPr>
              <w:tab/>
            </w:r>
            <w:r w:rsidR="00337DF6">
              <w:rPr>
                <w:webHidden/>
              </w:rPr>
              <w:fldChar w:fldCharType="begin"/>
            </w:r>
            <w:r w:rsidR="00337DF6">
              <w:rPr>
                <w:webHidden/>
              </w:rPr>
              <w:instrText xml:space="preserve"> PAGEREF _Toc146888523 \h </w:instrText>
            </w:r>
            <w:r w:rsidR="00337DF6">
              <w:rPr>
                <w:webHidden/>
              </w:rPr>
            </w:r>
            <w:r w:rsidR="00337DF6">
              <w:rPr>
                <w:webHidden/>
              </w:rPr>
              <w:fldChar w:fldCharType="separate"/>
            </w:r>
            <w:r w:rsidR="009B38E8">
              <w:rPr>
                <w:webHidden/>
              </w:rPr>
              <w:t>17</w:t>
            </w:r>
            <w:r w:rsidR="00337DF6">
              <w:rPr>
                <w:webHidden/>
              </w:rPr>
              <w:fldChar w:fldCharType="end"/>
            </w:r>
          </w:hyperlink>
        </w:p>
        <w:p w14:paraId="39B0C280" w14:textId="69A84CE1"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5" w:history="1">
            <w:r w:rsidR="00337DF6" w:rsidRPr="00D76CA1">
              <w:rPr>
                <w:rStyle w:val="Hyperlink"/>
              </w:rPr>
              <w:t>2.3 Παρόμοιες εφαρμογές</w:t>
            </w:r>
            <w:r w:rsidR="00337DF6">
              <w:rPr>
                <w:webHidden/>
              </w:rPr>
              <w:tab/>
            </w:r>
            <w:r w:rsidR="00337DF6">
              <w:rPr>
                <w:webHidden/>
              </w:rPr>
              <w:fldChar w:fldCharType="begin"/>
            </w:r>
            <w:r w:rsidR="00337DF6">
              <w:rPr>
                <w:webHidden/>
              </w:rPr>
              <w:instrText xml:space="preserve"> PAGEREF _Toc146888525 \h </w:instrText>
            </w:r>
            <w:r w:rsidR="00337DF6">
              <w:rPr>
                <w:webHidden/>
              </w:rPr>
            </w:r>
            <w:r w:rsidR="00337DF6">
              <w:rPr>
                <w:webHidden/>
              </w:rPr>
              <w:fldChar w:fldCharType="separate"/>
            </w:r>
            <w:r w:rsidR="009B38E8">
              <w:rPr>
                <w:webHidden/>
              </w:rPr>
              <w:t>18</w:t>
            </w:r>
            <w:r w:rsidR="00337DF6">
              <w:rPr>
                <w:webHidden/>
              </w:rPr>
              <w:fldChar w:fldCharType="end"/>
            </w:r>
          </w:hyperlink>
        </w:p>
        <w:p w14:paraId="6678F0B7" w14:textId="529061DC"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9" w:history="1">
            <w:r w:rsidR="00337DF6" w:rsidRPr="00D76CA1">
              <w:rPr>
                <w:rStyle w:val="Hyperlink"/>
                <w:noProof/>
              </w:rPr>
              <w:t xml:space="preserve">Κεφάλαιο 3: </w:t>
            </w:r>
            <w:r w:rsidR="00337DF6" w:rsidRPr="00D76CA1">
              <w:rPr>
                <w:rStyle w:val="Hyperlink"/>
                <w:noProof/>
                <w:lang w:val="en-US"/>
              </w:rPr>
              <w:t>E</w:t>
            </w:r>
            <w:r w:rsidR="00337DF6" w:rsidRPr="00D76CA1">
              <w:rPr>
                <w:rStyle w:val="Hyperlink"/>
                <w:noProof/>
              </w:rPr>
              <w:t>γκεφαλογράφοι και διασύνδεση</w:t>
            </w:r>
            <w:r w:rsidR="00337DF6">
              <w:rPr>
                <w:noProof/>
                <w:webHidden/>
              </w:rPr>
              <w:tab/>
            </w:r>
            <w:r w:rsidR="00337DF6">
              <w:rPr>
                <w:noProof/>
                <w:webHidden/>
              </w:rPr>
              <w:fldChar w:fldCharType="begin"/>
            </w:r>
            <w:r w:rsidR="00337DF6">
              <w:rPr>
                <w:noProof/>
                <w:webHidden/>
              </w:rPr>
              <w:instrText xml:space="preserve"> PAGEREF _Toc146888529 \h </w:instrText>
            </w:r>
            <w:r w:rsidR="00337DF6">
              <w:rPr>
                <w:noProof/>
                <w:webHidden/>
              </w:rPr>
            </w:r>
            <w:r w:rsidR="00337DF6">
              <w:rPr>
                <w:webHidden/>
              </w:rPr>
              <w:fldChar w:fldCharType="separate"/>
            </w:r>
            <w:r w:rsidR="009B38E8">
              <w:rPr>
                <w:noProof/>
                <w:webHidden/>
              </w:rPr>
              <w:t>21</w:t>
            </w:r>
            <w:r w:rsidR="00337DF6">
              <w:rPr>
                <w:noProof/>
                <w:webHidden/>
              </w:rPr>
              <w:fldChar w:fldCharType="end"/>
            </w:r>
          </w:hyperlink>
        </w:p>
        <w:p w14:paraId="48B79C4F" w14:textId="1593F51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0" w:history="1">
            <w:r w:rsidR="00337DF6" w:rsidRPr="00D76CA1">
              <w:rPr>
                <w:rStyle w:val="Hyperlink"/>
              </w:rPr>
              <w:t>3.1 Εγκεφαλογράφος</w:t>
            </w:r>
            <w:r w:rsidR="00337DF6">
              <w:rPr>
                <w:webHidden/>
              </w:rPr>
              <w:tab/>
            </w:r>
            <w:r w:rsidR="00337DF6">
              <w:rPr>
                <w:webHidden/>
              </w:rPr>
              <w:fldChar w:fldCharType="begin"/>
            </w:r>
            <w:r w:rsidR="00337DF6">
              <w:rPr>
                <w:webHidden/>
              </w:rPr>
              <w:instrText xml:space="preserve"> PAGEREF _Toc146888530 \h </w:instrText>
            </w:r>
            <w:r w:rsidR="00337DF6">
              <w:rPr>
                <w:webHidden/>
              </w:rPr>
            </w:r>
            <w:r w:rsidR="00337DF6">
              <w:rPr>
                <w:webHidden/>
              </w:rPr>
              <w:fldChar w:fldCharType="separate"/>
            </w:r>
            <w:r w:rsidR="009B38E8">
              <w:rPr>
                <w:webHidden/>
              </w:rPr>
              <w:t>21</w:t>
            </w:r>
            <w:r w:rsidR="00337DF6">
              <w:rPr>
                <w:webHidden/>
              </w:rPr>
              <w:fldChar w:fldCharType="end"/>
            </w:r>
          </w:hyperlink>
        </w:p>
        <w:p w14:paraId="26DCB3D3" w14:textId="24BB218A"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2" w:history="1">
            <w:r w:rsidR="00337DF6" w:rsidRPr="00D76CA1">
              <w:rPr>
                <w:rStyle w:val="Hyperlink"/>
              </w:rPr>
              <w:t xml:space="preserve">3.2 </w:t>
            </w:r>
            <w:r w:rsidR="00337DF6" w:rsidRPr="00D76CA1">
              <w:rPr>
                <w:rStyle w:val="Hyperlink"/>
                <w:lang w:val="en-US"/>
              </w:rPr>
              <w:t>Muse</w:t>
            </w:r>
            <w:r w:rsidR="00337DF6" w:rsidRPr="00D76CA1">
              <w:rPr>
                <w:rStyle w:val="Hyperlink"/>
              </w:rPr>
              <w:t xml:space="preserve"> και διασύνδεση</w:t>
            </w:r>
            <w:r w:rsidR="00337DF6">
              <w:rPr>
                <w:webHidden/>
              </w:rPr>
              <w:tab/>
            </w:r>
            <w:r w:rsidR="00337DF6">
              <w:rPr>
                <w:webHidden/>
              </w:rPr>
              <w:fldChar w:fldCharType="begin"/>
            </w:r>
            <w:r w:rsidR="00337DF6">
              <w:rPr>
                <w:webHidden/>
              </w:rPr>
              <w:instrText xml:space="preserve"> PAGEREF _Toc146888532 \h </w:instrText>
            </w:r>
            <w:r w:rsidR="00337DF6">
              <w:rPr>
                <w:webHidden/>
              </w:rPr>
            </w:r>
            <w:r w:rsidR="00337DF6">
              <w:rPr>
                <w:webHidden/>
              </w:rPr>
              <w:fldChar w:fldCharType="separate"/>
            </w:r>
            <w:r w:rsidR="009B38E8">
              <w:rPr>
                <w:webHidden/>
              </w:rPr>
              <w:t>22</w:t>
            </w:r>
            <w:r w:rsidR="00337DF6">
              <w:rPr>
                <w:webHidden/>
              </w:rPr>
              <w:fldChar w:fldCharType="end"/>
            </w:r>
          </w:hyperlink>
        </w:p>
        <w:p w14:paraId="12816DBA" w14:textId="0C7DA419"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4" w:history="1">
            <w:r w:rsidR="00337DF6" w:rsidRPr="00D76CA1">
              <w:rPr>
                <w:rStyle w:val="Hyperlink"/>
              </w:rPr>
              <w:t xml:space="preserve">3.2.1 </w:t>
            </w:r>
            <w:r w:rsidR="00337DF6" w:rsidRPr="00D76CA1">
              <w:rPr>
                <w:rStyle w:val="Hyperlink"/>
                <w:lang w:val="en-US"/>
              </w:rPr>
              <w:t>LSL</w:t>
            </w:r>
            <w:r w:rsidR="00337DF6" w:rsidRPr="00D76CA1">
              <w:rPr>
                <w:rStyle w:val="Hyperlink"/>
              </w:rPr>
              <w:t xml:space="preserve"> </w:t>
            </w:r>
            <w:r w:rsidR="00337DF6" w:rsidRPr="00D76CA1">
              <w:rPr>
                <w:rStyle w:val="Hyperlink"/>
                <w:lang w:val="en-US"/>
              </w:rPr>
              <w:t>Stream</w:t>
            </w:r>
            <w:r w:rsidR="00337DF6">
              <w:rPr>
                <w:webHidden/>
              </w:rPr>
              <w:tab/>
            </w:r>
            <w:r w:rsidR="00337DF6">
              <w:rPr>
                <w:webHidden/>
              </w:rPr>
              <w:fldChar w:fldCharType="begin"/>
            </w:r>
            <w:r w:rsidR="00337DF6">
              <w:rPr>
                <w:webHidden/>
              </w:rPr>
              <w:instrText xml:space="preserve"> PAGEREF _Toc146888534 \h </w:instrText>
            </w:r>
            <w:r w:rsidR="00337DF6">
              <w:rPr>
                <w:webHidden/>
              </w:rPr>
            </w:r>
            <w:r w:rsidR="00337DF6">
              <w:rPr>
                <w:webHidden/>
              </w:rPr>
              <w:fldChar w:fldCharType="separate"/>
            </w:r>
            <w:r w:rsidR="009B38E8">
              <w:rPr>
                <w:webHidden/>
              </w:rPr>
              <w:t>23</w:t>
            </w:r>
            <w:r w:rsidR="00337DF6">
              <w:rPr>
                <w:webHidden/>
              </w:rPr>
              <w:fldChar w:fldCharType="end"/>
            </w:r>
          </w:hyperlink>
        </w:p>
        <w:p w14:paraId="0A5B38A3" w14:textId="51258690"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5" w:history="1">
            <w:r w:rsidR="00337DF6" w:rsidRPr="00D76CA1">
              <w:rPr>
                <w:rStyle w:val="Hyperlink"/>
              </w:rPr>
              <w:t xml:space="preserve">3.2.2 Καταγραφή δεδομένων </w:t>
            </w:r>
            <w:r w:rsidR="00337DF6" w:rsidRPr="00D76CA1">
              <w:rPr>
                <w:rStyle w:val="Hyperlink"/>
                <w:lang w:val="en-US"/>
              </w:rPr>
              <w:t>Muse</w:t>
            </w:r>
            <w:r w:rsidR="00337DF6" w:rsidRPr="00D76CA1">
              <w:rPr>
                <w:rStyle w:val="Hyperlink"/>
              </w:rPr>
              <w:t xml:space="preserve"> στην </w:t>
            </w:r>
            <w:r w:rsidR="00337DF6" w:rsidRPr="00D76CA1">
              <w:rPr>
                <w:rStyle w:val="Hyperlink"/>
                <w:lang w:val="en-US"/>
              </w:rPr>
              <w:t>Python</w:t>
            </w:r>
            <w:r w:rsidR="00337DF6">
              <w:rPr>
                <w:webHidden/>
              </w:rPr>
              <w:tab/>
            </w:r>
            <w:r w:rsidR="00337DF6">
              <w:rPr>
                <w:webHidden/>
              </w:rPr>
              <w:fldChar w:fldCharType="begin"/>
            </w:r>
            <w:r w:rsidR="00337DF6">
              <w:rPr>
                <w:webHidden/>
              </w:rPr>
              <w:instrText xml:space="preserve"> PAGEREF _Toc146888535 \h </w:instrText>
            </w:r>
            <w:r w:rsidR="00337DF6">
              <w:rPr>
                <w:webHidden/>
              </w:rPr>
            </w:r>
            <w:r w:rsidR="00337DF6">
              <w:rPr>
                <w:webHidden/>
              </w:rPr>
              <w:fldChar w:fldCharType="separate"/>
            </w:r>
            <w:r w:rsidR="009B38E8">
              <w:rPr>
                <w:webHidden/>
              </w:rPr>
              <w:t>23</w:t>
            </w:r>
            <w:r w:rsidR="00337DF6">
              <w:rPr>
                <w:webHidden/>
              </w:rPr>
              <w:fldChar w:fldCharType="end"/>
            </w:r>
          </w:hyperlink>
        </w:p>
        <w:p w14:paraId="4C5719E6" w14:textId="7A71B1A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8" w:history="1">
            <w:r w:rsidR="00337DF6" w:rsidRPr="00D76CA1">
              <w:rPr>
                <w:rStyle w:val="Hyperlink"/>
              </w:rPr>
              <w:t xml:space="preserve">3.3 </w:t>
            </w:r>
            <w:r w:rsidR="00337DF6" w:rsidRPr="00D76CA1">
              <w:rPr>
                <w:rStyle w:val="Hyperlink"/>
                <w:lang w:val="en-US"/>
              </w:rPr>
              <w:t>Mindwave</w:t>
            </w:r>
            <w:r w:rsidR="00337DF6" w:rsidRPr="00D76CA1">
              <w:rPr>
                <w:rStyle w:val="Hyperlink"/>
              </w:rPr>
              <w:t xml:space="preserve"> και διασύνδεση</w:t>
            </w:r>
            <w:r w:rsidR="00337DF6">
              <w:rPr>
                <w:webHidden/>
              </w:rPr>
              <w:tab/>
            </w:r>
            <w:r w:rsidR="00337DF6">
              <w:rPr>
                <w:webHidden/>
              </w:rPr>
              <w:fldChar w:fldCharType="begin"/>
            </w:r>
            <w:r w:rsidR="00337DF6">
              <w:rPr>
                <w:webHidden/>
              </w:rPr>
              <w:instrText xml:space="preserve"> PAGEREF _Toc146888538 \h </w:instrText>
            </w:r>
            <w:r w:rsidR="00337DF6">
              <w:rPr>
                <w:webHidden/>
              </w:rPr>
            </w:r>
            <w:r w:rsidR="00337DF6">
              <w:rPr>
                <w:webHidden/>
              </w:rPr>
              <w:fldChar w:fldCharType="separate"/>
            </w:r>
            <w:r w:rsidR="009B38E8">
              <w:rPr>
                <w:webHidden/>
              </w:rPr>
              <w:t>24</w:t>
            </w:r>
            <w:r w:rsidR="00337DF6">
              <w:rPr>
                <w:webHidden/>
              </w:rPr>
              <w:fldChar w:fldCharType="end"/>
            </w:r>
          </w:hyperlink>
        </w:p>
        <w:p w14:paraId="67607465" w14:textId="1610F937"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0" w:history="1">
            <w:r w:rsidR="00337DF6" w:rsidRPr="00D76CA1">
              <w:rPr>
                <w:rStyle w:val="Hyperlink"/>
              </w:rPr>
              <w:t>3.3.1 Τιμές Mindwave</w:t>
            </w:r>
            <w:r w:rsidR="00337DF6">
              <w:rPr>
                <w:webHidden/>
              </w:rPr>
              <w:tab/>
            </w:r>
            <w:r w:rsidR="00337DF6">
              <w:rPr>
                <w:webHidden/>
              </w:rPr>
              <w:fldChar w:fldCharType="begin"/>
            </w:r>
            <w:r w:rsidR="00337DF6">
              <w:rPr>
                <w:webHidden/>
              </w:rPr>
              <w:instrText xml:space="preserve"> PAGEREF _Toc146888540 \h </w:instrText>
            </w:r>
            <w:r w:rsidR="00337DF6">
              <w:rPr>
                <w:webHidden/>
              </w:rPr>
            </w:r>
            <w:r w:rsidR="00337DF6">
              <w:rPr>
                <w:webHidden/>
              </w:rPr>
              <w:fldChar w:fldCharType="separate"/>
            </w:r>
            <w:r w:rsidR="009B38E8">
              <w:rPr>
                <w:webHidden/>
              </w:rPr>
              <w:t>25</w:t>
            </w:r>
            <w:r w:rsidR="00337DF6">
              <w:rPr>
                <w:webHidden/>
              </w:rPr>
              <w:fldChar w:fldCharType="end"/>
            </w:r>
          </w:hyperlink>
        </w:p>
        <w:p w14:paraId="0A4BF97A" w14:textId="304F20AD"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2" w:history="1">
            <w:r w:rsidR="00337DF6" w:rsidRPr="00D76CA1">
              <w:rPr>
                <w:rStyle w:val="Hyperlink"/>
              </w:rPr>
              <w:t xml:space="preserve">3.4 Διασύνδεση </w:t>
            </w:r>
            <w:r w:rsidR="00337DF6" w:rsidRPr="00D76CA1">
              <w:rPr>
                <w:rStyle w:val="Hyperlink"/>
                <w:lang w:val="en-US"/>
              </w:rPr>
              <w:t>Python</w:t>
            </w:r>
            <w:r w:rsidR="00337DF6" w:rsidRPr="00D76CA1">
              <w:rPr>
                <w:rStyle w:val="Hyperlink"/>
              </w:rPr>
              <w:t xml:space="preserve"> με </w:t>
            </w:r>
            <w:r w:rsidR="00337DF6" w:rsidRPr="00D76CA1">
              <w:rPr>
                <w:rStyle w:val="Hyperlink"/>
                <w:lang w:val="en-US"/>
              </w:rPr>
              <w:t>Unity</w:t>
            </w:r>
            <w:r w:rsidR="00337DF6">
              <w:rPr>
                <w:webHidden/>
              </w:rPr>
              <w:tab/>
            </w:r>
            <w:r w:rsidR="00337DF6">
              <w:rPr>
                <w:webHidden/>
              </w:rPr>
              <w:fldChar w:fldCharType="begin"/>
            </w:r>
            <w:r w:rsidR="00337DF6">
              <w:rPr>
                <w:webHidden/>
              </w:rPr>
              <w:instrText xml:space="preserve"> PAGEREF _Toc146888542 \h </w:instrText>
            </w:r>
            <w:r w:rsidR="00337DF6">
              <w:rPr>
                <w:webHidden/>
              </w:rPr>
            </w:r>
            <w:r w:rsidR="00337DF6">
              <w:rPr>
                <w:webHidden/>
              </w:rPr>
              <w:fldChar w:fldCharType="separate"/>
            </w:r>
            <w:r w:rsidR="009B38E8">
              <w:rPr>
                <w:webHidden/>
              </w:rPr>
              <w:t>26</w:t>
            </w:r>
            <w:r w:rsidR="00337DF6">
              <w:rPr>
                <w:webHidden/>
              </w:rPr>
              <w:fldChar w:fldCharType="end"/>
            </w:r>
          </w:hyperlink>
        </w:p>
        <w:p w14:paraId="1FAE6602" w14:textId="70FCCFA5"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3" w:history="1">
            <w:r w:rsidR="00337DF6" w:rsidRPr="00D76CA1">
              <w:rPr>
                <w:rStyle w:val="Hyperlink"/>
                <w:noProof/>
              </w:rPr>
              <w:t>Κεφάλαιο 4: Επεξεργασία σημάτων</w:t>
            </w:r>
            <w:r w:rsidR="00337DF6">
              <w:rPr>
                <w:noProof/>
                <w:webHidden/>
              </w:rPr>
              <w:tab/>
            </w:r>
            <w:r w:rsidR="00337DF6">
              <w:rPr>
                <w:noProof/>
                <w:webHidden/>
              </w:rPr>
              <w:fldChar w:fldCharType="begin"/>
            </w:r>
            <w:r w:rsidR="00337DF6">
              <w:rPr>
                <w:noProof/>
                <w:webHidden/>
              </w:rPr>
              <w:instrText xml:space="preserve"> PAGEREF _Toc146888543 \h </w:instrText>
            </w:r>
            <w:r w:rsidR="00337DF6">
              <w:rPr>
                <w:noProof/>
                <w:webHidden/>
              </w:rPr>
            </w:r>
            <w:r w:rsidR="00337DF6">
              <w:rPr>
                <w:webHidden/>
              </w:rPr>
              <w:fldChar w:fldCharType="separate"/>
            </w:r>
            <w:r w:rsidR="009B38E8">
              <w:rPr>
                <w:noProof/>
                <w:webHidden/>
              </w:rPr>
              <w:t>26</w:t>
            </w:r>
            <w:r w:rsidR="00337DF6">
              <w:rPr>
                <w:noProof/>
                <w:webHidden/>
              </w:rPr>
              <w:fldChar w:fldCharType="end"/>
            </w:r>
          </w:hyperlink>
        </w:p>
        <w:p w14:paraId="008C2669" w14:textId="59BAE3F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4" w:history="1">
            <w:r w:rsidR="00337DF6" w:rsidRPr="00D76CA1">
              <w:rPr>
                <w:rStyle w:val="Hyperlink"/>
              </w:rPr>
              <w:t>4.1 Εργαλεία για την επεξεργασία σημάτων</w:t>
            </w:r>
            <w:r w:rsidR="00337DF6">
              <w:rPr>
                <w:webHidden/>
              </w:rPr>
              <w:tab/>
            </w:r>
            <w:r w:rsidR="00337DF6">
              <w:rPr>
                <w:webHidden/>
              </w:rPr>
              <w:fldChar w:fldCharType="begin"/>
            </w:r>
            <w:r w:rsidR="00337DF6">
              <w:rPr>
                <w:webHidden/>
              </w:rPr>
              <w:instrText xml:space="preserve"> PAGEREF _Toc146888544 \h </w:instrText>
            </w:r>
            <w:r w:rsidR="00337DF6">
              <w:rPr>
                <w:webHidden/>
              </w:rPr>
            </w:r>
            <w:r w:rsidR="00337DF6">
              <w:rPr>
                <w:webHidden/>
              </w:rPr>
              <w:fldChar w:fldCharType="separate"/>
            </w:r>
            <w:r w:rsidR="009B38E8">
              <w:rPr>
                <w:webHidden/>
              </w:rPr>
              <w:t>26</w:t>
            </w:r>
            <w:r w:rsidR="00337DF6">
              <w:rPr>
                <w:webHidden/>
              </w:rPr>
              <w:fldChar w:fldCharType="end"/>
            </w:r>
          </w:hyperlink>
        </w:p>
        <w:p w14:paraId="1BAA28CB" w14:textId="3443476F"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5" w:history="1">
            <w:r w:rsidR="00337DF6" w:rsidRPr="00D76CA1">
              <w:rPr>
                <w:rStyle w:val="Hyperlink"/>
              </w:rPr>
              <w:t xml:space="preserve">4.1.1 </w:t>
            </w:r>
            <w:r w:rsidR="00337DF6" w:rsidRPr="00D76CA1">
              <w:rPr>
                <w:rStyle w:val="Hyperlink"/>
                <w:lang w:val="en-US"/>
              </w:rPr>
              <w:t>Fast</w:t>
            </w:r>
            <w:r w:rsidR="00337DF6" w:rsidRPr="00D76CA1">
              <w:rPr>
                <w:rStyle w:val="Hyperlink"/>
              </w:rPr>
              <w:t xml:space="preserve"> </w:t>
            </w:r>
            <w:r w:rsidR="00337DF6" w:rsidRPr="00D76CA1">
              <w:rPr>
                <w:rStyle w:val="Hyperlink"/>
                <w:lang w:val="en-US"/>
              </w:rPr>
              <w:t>Fourier</w:t>
            </w:r>
            <w:r w:rsidR="00337DF6" w:rsidRPr="00D76CA1">
              <w:rPr>
                <w:rStyle w:val="Hyperlink"/>
              </w:rPr>
              <w:t xml:space="preserve"> </w:t>
            </w:r>
            <w:r w:rsidR="00337DF6" w:rsidRPr="00D76CA1">
              <w:rPr>
                <w:rStyle w:val="Hyperlink"/>
                <w:lang w:val="en-US"/>
              </w:rPr>
              <w:t>Transform</w:t>
            </w:r>
            <w:r w:rsidR="00337DF6" w:rsidRPr="00D76CA1">
              <w:rPr>
                <w:rStyle w:val="Hyperlink"/>
              </w:rPr>
              <w:t xml:space="preserve"> (</w:t>
            </w:r>
            <w:r w:rsidR="00337DF6" w:rsidRPr="00D76CA1">
              <w:rPr>
                <w:rStyle w:val="Hyperlink"/>
                <w:lang w:val="en-US"/>
              </w:rPr>
              <w:t>FFT</w:t>
            </w:r>
            <w:r w:rsidR="00337DF6" w:rsidRPr="00D76CA1">
              <w:rPr>
                <w:rStyle w:val="Hyperlink"/>
              </w:rPr>
              <w:t>)</w:t>
            </w:r>
            <w:r w:rsidR="00337DF6">
              <w:rPr>
                <w:webHidden/>
              </w:rPr>
              <w:tab/>
            </w:r>
            <w:r w:rsidR="00337DF6">
              <w:rPr>
                <w:webHidden/>
              </w:rPr>
              <w:fldChar w:fldCharType="begin"/>
            </w:r>
            <w:r w:rsidR="00337DF6">
              <w:rPr>
                <w:webHidden/>
              </w:rPr>
              <w:instrText xml:space="preserve"> PAGEREF _Toc146888545 \h </w:instrText>
            </w:r>
            <w:r w:rsidR="00337DF6">
              <w:rPr>
                <w:webHidden/>
              </w:rPr>
            </w:r>
            <w:r w:rsidR="00337DF6">
              <w:rPr>
                <w:webHidden/>
              </w:rPr>
              <w:fldChar w:fldCharType="separate"/>
            </w:r>
            <w:r w:rsidR="009B38E8">
              <w:rPr>
                <w:webHidden/>
              </w:rPr>
              <w:t>27</w:t>
            </w:r>
            <w:r w:rsidR="00337DF6">
              <w:rPr>
                <w:webHidden/>
              </w:rPr>
              <w:fldChar w:fldCharType="end"/>
            </w:r>
          </w:hyperlink>
        </w:p>
        <w:p w14:paraId="12275F9D" w14:textId="033DDE9F"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7" w:history="1">
            <w:r w:rsidR="00337DF6" w:rsidRPr="00D76CA1">
              <w:rPr>
                <w:rStyle w:val="Hyperlink"/>
              </w:rPr>
              <w:t xml:space="preserve">4.1.2 </w:t>
            </w:r>
            <w:r w:rsidR="00337DF6" w:rsidRPr="00D76CA1">
              <w:rPr>
                <w:rStyle w:val="Hyperlink"/>
                <w:lang w:val="en-US"/>
              </w:rPr>
              <w:t>Power</w:t>
            </w:r>
            <w:r w:rsidR="00337DF6" w:rsidRPr="00D76CA1">
              <w:rPr>
                <w:rStyle w:val="Hyperlink"/>
              </w:rPr>
              <w:t xml:space="preserve"> </w:t>
            </w:r>
            <w:r w:rsidR="00337DF6" w:rsidRPr="00D76CA1">
              <w:rPr>
                <w:rStyle w:val="Hyperlink"/>
                <w:lang w:val="en-US"/>
              </w:rPr>
              <w:t>Spectral</w:t>
            </w:r>
            <w:r w:rsidR="00337DF6" w:rsidRPr="00D76CA1">
              <w:rPr>
                <w:rStyle w:val="Hyperlink"/>
              </w:rPr>
              <w:t xml:space="preserve"> </w:t>
            </w:r>
            <w:r w:rsidR="00337DF6" w:rsidRPr="00D76CA1">
              <w:rPr>
                <w:rStyle w:val="Hyperlink"/>
                <w:lang w:val="en-US"/>
              </w:rPr>
              <w:t>Energy</w:t>
            </w:r>
            <w:r w:rsidR="00337DF6" w:rsidRPr="00D76CA1">
              <w:rPr>
                <w:rStyle w:val="Hyperlink"/>
              </w:rPr>
              <w:t xml:space="preserve"> (</w:t>
            </w:r>
            <w:r w:rsidR="00337DF6" w:rsidRPr="00D76CA1">
              <w:rPr>
                <w:rStyle w:val="Hyperlink"/>
                <w:lang w:val="en-US"/>
              </w:rPr>
              <w:t>PSD</w:t>
            </w:r>
            <w:r w:rsidR="00337DF6" w:rsidRPr="00D76CA1">
              <w:rPr>
                <w:rStyle w:val="Hyperlink"/>
              </w:rPr>
              <w:t>)</w:t>
            </w:r>
            <w:r w:rsidR="00337DF6">
              <w:rPr>
                <w:webHidden/>
              </w:rPr>
              <w:tab/>
            </w:r>
            <w:r w:rsidR="00337DF6">
              <w:rPr>
                <w:webHidden/>
              </w:rPr>
              <w:fldChar w:fldCharType="begin"/>
            </w:r>
            <w:r w:rsidR="00337DF6">
              <w:rPr>
                <w:webHidden/>
              </w:rPr>
              <w:instrText xml:space="preserve"> PAGEREF _Toc146888547 \h </w:instrText>
            </w:r>
            <w:r w:rsidR="00337DF6">
              <w:rPr>
                <w:webHidden/>
              </w:rPr>
            </w:r>
            <w:r w:rsidR="00337DF6">
              <w:rPr>
                <w:webHidden/>
              </w:rPr>
              <w:fldChar w:fldCharType="separate"/>
            </w:r>
            <w:r w:rsidR="009B38E8">
              <w:rPr>
                <w:webHidden/>
              </w:rPr>
              <w:t>28</w:t>
            </w:r>
            <w:r w:rsidR="00337DF6">
              <w:rPr>
                <w:webHidden/>
              </w:rPr>
              <w:fldChar w:fldCharType="end"/>
            </w:r>
          </w:hyperlink>
        </w:p>
        <w:p w14:paraId="0B8BCB87" w14:textId="3F53FE06"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8" w:history="1">
            <w:r w:rsidR="00337DF6" w:rsidRPr="00D76CA1">
              <w:rPr>
                <w:rStyle w:val="Hyperlink"/>
              </w:rPr>
              <w:t>4.1.3 Μηχανική μάθηση</w:t>
            </w:r>
            <w:r w:rsidR="00337DF6">
              <w:rPr>
                <w:webHidden/>
              </w:rPr>
              <w:tab/>
            </w:r>
            <w:r w:rsidR="00337DF6">
              <w:rPr>
                <w:webHidden/>
              </w:rPr>
              <w:fldChar w:fldCharType="begin"/>
            </w:r>
            <w:r w:rsidR="00337DF6">
              <w:rPr>
                <w:webHidden/>
              </w:rPr>
              <w:instrText xml:space="preserve"> PAGEREF _Toc146888548 \h </w:instrText>
            </w:r>
            <w:r w:rsidR="00337DF6">
              <w:rPr>
                <w:webHidden/>
              </w:rPr>
            </w:r>
            <w:r w:rsidR="00337DF6">
              <w:rPr>
                <w:webHidden/>
              </w:rPr>
              <w:fldChar w:fldCharType="separate"/>
            </w:r>
            <w:r w:rsidR="009B38E8">
              <w:rPr>
                <w:webHidden/>
              </w:rPr>
              <w:t>28</w:t>
            </w:r>
            <w:r w:rsidR="00337DF6">
              <w:rPr>
                <w:webHidden/>
              </w:rPr>
              <w:fldChar w:fldCharType="end"/>
            </w:r>
          </w:hyperlink>
        </w:p>
        <w:p w14:paraId="21A37AF0" w14:textId="34DCD852"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3" w:history="1">
            <w:r w:rsidR="00337DF6" w:rsidRPr="00D76CA1">
              <w:rPr>
                <w:rStyle w:val="Hyperlink"/>
              </w:rPr>
              <w:t xml:space="preserve">4.2 Δημιουργία </w:t>
            </w:r>
            <w:r w:rsidR="00337DF6" w:rsidRPr="00D76CA1">
              <w:rPr>
                <w:rStyle w:val="Hyperlink"/>
                <w:lang w:val="en-US"/>
              </w:rPr>
              <w:t>Dataset</w:t>
            </w:r>
            <w:r w:rsidR="00337DF6">
              <w:rPr>
                <w:webHidden/>
              </w:rPr>
              <w:tab/>
            </w:r>
            <w:r w:rsidR="00337DF6">
              <w:rPr>
                <w:webHidden/>
              </w:rPr>
              <w:fldChar w:fldCharType="begin"/>
            </w:r>
            <w:r w:rsidR="00337DF6">
              <w:rPr>
                <w:webHidden/>
              </w:rPr>
              <w:instrText xml:space="preserve"> PAGEREF _Toc146888553 \h </w:instrText>
            </w:r>
            <w:r w:rsidR="00337DF6">
              <w:rPr>
                <w:webHidden/>
              </w:rPr>
            </w:r>
            <w:r w:rsidR="00337DF6">
              <w:rPr>
                <w:webHidden/>
              </w:rPr>
              <w:fldChar w:fldCharType="separate"/>
            </w:r>
            <w:r w:rsidR="009B38E8">
              <w:rPr>
                <w:webHidden/>
              </w:rPr>
              <w:t>31</w:t>
            </w:r>
            <w:r w:rsidR="00337DF6">
              <w:rPr>
                <w:webHidden/>
              </w:rPr>
              <w:fldChar w:fldCharType="end"/>
            </w:r>
          </w:hyperlink>
        </w:p>
        <w:p w14:paraId="2AD2F86A" w14:textId="611D1AC4"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6" w:history="1">
            <w:r w:rsidR="00337DF6" w:rsidRPr="00D76CA1">
              <w:rPr>
                <w:rStyle w:val="Hyperlink"/>
              </w:rPr>
              <w:t xml:space="preserve">4.3 Επεξεργασία σημάτων </w:t>
            </w:r>
            <w:r w:rsidR="00337DF6" w:rsidRPr="00D76CA1">
              <w:rPr>
                <w:rStyle w:val="Hyperlink"/>
                <w:lang w:val="en-US"/>
              </w:rPr>
              <w:t>Muse</w:t>
            </w:r>
            <w:r w:rsidR="00337DF6">
              <w:rPr>
                <w:webHidden/>
              </w:rPr>
              <w:tab/>
            </w:r>
            <w:r w:rsidR="00337DF6">
              <w:rPr>
                <w:webHidden/>
              </w:rPr>
              <w:fldChar w:fldCharType="begin"/>
            </w:r>
            <w:r w:rsidR="00337DF6">
              <w:rPr>
                <w:webHidden/>
              </w:rPr>
              <w:instrText xml:space="preserve"> PAGEREF _Toc146888556 \h </w:instrText>
            </w:r>
            <w:r w:rsidR="00337DF6">
              <w:rPr>
                <w:webHidden/>
              </w:rPr>
            </w:r>
            <w:r w:rsidR="00337DF6">
              <w:rPr>
                <w:webHidden/>
              </w:rPr>
              <w:fldChar w:fldCharType="separate"/>
            </w:r>
            <w:r w:rsidR="009B38E8">
              <w:rPr>
                <w:webHidden/>
              </w:rPr>
              <w:t>32</w:t>
            </w:r>
            <w:r w:rsidR="00337DF6">
              <w:rPr>
                <w:webHidden/>
              </w:rPr>
              <w:fldChar w:fldCharType="end"/>
            </w:r>
          </w:hyperlink>
        </w:p>
        <w:p w14:paraId="7A90B147" w14:textId="61620598"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7" w:history="1">
            <w:r w:rsidR="00337DF6" w:rsidRPr="00D76CA1">
              <w:rPr>
                <w:rStyle w:val="Hyperlink"/>
              </w:rPr>
              <w:t xml:space="preserve">4.3.1 Επεξεργασία σημάτων </w:t>
            </w:r>
            <w:r w:rsidR="00337DF6" w:rsidRPr="00D76CA1">
              <w:rPr>
                <w:rStyle w:val="Hyperlink"/>
                <w:lang w:val="en-US"/>
              </w:rPr>
              <w:t>Muse</w:t>
            </w:r>
            <w:r w:rsidR="00337DF6" w:rsidRPr="00D76CA1">
              <w:rPr>
                <w:rStyle w:val="Hyperlink"/>
              </w:rPr>
              <w:t xml:space="preserve"> μέσω </w:t>
            </w:r>
            <w:r w:rsidR="00337DF6" w:rsidRPr="00D76CA1">
              <w:rPr>
                <w:rStyle w:val="Hyperlink"/>
                <w:lang w:val="en-US"/>
              </w:rPr>
              <w:t>PSD</w:t>
            </w:r>
            <w:r w:rsidR="00337DF6">
              <w:rPr>
                <w:webHidden/>
              </w:rPr>
              <w:tab/>
            </w:r>
            <w:r w:rsidR="00337DF6">
              <w:rPr>
                <w:webHidden/>
              </w:rPr>
              <w:fldChar w:fldCharType="begin"/>
            </w:r>
            <w:r w:rsidR="00337DF6">
              <w:rPr>
                <w:webHidden/>
              </w:rPr>
              <w:instrText xml:space="preserve"> PAGEREF _Toc146888557 \h </w:instrText>
            </w:r>
            <w:r w:rsidR="00337DF6">
              <w:rPr>
                <w:webHidden/>
              </w:rPr>
            </w:r>
            <w:r w:rsidR="00337DF6">
              <w:rPr>
                <w:webHidden/>
              </w:rPr>
              <w:fldChar w:fldCharType="separate"/>
            </w:r>
            <w:r w:rsidR="009B38E8">
              <w:rPr>
                <w:webHidden/>
              </w:rPr>
              <w:t>32</w:t>
            </w:r>
            <w:r w:rsidR="00337DF6">
              <w:rPr>
                <w:webHidden/>
              </w:rPr>
              <w:fldChar w:fldCharType="end"/>
            </w:r>
          </w:hyperlink>
        </w:p>
        <w:p w14:paraId="0AC50A30" w14:textId="54338594"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0" w:history="1">
            <w:r w:rsidR="00337DF6" w:rsidRPr="00D76CA1">
              <w:rPr>
                <w:rStyle w:val="Hyperlink"/>
              </w:rPr>
              <w:t xml:space="preserve">4.3.2 Επεξεργασία σημάτων </w:t>
            </w:r>
            <w:r w:rsidR="00337DF6" w:rsidRPr="00D76CA1">
              <w:rPr>
                <w:rStyle w:val="Hyperlink"/>
                <w:lang w:val="en-US"/>
              </w:rPr>
              <w:t>Muse</w:t>
            </w:r>
            <w:r w:rsidR="00337DF6" w:rsidRPr="00D76CA1">
              <w:rPr>
                <w:rStyle w:val="Hyperlink"/>
              </w:rPr>
              <w:t xml:space="preserve"> μέσω Μηχανικής Μάθησης</w:t>
            </w:r>
            <w:r w:rsidR="00337DF6">
              <w:rPr>
                <w:webHidden/>
              </w:rPr>
              <w:tab/>
            </w:r>
            <w:r w:rsidR="00337DF6">
              <w:rPr>
                <w:webHidden/>
              </w:rPr>
              <w:fldChar w:fldCharType="begin"/>
            </w:r>
            <w:r w:rsidR="00337DF6">
              <w:rPr>
                <w:webHidden/>
              </w:rPr>
              <w:instrText xml:space="preserve"> PAGEREF _Toc146888560 \h </w:instrText>
            </w:r>
            <w:r w:rsidR="00337DF6">
              <w:rPr>
                <w:webHidden/>
              </w:rPr>
            </w:r>
            <w:r w:rsidR="00337DF6">
              <w:rPr>
                <w:webHidden/>
              </w:rPr>
              <w:fldChar w:fldCharType="separate"/>
            </w:r>
            <w:r w:rsidR="009B38E8">
              <w:rPr>
                <w:webHidden/>
              </w:rPr>
              <w:t>34</w:t>
            </w:r>
            <w:r w:rsidR="00337DF6">
              <w:rPr>
                <w:webHidden/>
              </w:rPr>
              <w:fldChar w:fldCharType="end"/>
            </w:r>
          </w:hyperlink>
        </w:p>
        <w:p w14:paraId="4A863797" w14:textId="0D82E1D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2" w:history="1">
            <w:r w:rsidR="00337DF6" w:rsidRPr="00D76CA1">
              <w:rPr>
                <w:rStyle w:val="Hyperlink"/>
              </w:rPr>
              <w:t xml:space="preserve">4.4 </w:t>
            </w:r>
            <w:r w:rsidR="00337DF6" w:rsidRPr="00D76CA1">
              <w:rPr>
                <w:rStyle w:val="Hyperlink"/>
                <w:lang w:val="en-US"/>
              </w:rPr>
              <w:t>E</w:t>
            </w:r>
            <w:r w:rsidR="00337DF6" w:rsidRPr="00D76CA1">
              <w:rPr>
                <w:rStyle w:val="Hyperlink"/>
              </w:rPr>
              <w:t xml:space="preserve">πεξεργασία δεδομένων </w:t>
            </w:r>
            <w:r w:rsidR="00337DF6" w:rsidRPr="00D76CA1">
              <w:rPr>
                <w:rStyle w:val="Hyperlink"/>
                <w:lang w:val="en-US"/>
              </w:rPr>
              <w:t>Mindwave</w:t>
            </w:r>
            <w:r w:rsidR="00337DF6">
              <w:rPr>
                <w:webHidden/>
              </w:rPr>
              <w:tab/>
            </w:r>
            <w:r w:rsidR="00337DF6">
              <w:rPr>
                <w:webHidden/>
              </w:rPr>
              <w:fldChar w:fldCharType="begin"/>
            </w:r>
            <w:r w:rsidR="00337DF6">
              <w:rPr>
                <w:webHidden/>
              </w:rPr>
              <w:instrText xml:space="preserve"> PAGEREF _Toc146888562 \h </w:instrText>
            </w:r>
            <w:r w:rsidR="00337DF6">
              <w:rPr>
                <w:webHidden/>
              </w:rPr>
            </w:r>
            <w:r w:rsidR="00337DF6">
              <w:rPr>
                <w:webHidden/>
              </w:rPr>
              <w:fldChar w:fldCharType="separate"/>
            </w:r>
            <w:r w:rsidR="009B38E8">
              <w:rPr>
                <w:webHidden/>
              </w:rPr>
              <w:t>34</w:t>
            </w:r>
            <w:r w:rsidR="00337DF6">
              <w:rPr>
                <w:webHidden/>
              </w:rPr>
              <w:fldChar w:fldCharType="end"/>
            </w:r>
          </w:hyperlink>
        </w:p>
        <w:p w14:paraId="5EFD7581" w14:textId="43D3C428"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4" w:history="1">
            <w:r w:rsidR="00337DF6" w:rsidRPr="00D76CA1">
              <w:rPr>
                <w:rStyle w:val="Hyperlink"/>
              </w:rPr>
              <w:t>4.4.1 Παραγωγή ποσοστού συγκέντρωσης με μοντέλο μηχανικής μάθησης</w:t>
            </w:r>
            <w:r w:rsidR="00337DF6">
              <w:rPr>
                <w:webHidden/>
              </w:rPr>
              <w:tab/>
            </w:r>
            <w:r w:rsidR="00337DF6">
              <w:rPr>
                <w:webHidden/>
              </w:rPr>
              <w:fldChar w:fldCharType="begin"/>
            </w:r>
            <w:r w:rsidR="00337DF6">
              <w:rPr>
                <w:webHidden/>
              </w:rPr>
              <w:instrText xml:space="preserve"> PAGEREF _Toc146888564 \h </w:instrText>
            </w:r>
            <w:r w:rsidR="00337DF6">
              <w:rPr>
                <w:webHidden/>
              </w:rPr>
            </w:r>
            <w:r w:rsidR="00337DF6">
              <w:rPr>
                <w:webHidden/>
              </w:rPr>
              <w:fldChar w:fldCharType="separate"/>
            </w:r>
            <w:r w:rsidR="009B38E8">
              <w:rPr>
                <w:webHidden/>
              </w:rPr>
              <w:t>35</w:t>
            </w:r>
            <w:r w:rsidR="00337DF6">
              <w:rPr>
                <w:webHidden/>
              </w:rPr>
              <w:fldChar w:fldCharType="end"/>
            </w:r>
          </w:hyperlink>
        </w:p>
        <w:p w14:paraId="40CB677D" w14:textId="1446CFC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6" w:history="1">
            <w:r w:rsidR="00337DF6" w:rsidRPr="00D76CA1">
              <w:rPr>
                <w:rStyle w:val="Hyperlink"/>
                <w:noProof/>
              </w:rPr>
              <w:t>Κεφάλαιο 5: Αποτελέσματα</w:t>
            </w:r>
            <w:r w:rsidR="00337DF6">
              <w:rPr>
                <w:noProof/>
                <w:webHidden/>
              </w:rPr>
              <w:tab/>
            </w:r>
            <w:r w:rsidR="00337DF6">
              <w:rPr>
                <w:noProof/>
                <w:webHidden/>
              </w:rPr>
              <w:fldChar w:fldCharType="begin"/>
            </w:r>
            <w:r w:rsidR="00337DF6">
              <w:rPr>
                <w:noProof/>
                <w:webHidden/>
              </w:rPr>
              <w:instrText xml:space="preserve"> PAGEREF _Toc146888566 \h </w:instrText>
            </w:r>
            <w:r w:rsidR="00337DF6">
              <w:rPr>
                <w:noProof/>
                <w:webHidden/>
              </w:rPr>
            </w:r>
            <w:r w:rsidR="00337DF6">
              <w:rPr>
                <w:webHidden/>
              </w:rPr>
              <w:fldChar w:fldCharType="separate"/>
            </w:r>
            <w:r w:rsidR="009B38E8">
              <w:rPr>
                <w:noProof/>
                <w:webHidden/>
              </w:rPr>
              <w:t>36</w:t>
            </w:r>
            <w:r w:rsidR="00337DF6">
              <w:rPr>
                <w:noProof/>
                <w:webHidden/>
              </w:rPr>
              <w:fldChar w:fldCharType="end"/>
            </w:r>
          </w:hyperlink>
        </w:p>
        <w:p w14:paraId="564DF310" w14:textId="15719AD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7" w:history="1">
            <w:r w:rsidR="00337DF6" w:rsidRPr="00D76CA1">
              <w:rPr>
                <w:rStyle w:val="Hyperlink"/>
              </w:rPr>
              <w:t xml:space="preserve">5.1 Αποτελέσματα </w:t>
            </w:r>
            <w:r w:rsidR="00337DF6" w:rsidRPr="00D76CA1">
              <w:rPr>
                <w:rStyle w:val="Hyperlink"/>
                <w:lang w:val="en-US"/>
              </w:rPr>
              <w:t>Muse</w:t>
            </w:r>
            <w:r w:rsidR="00337DF6">
              <w:rPr>
                <w:webHidden/>
              </w:rPr>
              <w:tab/>
            </w:r>
            <w:r w:rsidR="00337DF6">
              <w:rPr>
                <w:webHidden/>
              </w:rPr>
              <w:fldChar w:fldCharType="begin"/>
            </w:r>
            <w:r w:rsidR="00337DF6">
              <w:rPr>
                <w:webHidden/>
              </w:rPr>
              <w:instrText xml:space="preserve"> PAGEREF _Toc146888567 \h </w:instrText>
            </w:r>
            <w:r w:rsidR="00337DF6">
              <w:rPr>
                <w:webHidden/>
              </w:rPr>
            </w:r>
            <w:r w:rsidR="00337DF6">
              <w:rPr>
                <w:webHidden/>
              </w:rPr>
              <w:fldChar w:fldCharType="separate"/>
            </w:r>
            <w:r w:rsidR="009B38E8">
              <w:rPr>
                <w:webHidden/>
              </w:rPr>
              <w:t>36</w:t>
            </w:r>
            <w:r w:rsidR="00337DF6">
              <w:rPr>
                <w:webHidden/>
              </w:rPr>
              <w:fldChar w:fldCharType="end"/>
            </w:r>
          </w:hyperlink>
        </w:p>
        <w:p w14:paraId="36EDB4D6" w14:textId="28B17DDF"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78" w:history="1">
            <w:r w:rsidR="00337DF6" w:rsidRPr="00D76CA1">
              <w:rPr>
                <w:rStyle w:val="Hyperlink"/>
              </w:rPr>
              <w:t xml:space="preserve">5.2 Αποτελέσματα </w:t>
            </w:r>
            <w:r w:rsidR="00337DF6" w:rsidRPr="00D76CA1">
              <w:rPr>
                <w:rStyle w:val="Hyperlink"/>
                <w:lang w:val="en-US"/>
              </w:rPr>
              <w:t>Mindwave</w:t>
            </w:r>
            <w:r w:rsidR="00337DF6">
              <w:rPr>
                <w:webHidden/>
              </w:rPr>
              <w:tab/>
            </w:r>
            <w:r w:rsidR="00337DF6">
              <w:rPr>
                <w:webHidden/>
              </w:rPr>
              <w:fldChar w:fldCharType="begin"/>
            </w:r>
            <w:r w:rsidR="00337DF6">
              <w:rPr>
                <w:webHidden/>
              </w:rPr>
              <w:instrText xml:space="preserve"> PAGEREF _Toc146888578 \h </w:instrText>
            </w:r>
            <w:r w:rsidR="00337DF6">
              <w:rPr>
                <w:webHidden/>
              </w:rPr>
            </w:r>
            <w:r w:rsidR="00337DF6">
              <w:rPr>
                <w:webHidden/>
              </w:rPr>
              <w:fldChar w:fldCharType="separate"/>
            </w:r>
            <w:r w:rsidR="009B38E8">
              <w:rPr>
                <w:webHidden/>
              </w:rPr>
              <w:t>40</w:t>
            </w:r>
            <w:r w:rsidR="00337DF6">
              <w:rPr>
                <w:webHidden/>
              </w:rPr>
              <w:fldChar w:fldCharType="end"/>
            </w:r>
          </w:hyperlink>
        </w:p>
        <w:p w14:paraId="583F53DA" w14:textId="13CD4E84"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79" w:history="1">
            <w:r w:rsidR="00337DF6" w:rsidRPr="00D76CA1">
              <w:rPr>
                <w:rStyle w:val="Hyperlink"/>
              </w:rPr>
              <w:t>5.2.1 Αποτελέσματα Μετρήσεων</w:t>
            </w:r>
            <w:r w:rsidR="00337DF6">
              <w:rPr>
                <w:webHidden/>
              </w:rPr>
              <w:tab/>
            </w:r>
            <w:r w:rsidR="00337DF6">
              <w:rPr>
                <w:webHidden/>
              </w:rPr>
              <w:fldChar w:fldCharType="begin"/>
            </w:r>
            <w:r w:rsidR="00337DF6">
              <w:rPr>
                <w:webHidden/>
              </w:rPr>
              <w:instrText xml:space="preserve"> PAGEREF _Toc146888579 \h </w:instrText>
            </w:r>
            <w:r w:rsidR="00337DF6">
              <w:rPr>
                <w:webHidden/>
              </w:rPr>
            </w:r>
            <w:r w:rsidR="00337DF6">
              <w:rPr>
                <w:webHidden/>
              </w:rPr>
              <w:fldChar w:fldCharType="separate"/>
            </w:r>
            <w:r w:rsidR="009B38E8">
              <w:rPr>
                <w:webHidden/>
              </w:rPr>
              <w:t>40</w:t>
            </w:r>
            <w:r w:rsidR="00337DF6">
              <w:rPr>
                <w:webHidden/>
              </w:rPr>
              <w:fldChar w:fldCharType="end"/>
            </w:r>
          </w:hyperlink>
        </w:p>
        <w:p w14:paraId="1974F39E" w14:textId="192DB80D"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4" w:history="1">
            <w:r w:rsidR="00337DF6" w:rsidRPr="00D76CA1">
              <w:rPr>
                <w:rStyle w:val="Hyperlink"/>
              </w:rPr>
              <w:t>5.2.2 Αποτελέσματα μοντέλου και σύγκριση</w:t>
            </w:r>
            <w:r w:rsidR="00337DF6">
              <w:rPr>
                <w:webHidden/>
              </w:rPr>
              <w:tab/>
            </w:r>
            <w:r w:rsidR="00337DF6">
              <w:rPr>
                <w:webHidden/>
              </w:rPr>
              <w:fldChar w:fldCharType="begin"/>
            </w:r>
            <w:r w:rsidR="00337DF6">
              <w:rPr>
                <w:webHidden/>
              </w:rPr>
              <w:instrText xml:space="preserve"> PAGEREF _Toc146888584 \h </w:instrText>
            </w:r>
            <w:r w:rsidR="00337DF6">
              <w:rPr>
                <w:webHidden/>
              </w:rPr>
            </w:r>
            <w:r w:rsidR="00337DF6">
              <w:rPr>
                <w:webHidden/>
              </w:rPr>
              <w:fldChar w:fldCharType="separate"/>
            </w:r>
            <w:r w:rsidR="009B38E8">
              <w:rPr>
                <w:webHidden/>
              </w:rPr>
              <w:t>43</w:t>
            </w:r>
            <w:r w:rsidR="00337DF6">
              <w:rPr>
                <w:webHidden/>
              </w:rPr>
              <w:fldChar w:fldCharType="end"/>
            </w:r>
          </w:hyperlink>
        </w:p>
        <w:p w14:paraId="7EAE303E" w14:textId="68DC86C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6" w:history="1">
            <w:r w:rsidR="00337DF6" w:rsidRPr="00D76CA1">
              <w:rPr>
                <w:rStyle w:val="Hyperlink"/>
                <w:noProof/>
              </w:rPr>
              <w:t>Κεφάλαιο 6: Συμπεράσματα</w:t>
            </w:r>
            <w:r w:rsidR="00337DF6">
              <w:rPr>
                <w:noProof/>
                <w:webHidden/>
              </w:rPr>
              <w:tab/>
            </w:r>
            <w:r w:rsidR="00337DF6">
              <w:rPr>
                <w:noProof/>
                <w:webHidden/>
              </w:rPr>
              <w:fldChar w:fldCharType="begin"/>
            </w:r>
            <w:r w:rsidR="00337DF6">
              <w:rPr>
                <w:noProof/>
                <w:webHidden/>
              </w:rPr>
              <w:instrText xml:space="preserve"> PAGEREF _Toc146888586 \h </w:instrText>
            </w:r>
            <w:r w:rsidR="00337DF6">
              <w:rPr>
                <w:noProof/>
                <w:webHidden/>
              </w:rPr>
            </w:r>
            <w:r w:rsidR="00337DF6">
              <w:rPr>
                <w:webHidden/>
              </w:rPr>
              <w:fldChar w:fldCharType="separate"/>
            </w:r>
            <w:r w:rsidR="009B38E8">
              <w:rPr>
                <w:noProof/>
                <w:webHidden/>
              </w:rPr>
              <w:t>45</w:t>
            </w:r>
            <w:r w:rsidR="00337DF6">
              <w:rPr>
                <w:noProof/>
                <w:webHidden/>
              </w:rPr>
              <w:fldChar w:fldCharType="end"/>
            </w:r>
          </w:hyperlink>
        </w:p>
        <w:p w14:paraId="7B7DB39B" w14:textId="1440D9F9"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7" w:history="1">
            <w:r w:rsidR="00337DF6" w:rsidRPr="00D76CA1">
              <w:rPr>
                <w:rStyle w:val="Hyperlink"/>
              </w:rPr>
              <w:t>6.1 Συμπεράσματα της Μελέτης</w:t>
            </w:r>
            <w:r w:rsidR="00337DF6">
              <w:rPr>
                <w:webHidden/>
              </w:rPr>
              <w:tab/>
            </w:r>
            <w:r w:rsidR="00337DF6">
              <w:rPr>
                <w:webHidden/>
              </w:rPr>
              <w:fldChar w:fldCharType="begin"/>
            </w:r>
            <w:r w:rsidR="00337DF6">
              <w:rPr>
                <w:webHidden/>
              </w:rPr>
              <w:instrText xml:space="preserve"> PAGEREF _Toc146888587 \h </w:instrText>
            </w:r>
            <w:r w:rsidR="00337DF6">
              <w:rPr>
                <w:webHidden/>
              </w:rPr>
            </w:r>
            <w:r w:rsidR="00337DF6">
              <w:rPr>
                <w:webHidden/>
              </w:rPr>
              <w:fldChar w:fldCharType="separate"/>
            </w:r>
            <w:r w:rsidR="009B38E8">
              <w:rPr>
                <w:webHidden/>
              </w:rPr>
              <w:t>45</w:t>
            </w:r>
            <w:r w:rsidR="00337DF6">
              <w:rPr>
                <w:webHidden/>
              </w:rPr>
              <w:fldChar w:fldCharType="end"/>
            </w:r>
          </w:hyperlink>
        </w:p>
        <w:p w14:paraId="20602F88" w14:textId="17DE8FA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8" w:history="1">
            <w:r w:rsidR="00337DF6" w:rsidRPr="00D76CA1">
              <w:rPr>
                <w:rStyle w:val="Hyperlink"/>
              </w:rPr>
              <w:t>6.2 Περιορισμοί</w:t>
            </w:r>
            <w:r w:rsidR="00337DF6">
              <w:rPr>
                <w:webHidden/>
              </w:rPr>
              <w:tab/>
            </w:r>
            <w:r w:rsidR="00337DF6">
              <w:rPr>
                <w:webHidden/>
              </w:rPr>
              <w:fldChar w:fldCharType="begin"/>
            </w:r>
            <w:r w:rsidR="00337DF6">
              <w:rPr>
                <w:webHidden/>
              </w:rPr>
              <w:instrText xml:space="preserve"> PAGEREF _Toc146888588 \h </w:instrText>
            </w:r>
            <w:r w:rsidR="00337DF6">
              <w:rPr>
                <w:webHidden/>
              </w:rPr>
            </w:r>
            <w:r w:rsidR="00337DF6">
              <w:rPr>
                <w:webHidden/>
              </w:rPr>
              <w:fldChar w:fldCharType="separate"/>
            </w:r>
            <w:r w:rsidR="009B38E8">
              <w:rPr>
                <w:webHidden/>
              </w:rPr>
              <w:t>46</w:t>
            </w:r>
            <w:r w:rsidR="00337DF6">
              <w:rPr>
                <w:webHidden/>
              </w:rPr>
              <w:fldChar w:fldCharType="end"/>
            </w:r>
          </w:hyperlink>
        </w:p>
        <w:p w14:paraId="250C2F60" w14:textId="3881814D"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9" w:history="1">
            <w:r w:rsidR="00337DF6" w:rsidRPr="00D76CA1">
              <w:rPr>
                <w:rStyle w:val="Hyperlink"/>
              </w:rPr>
              <w:t>6.3 87</w:t>
            </w:r>
            <w:r w:rsidR="00337DF6" w:rsidRPr="00D76CA1">
              <w:rPr>
                <w:rStyle w:val="Hyperlink"/>
                <w:vertAlign w:val="superscript"/>
              </w:rPr>
              <w:t>η</w:t>
            </w:r>
            <w:r w:rsidR="00337DF6" w:rsidRPr="00D76CA1">
              <w:rPr>
                <w:rStyle w:val="Hyperlink"/>
              </w:rPr>
              <w:t xml:space="preserve"> Διεθνή Έκθεση Θεσσαλονίκης</w:t>
            </w:r>
            <w:r w:rsidR="00337DF6">
              <w:rPr>
                <w:webHidden/>
              </w:rPr>
              <w:tab/>
            </w:r>
            <w:r w:rsidR="00337DF6">
              <w:rPr>
                <w:webHidden/>
              </w:rPr>
              <w:fldChar w:fldCharType="begin"/>
            </w:r>
            <w:r w:rsidR="00337DF6">
              <w:rPr>
                <w:webHidden/>
              </w:rPr>
              <w:instrText xml:space="preserve"> PAGEREF _Toc146888589 \h </w:instrText>
            </w:r>
            <w:r w:rsidR="00337DF6">
              <w:rPr>
                <w:webHidden/>
              </w:rPr>
            </w:r>
            <w:r w:rsidR="00337DF6">
              <w:rPr>
                <w:webHidden/>
              </w:rPr>
              <w:fldChar w:fldCharType="separate"/>
            </w:r>
            <w:r w:rsidR="009B38E8">
              <w:rPr>
                <w:webHidden/>
              </w:rPr>
              <w:t>46</w:t>
            </w:r>
            <w:r w:rsidR="00337DF6">
              <w:rPr>
                <w:webHidden/>
              </w:rPr>
              <w:fldChar w:fldCharType="end"/>
            </w:r>
          </w:hyperlink>
        </w:p>
        <w:p w14:paraId="5F824DD7" w14:textId="4A32426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0" w:history="1">
            <w:r w:rsidR="00337DF6" w:rsidRPr="00D76CA1">
              <w:rPr>
                <w:rStyle w:val="Hyperlink"/>
              </w:rPr>
              <w:t>6.4 Μελλοντικές βελτιώσεις</w:t>
            </w:r>
            <w:r w:rsidR="00337DF6">
              <w:rPr>
                <w:webHidden/>
              </w:rPr>
              <w:tab/>
            </w:r>
            <w:r w:rsidR="00337DF6">
              <w:rPr>
                <w:webHidden/>
              </w:rPr>
              <w:fldChar w:fldCharType="begin"/>
            </w:r>
            <w:r w:rsidR="00337DF6">
              <w:rPr>
                <w:webHidden/>
              </w:rPr>
              <w:instrText xml:space="preserve"> PAGEREF _Toc146888590 \h </w:instrText>
            </w:r>
            <w:r w:rsidR="00337DF6">
              <w:rPr>
                <w:webHidden/>
              </w:rPr>
            </w:r>
            <w:r w:rsidR="00337DF6">
              <w:rPr>
                <w:webHidden/>
              </w:rPr>
              <w:fldChar w:fldCharType="separate"/>
            </w:r>
            <w:r w:rsidR="009B38E8">
              <w:rPr>
                <w:webHidden/>
              </w:rPr>
              <w:t>46</w:t>
            </w:r>
            <w:r w:rsidR="00337DF6">
              <w:rPr>
                <w:webHidden/>
              </w:rPr>
              <w:fldChar w:fldCharType="end"/>
            </w:r>
          </w:hyperlink>
        </w:p>
        <w:p w14:paraId="24F11463" w14:textId="48C6778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1" w:history="1">
            <w:r w:rsidR="00337DF6" w:rsidRPr="00D76CA1">
              <w:rPr>
                <w:rStyle w:val="Hyperlink"/>
                <w:noProof/>
              </w:rPr>
              <w:t>Παράρτημα Β – Κώδικάς Εφαρμογής</w:t>
            </w:r>
            <w:r w:rsidR="00337DF6">
              <w:rPr>
                <w:noProof/>
                <w:webHidden/>
              </w:rPr>
              <w:tab/>
            </w:r>
            <w:r w:rsidR="00337DF6">
              <w:rPr>
                <w:noProof/>
                <w:webHidden/>
              </w:rPr>
              <w:fldChar w:fldCharType="begin"/>
            </w:r>
            <w:r w:rsidR="00337DF6">
              <w:rPr>
                <w:noProof/>
                <w:webHidden/>
              </w:rPr>
              <w:instrText xml:space="preserve"> PAGEREF _Toc146888591 \h </w:instrText>
            </w:r>
            <w:r w:rsidR="00337DF6">
              <w:rPr>
                <w:noProof/>
                <w:webHidden/>
              </w:rPr>
            </w:r>
            <w:r w:rsidR="00337DF6">
              <w:rPr>
                <w:webHidden/>
              </w:rPr>
              <w:fldChar w:fldCharType="separate"/>
            </w:r>
            <w:r w:rsidR="009B38E8">
              <w:rPr>
                <w:noProof/>
                <w:webHidden/>
              </w:rPr>
              <w:t>48</w:t>
            </w:r>
            <w:r w:rsidR="00337DF6">
              <w:rPr>
                <w:noProof/>
                <w:webHidden/>
              </w:rPr>
              <w:fldChar w:fldCharType="end"/>
            </w:r>
          </w:hyperlink>
        </w:p>
        <w:p w14:paraId="4FA7E74A" w14:textId="7618414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2" w:history="1">
            <w:r w:rsidR="00337DF6" w:rsidRPr="00D76CA1">
              <w:rPr>
                <w:rStyle w:val="Hyperlink"/>
                <w:noProof/>
              </w:rPr>
              <w:t>Βιβλιογραφία</w:t>
            </w:r>
            <w:r w:rsidR="00337DF6">
              <w:rPr>
                <w:noProof/>
                <w:webHidden/>
              </w:rPr>
              <w:tab/>
            </w:r>
            <w:r w:rsidR="00337DF6">
              <w:rPr>
                <w:noProof/>
                <w:webHidden/>
              </w:rPr>
              <w:fldChar w:fldCharType="begin"/>
            </w:r>
            <w:r w:rsidR="00337DF6">
              <w:rPr>
                <w:noProof/>
                <w:webHidden/>
              </w:rPr>
              <w:instrText xml:space="preserve"> PAGEREF _Toc146888592 \h </w:instrText>
            </w:r>
            <w:r w:rsidR="00337DF6">
              <w:rPr>
                <w:noProof/>
                <w:webHidden/>
              </w:rPr>
            </w:r>
            <w:r w:rsidR="00337DF6">
              <w:rPr>
                <w:webHidden/>
              </w:rPr>
              <w:fldChar w:fldCharType="separate"/>
            </w:r>
            <w:r w:rsidR="009B38E8">
              <w:rPr>
                <w:noProof/>
                <w:webHidden/>
              </w:rPr>
              <w:t>53</w:t>
            </w:r>
            <w:r w:rsidR="00337DF6">
              <w:rPr>
                <w:noProof/>
                <w:webHidden/>
              </w:rPr>
              <w:fldChar w:fldCharType="end"/>
            </w:r>
          </w:hyperlink>
        </w:p>
        <w:p w14:paraId="7760ED1A" w14:textId="3E94B529"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3" w:history="1">
            <w:r w:rsidR="00337DF6" w:rsidRPr="00D76CA1">
              <w:rPr>
                <w:rStyle w:val="Hyperlink"/>
                <w:noProof/>
              </w:rPr>
              <w:t>Συντομογραφίες - Αρκτικόλεξα - Ακρωνύμια</w:t>
            </w:r>
            <w:r w:rsidR="00337DF6">
              <w:rPr>
                <w:noProof/>
                <w:webHidden/>
              </w:rPr>
              <w:tab/>
            </w:r>
            <w:r w:rsidR="00337DF6">
              <w:rPr>
                <w:noProof/>
                <w:webHidden/>
              </w:rPr>
              <w:fldChar w:fldCharType="begin"/>
            </w:r>
            <w:r w:rsidR="00337DF6">
              <w:rPr>
                <w:noProof/>
                <w:webHidden/>
              </w:rPr>
              <w:instrText xml:space="preserve"> PAGEREF _Toc146888593 \h </w:instrText>
            </w:r>
            <w:r w:rsidR="00337DF6">
              <w:rPr>
                <w:noProof/>
                <w:webHidden/>
              </w:rPr>
            </w:r>
            <w:r w:rsidR="00337DF6">
              <w:rPr>
                <w:webHidden/>
              </w:rPr>
              <w:fldChar w:fldCharType="separate"/>
            </w:r>
            <w:r w:rsidR="009B38E8">
              <w:rPr>
                <w:noProof/>
                <w:webHidden/>
              </w:rPr>
              <w:t>56</w:t>
            </w:r>
            <w:r w:rsidR="00337DF6">
              <w:rPr>
                <w:noProof/>
                <w:webHidden/>
              </w:rPr>
              <w:fldChar w:fldCharType="end"/>
            </w:r>
          </w:hyperlink>
        </w:p>
        <w:p w14:paraId="5C74FBE0" w14:textId="3715A447"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4" w:history="1">
            <w:r w:rsidR="00337DF6" w:rsidRPr="00D76CA1">
              <w:rPr>
                <w:rStyle w:val="Hyperlink"/>
                <w:noProof/>
              </w:rPr>
              <w:t>Απόδοση Ξενόγλωσσων Όρων</w:t>
            </w:r>
            <w:r w:rsidR="00337DF6">
              <w:rPr>
                <w:noProof/>
                <w:webHidden/>
              </w:rPr>
              <w:tab/>
            </w:r>
            <w:r w:rsidR="00337DF6">
              <w:rPr>
                <w:noProof/>
                <w:webHidden/>
              </w:rPr>
              <w:fldChar w:fldCharType="begin"/>
            </w:r>
            <w:r w:rsidR="00337DF6">
              <w:rPr>
                <w:noProof/>
                <w:webHidden/>
              </w:rPr>
              <w:instrText xml:space="preserve"> PAGEREF _Toc146888594 \h </w:instrText>
            </w:r>
            <w:r w:rsidR="00337DF6">
              <w:rPr>
                <w:noProof/>
                <w:webHidden/>
              </w:rPr>
            </w:r>
            <w:r w:rsidR="00337DF6">
              <w:rPr>
                <w:webHidden/>
              </w:rPr>
              <w:fldChar w:fldCharType="separate"/>
            </w:r>
            <w:r w:rsidR="009B38E8">
              <w:rPr>
                <w:noProof/>
                <w:webHidden/>
              </w:rPr>
              <w:t>57</w:t>
            </w:r>
            <w:r w:rsidR="00337DF6">
              <w:rPr>
                <w:noProof/>
                <w:webHidden/>
              </w:rPr>
              <w:fldChar w:fldCharType="end"/>
            </w:r>
          </w:hyperlink>
        </w:p>
        <w:p w14:paraId="4758F185" w14:textId="0EEF9CEA" w:rsidR="00397533" w:rsidRDefault="00397533">
          <w:r>
            <w:rPr>
              <w:b/>
              <w:bCs/>
              <w:noProof/>
            </w:rPr>
            <w:fldChar w:fldCharType="end"/>
          </w:r>
        </w:p>
      </w:sdtContent>
    </w:sdt>
    <w:p w14:paraId="5206B568" w14:textId="77777777" w:rsidR="00B2746A" w:rsidRPr="0049477E" w:rsidRDefault="00B2746A" w:rsidP="00B2746A">
      <w:pPr>
        <w:pStyle w:val="a0"/>
        <w:jc w:val="left"/>
        <w:sectPr w:rsidR="00B2746A" w:rsidRPr="0049477E" w:rsidSect="00F749F7">
          <w:headerReference w:type="default" r:id="rId24"/>
          <w:footerReference w:type="even" r:id="rId25"/>
          <w:pgSz w:w="11906" w:h="16838"/>
          <w:pgMar w:top="1134" w:right="1134" w:bottom="1134" w:left="1134" w:header="709" w:footer="851" w:gutter="0"/>
          <w:cols w:space="720"/>
          <w:titlePg/>
        </w:sectPr>
      </w:pPr>
    </w:p>
    <w:p w14:paraId="666A4539" w14:textId="77777777" w:rsidR="00FD3926" w:rsidRPr="00D91DC5" w:rsidRDefault="00070596" w:rsidP="00A53806">
      <w:pPr>
        <w:pStyle w:val="a4"/>
        <w:rPr>
          <w:noProof/>
        </w:rPr>
      </w:pPr>
      <w:bookmarkStart w:id="5" w:name="_Toc146888511"/>
      <w:r>
        <w:lastRenderedPageBreak/>
        <w:t>Κατάλογος</w:t>
      </w:r>
      <w:r w:rsidR="009717E1">
        <w:t xml:space="preserve"> </w:t>
      </w:r>
      <w:r w:rsidR="005B5103">
        <w:rPr>
          <w:noProof/>
        </w:rPr>
        <w:t>Σχημάτων</w:t>
      </w:r>
      <w:bookmarkEnd w:id="5"/>
      <w:r w:rsidR="009717E1">
        <w:rPr>
          <w:noProof/>
        </w:rPr>
        <w:t xml:space="preserve"> </w:t>
      </w:r>
    </w:p>
    <w:p w14:paraId="15EE91DF" w14:textId="77777777" w:rsidR="00FD3926" w:rsidRDefault="00FD3926">
      <w:pPr>
        <w:pStyle w:val="a0"/>
        <w:jc w:val="left"/>
      </w:pPr>
    </w:p>
    <w:p w14:paraId="7C5EDCA5" w14:textId="77777777" w:rsidR="00B2746A" w:rsidRDefault="00B2746A" w:rsidP="00B2746A">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5E438E77" w14:textId="77777777" w:rsidR="00B2746A" w:rsidRPr="0049477E" w:rsidRDefault="00B2746A" w:rsidP="00B2746A">
      <w:pPr>
        <w:pStyle w:val="a0"/>
        <w:jc w:val="left"/>
        <w:sectPr w:rsidR="00B2746A" w:rsidRPr="0049477E" w:rsidSect="00F749F7">
          <w:headerReference w:type="default" r:id="rId26"/>
          <w:pgSz w:w="11906" w:h="16838"/>
          <w:pgMar w:top="1134" w:right="1134" w:bottom="1134" w:left="1134" w:header="709" w:footer="851" w:gutter="0"/>
          <w:cols w:space="720"/>
          <w:titlePg/>
        </w:sectPr>
      </w:pPr>
    </w:p>
    <w:p w14:paraId="2D0591A4" w14:textId="63891FAE" w:rsidR="00531F52" w:rsidRDefault="00070596" w:rsidP="009E2C5E">
      <w:pPr>
        <w:pStyle w:val="a4"/>
      </w:pPr>
      <w:bookmarkStart w:id="6" w:name="_Toc146888512"/>
      <w:r>
        <w:lastRenderedPageBreak/>
        <w:t>Κατάλογος</w:t>
      </w:r>
      <w:r w:rsidR="009717E1">
        <w:t xml:space="preserve"> </w:t>
      </w:r>
      <w:r>
        <w:t>Εικόνων</w:t>
      </w:r>
      <w:bookmarkEnd w:id="6"/>
      <w:r w:rsidR="009717E1">
        <w:t xml:space="preserve"> </w:t>
      </w:r>
    </w:p>
    <w:p w14:paraId="4E772EA5" w14:textId="25655954" w:rsidR="00B2746A" w:rsidRPr="00E678D2" w:rsidRDefault="00B2746A" w:rsidP="00E678D2">
      <w:pPr>
        <w:pStyle w:val="a3"/>
      </w:pPr>
    </w:p>
    <w:p w14:paraId="53729374" w14:textId="2C3FA2E7" w:rsidR="009B38E8" w:rsidRDefault="0070342F">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r>
        <w:fldChar w:fldCharType="begin"/>
      </w:r>
      <w:r>
        <w:instrText xml:space="preserve"> TOC \h \z \c "Εικόνα" </w:instrText>
      </w:r>
      <w:r>
        <w:fldChar w:fldCharType="separate"/>
      </w:r>
      <w:hyperlink w:anchor="_Toc146901688" w:history="1">
        <w:r w:rsidR="009B38E8" w:rsidRPr="004572AF">
          <w:rPr>
            <w:rStyle w:val="Hyperlink"/>
            <w:noProof/>
          </w:rPr>
          <w:t>Εικόνα 1:Τα τρία κομμάτια του εγκεφάλου [1]</w:t>
        </w:r>
        <w:r w:rsidR="009B38E8">
          <w:rPr>
            <w:noProof/>
            <w:webHidden/>
          </w:rPr>
          <w:tab/>
        </w:r>
        <w:r w:rsidR="009B38E8">
          <w:rPr>
            <w:noProof/>
            <w:webHidden/>
          </w:rPr>
          <w:fldChar w:fldCharType="begin"/>
        </w:r>
        <w:r w:rsidR="009B38E8">
          <w:rPr>
            <w:noProof/>
            <w:webHidden/>
          </w:rPr>
          <w:instrText xml:space="preserve"> PAGEREF _Toc146901688 \h </w:instrText>
        </w:r>
        <w:r w:rsidR="009B38E8">
          <w:rPr>
            <w:noProof/>
            <w:webHidden/>
          </w:rPr>
        </w:r>
        <w:r w:rsidR="009B38E8">
          <w:rPr>
            <w:noProof/>
            <w:webHidden/>
          </w:rPr>
          <w:fldChar w:fldCharType="separate"/>
        </w:r>
        <w:r w:rsidR="009B38E8">
          <w:rPr>
            <w:noProof/>
            <w:webHidden/>
          </w:rPr>
          <w:t>16</w:t>
        </w:r>
        <w:r w:rsidR="009B38E8">
          <w:rPr>
            <w:noProof/>
            <w:webHidden/>
          </w:rPr>
          <w:fldChar w:fldCharType="end"/>
        </w:r>
      </w:hyperlink>
    </w:p>
    <w:p w14:paraId="6D8F9DBB" w14:textId="1D603420"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89" w:history="1">
        <w:r w:rsidR="009B38E8" w:rsidRPr="004572AF">
          <w:rPr>
            <w:rStyle w:val="Hyperlink"/>
            <w:noProof/>
          </w:rPr>
          <w:t>Εικόνα 2: Η δομή ενός νευρώνα [4]</w:t>
        </w:r>
        <w:r w:rsidR="009B38E8">
          <w:rPr>
            <w:noProof/>
            <w:webHidden/>
          </w:rPr>
          <w:tab/>
        </w:r>
        <w:r w:rsidR="009B38E8">
          <w:rPr>
            <w:noProof/>
            <w:webHidden/>
          </w:rPr>
          <w:fldChar w:fldCharType="begin"/>
        </w:r>
        <w:r w:rsidR="009B38E8">
          <w:rPr>
            <w:noProof/>
            <w:webHidden/>
          </w:rPr>
          <w:instrText xml:space="preserve"> PAGEREF _Toc146901689 \h </w:instrText>
        </w:r>
        <w:r w:rsidR="009B38E8">
          <w:rPr>
            <w:noProof/>
            <w:webHidden/>
          </w:rPr>
        </w:r>
        <w:r w:rsidR="009B38E8">
          <w:rPr>
            <w:noProof/>
            <w:webHidden/>
          </w:rPr>
          <w:fldChar w:fldCharType="separate"/>
        </w:r>
        <w:r w:rsidR="009B38E8">
          <w:rPr>
            <w:noProof/>
            <w:webHidden/>
          </w:rPr>
          <w:t>17</w:t>
        </w:r>
        <w:r w:rsidR="009B38E8">
          <w:rPr>
            <w:noProof/>
            <w:webHidden/>
          </w:rPr>
          <w:fldChar w:fldCharType="end"/>
        </w:r>
      </w:hyperlink>
    </w:p>
    <w:p w14:paraId="39A311E9" w14:textId="6ED62FB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0" w:history="1">
        <w:r w:rsidR="009B38E8" w:rsidRPr="004572AF">
          <w:rPr>
            <w:rStyle w:val="Hyperlink"/>
            <w:noProof/>
          </w:rPr>
          <w:t>Εικόνα 3: ΟΙ ΠΕΝΤΕ ΡΥΘΜΟΙ ΤΟΥ ΕΓΚΕΦΑΛΟΥ [5]</w:t>
        </w:r>
        <w:r w:rsidR="009B38E8">
          <w:rPr>
            <w:noProof/>
            <w:webHidden/>
          </w:rPr>
          <w:tab/>
        </w:r>
        <w:r w:rsidR="009B38E8">
          <w:rPr>
            <w:noProof/>
            <w:webHidden/>
          </w:rPr>
          <w:fldChar w:fldCharType="begin"/>
        </w:r>
        <w:r w:rsidR="009B38E8">
          <w:rPr>
            <w:noProof/>
            <w:webHidden/>
          </w:rPr>
          <w:instrText xml:space="preserve"> PAGEREF _Toc146901690 \h </w:instrText>
        </w:r>
        <w:r w:rsidR="009B38E8">
          <w:rPr>
            <w:noProof/>
            <w:webHidden/>
          </w:rPr>
        </w:r>
        <w:r w:rsidR="009B38E8">
          <w:rPr>
            <w:noProof/>
            <w:webHidden/>
          </w:rPr>
          <w:fldChar w:fldCharType="separate"/>
        </w:r>
        <w:r w:rsidR="009B38E8">
          <w:rPr>
            <w:noProof/>
            <w:webHidden/>
          </w:rPr>
          <w:t>18</w:t>
        </w:r>
        <w:r w:rsidR="009B38E8">
          <w:rPr>
            <w:noProof/>
            <w:webHidden/>
          </w:rPr>
          <w:fldChar w:fldCharType="end"/>
        </w:r>
      </w:hyperlink>
    </w:p>
    <w:p w14:paraId="3FF2DE9A" w14:textId="3AC31AC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1" w:history="1">
        <w:r w:rsidR="009B38E8" w:rsidRPr="004572AF">
          <w:rPr>
            <w:rStyle w:val="Hyperlink"/>
            <w:noProof/>
          </w:rPr>
          <w:t>Εικόνα 4: Το παιχνίδι Little Buddha και τα δεδομενα κάθε γύρου [6]</w:t>
        </w:r>
        <w:r w:rsidR="009B38E8">
          <w:rPr>
            <w:noProof/>
            <w:webHidden/>
          </w:rPr>
          <w:tab/>
        </w:r>
        <w:r w:rsidR="009B38E8">
          <w:rPr>
            <w:noProof/>
            <w:webHidden/>
          </w:rPr>
          <w:fldChar w:fldCharType="begin"/>
        </w:r>
        <w:r w:rsidR="009B38E8">
          <w:rPr>
            <w:noProof/>
            <w:webHidden/>
          </w:rPr>
          <w:instrText xml:space="preserve"> PAGEREF _Toc146901691 \h </w:instrText>
        </w:r>
        <w:r w:rsidR="009B38E8">
          <w:rPr>
            <w:noProof/>
            <w:webHidden/>
          </w:rPr>
        </w:r>
        <w:r w:rsidR="009B38E8">
          <w:rPr>
            <w:noProof/>
            <w:webHidden/>
          </w:rPr>
          <w:fldChar w:fldCharType="separate"/>
        </w:r>
        <w:r w:rsidR="009B38E8">
          <w:rPr>
            <w:noProof/>
            <w:webHidden/>
          </w:rPr>
          <w:t>19</w:t>
        </w:r>
        <w:r w:rsidR="009B38E8">
          <w:rPr>
            <w:noProof/>
            <w:webHidden/>
          </w:rPr>
          <w:fldChar w:fldCharType="end"/>
        </w:r>
      </w:hyperlink>
    </w:p>
    <w:p w14:paraId="6352944F" w14:textId="46163717"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2" w:history="1">
        <w:r w:rsidR="009B38E8" w:rsidRPr="004572AF">
          <w:rPr>
            <w:rStyle w:val="Hyperlink"/>
            <w:noProof/>
          </w:rPr>
          <w:t>Εικόνα 5: Εικόνα εν ώρα παιχνιδιού Minds in Space [7]</w:t>
        </w:r>
        <w:r w:rsidR="009B38E8">
          <w:rPr>
            <w:noProof/>
            <w:webHidden/>
          </w:rPr>
          <w:tab/>
        </w:r>
        <w:r w:rsidR="009B38E8">
          <w:rPr>
            <w:noProof/>
            <w:webHidden/>
          </w:rPr>
          <w:fldChar w:fldCharType="begin"/>
        </w:r>
        <w:r w:rsidR="009B38E8">
          <w:rPr>
            <w:noProof/>
            <w:webHidden/>
          </w:rPr>
          <w:instrText xml:space="preserve"> PAGEREF _Toc146901692 \h </w:instrText>
        </w:r>
        <w:r w:rsidR="009B38E8">
          <w:rPr>
            <w:noProof/>
            <w:webHidden/>
          </w:rPr>
        </w:r>
        <w:r w:rsidR="009B38E8">
          <w:rPr>
            <w:noProof/>
            <w:webHidden/>
          </w:rPr>
          <w:fldChar w:fldCharType="separate"/>
        </w:r>
        <w:r w:rsidR="009B38E8">
          <w:rPr>
            <w:noProof/>
            <w:webHidden/>
          </w:rPr>
          <w:t>19</w:t>
        </w:r>
        <w:r w:rsidR="009B38E8">
          <w:rPr>
            <w:noProof/>
            <w:webHidden/>
          </w:rPr>
          <w:fldChar w:fldCharType="end"/>
        </w:r>
      </w:hyperlink>
    </w:p>
    <w:p w14:paraId="721076C9" w14:textId="505D1178"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3" w:history="1">
        <w:r w:rsidR="009B38E8" w:rsidRPr="004572AF">
          <w:rPr>
            <w:rStyle w:val="Hyperlink"/>
            <w:noProof/>
          </w:rPr>
          <w:t>Εικόνα 6: Το ηλεκτρονικό παιχνίδι Tug of war [8]</w:t>
        </w:r>
        <w:r w:rsidR="009B38E8">
          <w:rPr>
            <w:noProof/>
            <w:webHidden/>
          </w:rPr>
          <w:tab/>
        </w:r>
        <w:r w:rsidR="009B38E8">
          <w:rPr>
            <w:noProof/>
            <w:webHidden/>
          </w:rPr>
          <w:fldChar w:fldCharType="begin"/>
        </w:r>
        <w:r w:rsidR="009B38E8">
          <w:rPr>
            <w:noProof/>
            <w:webHidden/>
          </w:rPr>
          <w:instrText xml:space="preserve"> PAGEREF _Toc146901693 \h </w:instrText>
        </w:r>
        <w:r w:rsidR="009B38E8">
          <w:rPr>
            <w:noProof/>
            <w:webHidden/>
          </w:rPr>
        </w:r>
        <w:r w:rsidR="009B38E8">
          <w:rPr>
            <w:noProof/>
            <w:webHidden/>
          </w:rPr>
          <w:fldChar w:fldCharType="separate"/>
        </w:r>
        <w:r w:rsidR="009B38E8">
          <w:rPr>
            <w:noProof/>
            <w:webHidden/>
          </w:rPr>
          <w:t>20</w:t>
        </w:r>
        <w:r w:rsidR="009B38E8">
          <w:rPr>
            <w:noProof/>
            <w:webHidden/>
          </w:rPr>
          <w:fldChar w:fldCharType="end"/>
        </w:r>
      </w:hyperlink>
    </w:p>
    <w:p w14:paraId="7CA9DFEC" w14:textId="0554DC1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4" w:history="1">
        <w:r w:rsidR="009B38E8" w:rsidRPr="004572AF">
          <w:rPr>
            <w:rStyle w:val="Hyperlink"/>
            <w:noProof/>
          </w:rPr>
          <w:t>Εικόνα 7: πιθανές τοποθεσίες ηλεκτροδίων [9]</w:t>
        </w:r>
        <w:r w:rsidR="009B38E8">
          <w:rPr>
            <w:noProof/>
            <w:webHidden/>
          </w:rPr>
          <w:tab/>
        </w:r>
        <w:r w:rsidR="009B38E8">
          <w:rPr>
            <w:noProof/>
            <w:webHidden/>
          </w:rPr>
          <w:fldChar w:fldCharType="begin"/>
        </w:r>
        <w:r w:rsidR="009B38E8">
          <w:rPr>
            <w:noProof/>
            <w:webHidden/>
          </w:rPr>
          <w:instrText xml:space="preserve"> PAGEREF _Toc146901694 \h </w:instrText>
        </w:r>
        <w:r w:rsidR="009B38E8">
          <w:rPr>
            <w:noProof/>
            <w:webHidden/>
          </w:rPr>
        </w:r>
        <w:r w:rsidR="009B38E8">
          <w:rPr>
            <w:noProof/>
            <w:webHidden/>
          </w:rPr>
          <w:fldChar w:fldCharType="separate"/>
        </w:r>
        <w:r w:rsidR="009B38E8">
          <w:rPr>
            <w:noProof/>
            <w:webHidden/>
          </w:rPr>
          <w:t>22</w:t>
        </w:r>
        <w:r w:rsidR="009B38E8">
          <w:rPr>
            <w:noProof/>
            <w:webHidden/>
          </w:rPr>
          <w:fldChar w:fldCharType="end"/>
        </w:r>
      </w:hyperlink>
    </w:p>
    <w:p w14:paraId="1C0057F3" w14:textId="5956D9AA"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5" w:history="1">
        <w:r w:rsidR="009B38E8" w:rsidRPr="004572AF">
          <w:rPr>
            <w:rStyle w:val="Hyperlink"/>
            <w:noProof/>
          </w:rPr>
          <w:t>Εικόνα 8: Θέση ηλεκτροδίων Muse [11]</w:t>
        </w:r>
        <w:r w:rsidR="009B38E8">
          <w:rPr>
            <w:noProof/>
            <w:webHidden/>
          </w:rPr>
          <w:tab/>
        </w:r>
        <w:r w:rsidR="009B38E8">
          <w:rPr>
            <w:noProof/>
            <w:webHidden/>
          </w:rPr>
          <w:fldChar w:fldCharType="begin"/>
        </w:r>
        <w:r w:rsidR="009B38E8">
          <w:rPr>
            <w:noProof/>
            <w:webHidden/>
          </w:rPr>
          <w:instrText xml:space="preserve"> PAGEREF _Toc146901695 \h </w:instrText>
        </w:r>
        <w:r w:rsidR="009B38E8">
          <w:rPr>
            <w:noProof/>
            <w:webHidden/>
          </w:rPr>
        </w:r>
        <w:r w:rsidR="009B38E8">
          <w:rPr>
            <w:noProof/>
            <w:webHidden/>
          </w:rPr>
          <w:fldChar w:fldCharType="separate"/>
        </w:r>
        <w:r w:rsidR="009B38E8">
          <w:rPr>
            <w:noProof/>
            <w:webHidden/>
          </w:rPr>
          <w:t>22</w:t>
        </w:r>
        <w:r w:rsidR="009B38E8">
          <w:rPr>
            <w:noProof/>
            <w:webHidden/>
          </w:rPr>
          <w:fldChar w:fldCharType="end"/>
        </w:r>
      </w:hyperlink>
    </w:p>
    <w:p w14:paraId="543AB874" w14:textId="56733CF7"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6" w:history="1">
        <w:r w:rsidR="009B38E8" w:rsidRPr="004572AF">
          <w:rPr>
            <w:rStyle w:val="Hyperlink"/>
            <w:noProof/>
          </w:rPr>
          <w:t>Εικόνα 9: Τα τέσσερα κανάλια του εγκεφαλογράφου Muse</w:t>
        </w:r>
        <w:r w:rsidR="009B38E8">
          <w:rPr>
            <w:noProof/>
            <w:webHidden/>
          </w:rPr>
          <w:tab/>
        </w:r>
        <w:r w:rsidR="009B38E8">
          <w:rPr>
            <w:noProof/>
            <w:webHidden/>
          </w:rPr>
          <w:fldChar w:fldCharType="begin"/>
        </w:r>
        <w:r w:rsidR="009B38E8">
          <w:rPr>
            <w:noProof/>
            <w:webHidden/>
          </w:rPr>
          <w:instrText xml:space="preserve"> PAGEREF _Toc146901696 \h </w:instrText>
        </w:r>
        <w:r w:rsidR="009B38E8">
          <w:rPr>
            <w:noProof/>
            <w:webHidden/>
          </w:rPr>
        </w:r>
        <w:r w:rsidR="009B38E8">
          <w:rPr>
            <w:noProof/>
            <w:webHidden/>
          </w:rPr>
          <w:fldChar w:fldCharType="separate"/>
        </w:r>
        <w:r w:rsidR="009B38E8">
          <w:rPr>
            <w:noProof/>
            <w:webHidden/>
          </w:rPr>
          <w:t>23</w:t>
        </w:r>
        <w:r w:rsidR="009B38E8">
          <w:rPr>
            <w:noProof/>
            <w:webHidden/>
          </w:rPr>
          <w:fldChar w:fldCharType="end"/>
        </w:r>
      </w:hyperlink>
    </w:p>
    <w:p w14:paraId="6BC3164D" w14:textId="1A0AE0C4"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7" w:history="1">
        <w:r w:rsidR="009B38E8" w:rsidRPr="004572AF">
          <w:rPr>
            <w:rStyle w:val="Hyperlink"/>
            <w:noProof/>
          </w:rPr>
          <w:t>Εικόνα 10: Δομή του csv αρχείου</w:t>
        </w:r>
        <w:r w:rsidR="009B38E8">
          <w:rPr>
            <w:noProof/>
            <w:webHidden/>
          </w:rPr>
          <w:tab/>
        </w:r>
        <w:r w:rsidR="009B38E8">
          <w:rPr>
            <w:noProof/>
            <w:webHidden/>
          </w:rPr>
          <w:fldChar w:fldCharType="begin"/>
        </w:r>
        <w:r w:rsidR="009B38E8">
          <w:rPr>
            <w:noProof/>
            <w:webHidden/>
          </w:rPr>
          <w:instrText xml:space="preserve"> PAGEREF _Toc146901697 \h </w:instrText>
        </w:r>
        <w:r w:rsidR="009B38E8">
          <w:rPr>
            <w:noProof/>
            <w:webHidden/>
          </w:rPr>
        </w:r>
        <w:r w:rsidR="009B38E8">
          <w:rPr>
            <w:noProof/>
            <w:webHidden/>
          </w:rPr>
          <w:fldChar w:fldCharType="separate"/>
        </w:r>
        <w:r w:rsidR="009B38E8">
          <w:rPr>
            <w:noProof/>
            <w:webHidden/>
          </w:rPr>
          <w:t>24</w:t>
        </w:r>
        <w:r w:rsidR="009B38E8">
          <w:rPr>
            <w:noProof/>
            <w:webHidden/>
          </w:rPr>
          <w:fldChar w:fldCharType="end"/>
        </w:r>
      </w:hyperlink>
    </w:p>
    <w:p w14:paraId="363B71D9" w14:textId="54F0AD4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8" w:history="1">
        <w:r w:rsidR="009B38E8" w:rsidRPr="004572AF">
          <w:rPr>
            <w:rStyle w:val="Hyperlink"/>
            <w:noProof/>
          </w:rPr>
          <w:t>Εικόνα 11: Τοποθεσία του ηλεκτροδίου του εγκεφαλογράφου Mindwave [15]</w:t>
        </w:r>
        <w:r w:rsidR="009B38E8">
          <w:rPr>
            <w:noProof/>
            <w:webHidden/>
          </w:rPr>
          <w:tab/>
        </w:r>
        <w:r w:rsidR="009B38E8">
          <w:rPr>
            <w:noProof/>
            <w:webHidden/>
          </w:rPr>
          <w:fldChar w:fldCharType="begin"/>
        </w:r>
        <w:r w:rsidR="009B38E8">
          <w:rPr>
            <w:noProof/>
            <w:webHidden/>
          </w:rPr>
          <w:instrText xml:space="preserve"> PAGEREF _Toc146901698 \h </w:instrText>
        </w:r>
        <w:r w:rsidR="009B38E8">
          <w:rPr>
            <w:noProof/>
            <w:webHidden/>
          </w:rPr>
        </w:r>
        <w:r w:rsidR="009B38E8">
          <w:rPr>
            <w:noProof/>
            <w:webHidden/>
          </w:rPr>
          <w:fldChar w:fldCharType="separate"/>
        </w:r>
        <w:r w:rsidR="009B38E8">
          <w:rPr>
            <w:noProof/>
            <w:webHidden/>
          </w:rPr>
          <w:t>25</w:t>
        </w:r>
        <w:r w:rsidR="009B38E8">
          <w:rPr>
            <w:noProof/>
            <w:webHidden/>
          </w:rPr>
          <w:fldChar w:fldCharType="end"/>
        </w:r>
      </w:hyperlink>
    </w:p>
    <w:p w14:paraId="218B5EA3" w14:textId="4683DDB8"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9" w:history="1">
        <w:r w:rsidR="009B38E8" w:rsidRPr="004572AF">
          <w:rPr>
            <w:rStyle w:val="Hyperlink"/>
            <w:noProof/>
          </w:rPr>
          <w:t>Εικόνα 12: Σύγκριση μεταξύ attention και meditation όταν ο εθελοντή συγκεντρώνεται</w:t>
        </w:r>
        <w:r w:rsidR="009B38E8">
          <w:rPr>
            <w:noProof/>
            <w:webHidden/>
          </w:rPr>
          <w:tab/>
        </w:r>
        <w:r w:rsidR="009B38E8">
          <w:rPr>
            <w:noProof/>
            <w:webHidden/>
          </w:rPr>
          <w:fldChar w:fldCharType="begin"/>
        </w:r>
        <w:r w:rsidR="009B38E8">
          <w:rPr>
            <w:noProof/>
            <w:webHidden/>
          </w:rPr>
          <w:instrText xml:space="preserve"> PAGEREF _Toc146901699 \h </w:instrText>
        </w:r>
        <w:r w:rsidR="009B38E8">
          <w:rPr>
            <w:noProof/>
            <w:webHidden/>
          </w:rPr>
        </w:r>
        <w:r w:rsidR="009B38E8">
          <w:rPr>
            <w:noProof/>
            <w:webHidden/>
          </w:rPr>
          <w:fldChar w:fldCharType="separate"/>
        </w:r>
        <w:r w:rsidR="009B38E8">
          <w:rPr>
            <w:noProof/>
            <w:webHidden/>
          </w:rPr>
          <w:t>25</w:t>
        </w:r>
        <w:r w:rsidR="009B38E8">
          <w:rPr>
            <w:noProof/>
            <w:webHidden/>
          </w:rPr>
          <w:fldChar w:fldCharType="end"/>
        </w:r>
      </w:hyperlink>
    </w:p>
    <w:p w14:paraId="7ABA4DA8" w14:textId="1236DBC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0" w:history="1">
        <w:r w:rsidR="009B38E8" w:rsidRPr="004572AF">
          <w:rPr>
            <w:rStyle w:val="Hyperlink"/>
            <w:noProof/>
          </w:rPr>
          <w:t>Εικόνα 13: Σύγκριση σήματος στο πεδίο του χρόνου και στο πεδίο της συχνότητασ [19]</w:t>
        </w:r>
        <w:r w:rsidR="009B38E8">
          <w:rPr>
            <w:noProof/>
            <w:webHidden/>
          </w:rPr>
          <w:tab/>
        </w:r>
        <w:r w:rsidR="009B38E8">
          <w:rPr>
            <w:noProof/>
            <w:webHidden/>
          </w:rPr>
          <w:fldChar w:fldCharType="begin"/>
        </w:r>
        <w:r w:rsidR="009B38E8">
          <w:rPr>
            <w:noProof/>
            <w:webHidden/>
          </w:rPr>
          <w:instrText xml:space="preserve"> PAGEREF _Toc146901700 \h </w:instrText>
        </w:r>
        <w:r w:rsidR="009B38E8">
          <w:rPr>
            <w:noProof/>
            <w:webHidden/>
          </w:rPr>
        </w:r>
        <w:r w:rsidR="009B38E8">
          <w:rPr>
            <w:noProof/>
            <w:webHidden/>
          </w:rPr>
          <w:fldChar w:fldCharType="separate"/>
        </w:r>
        <w:r w:rsidR="009B38E8">
          <w:rPr>
            <w:noProof/>
            <w:webHidden/>
          </w:rPr>
          <w:t>28</w:t>
        </w:r>
        <w:r w:rsidR="009B38E8">
          <w:rPr>
            <w:noProof/>
            <w:webHidden/>
          </w:rPr>
          <w:fldChar w:fldCharType="end"/>
        </w:r>
      </w:hyperlink>
    </w:p>
    <w:p w14:paraId="584219F2" w14:textId="6EE9E7AF"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1" w:history="1">
        <w:r w:rsidR="009B38E8" w:rsidRPr="004572AF">
          <w:rPr>
            <w:rStyle w:val="Hyperlink"/>
            <w:noProof/>
          </w:rPr>
          <w:t>Εικόνα 14: Αποτέλεσμα RandomForest [22]</w:t>
        </w:r>
        <w:r w:rsidR="009B38E8">
          <w:rPr>
            <w:noProof/>
            <w:webHidden/>
          </w:rPr>
          <w:tab/>
        </w:r>
        <w:r w:rsidR="009B38E8">
          <w:rPr>
            <w:noProof/>
            <w:webHidden/>
          </w:rPr>
          <w:fldChar w:fldCharType="begin"/>
        </w:r>
        <w:r w:rsidR="009B38E8">
          <w:rPr>
            <w:noProof/>
            <w:webHidden/>
          </w:rPr>
          <w:instrText xml:space="preserve"> PAGEREF _Toc146901701 \h </w:instrText>
        </w:r>
        <w:r w:rsidR="009B38E8">
          <w:rPr>
            <w:noProof/>
            <w:webHidden/>
          </w:rPr>
        </w:r>
        <w:r w:rsidR="009B38E8">
          <w:rPr>
            <w:noProof/>
            <w:webHidden/>
          </w:rPr>
          <w:fldChar w:fldCharType="separate"/>
        </w:r>
        <w:r w:rsidR="009B38E8">
          <w:rPr>
            <w:noProof/>
            <w:webHidden/>
          </w:rPr>
          <w:t>29</w:t>
        </w:r>
        <w:r w:rsidR="009B38E8">
          <w:rPr>
            <w:noProof/>
            <w:webHidden/>
          </w:rPr>
          <w:fldChar w:fldCharType="end"/>
        </w:r>
      </w:hyperlink>
    </w:p>
    <w:p w14:paraId="7AEA32C0" w14:textId="670C4F5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2" w:history="1">
        <w:r w:rsidR="009B38E8" w:rsidRPr="004572AF">
          <w:rPr>
            <w:rStyle w:val="Hyperlink"/>
            <w:noProof/>
          </w:rPr>
          <w:t>Εικόνα 15: Επιλογή κατάλληλου υπερ-επίπεδου [24]</w:t>
        </w:r>
        <w:r w:rsidR="009B38E8">
          <w:rPr>
            <w:noProof/>
            <w:webHidden/>
          </w:rPr>
          <w:tab/>
        </w:r>
        <w:r w:rsidR="009B38E8">
          <w:rPr>
            <w:noProof/>
            <w:webHidden/>
          </w:rPr>
          <w:fldChar w:fldCharType="begin"/>
        </w:r>
        <w:r w:rsidR="009B38E8">
          <w:rPr>
            <w:noProof/>
            <w:webHidden/>
          </w:rPr>
          <w:instrText xml:space="preserve"> PAGEREF _Toc146901702 \h </w:instrText>
        </w:r>
        <w:r w:rsidR="009B38E8">
          <w:rPr>
            <w:noProof/>
            <w:webHidden/>
          </w:rPr>
        </w:r>
        <w:r w:rsidR="009B38E8">
          <w:rPr>
            <w:noProof/>
            <w:webHidden/>
          </w:rPr>
          <w:fldChar w:fldCharType="separate"/>
        </w:r>
        <w:r w:rsidR="009B38E8">
          <w:rPr>
            <w:noProof/>
            <w:webHidden/>
          </w:rPr>
          <w:t>30</w:t>
        </w:r>
        <w:r w:rsidR="009B38E8">
          <w:rPr>
            <w:noProof/>
            <w:webHidden/>
          </w:rPr>
          <w:fldChar w:fldCharType="end"/>
        </w:r>
      </w:hyperlink>
    </w:p>
    <w:p w14:paraId="05A9E7CA" w14:textId="1B9E70E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3" w:history="1">
        <w:r w:rsidR="009B38E8" w:rsidRPr="004572AF">
          <w:rPr>
            <w:rStyle w:val="Hyperlink"/>
            <w:noProof/>
          </w:rPr>
          <w:t>Εικόνα 16: Αποτέλεσμα με Κ=3 και Κ=7 [26]</w:t>
        </w:r>
        <w:r w:rsidR="009B38E8">
          <w:rPr>
            <w:noProof/>
            <w:webHidden/>
          </w:rPr>
          <w:tab/>
        </w:r>
        <w:r w:rsidR="009B38E8">
          <w:rPr>
            <w:noProof/>
            <w:webHidden/>
          </w:rPr>
          <w:fldChar w:fldCharType="begin"/>
        </w:r>
        <w:r w:rsidR="009B38E8">
          <w:rPr>
            <w:noProof/>
            <w:webHidden/>
          </w:rPr>
          <w:instrText xml:space="preserve"> PAGEREF _Toc146901703 \h </w:instrText>
        </w:r>
        <w:r w:rsidR="009B38E8">
          <w:rPr>
            <w:noProof/>
            <w:webHidden/>
          </w:rPr>
        </w:r>
        <w:r w:rsidR="009B38E8">
          <w:rPr>
            <w:noProof/>
            <w:webHidden/>
          </w:rPr>
          <w:fldChar w:fldCharType="separate"/>
        </w:r>
        <w:r w:rsidR="009B38E8">
          <w:rPr>
            <w:noProof/>
            <w:webHidden/>
          </w:rPr>
          <w:t>30</w:t>
        </w:r>
        <w:r w:rsidR="009B38E8">
          <w:rPr>
            <w:noProof/>
            <w:webHidden/>
          </w:rPr>
          <w:fldChar w:fldCharType="end"/>
        </w:r>
      </w:hyperlink>
    </w:p>
    <w:p w14:paraId="622DE38F" w14:textId="1D9DF17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4" w:history="1">
        <w:r w:rsidR="009B38E8" w:rsidRPr="004572AF">
          <w:rPr>
            <w:rStyle w:val="Hyperlink"/>
            <w:noProof/>
          </w:rPr>
          <w:t>Εικόνα 17: Δομή ενός MLP μοντέλου [28]</w:t>
        </w:r>
        <w:r w:rsidR="009B38E8">
          <w:rPr>
            <w:noProof/>
            <w:webHidden/>
          </w:rPr>
          <w:tab/>
        </w:r>
        <w:r w:rsidR="009B38E8">
          <w:rPr>
            <w:noProof/>
            <w:webHidden/>
          </w:rPr>
          <w:fldChar w:fldCharType="begin"/>
        </w:r>
        <w:r w:rsidR="009B38E8">
          <w:rPr>
            <w:noProof/>
            <w:webHidden/>
          </w:rPr>
          <w:instrText xml:space="preserve"> PAGEREF _Toc146901704 \h </w:instrText>
        </w:r>
        <w:r w:rsidR="009B38E8">
          <w:rPr>
            <w:noProof/>
            <w:webHidden/>
          </w:rPr>
        </w:r>
        <w:r w:rsidR="009B38E8">
          <w:rPr>
            <w:noProof/>
            <w:webHidden/>
          </w:rPr>
          <w:fldChar w:fldCharType="separate"/>
        </w:r>
        <w:r w:rsidR="009B38E8">
          <w:rPr>
            <w:noProof/>
            <w:webHidden/>
          </w:rPr>
          <w:t>31</w:t>
        </w:r>
        <w:r w:rsidR="009B38E8">
          <w:rPr>
            <w:noProof/>
            <w:webHidden/>
          </w:rPr>
          <w:fldChar w:fldCharType="end"/>
        </w:r>
      </w:hyperlink>
    </w:p>
    <w:p w14:paraId="157FC11D" w14:textId="108DC4B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5" w:history="1">
        <w:r w:rsidR="009B38E8" w:rsidRPr="004572AF">
          <w:rPr>
            <w:rStyle w:val="Hyperlink"/>
            <w:noProof/>
          </w:rPr>
          <w:t>Εικόνα 18: Δομή MindwaveDataset</w:t>
        </w:r>
        <w:r w:rsidR="009B38E8">
          <w:rPr>
            <w:noProof/>
            <w:webHidden/>
          </w:rPr>
          <w:tab/>
        </w:r>
        <w:r w:rsidR="009B38E8">
          <w:rPr>
            <w:noProof/>
            <w:webHidden/>
          </w:rPr>
          <w:fldChar w:fldCharType="begin"/>
        </w:r>
        <w:r w:rsidR="009B38E8">
          <w:rPr>
            <w:noProof/>
            <w:webHidden/>
          </w:rPr>
          <w:instrText xml:space="preserve"> PAGEREF _Toc146901705 \h </w:instrText>
        </w:r>
        <w:r w:rsidR="009B38E8">
          <w:rPr>
            <w:noProof/>
            <w:webHidden/>
          </w:rPr>
        </w:r>
        <w:r w:rsidR="009B38E8">
          <w:rPr>
            <w:noProof/>
            <w:webHidden/>
          </w:rPr>
          <w:fldChar w:fldCharType="separate"/>
        </w:r>
        <w:r w:rsidR="009B38E8">
          <w:rPr>
            <w:noProof/>
            <w:webHidden/>
          </w:rPr>
          <w:t>32</w:t>
        </w:r>
        <w:r w:rsidR="009B38E8">
          <w:rPr>
            <w:noProof/>
            <w:webHidden/>
          </w:rPr>
          <w:fldChar w:fldCharType="end"/>
        </w:r>
      </w:hyperlink>
    </w:p>
    <w:p w14:paraId="6120390B" w14:textId="6866921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6" w:history="1">
        <w:r w:rsidR="009B38E8" w:rsidRPr="004572AF">
          <w:rPr>
            <w:rStyle w:val="Hyperlink"/>
            <w:noProof/>
          </w:rPr>
          <w:t>Εικόνα 19: Δομή MuseDataset</w:t>
        </w:r>
        <w:r w:rsidR="009B38E8">
          <w:rPr>
            <w:noProof/>
            <w:webHidden/>
          </w:rPr>
          <w:tab/>
        </w:r>
        <w:r w:rsidR="009B38E8">
          <w:rPr>
            <w:noProof/>
            <w:webHidden/>
          </w:rPr>
          <w:fldChar w:fldCharType="begin"/>
        </w:r>
        <w:r w:rsidR="009B38E8">
          <w:rPr>
            <w:noProof/>
            <w:webHidden/>
          </w:rPr>
          <w:instrText xml:space="preserve"> PAGEREF _Toc146901706 \h </w:instrText>
        </w:r>
        <w:r w:rsidR="009B38E8">
          <w:rPr>
            <w:noProof/>
            <w:webHidden/>
          </w:rPr>
        </w:r>
        <w:r w:rsidR="009B38E8">
          <w:rPr>
            <w:noProof/>
            <w:webHidden/>
          </w:rPr>
          <w:fldChar w:fldCharType="separate"/>
        </w:r>
        <w:r w:rsidR="009B38E8">
          <w:rPr>
            <w:noProof/>
            <w:webHidden/>
          </w:rPr>
          <w:t>32</w:t>
        </w:r>
        <w:r w:rsidR="009B38E8">
          <w:rPr>
            <w:noProof/>
            <w:webHidden/>
          </w:rPr>
          <w:fldChar w:fldCharType="end"/>
        </w:r>
      </w:hyperlink>
    </w:p>
    <w:p w14:paraId="2C394E16" w14:textId="5B07A502"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7" w:history="1">
        <w:r w:rsidR="009B38E8" w:rsidRPr="004572AF">
          <w:rPr>
            <w:rStyle w:val="Hyperlink"/>
            <w:noProof/>
          </w:rPr>
          <w:t>Εικόνα 20: αποτελεσμα Πριν την εφαρμογή του φίλτρου RemoveOddValues</w:t>
        </w:r>
        <w:r w:rsidR="009B38E8">
          <w:rPr>
            <w:noProof/>
            <w:webHidden/>
          </w:rPr>
          <w:tab/>
        </w:r>
        <w:r w:rsidR="009B38E8">
          <w:rPr>
            <w:noProof/>
            <w:webHidden/>
          </w:rPr>
          <w:fldChar w:fldCharType="begin"/>
        </w:r>
        <w:r w:rsidR="009B38E8">
          <w:rPr>
            <w:noProof/>
            <w:webHidden/>
          </w:rPr>
          <w:instrText xml:space="preserve"> PAGEREF _Toc146901707 \h </w:instrText>
        </w:r>
        <w:r w:rsidR="009B38E8">
          <w:rPr>
            <w:noProof/>
            <w:webHidden/>
          </w:rPr>
        </w:r>
        <w:r w:rsidR="009B38E8">
          <w:rPr>
            <w:noProof/>
            <w:webHidden/>
          </w:rPr>
          <w:fldChar w:fldCharType="separate"/>
        </w:r>
        <w:r w:rsidR="009B38E8">
          <w:rPr>
            <w:noProof/>
            <w:webHidden/>
          </w:rPr>
          <w:t>33</w:t>
        </w:r>
        <w:r w:rsidR="009B38E8">
          <w:rPr>
            <w:noProof/>
            <w:webHidden/>
          </w:rPr>
          <w:fldChar w:fldCharType="end"/>
        </w:r>
      </w:hyperlink>
    </w:p>
    <w:p w14:paraId="2D757BD5" w14:textId="1EEE1E5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8" w:history="1">
        <w:r w:rsidR="009B38E8" w:rsidRPr="004572AF">
          <w:rPr>
            <w:rStyle w:val="Hyperlink"/>
            <w:noProof/>
          </w:rPr>
          <w:t>Εικόνα 21: Αποτέλεσμα μετά την εφαρμογή του φίλτρου RemoveOddValues</w:t>
        </w:r>
        <w:r w:rsidR="009B38E8">
          <w:rPr>
            <w:noProof/>
            <w:webHidden/>
          </w:rPr>
          <w:tab/>
        </w:r>
        <w:r w:rsidR="009B38E8">
          <w:rPr>
            <w:noProof/>
            <w:webHidden/>
          </w:rPr>
          <w:fldChar w:fldCharType="begin"/>
        </w:r>
        <w:r w:rsidR="009B38E8">
          <w:rPr>
            <w:noProof/>
            <w:webHidden/>
          </w:rPr>
          <w:instrText xml:space="preserve"> PAGEREF _Toc146901708 \h </w:instrText>
        </w:r>
        <w:r w:rsidR="009B38E8">
          <w:rPr>
            <w:noProof/>
            <w:webHidden/>
          </w:rPr>
        </w:r>
        <w:r w:rsidR="009B38E8">
          <w:rPr>
            <w:noProof/>
            <w:webHidden/>
          </w:rPr>
          <w:fldChar w:fldCharType="separate"/>
        </w:r>
        <w:r w:rsidR="009B38E8">
          <w:rPr>
            <w:noProof/>
            <w:webHidden/>
          </w:rPr>
          <w:t>34</w:t>
        </w:r>
        <w:r w:rsidR="009B38E8">
          <w:rPr>
            <w:noProof/>
            <w:webHidden/>
          </w:rPr>
          <w:fldChar w:fldCharType="end"/>
        </w:r>
      </w:hyperlink>
    </w:p>
    <w:p w14:paraId="0F1C6C0E" w14:textId="533349B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9" w:history="1">
        <w:r w:rsidR="009B38E8" w:rsidRPr="004572AF">
          <w:rPr>
            <w:rStyle w:val="Hyperlink"/>
            <w:noProof/>
          </w:rPr>
          <w:t>Εικόνα 22: Αποτελέσματα κατηγοριοποίησης Muse</w:t>
        </w:r>
        <w:r w:rsidR="009B38E8">
          <w:rPr>
            <w:noProof/>
            <w:webHidden/>
          </w:rPr>
          <w:tab/>
        </w:r>
        <w:r w:rsidR="009B38E8">
          <w:rPr>
            <w:noProof/>
            <w:webHidden/>
          </w:rPr>
          <w:fldChar w:fldCharType="begin"/>
        </w:r>
        <w:r w:rsidR="009B38E8">
          <w:rPr>
            <w:noProof/>
            <w:webHidden/>
          </w:rPr>
          <w:instrText xml:space="preserve"> PAGEREF _Toc146901709 \h </w:instrText>
        </w:r>
        <w:r w:rsidR="009B38E8">
          <w:rPr>
            <w:noProof/>
            <w:webHidden/>
          </w:rPr>
        </w:r>
        <w:r w:rsidR="009B38E8">
          <w:rPr>
            <w:noProof/>
            <w:webHidden/>
          </w:rPr>
          <w:fldChar w:fldCharType="separate"/>
        </w:r>
        <w:r w:rsidR="009B38E8">
          <w:rPr>
            <w:noProof/>
            <w:webHidden/>
          </w:rPr>
          <w:t>34</w:t>
        </w:r>
        <w:r w:rsidR="009B38E8">
          <w:rPr>
            <w:noProof/>
            <w:webHidden/>
          </w:rPr>
          <w:fldChar w:fldCharType="end"/>
        </w:r>
      </w:hyperlink>
    </w:p>
    <w:p w14:paraId="506A081D" w14:textId="11D91B96"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0" w:history="1">
        <w:r w:rsidR="009B38E8" w:rsidRPr="004572AF">
          <w:rPr>
            <w:rStyle w:val="Hyperlink"/>
            <w:noProof/>
          </w:rPr>
          <w:t>Εικόνα 23: Συντελεστές συσχέτισης</w:t>
        </w:r>
        <w:r w:rsidR="009B38E8">
          <w:rPr>
            <w:noProof/>
            <w:webHidden/>
          </w:rPr>
          <w:tab/>
        </w:r>
        <w:r w:rsidR="009B38E8">
          <w:rPr>
            <w:noProof/>
            <w:webHidden/>
          </w:rPr>
          <w:fldChar w:fldCharType="begin"/>
        </w:r>
        <w:r w:rsidR="009B38E8">
          <w:rPr>
            <w:noProof/>
            <w:webHidden/>
          </w:rPr>
          <w:instrText xml:space="preserve"> PAGEREF _Toc146901710 \h </w:instrText>
        </w:r>
        <w:r w:rsidR="009B38E8">
          <w:rPr>
            <w:noProof/>
            <w:webHidden/>
          </w:rPr>
        </w:r>
        <w:r w:rsidR="009B38E8">
          <w:rPr>
            <w:noProof/>
            <w:webHidden/>
          </w:rPr>
          <w:fldChar w:fldCharType="separate"/>
        </w:r>
        <w:r w:rsidR="009B38E8">
          <w:rPr>
            <w:noProof/>
            <w:webHidden/>
          </w:rPr>
          <w:t>35</w:t>
        </w:r>
        <w:r w:rsidR="009B38E8">
          <w:rPr>
            <w:noProof/>
            <w:webHidden/>
          </w:rPr>
          <w:fldChar w:fldCharType="end"/>
        </w:r>
      </w:hyperlink>
    </w:p>
    <w:p w14:paraId="0EC60EC3" w14:textId="24DDDBCC"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1" w:history="1">
        <w:r w:rsidR="009B38E8" w:rsidRPr="004572AF">
          <w:rPr>
            <w:rStyle w:val="Hyperlink"/>
            <w:noProof/>
          </w:rPr>
          <w:t>Εικόνα 24: Αποτελέσματα κατηγοριοποίησης</w:t>
        </w:r>
        <w:r w:rsidR="009B38E8">
          <w:rPr>
            <w:noProof/>
            <w:webHidden/>
          </w:rPr>
          <w:tab/>
        </w:r>
        <w:r w:rsidR="009B38E8">
          <w:rPr>
            <w:noProof/>
            <w:webHidden/>
          </w:rPr>
          <w:fldChar w:fldCharType="begin"/>
        </w:r>
        <w:r w:rsidR="009B38E8">
          <w:rPr>
            <w:noProof/>
            <w:webHidden/>
          </w:rPr>
          <w:instrText xml:space="preserve"> PAGEREF _Toc146901711 \h </w:instrText>
        </w:r>
        <w:r w:rsidR="009B38E8">
          <w:rPr>
            <w:noProof/>
            <w:webHidden/>
          </w:rPr>
        </w:r>
        <w:r w:rsidR="009B38E8">
          <w:rPr>
            <w:noProof/>
            <w:webHidden/>
          </w:rPr>
          <w:fldChar w:fldCharType="separate"/>
        </w:r>
        <w:r w:rsidR="009B38E8">
          <w:rPr>
            <w:noProof/>
            <w:webHidden/>
          </w:rPr>
          <w:t>35</w:t>
        </w:r>
        <w:r w:rsidR="009B38E8">
          <w:rPr>
            <w:noProof/>
            <w:webHidden/>
          </w:rPr>
          <w:fldChar w:fldCharType="end"/>
        </w:r>
      </w:hyperlink>
    </w:p>
    <w:p w14:paraId="5F311A97" w14:textId="0AA57163"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2" w:history="1">
        <w:r w:rsidR="009B38E8" w:rsidRPr="004572AF">
          <w:rPr>
            <w:rStyle w:val="Hyperlink"/>
            <w:noProof/>
          </w:rPr>
          <w:t>Εικόνα 25: Μετρήσεις του πρώτου εθελοντή</w:t>
        </w:r>
        <w:r w:rsidR="009B38E8">
          <w:rPr>
            <w:noProof/>
            <w:webHidden/>
          </w:rPr>
          <w:tab/>
        </w:r>
        <w:r w:rsidR="009B38E8">
          <w:rPr>
            <w:noProof/>
            <w:webHidden/>
          </w:rPr>
          <w:fldChar w:fldCharType="begin"/>
        </w:r>
        <w:r w:rsidR="009B38E8">
          <w:rPr>
            <w:noProof/>
            <w:webHidden/>
          </w:rPr>
          <w:instrText xml:space="preserve"> PAGEREF _Toc146901712 \h </w:instrText>
        </w:r>
        <w:r w:rsidR="009B38E8">
          <w:rPr>
            <w:noProof/>
            <w:webHidden/>
          </w:rPr>
        </w:r>
        <w:r w:rsidR="009B38E8">
          <w:rPr>
            <w:noProof/>
            <w:webHidden/>
          </w:rPr>
          <w:fldChar w:fldCharType="separate"/>
        </w:r>
        <w:r w:rsidR="009B38E8">
          <w:rPr>
            <w:noProof/>
            <w:webHidden/>
          </w:rPr>
          <w:t>36</w:t>
        </w:r>
        <w:r w:rsidR="009B38E8">
          <w:rPr>
            <w:noProof/>
            <w:webHidden/>
          </w:rPr>
          <w:fldChar w:fldCharType="end"/>
        </w:r>
      </w:hyperlink>
    </w:p>
    <w:p w14:paraId="79D60531" w14:textId="5C3422C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3" w:history="1">
        <w:r w:rsidR="009B38E8" w:rsidRPr="004572AF">
          <w:rPr>
            <w:rStyle w:val="Hyperlink"/>
            <w:noProof/>
          </w:rPr>
          <w:t>Εικόνα 26:Μετρήσεις δεύτερου εθελοντη</w:t>
        </w:r>
        <w:r w:rsidR="009B38E8">
          <w:rPr>
            <w:noProof/>
            <w:webHidden/>
          </w:rPr>
          <w:tab/>
        </w:r>
        <w:r w:rsidR="009B38E8">
          <w:rPr>
            <w:noProof/>
            <w:webHidden/>
          </w:rPr>
          <w:fldChar w:fldCharType="begin"/>
        </w:r>
        <w:r w:rsidR="009B38E8">
          <w:rPr>
            <w:noProof/>
            <w:webHidden/>
          </w:rPr>
          <w:instrText xml:space="preserve"> PAGEREF _Toc146901713 \h </w:instrText>
        </w:r>
        <w:r w:rsidR="009B38E8">
          <w:rPr>
            <w:noProof/>
            <w:webHidden/>
          </w:rPr>
        </w:r>
        <w:r w:rsidR="009B38E8">
          <w:rPr>
            <w:noProof/>
            <w:webHidden/>
          </w:rPr>
          <w:fldChar w:fldCharType="separate"/>
        </w:r>
        <w:r w:rsidR="009B38E8">
          <w:rPr>
            <w:noProof/>
            <w:webHidden/>
          </w:rPr>
          <w:t>37</w:t>
        </w:r>
        <w:r w:rsidR="009B38E8">
          <w:rPr>
            <w:noProof/>
            <w:webHidden/>
          </w:rPr>
          <w:fldChar w:fldCharType="end"/>
        </w:r>
      </w:hyperlink>
    </w:p>
    <w:p w14:paraId="2292300C" w14:textId="1F261F9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4" w:history="1">
        <w:r w:rsidR="009B38E8" w:rsidRPr="004572AF">
          <w:rPr>
            <w:rStyle w:val="Hyperlink"/>
            <w:noProof/>
          </w:rPr>
          <w:t>Εικόνα 27:Μετρήσεις του Τριτου Εθελοντη</w:t>
        </w:r>
        <w:r w:rsidR="009B38E8">
          <w:rPr>
            <w:noProof/>
            <w:webHidden/>
          </w:rPr>
          <w:tab/>
        </w:r>
        <w:r w:rsidR="009B38E8">
          <w:rPr>
            <w:noProof/>
            <w:webHidden/>
          </w:rPr>
          <w:fldChar w:fldCharType="begin"/>
        </w:r>
        <w:r w:rsidR="009B38E8">
          <w:rPr>
            <w:noProof/>
            <w:webHidden/>
          </w:rPr>
          <w:instrText xml:space="preserve"> PAGEREF _Toc146901714 \h </w:instrText>
        </w:r>
        <w:r w:rsidR="009B38E8">
          <w:rPr>
            <w:noProof/>
            <w:webHidden/>
          </w:rPr>
        </w:r>
        <w:r w:rsidR="009B38E8">
          <w:rPr>
            <w:noProof/>
            <w:webHidden/>
          </w:rPr>
          <w:fldChar w:fldCharType="separate"/>
        </w:r>
        <w:r w:rsidR="009B38E8">
          <w:rPr>
            <w:noProof/>
            <w:webHidden/>
          </w:rPr>
          <w:t>37</w:t>
        </w:r>
        <w:r w:rsidR="009B38E8">
          <w:rPr>
            <w:noProof/>
            <w:webHidden/>
          </w:rPr>
          <w:fldChar w:fldCharType="end"/>
        </w:r>
      </w:hyperlink>
    </w:p>
    <w:p w14:paraId="5D4A10F4" w14:textId="0BD7AB6A"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5" w:history="1">
        <w:r w:rsidR="009B38E8" w:rsidRPr="004572AF">
          <w:rPr>
            <w:rStyle w:val="Hyperlink"/>
            <w:noProof/>
          </w:rPr>
          <w:t>Εικόνα 28:Μετρήσεις του τεταρου εθελοντη</w:t>
        </w:r>
        <w:r w:rsidR="009B38E8">
          <w:rPr>
            <w:noProof/>
            <w:webHidden/>
          </w:rPr>
          <w:tab/>
        </w:r>
        <w:r w:rsidR="009B38E8">
          <w:rPr>
            <w:noProof/>
            <w:webHidden/>
          </w:rPr>
          <w:fldChar w:fldCharType="begin"/>
        </w:r>
        <w:r w:rsidR="009B38E8">
          <w:rPr>
            <w:noProof/>
            <w:webHidden/>
          </w:rPr>
          <w:instrText xml:space="preserve"> PAGEREF _Toc146901715 \h </w:instrText>
        </w:r>
        <w:r w:rsidR="009B38E8">
          <w:rPr>
            <w:noProof/>
            <w:webHidden/>
          </w:rPr>
        </w:r>
        <w:r w:rsidR="009B38E8">
          <w:rPr>
            <w:noProof/>
            <w:webHidden/>
          </w:rPr>
          <w:fldChar w:fldCharType="separate"/>
        </w:r>
        <w:r w:rsidR="009B38E8">
          <w:rPr>
            <w:noProof/>
            <w:webHidden/>
          </w:rPr>
          <w:t>37</w:t>
        </w:r>
        <w:r w:rsidR="009B38E8">
          <w:rPr>
            <w:noProof/>
            <w:webHidden/>
          </w:rPr>
          <w:fldChar w:fldCharType="end"/>
        </w:r>
      </w:hyperlink>
    </w:p>
    <w:p w14:paraId="7D793D40" w14:textId="4BBA4B1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6" w:history="1">
        <w:r w:rsidR="009B38E8" w:rsidRPr="004572AF">
          <w:rPr>
            <w:rStyle w:val="Hyperlink"/>
            <w:noProof/>
          </w:rPr>
          <w:t>Εικόνα 29:Μετρήσεις του πεμπτου εθελοντη</w:t>
        </w:r>
        <w:r w:rsidR="009B38E8">
          <w:rPr>
            <w:noProof/>
            <w:webHidden/>
          </w:rPr>
          <w:tab/>
        </w:r>
        <w:r w:rsidR="009B38E8">
          <w:rPr>
            <w:noProof/>
            <w:webHidden/>
          </w:rPr>
          <w:fldChar w:fldCharType="begin"/>
        </w:r>
        <w:r w:rsidR="009B38E8">
          <w:rPr>
            <w:noProof/>
            <w:webHidden/>
          </w:rPr>
          <w:instrText xml:space="preserve"> PAGEREF _Toc146901716 \h </w:instrText>
        </w:r>
        <w:r w:rsidR="009B38E8">
          <w:rPr>
            <w:noProof/>
            <w:webHidden/>
          </w:rPr>
        </w:r>
        <w:r w:rsidR="009B38E8">
          <w:rPr>
            <w:noProof/>
            <w:webHidden/>
          </w:rPr>
          <w:fldChar w:fldCharType="separate"/>
        </w:r>
        <w:r w:rsidR="009B38E8">
          <w:rPr>
            <w:noProof/>
            <w:webHidden/>
          </w:rPr>
          <w:t>38</w:t>
        </w:r>
        <w:r w:rsidR="009B38E8">
          <w:rPr>
            <w:noProof/>
            <w:webHidden/>
          </w:rPr>
          <w:fldChar w:fldCharType="end"/>
        </w:r>
      </w:hyperlink>
    </w:p>
    <w:p w14:paraId="2F2FAD92" w14:textId="2B59688B"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7" w:history="1">
        <w:r w:rsidR="009B38E8" w:rsidRPr="004572AF">
          <w:rPr>
            <w:rStyle w:val="Hyperlink"/>
            <w:noProof/>
          </w:rPr>
          <w:t>Εικόνα 30:Μετρησεις του εκτου εθελοντη</w:t>
        </w:r>
        <w:r w:rsidR="009B38E8">
          <w:rPr>
            <w:noProof/>
            <w:webHidden/>
          </w:rPr>
          <w:tab/>
        </w:r>
        <w:r w:rsidR="009B38E8">
          <w:rPr>
            <w:noProof/>
            <w:webHidden/>
          </w:rPr>
          <w:fldChar w:fldCharType="begin"/>
        </w:r>
        <w:r w:rsidR="009B38E8">
          <w:rPr>
            <w:noProof/>
            <w:webHidden/>
          </w:rPr>
          <w:instrText xml:space="preserve"> PAGEREF _Toc146901717 \h </w:instrText>
        </w:r>
        <w:r w:rsidR="009B38E8">
          <w:rPr>
            <w:noProof/>
            <w:webHidden/>
          </w:rPr>
        </w:r>
        <w:r w:rsidR="009B38E8">
          <w:rPr>
            <w:noProof/>
            <w:webHidden/>
          </w:rPr>
          <w:fldChar w:fldCharType="separate"/>
        </w:r>
        <w:r w:rsidR="009B38E8">
          <w:rPr>
            <w:noProof/>
            <w:webHidden/>
          </w:rPr>
          <w:t>38</w:t>
        </w:r>
        <w:r w:rsidR="009B38E8">
          <w:rPr>
            <w:noProof/>
            <w:webHidden/>
          </w:rPr>
          <w:fldChar w:fldCharType="end"/>
        </w:r>
      </w:hyperlink>
    </w:p>
    <w:p w14:paraId="5322947A" w14:textId="151F8137"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8" w:history="1">
        <w:r w:rsidR="009B38E8" w:rsidRPr="004572AF">
          <w:rPr>
            <w:rStyle w:val="Hyperlink"/>
            <w:noProof/>
          </w:rPr>
          <w:t>Εικόνα 31: Μετρήσεις του έβδομου εθελοντή</w:t>
        </w:r>
        <w:r w:rsidR="009B38E8">
          <w:rPr>
            <w:noProof/>
            <w:webHidden/>
          </w:rPr>
          <w:tab/>
        </w:r>
        <w:r w:rsidR="009B38E8">
          <w:rPr>
            <w:noProof/>
            <w:webHidden/>
          </w:rPr>
          <w:fldChar w:fldCharType="begin"/>
        </w:r>
        <w:r w:rsidR="009B38E8">
          <w:rPr>
            <w:noProof/>
            <w:webHidden/>
          </w:rPr>
          <w:instrText xml:space="preserve"> PAGEREF _Toc146901718 \h </w:instrText>
        </w:r>
        <w:r w:rsidR="009B38E8">
          <w:rPr>
            <w:noProof/>
            <w:webHidden/>
          </w:rPr>
        </w:r>
        <w:r w:rsidR="009B38E8">
          <w:rPr>
            <w:noProof/>
            <w:webHidden/>
          </w:rPr>
          <w:fldChar w:fldCharType="separate"/>
        </w:r>
        <w:r w:rsidR="009B38E8">
          <w:rPr>
            <w:noProof/>
            <w:webHidden/>
          </w:rPr>
          <w:t>39</w:t>
        </w:r>
        <w:r w:rsidR="009B38E8">
          <w:rPr>
            <w:noProof/>
            <w:webHidden/>
          </w:rPr>
          <w:fldChar w:fldCharType="end"/>
        </w:r>
      </w:hyperlink>
    </w:p>
    <w:p w14:paraId="70A6EF5F" w14:textId="270892B1"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9" w:history="1">
        <w:r w:rsidR="009B38E8" w:rsidRPr="004572AF">
          <w:rPr>
            <w:rStyle w:val="Hyperlink"/>
            <w:noProof/>
          </w:rPr>
          <w:t>Εικόνα 32: Μετρήσεις  του όγδοου εθελοντή</w:t>
        </w:r>
        <w:r w:rsidR="009B38E8">
          <w:rPr>
            <w:noProof/>
            <w:webHidden/>
          </w:rPr>
          <w:tab/>
        </w:r>
        <w:r w:rsidR="009B38E8">
          <w:rPr>
            <w:noProof/>
            <w:webHidden/>
          </w:rPr>
          <w:fldChar w:fldCharType="begin"/>
        </w:r>
        <w:r w:rsidR="009B38E8">
          <w:rPr>
            <w:noProof/>
            <w:webHidden/>
          </w:rPr>
          <w:instrText xml:space="preserve"> PAGEREF _Toc146901719 \h </w:instrText>
        </w:r>
        <w:r w:rsidR="009B38E8">
          <w:rPr>
            <w:noProof/>
            <w:webHidden/>
          </w:rPr>
        </w:r>
        <w:r w:rsidR="009B38E8">
          <w:rPr>
            <w:noProof/>
            <w:webHidden/>
          </w:rPr>
          <w:fldChar w:fldCharType="separate"/>
        </w:r>
        <w:r w:rsidR="009B38E8">
          <w:rPr>
            <w:noProof/>
            <w:webHidden/>
          </w:rPr>
          <w:t>39</w:t>
        </w:r>
        <w:r w:rsidR="009B38E8">
          <w:rPr>
            <w:noProof/>
            <w:webHidden/>
          </w:rPr>
          <w:fldChar w:fldCharType="end"/>
        </w:r>
      </w:hyperlink>
    </w:p>
    <w:p w14:paraId="4F3A14A9" w14:textId="3544D9DC"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0" w:history="1">
        <w:r w:rsidR="009B38E8" w:rsidRPr="004572AF">
          <w:rPr>
            <w:rStyle w:val="Hyperlink"/>
            <w:noProof/>
          </w:rPr>
          <w:t>Εικόνα 33: Μετρήσεισ του έννατου εθελοντή</w:t>
        </w:r>
        <w:r w:rsidR="009B38E8">
          <w:rPr>
            <w:noProof/>
            <w:webHidden/>
          </w:rPr>
          <w:tab/>
        </w:r>
        <w:r w:rsidR="009B38E8">
          <w:rPr>
            <w:noProof/>
            <w:webHidden/>
          </w:rPr>
          <w:fldChar w:fldCharType="begin"/>
        </w:r>
        <w:r w:rsidR="009B38E8">
          <w:rPr>
            <w:noProof/>
            <w:webHidden/>
          </w:rPr>
          <w:instrText xml:space="preserve"> PAGEREF _Toc146901720 \h </w:instrText>
        </w:r>
        <w:r w:rsidR="009B38E8">
          <w:rPr>
            <w:noProof/>
            <w:webHidden/>
          </w:rPr>
        </w:r>
        <w:r w:rsidR="009B38E8">
          <w:rPr>
            <w:noProof/>
            <w:webHidden/>
          </w:rPr>
          <w:fldChar w:fldCharType="separate"/>
        </w:r>
        <w:r w:rsidR="009B38E8">
          <w:rPr>
            <w:noProof/>
            <w:webHidden/>
          </w:rPr>
          <w:t>39</w:t>
        </w:r>
        <w:r w:rsidR="009B38E8">
          <w:rPr>
            <w:noProof/>
            <w:webHidden/>
          </w:rPr>
          <w:fldChar w:fldCharType="end"/>
        </w:r>
      </w:hyperlink>
    </w:p>
    <w:p w14:paraId="023768B2" w14:textId="53273A6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1" w:history="1">
        <w:r w:rsidR="009B38E8" w:rsidRPr="004572AF">
          <w:rPr>
            <w:rStyle w:val="Hyperlink"/>
            <w:noProof/>
          </w:rPr>
          <w:t>Εικόνα 34: Μετρήσεις του δέκατου εθελοντή</w:t>
        </w:r>
        <w:r w:rsidR="009B38E8">
          <w:rPr>
            <w:noProof/>
            <w:webHidden/>
          </w:rPr>
          <w:tab/>
        </w:r>
        <w:r w:rsidR="009B38E8">
          <w:rPr>
            <w:noProof/>
            <w:webHidden/>
          </w:rPr>
          <w:fldChar w:fldCharType="begin"/>
        </w:r>
        <w:r w:rsidR="009B38E8">
          <w:rPr>
            <w:noProof/>
            <w:webHidden/>
          </w:rPr>
          <w:instrText xml:space="preserve"> PAGEREF _Toc146901721 \h </w:instrText>
        </w:r>
        <w:r w:rsidR="009B38E8">
          <w:rPr>
            <w:noProof/>
            <w:webHidden/>
          </w:rPr>
        </w:r>
        <w:r w:rsidR="009B38E8">
          <w:rPr>
            <w:noProof/>
            <w:webHidden/>
          </w:rPr>
          <w:fldChar w:fldCharType="separate"/>
        </w:r>
        <w:r w:rsidR="009B38E8">
          <w:rPr>
            <w:noProof/>
            <w:webHidden/>
          </w:rPr>
          <w:t>40</w:t>
        </w:r>
        <w:r w:rsidR="009B38E8">
          <w:rPr>
            <w:noProof/>
            <w:webHidden/>
          </w:rPr>
          <w:fldChar w:fldCharType="end"/>
        </w:r>
      </w:hyperlink>
    </w:p>
    <w:p w14:paraId="22B82B37" w14:textId="2215C04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2" w:history="1">
        <w:r w:rsidR="009B38E8" w:rsidRPr="004572AF">
          <w:rPr>
            <w:rStyle w:val="Hyperlink"/>
            <w:noProof/>
          </w:rPr>
          <w:t>Εικόνα 35: Μετρήσεις του πρώτου εθελοντή</w:t>
        </w:r>
        <w:r w:rsidR="009B38E8">
          <w:rPr>
            <w:noProof/>
            <w:webHidden/>
          </w:rPr>
          <w:tab/>
        </w:r>
        <w:r w:rsidR="009B38E8">
          <w:rPr>
            <w:noProof/>
            <w:webHidden/>
          </w:rPr>
          <w:fldChar w:fldCharType="begin"/>
        </w:r>
        <w:r w:rsidR="009B38E8">
          <w:rPr>
            <w:noProof/>
            <w:webHidden/>
          </w:rPr>
          <w:instrText xml:space="preserve"> PAGEREF _Toc146901722 \h </w:instrText>
        </w:r>
        <w:r w:rsidR="009B38E8">
          <w:rPr>
            <w:noProof/>
            <w:webHidden/>
          </w:rPr>
        </w:r>
        <w:r w:rsidR="009B38E8">
          <w:rPr>
            <w:noProof/>
            <w:webHidden/>
          </w:rPr>
          <w:fldChar w:fldCharType="separate"/>
        </w:r>
        <w:r w:rsidR="009B38E8">
          <w:rPr>
            <w:noProof/>
            <w:webHidden/>
          </w:rPr>
          <w:t>41</w:t>
        </w:r>
        <w:r w:rsidR="009B38E8">
          <w:rPr>
            <w:noProof/>
            <w:webHidden/>
          </w:rPr>
          <w:fldChar w:fldCharType="end"/>
        </w:r>
      </w:hyperlink>
    </w:p>
    <w:p w14:paraId="0E5E9974" w14:textId="0ABD120C"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3" w:history="1">
        <w:r w:rsidR="009B38E8" w:rsidRPr="004572AF">
          <w:rPr>
            <w:rStyle w:val="Hyperlink"/>
            <w:noProof/>
          </w:rPr>
          <w:t>Εικόνα 36: Μετρήσεις του τρίτου εθελοντή</w:t>
        </w:r>
        <w:r w:rsidR="009B38E8">
          <w:rPr>
            <w:noProof/>
            <w:webHidden/>
          </w:rPr>
          <w:tab/>
        </w:r>
        <w:r w:rsidR="009B38E8">
          <w:rPr>
            <w:noProof/>
            <w:webHidden/>
          </w:rPr>
          <w:fldChar w:fldCharType="begin"/>
        </w:r>
        <w:r w:rsidR="009B38E8">
          <w:rPr>
            <w:noProof/>
            <w:webHidden/>
          </w:rPr>
          <w:instrText xml:space="preserve"> PAGEREF _Toc146901723 \h </w:instrText>
        </w:r>
        <w:r w:rsidR="009B38E8">
          <w:rPr>
            <w:noProof/>
            <w:webHidden/>
          </w:rPr>
        </w:r>
        <w:r w:rsidR="009B38E8">
          <w:rPr>
            <w:noProof/>
            <w:webHidden/>
          </w:rPr>
          <w:fldChar w:fldCharType="separate"/>
        </w:r>
        <w:r w:rsidR="009B38E8">
          <w:rPr>
            <w:noProof/>
            <w:webHidden/>
          </w:rPr>
          <w:t>41</w:t>
        </w:r>
        <w:r w:rsidR="009B38E8">
          <w:rPr>
            <w:noProof/>
            <w:webHidden/>
          </w:rPr>
          <w:fldChar w:fldCharType="end"/>
        </w:r>
      </w:hyperlink>
    </w:p>
    <w:p w14:paraId="5E31B1A8" w14:textId="0B470E8D"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4" w:history="1">
        <w:r w:rsidR="009B38E8" w:rsidRPr="004572AF">
          <w:rPr>
            <w:rStyle w:val="Hyperlink"/>
            <w:noProof/>
          </w:rPr>
          <w:t>Εικόνα 37: Μετρήσεις του όγδοου εθελοντή</w:t>
        </w:r>
        <w:r w:rsidR="009B38E8">
          <w:rPr>
            <w:noProof/>
            <w:webHidden/>
          </w:rPr>
          <w:tab/>
        </w:r>
        <w:r w:rsidR="009B38E8">
          <w:rPr>
            <w:noProof/>
            <w:webHidden/>
          </w:rPr>
          <w:fldChar w:fldCharType="begin"/>
        </w:r>
        <w:r w:rsidR="009B38E8">
          <w:rPr>
            <w:noProof/>
            <w:webHidden/>
          </w:rPr>
          <w:instrText xml:space="preserve"> PAGEREF _Toc146901724 \h </w:instrText>
        </w:r>
        <w:r w:rsidR="009B38E8">
          <w:rPr>
            <w:noProof/>
            <w:webHidden/>
          </w:rPr>
        </w:r>
        <w:r w:rsidR="009B38E8">
          <w:rPr>
            <w:noProof/>
            <w:webHidden/>
          </w:rPr>
          <w:fldChar w:fldCharType="separate"/>
        </w:r>
        <w:r w:rsidR="009B38E8">
          <w:rPr>
            <w:noProof/>
            <w:webHidden/>
          </w:rPr>
          <w:t>42</w:t>
        </w:r>
        <w:r w:rsidR="009B38E8">
          <w:rPr>
            <w:noProof/>
            <w:webHidden/>
          </w:rPr>
          <w:fldChar w:fldCharType="end"/>
        </w:r>
      </w:hyperlink>
    </w:p>
    <w:p w14:paraId="337974EA" w14:textId="40EF4555"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5" w:history="1">
        <w:r w:rsidR="009B38E8" w:rsidRPr="004572AF">
          <w:rPr>
            <w:rStyle w:val="Hyperlink"/>
            <w:noProof/>
          </w:rPr>
          <w:t>Εικόνα 38: Σύγκριση της τιμής του εγκεφαλογράφου και του RandomForest</w:t>
        </w:r>
        <w:r w:rsidR="009B38E8">
          <w:rPr>
            <w:noProof/>
            <w:webHidden/>
          </w:rPr>
          <w:tab/>
        </w:r>
        <w:r w:rsidR="009B38E8">
          <w:rPr>
            <w:noProof/>
            <w:webHidden/>
          </w:rPr>
          <w:fldChar w:fldCharType="begin"/>
        </w:r>
        <w:r w:rsidR="009B38E8">
          <w:rPr>
            <w:noProof/>
            <w:webHidden/>
          </w:rPr>
          <w:instrText xml:space="preserve"> PAGEREF _Toc146901725 \h </w:instrText>
        </w:r>
        <w:r w:rsidR="009B38E8">
          <w:rPr>
            <w:noProof/>
            <w:webHidden/>
          </w:rPr>
        </w:r>
        <w:r w:rsidR="009B38E8">
          <w:rPr>
            <w:noProof/>
            <w:webHidden/>
          </w:rPr>
          <w:fldChar w:fldCharType="separate"/>
        </w:r>
        <w:r w:rsidR="009B38E8">
          <w:rPr>
            <w:noProof/>
            <w:webHidden/>
          </w:rPr>
          <w:t>43</w:t>
        </w:r>
        <w:r w:rsidR="009B38E8">
          <w:rPr>
            <w:noProof/>
            <w:webHidden/>
          </w:rPr>
          <w:fldChar w:fldCharType="end"/>
        </w:r>
      </w:hyperlink>
    </w:p>
    <w:p w14:paraId="55870AA6" w14:textId="5E187D69"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6" w:history="1">
        <w:r w:rsidR="009B38E8" w:rsidRPr="004572AF">
          <w:rPr>
            <w:rStyle w:val="Hyperlink"/>
            <w:noProof/>
          </w:rPr>
          <w:t>Εικόνα 39: Μενού επιλογών</w:t>
        </w:r>
        <w:r w:rsidR="009B38E8">
          <w:rPr>
            <w:noProof/>
            <w:webHidden/>
          </w:rPr>
          <w:tab/>
        </w:r>
        <w:r w:rsidR="009B38E8">
          <w:rPr>
            <w:noProof/>
            <w:webHidden/>
          </w:rPr>
          <w:fldChar w:fldCharType="begin"/>
        </w:r>
        <w:r w:rsidR="009B38E8">
          <w:rPr>
            <w:noProof/>
            <w:webHidden/>
          </w:rPr>
          <w:instrText xml:space="preserve"> PAGEREF _Toc146901726 \h </w:instrText>
        </w:r>
        <w:r w:rsidR="009B38E8">
          <w:rPr>
            <w:noProof/>
            <w:webHidden/>
          </w:rPr>
        </w:r>
        <w:r w:rsidR="009B38E8">
          <w:rPr>
            <w:noProof/>
            <w:webHidden/>
          </w:rPr>
          <w:fldChar w:fldCharType="separate"/>
        </w:r>
        <w:r w:rsidR="009B38E8">
          <w:rPr>
            <w:noProof/>
            <w:webHidden/>
          </w:rPr>
          <w:t>45</w:t>
        </w:r>
        <w:r w:rsidR="009B38E8">
          <w:rPr>
            <w:noProof/>
            <w:webHidden/>
          </w:rPr>
          <w:fldChar w:fldCharType="end"/>
        </w:r>
      </w:hyperlink>
    </w:p>
    <w:p w14:paraId="38B073BF" w14:textId="6AEB1E94" w:rsidR="009B38E8" w:rsidRDefault="00000000">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7" w:history="1">
        <w:r w:rsidR="009B38E8" w:rsidRPr="004572AF">
          <w:rPr>
            <w:rStyle w:val="Hyperlink"/>
            <w:noProof/>
          </w:rPr>
          <w:t>Εικόνα 40: Το παιχνίδι</w:t>
        </w:r>
        <w:r w:rsidR="009B38E8">
          <w:rPr>
            <w:noProof/>
            <w:webHidden/>
          </w:rPr>
          <w:tab/>
        </w:r>
        <w:r w:rsidR="009B38E8">
          <w:rPr>
            <w:noProof/>
            <w:webHidden/>
          </w:rPr>
          <w:fldChar w:fldCharType="begin"/>
        </w:r>
        <w:r w:rsidR="009B38E8">
          <w:rPr>
            <w:noProof/>
            <w:webHidden/>
          </w:rPr>
          <w:instrText xml:space="preserve"> PAGEREF _Toc146901727 \h </w:instrText>
        </w:r>
        <w:r w:rsidR="009B38E8">
          <w:rPr>
            <w:noProof/>
            <w:webHidden/>
          </w:rPr>
        </w:r>
        <w:r w:rsidR="009B38E8">
          <w:rPr>
            <w:noProof/>
            <w:webHidden/>
          </w:rPr>
          <w:fldChar w:fldCharType="separate"/>
        </w:r>
        <w:r w:rsidR="009B38E8">
          <w:rPr>
            <w:noProof/>
            <w:webHidden/>
          </w:rPr>
          <w:t>46</w:t>
        </w:r>
        <w:r w:rsidR="009B38E8">
          <w:rPr>
            <w:noProof/>
            <w:webHidden/>
          </w:rPr>
          <w:fldChar w:fldCharType="end"/>
        </w:r>
      </w:hyperlink>
    </w:p>
    <w:p w14:paraId="4D454390" w14:textId="64554060" w:rsidR="00B2746A" w:rsidRPr="0049477E" w:rsidRDefault="0070342F" w:rsidP="00B2746A">
      <w:pPr>
        <w:pStyle w:val="a0"/>
        <w:jc w:val="left"/>
        <w:sectPr w:rsidR="00B2746A" w:rsidRPr="0049477E" w:rsidSect="00F749F7">
          <w:headerReference w:type="default" r:id="rId27"/>
          <w:pgSz w:w="11906" w:h="16838"/>
          <w:pgMar w:top="1134" w:right="1134" w:bottom="1134" w:left="1134" w:header="709" w:footer="851" w:gutter="0"/>
          <w:cols w:space="720"/>
          <w:titlePg/>
        </w:sectPr>
      </w:pPr>
      <w:r>
        <w:fldChar w:fldCharType="end"/>
      </w:r>
    </w:p>
    <w:p w14:paraId="753DBA0F" w14:textId="77777777" w:rsidR="00FD3926" w:rsidRDefault="00A53806" w:rsidP="00A53806">
      <w:pPr>
        <w:pStyle w:val="a4"/>
      </w:pPr>
      <w:bookmarkStart w:id="7" w:name="_Toc146888513"/>
      <w:r>
        <w:lastRenderedPageBreak/>
        <w:t>Κατάλογος</w:t>
      </w:r>
      <w:r w:rsidR="009717E1">
        <w:t xml:space="preserve"> </w:t>
      </w:r>
      <w:r>
        <w:t>Πινάκων</w:t>
      </w:r>
      <w:bookmarkEnd w:id="7"/>
      <w:r w:rsidR="009717E1">
        <w:t xml:space="preserve"> </w:t>
      </w:r>
    </w:p>
    <w:p w14:paraId="65CEECDB" w14:textId="1825F154" w:rsidR="007B66AB" w:rsidRDefault="009717E1">
      <w:pPr>
        <w:pStyle w:val="TOC10"/>
        <w:rPr>
          <w:rFonts w:asciiTheme="minorHAnsi" w:eastAsiaTheme="minorEastAsia" w:hAnsiTheme="minorHAnsi" w:cstheme="minorBidi"/>
          <w:caps w:val="0"/>
          <w:noProof/>
          <w:color w:val="auto"/>
          <w:kern w:val="2"/>
          <w:sz w:val="22"/>
          <w:szCs w:val="22"/>
          <w:bdr w:val="none" w:sz="0" w:space="0" w:color="auto"/>
          <w14:textOutline w14:w="0" w14:cap="rnd" w14:cmpd="sng" w14:algn="ctr">
            <w14:noFill/>
            <w14:prstDash w14:val="solid"/>
            <w14:bevel/>
          </w14:textOutline>
          <w14:ligatures w14:val="standardContextual"/>
        </w:rPr>
      </w:pPr>
      <w:r>
        <w:rPr>
          <w:rFonts w:cs="Arial Unicode MS"/>
          <w:shd w:val="clear" w:color="auto" w:fill="FFFFFF"/>
        </w:rPr>
        <w:fldChar w:fldCharType="begin"/>
      </w:r>
      <w:r>
        <w:instrText xml:space="preserve"> TOC \t "Τίτλος_Πίνακα, 1"</w:instrText>
      </w:r>
      <w:r>
        <w:rPr>
          <w:rFonts w:cs="Arial Unicode MS"/>
          <w:shd w:val="clear" w:color="auto" w:fill="FFFFFF"/>
        </w:rPr>
        <w:fldChar w:fldCharType="separate"/>
      </w:r>
      <w:r w:rsidR="007B66AB">
        <w:rPr>
          <w:noProof/>
        </w:rPr>
        <w:t>Table 1: Μέσοι όροι εθελοντών</w:t>
      </w:r>
      <w:r w:rsidR="007B66AB">
        <w:rPr>
          <w:noProof/>
        </w:rPr>
        <w:tab/>
      </w:r>
      <w:r w:rsidR="007B66AB">
        <w:rPr>
          <w:noProof/>
        </w:rPr>
        <w:fldChar w:fldCharType="begin"/>
      </w:r>
      <w:r w:rsidR="007B66AB">
        <w:rPr>
          <w:noProof/>
        </w:rPr>
        <w:instrText xml:space="preserve"> PAGEREF _Toc146821703 \h </w:instrText>
      </w:r>
      <w:r w:rsidR="007B66AB">
        <w:rPr>
          <w:noProof/>
        </w:rPr>
      </w:r>
      <w:r w:rsidR="007B66AB">
        <w:rPr>
          <w:noProof/>
        </w:rPr>
        <w:fldChar w:fldCharType="separate"/>
      </w:r>
      <w:r w:rsidR="009B38E8">
        <w:rPr>
          <w:noProof/>
        </w:rPr>
        <w:t>42</w:t>
      </w:r>
      <w:r w:rsidR="007B66AB">
        <w:rPr>
          <w:noProof/>
        </w:rPr>
        <w:fldChar w:fldCharType="end"/>
      </w:r>
    </w:p>
    <w:p w14:paraId="4E616CB8" w14:textId="7D17B29F" w:rsidR="007B66AB" w:rsidRDefault="007B66AB">
      <w:pPr>
        <w:pStyle w:val="TOC10"/>
        <w:rPr>
          <w:rFonts w:asciiTheme="minorHAnsi" w:eastAsiaTheme="minorEastAsia" w:hAnsiTheme="minorHAnsi" w:cstheme="minorBidi"/>
          <w:caps w:val="0"/>
          <w:noProof/>
          <w:color w:val="auto"/>
          <w:kern w:val="2"/>
          <w:sz w:val="22"/>
          <w:szCs w:val="22"/>
          <w:bdr w:val="none" w:sz="0" w:space="0" w:color="auto"/>
          <w14:textOutline w14:w="0" w14:cap="rnd" w14:cmpd="sng" w14:algn="ctr">
            <w14:noFill/>
            <w14:prstDash w14:val="solid"/>
            <w14:bevel/>
          </w14:textOutline>
          <w14:ligatures w14:val="standardContextual"/>
        </w:rPr>
      </w:pPr>
      <w:r>
        <w:rPr>
          <w:noProof/>
        </w:rPr>
        <w:t>Table 2: Μέσος όρος εθελοντών με μοντέλο RandomForest</w:t>
      </w:r>
      <w:r>
        <w:rPr>
          <w:noProof/>
        </w:rPr>
        <w:tab/>
      </w:r>
      <w:r>
        <w:rPr>
          <w:noProof/>
        </w:rPr>
        <w:fldChar w:fldCharType="begin"/>
      </w:r>
      <w:r>
        <w:rPr>
          <w:noProof/>
        </w:rPr>
        <w:instrText xml:space="preserve"> PAGEREF _Toc146821704 \h </w:instrText>
      </w:r>
      <w:r>
        <w:rPr>
          <w:noProof/>
        </w:rPr>
      </w:r>
      <w:r>
        <w:rPr>
          <w:noProof/>
        </w:rPr>
        <w:fldChar w:fldCharType="separate"/>
      </w:r>
      <w:r w:rsidR="009B38E8">
        <w:rPr>
          <w:noProof/>
        </w:rPr>
        <w:t>44</w:t>
      </w:r>
      <w:r>
        <w:rPr>
          <w:noProof/>
        </w:rPr>
        <w:fldChar w:fldCharType="end"/>
      </w:r>
    </w:p>
    <w:p w14:paraId="5A61CEB6" w14:textId="0A949C8C" w:rsidR="00B2746A" w:rsidRPr="007B66AB" w:rsidRDefault="009717E1" w:rsidP="00B2746A">
      <w:pPr>
        <w:rPr>
          <w:lang w:val="el-GR"/>
        </w:rPr>
      </w:pPr>
      <w:r>
        <w:fldChar w:fldCharType="end"/>
      </w:r>
    </w:p>
    <w:p w14:paraId="75440277" w14:textId="77777777" w:rsidR="00D91DC5" w:rsidRDefault="00D91DC5" w:rsidP="00B2746A">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D1F9414" w14:textId="77777777" w:rsidR="00B2746A" w:rsidRPr="0049477E" w:rsidRDefault="00B2746A" w:rsidP="00B2746A">
      <w:pPr>
        <w:pStyle w:val="a0"/>
        <w:jc w:val="left"/>
        <w:sectPr w:rsidR="00B2746A" w:rsidRPr="0049477E" w:rsidSect="00F749F7">
          <w:headerReference w:type="default" r:id="rId28"/>
          <w:pgSz w:w="11906" w:h="16838"/>
          <w:pgMar w:top="1134" w:right="1134" w:bottom="1134" w:left="1134" w:header="709" w:footer="851" w:gutter="0"/>
          <w:cols w:space="720"/>
          <w:titlePg/>
        </w:sectPr>
      </w:pPr>
    </w:p>
    <w:p w14:paraId="4F809F0D" w14:textId="77777777" w:rsidR="00FD3926" w:rsidRPr="00D91DC5" w:rsidRDefault="00325C8F" w:rsidP="00D91DC5">
      <w:pPr>
        <w:pStyle w:val="a4"/>
      </w:pPr>
      <w:bookmarkStart w:id="8" w:name="_Toc146888514"/>
      <w:r>
        <w:lastRenderedPageBreak/>
        <w:t>Πρόλογος</w:t>
      </w:r>
      <w:bookmarkEnd w:id="8"/>
      <w:r w:rsidR="009717E1">
        <w:t xml:space="preserve"> </w:t>
      </w:r>
    </w:p>
    <w:p w14:paraId="45A7F744" w14:textId="26D307AE" w:rsidR="00C03745" w:rsidRPr="00C42730" w:rsidRDefault="00C03745">
      <w:pPr>
        <w:pStyle w:val="a3"/>
      </w:pPr>
      <w:r>
        <w:t xml:space="preserve">Η παρούσα διπλωματική αναπτύχθηκε στο </w:t>
      </w:r>
      <w:r w:rsidR="00B95C4B">
        <w:t xml:space="preserve">Τμήμα Ηλεκτρολόγων Μηχανικών και Μηχανικών Υπολογιστών του </w:t>
      </w:r>
      <w:r w:rsidR="00C42730">
        <w:t>Π</w:t>
      </w:r>
      <w:r w:rsidR="00B95C4B">
        <w:t>ανεπιστημίου Δυτικής Μακεδονίας.</w:t>
      </w:r>
      <w:r w:rsidR="00C42730">
        <w:t xml:space="preserve"> Η πειραματική διαδικασία πραγματοποιήθηκε στου χώρους του πανεπιστημίου</w:t>
      </w:r>
      <w:r w:rsidR="00C42730" w:rsidRPr="00C42730">
        <w:t xml:space="preserve"> </w:t>
      </w:r>
      <w:r w:rsidR="00C42730">
        <w:t>με τον απαραίτητο εξοπλισμό που μας παρείχε το πανεπιστήμιο.</w:t>
      </w:r>
    </w:p>
    <w:p w14:paraId="2718973B" w14:textId="77777777" w:rsidR="00FD3926" w:rsidRDefault="00FD3926">
      <w:pPr>
        <w:pStyle w:val="a0"/>
        <w:jc w:val="left"/>
      </w:pPr>
    </w:p>
    <w:p w14:paraId="756E8A65"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2CC04E56" w14:textId="77777777" w:rsidR="00D91DC5" w:rsidRPr="0049477E" w:rsidRDefault="00D91DC5" w:rsidP="00D91DC5">
      <w:pPr>
        <w:pStyle w:val="a0"/>
        <w:jc w:val="left"/>
        <w:sectPr w:rsidR="00D91DC5" w:rsidRPr="0049477E" w:rsidSect="001A2818">
          <w:headerReference w:type="default" r:id="rId29"/>
          <w:pgSz w:w="11906" w:h="16838"/>
          <w:pgMar w:top="1138" w:right="1138" w:bottom="1138" w:left="1138" w:header="706" w:footer="850" w:gutter="0"/>
          <w:cols w:space="720"/>
          <w:titlePg/>
        </w:sectPr>
      </w:pPr>
    </w:p>
    <w:p w14:paraId="7E565F82" w14:textId="6B3D4619" w:rsidR="00D91DC5" w:rsidRDefault="0049477E" w:rsidP="006725D1">
      <w:pPr>
        <w:pStyle w:val="a4"/>
      </w:pPr>
      <w:bookmarkStart w:id="9" w:name="_Toc146888515"/>
      <w:r>
        <w:lastRenderedPageBreak/>
        <w:t>Κεφάλαιο</w:t>
      </w:r>
      <w:r w:rsidR="009717E1">
        <w:t xml:space="preserve"> 1: </w:t>
      </w:r>
      <w:r>
        <w:t>Εισαγωγή</w:t>
      </w:r>
      <w:r w:rsidR="009717E1">
        <w:t>́</w:t>
      </w:r>
      <w:bookmarkEnd w:id="9"/>
      <w:r w:rsidR="009717E1">
        <w:t xml:space="preserve"> </w:t>
      </w:r>
    </w:p>
    <w:p w14:paraId="529B015A" w14:textId="1FDB1BE6" w:rsidR="00FD3926" w:rsidRDefault="009717E1">
      <w:pPr>
        <w:pStyle w:val="a6"/>
        <w:rPr>
          <w:rFonts w:eastAsia="Arial Unicode MS" w:cs="Arial Unicode MS"/>
        </w:rPr>
      </w:pPr>
      <w:bookmarkStart w:id="10" w:name="_Toc146888516"/>
      <w:r>
        <w:rPr>
          <w:rFonts w:eastAsia="Arial Unicode MS" w:cs="Arial Unicode MS"/>
        </w:rPr>
        <w:t xml:space="preserve">1.1 </w:t>
      </w:r>
      <w:r w:rsidR="00D60A7F">
        <w:rPr>
          <w:rFonts w:eastAsia="Arial Unicode MS" w:cs="Arial Unicode MS"/>
        </w:rPr>
        <w:t>Εισαγωγή στο πρόβλημα</w:t>
      </w:r>
      <w:bookmarkEnd w:id="10"/>
    </w:p>
    <w:p w14:paraId="38F743AD" w14:textId="083AEBAA" w:rsidR="00FA7C01" w:rsidRDefault="006725D1" w:rsidP="00D91DC5">
      <w:pPr>
        <w:pStyle w:val="a3"/>
      </w:pPr>
      <w:r>
        <w:t>Τ</w:t>
      </w:r>
      <w:r w:rsidR="006216CE">
        <w:t>η</w:t>
      </w:r>
      <w:r>
        <w:t xml:space="preserve"> σημερινή εποχή η τεχνολογία εξελίσσεται με ραγδαίους ρυθμούς σχεδόν καθημερινά γίνονται καινούριες ανακαλύψεις. </w:t>
      </w:r>
      <w:r w:rsidR="00F77AD7">
        <w:t xml:space="preserve">Συγκεκριμένα έχουν γίνει πρωτοποριακές ανακαλύψεις στον τομέα της βιοϊατρικής, μπορούμε πλέον να προβλέψουμε μέσω μηχανικής μάθησης και κατηγοριοποίησης </w:t>
      </w:r>
      <w:r w:rsidR="00FA7C01">
        <w:t xml:space="preserve">επιληπτικά επεισόδια, γίνονται επεμβάσεις και εγχειρίσεις με ρομποτικούς βραχίονες που έχουν μεγαλύτερη ακρίβεια και επιτρέπουν την απομακρυσμένη πρόσβαση του </w:t>
      </w:r>
      <w:r w:rsidR="00E57AEC">
        <w:t>χειρούργου</w:t>
      </w:r>
      <w:r w:rsidR="00FA7C01">
        <w:t xml:space="preserve">, Μοντέλα μηχανικής μάθησης αποφασίζουν την απαραίτητη δόση φάρμακού σε ασθενής και αμέτρητες ακόμα </w:t>
      </w:r>
      <w:r w:rsidR="000D2867">
        <w:t>χρήσεις.</w:t>
      </w:r>
    </w:p>
    <w:p w14:paraId="77CDD8C0" w14:textId="4C92FDD3" w:rsidR="009F5268" w:rsidRPr="009F5268" w:rsidRDefault="009F5268" w:rsidP="00D91DC5">
      <w:pPr>
        <w:pStyle w:val="a3"/>
      </w:pPr>
      <w:r>
        <w:t>Τεράστια ανάπτυξη είχε και το κομμάτι των εγκεφαλογράφων, μόνο στην ιδέα του εγκεφαλογράφου κάποιος σκέφτεται το τεράστιο κόστος και ότι είναι προϊόν εργαστηρίου. Στην πραγματικότητα με τη ραγδαία ανάπτυξη</w:t>
      </w:r>
      <w:r w:rsidR="00E57AEC">
        <w:t>, πλέον</w:t>
      </w:r>
      <w:r>
        <w:t xml:space="preserve"> υπάρχουν πολλές εταιρίες</w:t>
      </w:r>
      <w:r w:rsidR="001E15A7">
        <w:t xml:space="preserve"> που πουλάνε εγκεφαλογράφους για το </w:t>
      </w:r>
      <w:r w:rsidR="00E57AEC">
        <w:t xml:space="preserve">ευρύ </w:t>
      </w:r>
      <w:r w:rsidR="001E15A7">
        <w:t xml:space="preserve">κοινό. Είναι </w:t>
      </w:r>
      <w:r w:rsidR="00E57AEC">
        <w:t xml:space="preserve">κατά κύριο λόγο </w:t>
      </w:r>
      <w:r w:rsidR="001E15A7">
        <w:t>εύκολοι στην τοποθέτηση και σε προσιτές τιμές,</w:t>
      </w:r>
      <w:r w:rsidR="00E57AEC">
        <w:t xml:space="preserve"> βέβαια όσο περισσότερα είναι τα ηλεκτρόδια τόσο </w:t>
      </w:r>
      <w:r w:rsidR="001E15A7">
        <w:t xml:space="preserve">περισσότερο χρόνο για να </w:t>
      </w:r>
      <w:r w:rsidR="00E57AEC">
        <w:t>εφαρμόσουν</w:t>
      </w:r>
      <w:r w:rsidR="001E15A7">
        <w:t xml:space="preserve"> σωστά. Εκτός αυτού </w:t>
      </w:r>
      <w:r w:rsidR="00E57AEC">
        <w:t xml:space="preserve">δεν χρειάζεται κάποιος να είναι ειδικός για την αγορά εγκεφαλογράφου, </w:t>
      </w:r>
      <w:r w:rsidR="001E15A7">
        <w:t>κάθε εταιρία έχει τη δική της εφαρμογή (συνήθως για κινητά) και για αυτούς που θέλουν να πειραματιστούν οι εγκεφαλογράφοι επιστρέφουν τα ηλεκτροεγκεφαλογραφήματα για ανάλυση και διεξαγωγή συμπερασμάτων.</w:t>
      </w:r>
    </w:p>
    <w:p w14:paraId="32FD9EB2" w14:textId="234A152F" w:rsidR="000D2867" w:rsidRPr="00093533" w:rsidRDefault="000D2867" w:rsidP="00D91DC5">
      <w:pPr>
        <w:pStyle w:val="a3"/>
      </w:pPr>
      <w:r>
        <w:t xml:space="preserve">Στη </w:t>
      </w:r>
      <w:r w:rsidR="00E57AEC">
        <w:t xml:space="preserve">παρούσα </w:t>
      </w:r>
      <w:r>
        <w:t xml:space="preserve">διπλωματική εργασία </w:t>
      </w:r>
      <w:r w:rsidR="00E57AEC">
        <w:t>με όνομα «</w:t>
      </w:r>
      <w:r w:rsidRPr="00E57AEC">
        <w:rPr>
          <w:b/>
          <w:bCs/>
          <w:lang w:val="en-US"/>
        </w:rPr>
        <w:t>Brain</w:t>
      </w:r>
      <w:r w:rsidRPr="00E57AEC">
        <w:rPr>
          <w:b/>
          <w:bCs/>
        </w:rPr>
        <w:t xml:space="preserve"> </w:t>
      </w:r>
      <w:r w:rsidRPr="00E57AEC">
        <w:rPr>
          <w:b/>
          <w:bCs/>
          <w:lang w:val="en-US"/>
        </w:rPr>
        <w:t>de</w:t>
      </w:r>
      <w:r w:rsidRPr="00E57AEC">
        <w:rPr>
          <w:b/>
          <w:bCs/>
        </w:rPr>
        <w:t xml:space="preserve"> </w:t>
      </w:r>
      <w:r w:rsidRPr="00E57AEC">
        <w:rPr>
          <w:b/>
          <w:bCs/>
          <w:lang w:val="en-US"/>
        </w:rPr>
        <w:t>fer</w:t>
      </w:r>
      <w:r w:rsidR="00E57AEC">
        <w:rPr>
          <w:b/>
          <w:bCs/>
        </w:rPr>
        <w:t>»</w:t>
      </w:r>
      <w:r>
        <w:t xml:space="preserve"> εστιάσαμε στο κομμάτι των εγκεφαλογράφων και των ηλεκτροεγκεφαλογραφημάτων</w:t>
      </w:r>
      <w:r w:rsidRPr="000D2867">
        <w:t xml:space="preserve"> </w:t>
      </w:r>
      <w:r>
        <w:t>(</w:t>
      </w:r>
      <w:r w:rsidRPr="00E57AEC">
        <w:rPr>
          <w:b/>
          <w:bCs/>
          <w:lang w:val="en-US"/>
        </w:rPr>
        <w:t>Electroencephalography</w:t>
      </w:r>
      <w:r w:rsidRPr="00E57AEC">
        <w:rPr>
          <w:b/>
          <w:bCs/>
        </w:rPr>
        <w:t xml:space="preserve"> – </w:t>
      </w:r>
      <w:r w:rsidRPr="00E57AEC">
        <w:rPr>
          <w:b/>
          <w:bCs/>
          <w:lang w:val="en-US"/>
        </w:rPr>
        <w:t>EEG</w:t>
      </w:r>
      <w:r w:rsidRPr="000D2867">
        <w:t xml:space="preserve">). </w:t>
      </w:r>
      <w:r>
        <w:t xml:space="preserve">Ο </w:t>
      </w:r>
      <w:r w:rsidR="000B6EF4">
        <w:t>σκοπός</w:t>
      </w:r>
      <w:r>
        <w:t xml:space="preserve"> είναι η δημιουργία ηλεκτρονικού παιχνιδιού </w:t>
      </w:r>
      <w:r w:rsidR="000B6EF4">
        <w:t xml:space="preserve">όπου δύο άτομα ανταγωνίζονται στο παιχνίδι </w:t>
      </w:r>
      <w:r w:rsidR="00E57AEC">
        <w:rPr>
          <w:b/>
          <w:bCs/>
        </w:rPr>
        <w:t>Β</w:t>
      </w:r>
      <w:proofErr w:type="spellStart"/>
      <w:r w:rsidR="000B6EF4" w:rsidRPr="00E57AEC">
        <w:rPr>
          <w:b/>
          <w:bCs/>
          <w:lang w:val="en-US"/>
        </w:rPr>
        <w:t>ras</w:t>
      </w:r>
      <w:proofErr w:type="spellEnd"/>
      <w:r w:rsidR="000B6EF4" w:rsidRPr="00E57AEC">
        <w:rPr>
          <w:b/>
          <w:bCs/>
        </w:rPr>
        <w:t xml:space="preserve"> </w:t>
      </w:r>
      <w:r w:rsidR="000B6EF4" w:rsidRPr="00E57AEC">
        <w:rPr>
          <w:b/>
          <w:bCs/>
          <w:lang w:val="en-US"/>
        </w:rPr>
        <w:t>de</w:t>
      </w:r>
      <w:r w:rsidR="000B6EF4" w:rsidRPr="00E57AEC">
        <w:rPr>
          <w:b/>
          <w:bCs/>
        </w:rPr>
        <w:t xml:space="preserve"> </w:t>
      </w:r>
      <w:r w:rsidR="000B6EF4" w:rsidRPr="00E57AEC">
        <w:rPr>
          <w:b/>
          <w:bCs/>
          <w:lang w:val="en-US"/>
        </w:rPr>
        <w:t>fer</w:t>
      </w:r>
      <w:r w:rsidR="000B6EF4" w:rsidRPr="000B6EF4">
        <w:t xml:space="preserve"> </w:t>
      </w:r>
      <w:r w:rsidR="000B6EF4">
        <w:t xml:space="preserve">με τη </w:t>
      </w:r>
      <w:r w:rsidR="00E57AEC">
        <w:t>δύναμη της</w:t>
      </w:r>
      <w:r w:rsidR="00E57AEC" w:rsidRPr="00E57AEC">
        <w:t xml:space="preserve"> </w:t>
      </w:r>
      <w:r w:rsidR="000B6EF4">
        <w:t xml:space="preserve">συγκέντρωση τους. Το συγκεκριμένο παιχνίδι εστιάζει στην ψυχαγωγία, τη διασκέδαση και </w:t>
      </w:r>
      <w:r w:rsidR="00E57AEC">
        <w:t xml:space="preserve">στη παροχή βοήθειας σε </w:t>
      </w:r>
      <w:r w:rsidR="000B6EF4">
        <w:t xml:space="preserve">άτομα με ασθένειες όπως </w:t>
      </w:r>
      <w:r w:rsidR="000B6EF4" w:rsidRPr="00093533">
        <w:rPr>
          <w:b/>
          <w:bCs/>
        </w:rPr>
        <w:t>αμνησία</w:t>
      </w:r>
      <w:r w:rsidR="000B6EF4">
        <w:t xml:space="preserve">, </w:t>
      </w:r>
      <w:r w:rsidR="000B6EF4" w:rsidRPr="00093533">
        <w:rPr>
          <w:b/>
          <w:bCs/>
        </w:rPr>
        <w:t>άνοια</w:t>
      </w:r>
      <w:r w:rsidR="000B6EF4">
        <w:t xml:space="preserve"> και </w:t>
      </w:r>
      <w:r w:rsidR="00E57AEC" w:rsidRPr="00E57AEC">
        <w:rPr>
          <w:b/>
          <w:bCs/>
        </w:rPr>
        <w:t xml:space="preserve">Διαταραχή ελλειμματικής προσοχής </w:t>
      </w:r>
      <w:r w:rsidR="00093533" w:rsidRPr="00093533">
        <w:t>(</w:t>
      </w:r>
      <w:r w:rsidR="00093533">
        <w:rPr>
          <w:lang w:val="en-US"/>
        </w:rPr>
        <w:t>ADHD</w:t>
      </w:r>
      <w:r w:rsidR="00093533" w:rsidRPr="00093533">
        <w:t>)</w:t>
      </w:r>
      <w:r w:rsidR="000B6EF4">
        <w:t>.</w:t>
      </w:r>
      <w:r w:rsidR="00B05E5C">
        <w:t xml:space="preserve"> Για να συγκεντρωθεί κάποιος χρειάζεται να σκεφτεί κάτι που τον προβληματίζει (όπως μαθηματικές πράξεις, ή ένα καθημερινό πρόβλημα) και να τα επιλύσει στο μυαλό του.</w:t>
      </w:r>
      <w:r w:rsidR="00093533" w:rsidRPr="00093533">
        <w:t xml:space="preserve"> </w:t>
      </w:r>
      <w:r w:rsidR="00E57AEC">
        <w:t xml:space="preserve">Ο παίχτης </w:t>
      </w:r>
      <w:r w:rsidR="00093533">
        <w:t>μπορεί να καταλάβει πότε συγκεντρώνεται και πότε όχι</w:t>
      </w:r>
      <w:r w:rsidR="00B05E5C">
        <w:t xml:space="preserve"> μέσω του παιχνιδιού</w:t>
      </w:r>
      <w:r w:rsidR="00E57AEC">
        <w:t>,</w:t>
      </w:r>
      <w:r w:rsidR="00093533">
        <w:t xml:space="preserve"> </w:t>
      </w:r>
      <w:r w:rsidR="00E57AEC">
        <w:t>με αποτέλεσμα</w:t>
      </w:r>
      <w:r w:rsidR="00093533">
        <w:t xml:space="preserve"> να εκπαιδε</w:t>
      </w:r>
      <w:r w:rsidR="00B05E5C">
        <w:t>υτεί</w:t>
      </w:r>
      <w:r w:rsidR="00093533">
        <w:t xml:space="preserve"> στη διατήρηση συγκέντρωσης</w:t>
      </w:r>
      <w:r w:rsidR="00B05E5C">
        <w:t>.</w:t>
      </w:r>
    </w:p>
    <w:p w14:paraId="662F68B7" w14:textId="5AC454D5" w:rsidR="00D91DC5" w:rsidRDefault="00F77AD7" w:rsidP="00D91DC5">
      <w:pPr>
        <w:pStyle w:val="a3"/>
      </w:pPr>
      <w:r>
        <w:t xml:space="preserve"> </w:t>
      </w:r>
    </w:p>
    <w:p w14:paraId="7241697A" w14:textId="77777777" w:rsidR="00B05E5C" w:rsidRDefault="00B05E5C" w:rsidP="00D91DC5">
      <w:pPr>
        <w:pStyle w:val="a3"/>
      </w:pPr>
    </w:p>
    <w:p w14:paraId="6F3714A2" w14:textId="2006908E" w:rsidR="00B05E5C" w:rsidRPr="006725D1" w:rsidRDefault="00B05E5C" w:rsidP="00D91DC5">
      <w:pPr>
        <w:pStyle w:val="a3"/>
      </w:pPr>
    </w:p>
    <w:p w14:paraId="43D12F70" w14:textId="77777777" w:rsidR="00FD3926" w:rsidRDefault="009717E1">
      <w:pPr>
        <w:pStyle w:val="a6"/>
      </w:pPr>
      <w:bookmarkStart w:id="11" w:name="_Toc146888517"/>
      <w:r>
        <w:rPr>
          <w:rFonts w:eastAsia="Arial Unicode MS" w:cs="Arial Unicode MS"/>
        </w:rPr>
        <w:lastRenderedPageBreak/>
        <w:t xml:space="preserve">1.2 </w:t>
      </w:r>
      <w:r w:rsidR="0049477E">
        <w:rPr>
          <w:rFonts w:eastAsia="Arial Unicode MS" w:cs="Arial Unicode MS"/>
        </w:rPr>
        <w:t>Οργάνωση</w:t>
      </w:r>
      <w:r>
        <w:rPr>
          <w:rFonts w:eastAsia="Arial Unicode MS" w:cs="Arial Unicode MS"/>
        </w:rPr>
        <w:t xml:space="preserve"> του </w:t>
      </w:r>
      <w:r w:rsidR="0049477E">
        <w:rPr>
          <w:rFonts w:eastAsia="Arial Unicode MS" w:cs="Arial Unicode MS"/>
        </w:rPr>
        <w:t>τόμου</w:t>
      </w:r>
      <w:bookmarkEnd w:id="11"/>
      <w:r>
        <w:rPr>
          <w:rFonts w:eastAsia="Arial Unicode MS" w:cs="Arial Unicode MS"/>
        </w:rPr>
        <w:t xml:space="preserve"> </w:t>
      </w:r>
    </w:p>
    <w:p w14:paraId="1B4C28EF" w14:textId="6C230576" w:rsidR="00FD3926" w:rsidRPr="009C2EDA" w:rsidRDefault="001E15A7" w:rsidP="00D91DC5">
      <w:pPr>
        <w:pStyle w:val="a3"/>
      </w:pPr>
      <w:r>
        <w:t xml:space="preserve">Οι ενότητες της παρούσας διπλωματικής εργασίας </w:t>
      </w:r>
      <w:r w:rsidR="00E01D64">
        <w:t>απαριθμούνται</w:t>
      </w:r>
      <w:r w:rsidR="0067054B">
        <w:t xml:space="preserve"> σ</w:t>
      </w:r>
      <w:r w:rsidR="00E01D64">
        <w:t>ε</w:t>
      </w:r>
      <w:r w:rsidR="0067054B">
        <w:t xml:space="preserve"> </w:t>
      </w:r>
      <w:r w:rsidR="00E01D64">
        <w:t>έξι</w:t>
      </w:r>
      <w:r w:rsidR="0067054B">
        <w:t xml:space="preserve">. </w:t>
      </w:r>
      <w:r w:rsidR="00E01D64">
        <w:t>Στ</w:t>
      </w:r>
      <w:r w:rsidR="00A64373">
        <w:t>ο</w:t>
      </w:r>
      <w:r w:rsidR="0067054B">
        <w:t xml:space="preserve"> 2</w:t>
      </w:r>
      <w:r w:rsidR="00A64373">
        <w:rPr>
          <w:vertAlign w:val="superscript"/>
        </w:rPr>
        <w:t>ο</w:t>
      </w:r>
      <w:r w:rsidR="0067054B">
        <w:t xml:space="preserve"> </w:t>
      </w:r>
      <w:r w:rsidR="00A64373">
        <w:t>κεφάλαιο</w:t>
      </w:r>
      <w:r w:rsidR="0067054B">
        <w:t xml:space="preserve"> </w:t>
      </w:r>
      <w:r w:rsidR="00E01D64">
        <w:t>αναλύ</w:t>
      </w:r>
      <w:r w:rsidR="00DB5B5F">
        <w:t>ονται</w:t>
      </w:r>
      <w:r w:rsidR="00E01D64">
        <w:t xml:space="preserve"> </w:t>
      </w:r>
      <w:r w:rsidR="0067054B">
        <w:t xml:space="preserve">τα </w:t>
      </w:r>
      <w:r w:rsidR="00A408DA">
        <w:t xml:space="preserve">δομικά </w:t>
      </w:r>
      <w:r w:rsidR="0067054B">
        <w:t xml:space="preserve">χαρακτηριστικά του </w:t>
      </w:r>
      <w:r w:rsidR="00A408DA">
        <w:t xml:space="preserve">εγκεφάλου, </w:t>
      </w:r>
      <w:r w:rsidR="0067054B">
        <w:t>η λειτουργεία των νεύρων</w:t>
      </w:r>
      <w:r w:rsidR="00A408DA">
        <w:t xml:space="preserve"> </w:t>
      </w:r>
      <w:r w:rsidR="0067054B">
        <w:t xml:space="preserve">και </w:t>
      </w:r>
      <w:r w:rsidR="00E01D64">
        <w:t>αναφέρ</w:t>
      </w:r>
      <w:r w:rsidR="00DB5B5F">
        <w:t>ονται</w:t>
      </w:r>
      <w:r w:rsidR="0067054B">
        <w:t xml:space="preserve"> </w:t>
      </w:r>
      <w:r w:rsidR="0067054B" w:rsidRPr="00E23F9A">
        <w:rPr>
          <w:b/>
          <w:bCs/>
        </w:rPr>
        <w:t>εφαρμογές</w:t>
      </w:r>
      <w:r w:rsidR="00E01D64">
        <w:t xml:space="preserve"> παρόμοιες με τη δική μας </w:t>
      </w:r>
      <w:r w:rsidR="0067054B">
        <w:t xml:space="preserve">που αξιοποιούν </w:t>
      </w:r>
      <w:r w:rsidR="00A408DA" w:rsidRPr="00E23F9A">
        <w:rPr>
          <w:b/>
          <w:bCs/>
        </w:rPr>
        <w:t>ηλεκτροεγκεφαλογραφήματα</w:t>
      </w:r>
      <w:r w:rsidR="0067054B">
        <w:t>.</w:t>
      </w:r>
      <w:r w:rsidR="00A64373" w:rsidRPr="00A64373">
        <w:t xml:space="preserve"> </w:t>
      </w:r>
      <w:r w:rsidR="00A64373">
        <w:rPr>
          <w:lang w:val="en-US"/>
        </w:rPr>
        <w:t>H</w:t>
      </w:r>
      <w:r w:rsidR="00A64373" w:rsidRPr="00A64373">
        <w:t xml:space="preserve"> </w:t>
      </w:r>
      <w:r w:rsidR="00A64373">
        <w:t>ενότητα αυτή αποτελεί τη θεωρητική βάση που χρειάζεται κάποιος για να κατανοήσει πλήρως τις έννοιες που θα συναντήσει παρακάτω.</w:t>
      </w:r>
      <w:r w:rsidR="0067054B">
        <w:t xml:space="preserve"> </w:t>
      </w:r>
      <w:r w:rsidR="00A64373">
        <w:t>Στο</w:t>
      </w:r>
      <w:r w:rsidR="0067054B">
        <w:t xml:space="preserve"> 3</w:t>
      </w:r>
      <w:r w:rsidR="00A64373">
        <w:rPr>
          <w:vertAlign w:val="superscript"/>
        </w:rPr>
        <w:t>ο</w:t>
      </w:r>
      <w:r w:rsidR="0067054B">
        <w:t xml:space="preserve"> </w:t>
      </w:r>
      <w:r w:rsidR="00A64373">
        <w:t>κεφάλαιο</w:t>
      </w:r>
      <w:r w:rsidR="00E01D64">
        <w:t xml:space="preserve"> αναφέρ</w:t>
      </w:r>
      <w:r w:rsidR="00DB5B5F">
        <w:t>ονται</w:t>
      </w:r>
      <w:r w:rsidR="00E01D64">
        <w:t xml:space="preserve"> </w:t>
      </w:r>
      <w:r w:rsidR="00DB5B5F">
        <w:t>οι</w:t>
      </w:r>
      <w:r w:rsidR="00E01D64">
        <w:t xml:space="preserve"> </w:t>
      </w:r>
      <w:r w:rsidR="0067054B">
        <w:t>δύο εγκεφαλογράφο</w:t>
      </w:r>
      <w:r w:rsidR="00DB5B5F">
        <w:t>ι</w:t>
      </w:r>
      <w:r w:rsidR="0067054B">
        <w:t xml:space="preserve"> που χρησιμοποιή</w:t>
      </w:r>
      <w:r w:rsidR="00DB5B5F">
        <w:t>θηκαν</w:t>
      </w:r>
      <w:r w:rsidR="00E01D64">
        <w:t xml:space="preserve"> </w:t>
      </w:r>
      <w:r w:rsidR="0067054B">
        <w:t xml:space="preserve">και </w:t>
      </w:r>
      <w:r w:rsidR="00E01D64">
        <w:t>τις</w:t>
      </w:r>
      <w:r w:rsidR="0067054B">
        <w:t xml:space="preserve"> τιμές που επιστρέφουν</w:t>
      </w:r>
      <w:r w:rsidR="00E01D64">
        <w:t>, στη συνέχεια επεξηγ</w:t>
      </w:r>
      <w:r w:rsidR="00DB5B5F">
        <w:t xml:space="preserve">είται </w:t>
      </w:r>
      <w:r w:rsidR="0067054B">
        <w:t>ο τρόπο</w:t>
      </w:r>
      <w:r w:rsidR="00DB5B5F">
        <w:t>ς</w:t>
      </w:r>
      <w:r w:rsidR="0067054B">
        <w:t xml:space="preserve"> διασύνδεσης </w:t>
      </w:r>
      <w:r w:rsidR="0067054B" w:rsidRPr="00DB5B5F">
        <w:rPr>
          <w:b/>
          <w:bCs/>
        </w:rPr>
        <w:t>εγκεφαλογράφου</w:t>
      </w:r>
      <w:r w:rsidR="00DB5B5F">
        <w:rPr>
          <w:b/>
          <w:bCs/>
        </w:rPr>
        <w:t xml:space="preserve"> </w:t>
      </w:r>
      <w:r w:rsidR="00DB5B5F" w:rsidRPr="00DB5B5F">
        <w:rPr>
          <w:b/>
          <w:bCs/>
        </w:rPr>
        <w:t>-</w:t>
      </w:r>
      <w:r w:rsidR="00DB5B5F">
        <w:rPr>
          <w:b/>
          <w:bCs/>
        </w:rPr>
        <w:t xml:space="preserve"> </w:t>
      </w:r>
      <w:r w:rsidR="00A64373" w:rsidRPr="00DB5B5F">
        <w:rPr>
          <w:b/>
          <w:bCs/>
        </w:rPr>
        <w:t>υπολογιστή</w:t>
      </w:r>
      <w:r w:rsidR="00A64373">
        <w:t xml:space="preserve"> </w:t>
      </w:r>
      <w:r w:rsidR="0067054B" w:rsidRPr="0067054B">
        <w:rPr>
          <w:b/>
          <w:bCs/>
        </w:rPr>
        <w:t>(</w:t>
      </w:r>
      <w:r w:rsidR="0067054B" w:rsidRPr="0067054B">
        <w:rPr>
          <w:b/>
          <w:bCs/>
          <w:lang w:val="en-US"/>
        </w:rPr>
        <w:t>Brain</w:t>
      </w:r>
      <w:r w:rsidR="0067054B" w:rsidRPr="0067054B">
        <w:rPr>
          <w:b/>
          <w:bCs/>
        </w:rPr>
        <w:t xml:space="preserve"> </w:t>
      </w:r>
      <w:r w:rsidR="0067054B" w:rsidRPr="0067054B">
        <w:rPr>
          <w:b/>
          <w:bCs/>
          <w:lang w:val="en-US"/>
        </w:rPr>
        <w:t>Computer</w:t>
      </w:r>
      <w:r w:rsidR="0067054B" w:rsidRPr="0067054B">
        <w:rPr>
          <w:b/>
          <w:bCs/>
        </w:rPr>
        <w:t xml:space="preserve"> </w:t>
      </w:r>
      <w:r w:rsidR="0067054B" w:rsidRPr="0067054B">
        <w:rPr>
          <w:b/>
          <w:bCs/>
          <w:lang w:val="en-US"/>
        </w:rPr>
        <w:t>Interface</w:t>
      </w:r>
      <w:r w:rsidR="0067054B" w:rsidRPr="0067054B">
        <w:rPr>
          <w:b/>
          <w:bCs/>
        </w:rPr>
        <w:t xml:space="preserve"> – </w:t>
      </w:r>
      <w:r w:rsidR="0067054B" w:rsidRPr="0067054B">
        <w:rPr>
          <w:b/>
          <w:bCs/>
          <w:lang w:val="en-US"/>
        </w:rPr>
        <w:t>BCI</w:t>
      </w:r>
      <w:r w:rsidR="0067054B" w:rsidRPr="0067054B">
        <w:rPr>
          <w:b/>
          <w:bCs/>
        </w:rPr>
        <w:t>)</w:t>
      </w:r>
      <w:r w:rsidR="0067054B">
        <w:t xml:space="preserve"> και τέλος </w:t>
      </w:r>
      <w:r w:rsidR="00DB5B5F">
        <w:t>παρέχεται</w:t>
      </w:r>
      <w:r w:rsidR="00E01D64">
        <w:t xml:space="preserve"> η διαδικασία διασύνδεσης  </w:t>
      </w:r>
      <w:r w:rsidR="00E01D64" w:rsidRPr="00E23F9A">
        <w:rPr>
          <w:b/>
          <w:bCs/>
          <w:lang w:val="en-US"/>
        </w:rPr>
        <w:t>Unity</w:t>
      </w:r>
      <w:r w:rsidR="00E01D64" w:rsidRPr="00E01D64">
        <w:t xml:space="preserve"> </w:t>
      </w:r>
      <w:r w:rsidR="00DB5B5F">
        <w:t xml:space="preserve">- </w:t>
      </w:r>
      <w:r w:rsidR="00E01D64" w:rsidRPr="00E23F9A">
        <w:rPr>
          <w:b/>
          <w:bCs/>
          <w:lang w:val="en-US"/>
        </w:rPr>
        <w:t>Python</w:t>
      </w:r>
      <w:r w:rsidR="00E01D64" w:rsidRPr="00E01D64">
        <w:t>.</w:t>
      </w:r>
      <w:r w:rsidR="00A64373">
        <w:t xml:space="preserve"> Το</w:t>
      </w:r>
      <w:r w:rsidR="00E01D64" w:rsidRPr="00E01D64">
        <w:t xml:space="preserve"> </w:t>
      </w:r>
      <w:r w:rsidR="00E01D64">
        <w:t>4</w:t>
      </w:r>
      <w:r w:rsidR="00E01D64" w:rsidRPr="00E01D64">
        <w:rPr>
          <w:vertAlign w:val="superscript"/>
        </w:rPr>
        <w:t>ο</w:t>
      </w:r>
      <w:r w:rsidR="00E01D64">
        <w:t xml:space="preserve"> κεφάλαιο </w:t>
      </w:r>
      <w:r w:rsidR="00A64373">
        <w:t xml:space="preserve">είναι </w:t>
      </w:r>
      <w:r w:rsidR="00E01D64">
        <w:t xml:space="preserve">από τα πιο σημαντικά καθώς </w:t>
      </w:r>
      <w:r w:rsidR="00A64373">
        <w:t xml:space="preserve"> αναφέρ</w:t>
      </w:r>
      <w:r w:rsidR="00680C9F">
        <w:t>ονται</w:t>
      </w:r>
      <w:r w:rsidR="00A64373">
        <w:t xml:space="preserve"> </w:t>
      </w:r>
      <w:r w:rsidR="00680C9F">
        <w:t>οι τρόποι επεξεργασίας που χρησιμοποιήθηκαν δηλαδή</w:t>
      </w:r>
      <w:r w:rsidR="00A64373" w:rsidRPr="00A64373">
        <w:t xml:space="preserve"> </w:t>
      </w:r>
      <w:r w:rsidR="00A64373" w:rsidRPr="00E23F9A">
        <w:rPr>
          <w:b/>
          <w:bCs/>
          <w:lang w:val="en-US"/>
        </w:rPr>
        <w:t>P</w:t>
      </w:r>
      <w:r w:rsidR="00680C9F">
        <w:rPr>
          <w:b/>
          <w:bCs/>
          <w:lang w:val="en-US"/>
        </w:rPr>
        <w:t>ower</w:t>
      </w:r>
      <w:r w:rsidR="00680C9F" w:rsidRPr="00680C9F">
        <w:rPr>
          <w:b/>
          <w:bCs/>
        </w:rPr>
        <w:t xml:space="preserve"> </w:t>
      </w:r>
      <w:r w:rsidR="00680C9F">
        <w:rPr>
          <w:b/>
          <w:bCs/>
          <w:lang w:val="en-US"/>
        </w:rPr>
        <w:t>Spectral</w:t>
      </w:r>
      <w:r w:rsidR="00680C9F" w:rsidRPr="00680C9F">
        <w:rPr>
          <w:b/>
          <w:bCs/>
        </w:rPr>
        <w:t xml:space="preserve"> </w:t>
      </w:r>
      <w:r w:rsidR="00680C9F">
        <w:rPr>
          <w:b/>
          <w:bCs/>
          <w:lang w:val="en-US"/>
        </w:rPr>
        <w:t>Density</w:t>
      </w:r>
      <w:r w:rsidR="00A64373" w:rsidRPr="00A64373">
        <w:t xml:space="preserve"> </w:t>
      </w:r>
      <w:r w:rsidR="00A64373">
        <w:t xml:space="preserve">και </w:t>
      </w:r>
      <w:r w:rsidR="00A64373" w:rsidRPr="00E23F9A">
        <w:rPr>
          <w:b/>
          <w:bCs/>
        </w:rPr>
        <w:t>εξόρυξη δεδομένων</w:t>
      </w:r>
      <w:r w:rsidR="00A64373">
        <w:t xml:space="preserve">, η διαδικασία δημιουργίας </w:t>
      </w:r>
      <w:r w:rsidR="00A64373" w:rsidRPr="006F4C32">
        <w:rPr>
          <w:b/>
          <w:bCs/>
        </w:rPr>
        <w:t>σετ δεδομένων</w:t>
      </w:r>
      <w:r w:rsidR="00680C9F" w:rsidRPr="00680C9F">
        <w:rPr>
          <w:b/>
          <w:bCs/>
        </w:rPr>
        <w:t xml:space="preserve"> </w:t>
      </w:r>
      <w:r w:rsidR="00680C9F">
        <w:t xml:space="preserve">μαζί με τη </w:t>
      </w:r>
      <w:r w:rsidR="00A64373" w:rsidRPr="006F4C32">
        <w:rPr>
          <w:b/>
          <w:bCs/>
        </w:rPr>
        <w:t>προ-επεξεργασία</w:t>
      </w:r>
      <w:r w:rsidR="00E23F9A">
        <w:t xml:space="preserve"> που ακολούθησε</w:t>
      </w:r>
      <w:r w:rsidR="00A64373">
        <w:t xml:space="preserve"> και τέλος </w:t>
      </w:r>
      <w:r w:rsidR="00680C9F">
        <w:t>αναλύεται η μέθοδος εκπαίδευσης των μοντέλων</w:t>
      </w:r>
      <w:r w:rsidR="009C2EDA">
        <w:t>. Το 5</w:t>
      </w:r>
      <w:r w:rsidR="009C2EDA" w:rsidRPr="009C2EDA">
        <w:rPr>
          <w:vertAlign w:val="superscript"/>
        </w:rPr>
        <w:t>ο</w:t>
      </w:r>
      <w:r w:rsidR="009C2EDA">
        <w:t xml:space="preserve"> κεφάλαιο είναι η συνέχεια του 4</w:t>
      </w:r>
      <w:r w:rsidR="009C2EDA" w:rsidRPr="009C2EDA">
        <w:rPr>
          <w:vertAlign w:val="superscript"/>
        </w:rPr>
        <w:t>ου</w:t>
      </w:r>
      <w:r w:rsidR="006F4C32">
        <w:t xml:space="preserve">, </w:t>
      </w:r>
      <w:r w:rsidR="009C2EDA">
        <w:t>αναφ</w:t>
      </w:r>
      <w:r w:rsidR="00680C9F">
        <w:t>έρονται</w:t>
      </w:r>
      <w:r w:rsidR="009C2EDA">
        <w:t xml:space="preserve"> </w:t>
      </w:r>
      <w:r w:rsidR="00680C9F">
        <w:t xml:space="preserve">και σχολιάζονται </w:t>
      </w:r>
      <w:r w:rsidR="009C2EDA">
        <w:t>όλα τα αποτελέσματα των μετρήσεων</w:t>
      </w:r>
      <w:r w:rsidR="00680C9F">
        <w:t xml:space="preserve"> καταλήγοντας στο </w:t>
      </w:r>
      <w:r w:rsidR="009C2EDA">
        <w:t>συμπ</w:t>
      </w:r>
      <w:r w:rsidR="00680C9F">
        <w:t>έρασμα</w:t>
      </w:r>
      <w:r w:rsidR="009C2EDA">
        <w:t xml:space="preserve"> ότι ο ένας από τους δύο </w:t>
      </w:r>
      <w:proofErr w:type="spellStart"/>
      <w:r w:rsidR="009C2EDA">
        <w:t>εγκεφαλογράφους</w:t>
      </w:r>
      <w:proofErr w:type="spellEnd"/>
      <w:r w:rsidR="009C2EDA">
        <w:t xml:space="preserve"> δεν είναι έμπιστος</w:t>
      </w:r>
      <w:r w:rsidR="00680C9F">
        <w:t xml:space="preserve">, επιπλέον γίνεται σύγκριση μεταξύ του ποσοστού συγκέντρωσης του μοντέλου και του </w:t>
      </w:r>
      <w:proofErr w:type="spellStart"/>
      <w:r w:rsidR="00680C9F">
        <w:t>εγκεφαλογράφου</w:t>
      </w:r>
      <w:proofErr w:type="spellEnd"/>
      <w:r w:rsidR="005517B8" w:rsidRPr="005517B8">
        <w:t xml:space="preserve"> </w:t>
      </w:r>
      <w:proofErr w:type="spellStart"/>
      <w:r w:rsidR="005517B8">
        <w:rPr>
          <w:lang w:val="en-US"/>
        </w:rPr>
        <w:t>Mindwave</w:t>
      </w:r>
      <w:proofErr w:type="spellEnd"/>
      <w:r w:rsidR="009C2EDA">
        <w:t xml:space="preserve">. </w:t>
      </w:r>
      <w:r w:rsidR="005517B8">
        <w:t>Κλείνοντας</w:t>
      </w:r>
      <w:r w:rsidR="009C2EDA">
        <w:t xml:space="preserve"> </w:t>
      </w:r>
      <w:r w:rsidR="005517B8">
        <w:t>σ</w:t>
      </w:r>
      <w:r w:rsidR="006F4C32">
        <w:t xml:space="preserve">το </w:t>
      </w:r>
      <w:r w:rsidR="009C2EDA">
        <w:t>6</w:t>
      </w:r>
      <w:r w:rsidR="009C2EDA" w:rsidRPr="009C2EDA">
        <w:rPr>
          <w:vertAlign w:val="superscript"/>
        </w:rPr>
        <w:t>ο</w:t>
      </w:r>
      <w:r w:rsidR="005517B8">
        <w:rPr>
          <w:vertAlign w:val="superscript"/>
        </w:rPr>
        <w:t xml:space="preserve"> </w:t>
      </w:r>
      <w:r w:rsidR="005517B8">
        <w:t>κεφάλαιο</w:t>
      </w:r>
      <w:r w:rsidR="009C2EDA">
        <w:t xml:space="preserve"> </w:t>
      </w:r>
      <w:r w:rsidR="005517B8">
        <w:t xml:space="preserve">υπάρχει η </w:t>
      </w:r>
      <w:r w:rsidR="009C2EDA">
        <w:t>περίληψη των συμπερασμάτων, αναφέρ</w:t>
      </w:r>
      <w:r w:rsidR="005517B8">
        <w:t xml:space="preserve">εται η παρουσίαση του παιχνιδιού </w:t>
      </w:r>
      <w:r w:rsidR="009C2EDA" w:rsidRPr="006F4C32">
        <w:t>87</w:t>
      </w:r>
      <w:r w:rsidR="009C2EDA" w:rsidRPr="006F4C32">
        <w:rPr>
          <w:vertAlign w:val="superscript"/>
        </w:rPr>
        <w:t>η</w:t>
      </w:r>
      <w:r w:rsidR="009C2EDA" w:rsidRPr="006F4C32">
        <w:t xml:space="preserve"> Δ</w:t>
      </w:r>
      <w:r w:rsidR="005517B8">
        <w:t xml:space="preserve">ιεθνή Έκθεση </w:t>
      </w:r>
      <w:r w:rsidR="009C2EDA" w:rsidRPr="006F4C32">
        <w:t>Θ</w:t>
      </w:r>
      <w:r w:rsidR="005517B8">
        <w:t>εσσαλονίκης</w:t>
      </w:r>
      <w:r w:rsidR="009C2EDA">
        <w:t xml:space="preserve"> και </w:t>
      </w:r>
      <w:r w:rsidR="005517B8">
        <w:t>τέλος</w:t>
      </w:r>
      <w:r w:rsidR="009C2EDA">
        <w:t xml:space="preserve"> </w:t>
      </w:r>
      <w:proofErr w:type="spellStart"/>
      <w:r w:rsidR="005517B8">
        <w:t>παραθέτονται</w:t>
      </w:r>
      <w:proofErr w:type="spellEnd"/>
      <w:r w:rsidR="005517B8">
        <w:t xml:space="preserve"> </w:t>
      </w:r>
      <w:r w:rsidR="009C2EDA">
        <w:t xml:space="preserve">μελλοντικές βελτιώσεις. Τα παραπάνω κεφάλαια αποτελούν την διπλωματική εργασία </w:t>
      </w:r>
      <w:r w:rsidR="009C2EDA">
        <w:rPr>
          <w:lang w:val="en-US"/>
        </w:rPr>
        <w:t>Brain</w:t>
      </w:r>
      <w:r w:rsidR="009C2EDA" w:rsidRPr="009C2EDA">
        <w:t xml:space="preserve"> </w:t>
      </w:r>
      <w:r w:rsidR="009C2EDA">
        <w:rPr>
          <w:lang w:val="en-US"/>
        </w:rPr>
        <w:t>de</w:t>
      </w:r>
      <w:r w:rsidR="009C2EDA" w:rsidRPr="009C2EDA">
        <w:t xml:space="preserve"> </w:t>
      </w:r>
      <w:r w:rsidR="009C2EDA">
        <w:rPr>
          <w:lang w:val="en-US"/>
        </w:rPr>
        <w:t>fer</w:t>
      </w:r>
      <w:r w:rsidR="005517B8">
        <w:t xml:space="preserve"> από την μεριά της </w:t>
      </w:r>
      <w:r w:rsidR="005517B8">
        <w:rPr>
          <w:lang w:val="en-US"/>
        </w:rPr>
        <w:t>Python</w:t>
      </w:r>
      <w:r w:rsidR="009C2EDA">
        <w:t xml:space="preserve">. </w:t>
      </w:r>
    </w:p>
    <w:p w14:paraId="53CB0CD3"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2FB7D6BE" w14:textId="77777777" w:rsidR="00D91DC5" w:rsidRPr="0049477E" w:rsidRDefault="00D91DC5" w:rsidP="00D91DC5">
      <w:pPr>
        <w:pStyle w:val="a0"/>
        <w:jc w:val="left"/>
        <w:sectPr w:rsidR="00D91DC5" w:rsidRPr="0049477E" w:rsidSect="00F749F7">
          <w:headerReference w:type="default" r:id="rId30"/>
          <w:pgSz w:w="11906" w:h="16838"/>
          <w:pgMar w:top="1134" w:right="1134" w:bottom="1134" w:left="1134" w:header="709" w:footer="851" w:gutter="0"/>
          <w:cols w:space="720"/>
          <w:titlePg/>
        </w:sectPr>
      </w:pPr>
    </w:p>
    <w:p w14:paraId="51923825" w14:textId="2DD7B554" w:rsidR="00FD3926" w:rsidRDefault="00D91DC5" w:rsidP="00E30114">
      <w:pPr>
        <w:pStyle w:val="a4"/>
      </w:pPr>
      <w:bookmarkStart w:id="12" w:name="_Toc146888518"/>
      <w:r>
        <w:lastRenderedPageBreak/>
        <w:t>Κεφάλαιο</w:t>
      </w:r>
      <w:r w:rsidR="009717E1">
        <w:t xml:space="preserve"> 2: </w:t>
      </w:r>
      <w:r>
        <w:t>Θεωρητικό</w:t>
      </w:r>
      <w:r w:rsidR="009717E1">
        <w:t xml:space="preserve">́ </w:t>
      </w:r>
      <w:r w:rsidR="00E36624">
        <w:t>Υ</w:t>
      </w:r>
      <w:r>
        <w:t>πόβαθρο</w:t>
      </w:r>
      <w:bookmarkEnd w:id="12"/>
      <w:r w:rsidR="009717E1">
        <w:t xml:space="preserve"> </w:t>
      </w:r>
    </w:p>
    <w:p w14:paraId="2C6A4A77" w14:textId="04B771D4" w:rsidR="007D71A6" w:rsidRPr="007D71A6" w:rsidRDefault="009717E1">
      <w:pPr>
        <w:pStyle w:val="a6"/>
        <w:rPr>
          <w:rFonts w:eastAsia="Arial Unicode MS" w:cs="Arial Unicode MS"/>
        </w:rPr>
      </w:pPr>
      <w:bookmarkStart w:id="13" w:name="_Toc146888519"/>
      <w:r>
        <w:rPr>
          <w:rFonts w:eastAsia="Arial Unicode MS" w:cs="Arial Unicode MS"/>
        </w:rPr>
        <w:t>2.1</w:t>
      </w:r>
      <w:r w:rsidRPr="00B96343">
        <w:rPr>
          <w:rFonts w:eastAsia="Arial Unicode MS" w:cs="Arial Unicode MS"/>
        </w:rPr>
        <w:t xml:space="preserve"> </w:t>
      </w:r>
      <w:r w:rsidR="00F25552">
        <w:rPr>
          <w:rFonts w:eastAsia="Arial Unicode MS" w:cs="Arial Unicode MS"/>
        </w:rPr>
        <w:t xml:space="preserve">Ο </w:t>
      </w:r>
      <w:r w:rsidR="007D71A6">
        <w:rPr>
          <w:rFonts w:eastAsia="Arial Unicode MS" w:cs="Arial Unicode MS"/>
        </w:rPr>
        <w:t>Ε</w:t>
      </w:r>
      <w:r w:rsidR="00F25552">
        <w:rPr>
          <w:rFonts w:eastAsia="Arial Unicode MS" w:cs="Arial Unicode MS"/>
        </w:rPr>
        <w:t>γκέφαλος</w:t>
      </w:r>
      <w:bookmarkEnd w:id="13"/>
    </w:p>
    <w:p w14:paraId="47DE811D" w14:textId="5BE63475" w:rsidR="00FD3926" w:rsidRPr="00501728" w:rsidRDefault="007D71A6">
      <w:pPr>
        <w:pStyle w:val="a3"/>
      </w:pPr>
      <w:r>
        <w:t xml:space="preserve">Το νευρικό σύστημα του ανθρώπου αποτελείται από το </w:t>
      </w:r>
      <w:r w:rsidRPr="00BE32B9">
        <w:rPr>
          <w:b/>
          <w:bCs/>
        </w:rPr>
        <w:t>κεντρικό νευρικό σύστημα</w:t>
      </w:r>
      <w:r w:rsidR="006F4C32">
        <w:rPr>
          <w:b/>
          <w:bCs/>
        </w:rPr>
        <w:t xml:space="preserve"> -</w:t>
      </w:r>
      <w:r w:rsidR="006F4C32">
        <w:t xml:space="preserve"> </w:t>
      </w:r>
      <w:r>
        <w:t xml:space="preserve">ΚΝΣ και το </w:t>
      </w:r>
      <w:r w:rsidRPr="00BE32B9">
        <w:rPr>
          <w:b/>
          <w:bCs/>
        </w:rPr>
        <w:t>περιφερειακό νευρικό σύστημα</w:t>
      </w:r>
      <w:r w:rsidR="006F4C32">
        <w:rPr>
          <w:b/>
          <w:bCs/>
        </w:rPr>
        <w:t xml:space="preserve"> - </w:t>
      </w:r>
      <w:r w:rsidRPr="006F4C32">
        <w:rPr>
          <w:b/>
          <w:bCs/>
        </w:rPr>
        <w:t>ΠΝΣ</w:t>
      </w:r>
      <w:r>
        <w:t>. Το ΠΝΣ συμπεριλαμβάνει νεύρα που καταλήγουν σε μ</w:t>
      </w:r>
      <w:r w:rsidR="005517B8">
        <w:t>υ</w:t>
      </w:r>
      <w:r>
        <w:t xml:space="preserve">ς και </w:t>
      </w:r>
      <w:r w:rsidR="001A2818">
        <w:t>όργανα ενώ το</w:t>
      </w:r>
      <w:r>
        <w:t xml:space="preserve"> ΚΝΣ αποτελείται από τον εγκέφαλο και τ</w:t>
      </w:r>
      <w:r w:rsidR="001A2818">
        <w:t xml:space="preserve">η σπονδυλική στήλη. </w:t>
      </w:r>
      <w:r w:rsidR="000745C7">
        <w:t>Ο εγκέφαλος</w:t>
      </w:r>
      <w:r w:rsidR="00ED6358" w:rsidRPr="004268C1">
        <w:t xml:space="preserve"> </w:t>
      </w:r>
      <w:r w:rsidR="006A5B33">
        <w:t xml:space="preserve">είναι το μεγαλύτερο και βασικότερο όργανο του κεντρικού νευρικού συστήματος. </w:t>
      </w:r>
      <w:r w:rsidR="00447EF7">
        <w:t>Βρίσκεται στο κρανίο και α</w:t>
      </w:r>
      <w:r w:rsidR="006A5B33">
        <w:t>ποτελείται από</w:t>
      </w:r>
      <w:r w:rsidR="00447EF7">
        <w:t xml:space="preserve"> </w:t>
      </w:r>
      <w:r w:rsidR="006A5B33">
        <w:t>δύο ημισφαίρια</w:t>
      </w:r>
      <w:r w:rsidR="00854226" w:rsidRPr="00854226">
        <w:t xml:space="preserve"> (</w:t>
      </w:r>
      <w:r w:rsidR="00854226" w:rsidRPr="00501728">
        <w:rPr>
          <w:b/>
          <w:bCs/>
          <w:lang w:val="en-US"/>
        </w:rPr>
        <w:t>Cerebrum</w:t>
      </w:r>
      <w:r w:rsidR="00854226" w:rsidRPr="00854226">
        <w:t>)</w:t>
      </w:r>
      <w:r w:rsidR="001A2818">
        <w:t xml:space="preserve"> διαχωριζόμενα από την επιμήκη σχισμή</w:t>
      </w:r>
      <w:r w:rsidR="006A5B33">
        <w:t>,</w:t>
      </w:r>
      <w:r w:rsidR="00447EF7">
        <w:t xml:space="preserve"> </w:t>
      </w:r>
      <w:r w:rsidR="006A5B33">
        <w:t>το στέλεχος</w:t>
      </w:r>
      <w:r w:rsidR="00854226" w:rsidRPr="00854226">
        <w:t xml:space="preserve"> (</w:t>
      </w:r>
      <w:r w:rsidR="00501728" w:rsidRPr="00501728">
        <w:rPr>
          <w:b/>
          <w:bCs/>
          <w:lang w:val="en-US"/>
        </w:rPr>
        <w:t>Brainstem</w:t>
      </w:r>
      <w:r w:rsidR="00854226" w:rsidRPr="00854226">
        <w:t>)</w:t>
      </w:r>
      <w:r w:rsidR="006A5B33">
        <w:t xml:space="preserve"> και τη παρεγκεφαλίδα</w:t>
      </w:r>
      <w:r w:rsidR="00854226" w:rsidRPr="00854226">
        <w:t xml:space="preserve"> </w:t>
      </w:r>
      <w:r w:rsidR="00854226">
        <w:t>(</w:t>
      </w:r>
      <w:r w:rsidR="00854226" w:rsidRPr="00501728">
        <w:rPr>
          <w:b/>
          <w:bCs/>
          <w:lang w:val="en-US"/>
        </w:rPr>
        <w:t>Cerebellum</w:t>
      </w:r>
      <w:r w:rsidR="00854226" w:rsidRPr="00854226">
        <w:t>)</w:t>
      </w:r>
      <w:r w:rsidR="006A5B33">
        <w:t xml:space="preserve">. </w:t>
      </w:r>
      <w:r w:rsidR="00447EF7">
        <w:t>Εί</w:t>
      </w:r>
      <w:r w:rsidR="006A5B33">
        <w:t>ναι υπεύθυνος</w:t>
      </w:r>
      <w:r w:rsidR="00B8792A">
        <w:t xml:space="preserve"> για λειτουργίες όπως αντίληψη, σκέψη</w:t>
      </w:r>
      <w:r w:rsidR="001A2818">
        <w:t>, συγκέντρωση</w:t>
      </w:r>
      <w:r w:rsidR="00B8792A">
        <w:t xml:space="preserve"> κτλ. και </w:t>
      </w:r>
      <w:r w:rsidR="006A5B33">
        <w:t>για την επεξεργασία</w:t>
      </w:r>
      <w:r w:rsidR="001A2818">
        <w:t xml:space="preserve"> </w:t>
      </w:r>
      <w:r w:rsidR="00447EF7">
        <w:t xml:space="preserve">πληροφορίας </w:t>
      </w:r>
      <w:r w:rsidR="006A5B33">
        <w:t xml:space="preserve">που λαμβάνει από </w:t>
      </w:r>
      <w:r w:rsidR="00447EF7">
        <w:t xml:space="preserve">τις πέντε αισθήσεις </w:t>
      </w:r>
      <w:r w:rsidR="001A2818">
        <w:t>του ανθρώπου</w:t>
      </w:r>
      <w:r w:rsidR="00447EF7">
        <w:t>: όραση, οσμή, αφή, γεύση, ακοή.</w:t>
      </w:r>
      <w:r w:rsidR="00B8792A" w:rsidRPr="00B8792A">
        <w:t xml:space="preserve"> </w:t>
      </w:r>
      <w:r w:rsidR="00D26B7B">
        <w:t xml:space="preserve">Εμπεριέχει </w:t>
      </w:r>
      <w:proofErr w:type="spellStart"/>
      <w:r w:rsidR="00D26B7B">
        <w:t>δισεκατομμύριους</w:t>
      </w:r>
      <w:proofErr w:type="spellEnd"/>
      <w:r w:rsidR="00B8792A">
        <w:t xml:space="preserve"> νευρώνες</w:t>
      </w:r>
      <w:r w:rsidR="00D26B7B">
        <w:t xml:space="preserve"> και </w:t>
      </w:r>
      <w:proofErr w:type="spellStart"/>
      <w:r w:rsidR="00D26B7B">
        <w:t>τρισεκατομμύριες</w:t>
      </w:r>
      <w:proofErr w:type="spellEnd"/>
      <w:r w:rsidR="00B8792A">
        <w:t xml:space="preserve"> νευρικές συνάψεις</w:t>
      </w:r>
      <w:r w:rsidR="00D26B7B">
        <w:t xml:space="preserve">. </w:t>
      </w:r>
      <w:r w:rsidR="00BE32B9">
        <w:t>Οι νευρώνες είναι υπεύθυνοι για την παραγωγή</w:t>
      </w:r>
      <w:r w:rsidR="005517B8">
        <w:t>, τη</w:t>
      </w:r>
      <w:r w:rsidR="00BE32B9">
        <w:t xml:space="preserve"> διατήρηση και </w:t>
      </w:r>
      <w:r w:rsidR="005517B8">
        <w:t xml:space="preserve">τη </w:t>
      </w:r>
      <w:r w:rsidR="00BE32B9">
        <w:t>μεταφορά της πληροφορίας ενώ ο</w:t>
      </w:r>
      <w:r w:rsidR="00D26B7B">
        <w:t>ι συνάψεις</w:t>
      </w:r>
      <w:r w:rsidR="00BE32B9">
        <w:t>,</w:t>
      </w:r>
      <w:r w:rsidR="00D26B7B">
        <w:t xml:space="preserve"> λειτουργούν ως «γέφυρες» και </w:t>
      </w:r>
      <w:r>
        <w:t>επιτρέπουν την επικοινωνία μεταξύ νεύρων</w:t>
      </w:r>
      <w:r w:rsidR="00501728" w:rsidRPr="00501728">
        <w:t>.</w:t>
      </w:r>
    </w:p>
    <w:p w14:paraId="125E0D20" w14:textId="1A9B81ED" w:rsidR="00854226" w:rsidRDefault="00501728" w:rsidP="00854226">
      <w:pPr>
        <w:pStyle w:val="a3"/>
        <w:keepNext/>
        <w:jc w:val="center"/>
      </w:pPr>
      <w:r>
        <w:rPr>
          <w:noProof/>
        </w:rPr>
        <w:drawing>
          <wp:inline distT="0" distB="0" distL="0" distR="0" wp14:anchorId="5AD42030" wp14:editId="5A055B29">
            <wp:extent cx="3282950" cy="3268980"/>
            <wp:effectExtent l="0" t="0" r="0" b="7620"/>
            <wp:docPr id="40759159" name="Picture 1"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159" name="Picture 1" descr="A diagram of the brain&#10;&#10;Description automatically generated"/>
                    <pic:cNvPicPr/>
                  </pic:nvPicPr>
                  <pic:blipFill>
                    <a:blip r:embed="rId31"/>
                    <a:stretch>
                      <a:fillRect/>
                    </a:stretch>
                  </pic:blipFill>
                  <pic:spPr>
                    <a:xfrm>
                      <a:off x="0" y="0"/>
                      <a:ext cx="3287466" cy="3273477"/>
                    </a:xfrm>
                    <a:prstGeom prst="rect">
                      <a:avLst/>
                    </a:prstGeom>
                  </pic:spPr>
                </pic:pic>
              </a:graphicData>
            </a:graphic>
          </wp:inline>
        </w:drawing>
      </w:r>
    </w:p>
    <w:p w14:paraId="0E10C100" w14:textId="6E17BA7D" w:rsidR="00854226" w:rsidRPr="00C57FFC" w:rsidRDefault="00854226" w:rsidP="005517B8">
      <w:pPr>
        <w:pStyle w:val="a8"/>
        <w:jc w:val="center"/>
      </w:pPr>
      <w:bookmarkStart w:id="14" w:name="_Toc146817982"/>
      <w:bookmarkStart w:id="15" w:name="_Toc146888309"/>
      <w:bookmarkStart w:id="16" w:name="_Toc146888520"/>
      <w:bookmarkStart w:id="17" w:name="_Toc146901688"/>
      <w:r w:rsidRPr="00501728">
        <w:t xml:space="preserve">Εικόνα </w:t>
      </w:r>
      <w:fldSimple w:instr=" SEQ Εικόνα \* ARABIC ">
        <w:r w:rsidR="001B7BF9">
          <w:rPr>
            <w:noProof/>
          </w:rPr>
          <w:t>1</w:t>
        </w:r>
      </w:fldSimple>
      <w:r w:rsidRPr="00501728">
        <w:t>:Τα τρία κομμάτια του εγκεφάλου</w:t>
      </w:r>
      <w:r w:rsidR="00BE408B">
        <w:t xml:space="preserve"> </w:t>
      </w:r>
      <w:r w:rsidR="009E2C5E">
        <w:fldChar w:fldCharType="begin"/>
      </w:r>
      <w:r w:rsidR="00077B6A">
        <w:rPr>
          <w:caps w:val="0"/>
        </w:rPr>
        <w:instrText xml:space="preserve"> ADDIN ZOTERO_ITEM CSL_CITATION {"citationID":"vqHQt8yc","properties":{"formattedCitation":"[1]","plainCitation":"[1]","noteIndex":0},"citationItems":[{"id":68,"uris":["http://zotero.org/users/11986912/items/CZBICQMM"],"itemData":{"id":68,"type":"webpage","abstract":"When an area of the brain is damaged, which typically occurs with a stroke, an impairment may result. An impairment is the loss of normal function of part of the body. Sometimes, an impairment may result in a disability, or inability to perform an activity in a normal way.","language":"en","title":"Effects of Stroke","URL":"https://www.hopkinsmedicine.org/health/conditions-and-diseases/stroke/effects-of-stroke","accessed":{"date-parts":[["2023",9,26]]},"issued":{"date-parts":[["2022",12,22]]}}}],"schema":"https://github.com/citation-style-language/schema/raw/master/csl-citation.json"} </w:instrText>
      </w:r>
      <w:r w:rsidR="009E2C5E">
        <w:fldChar w:fldCharType="separate"/>
      </w:r>
      <w:r w:rsidR="00B92407" w:rsidRPr="00B92407">
        <w:t>[1]</w:t>
      </w:r>
      <w:bookmarkEnd w:id="14"/>
      <w:bookmarkEnd w:id="15"/>
      <w:bookmarkEnd w:id="16"/>
      <w:bookmarkEnd w:id="17"/>
      <w:r w:rsidR="009E2C5E">
        <w:fldChar w:fldCharType="end"/>
      </w:r>
    </w:p>
    <w:p w14:paraId="16800834" w14:textId="77777777" w:rsidR="00C57FFC" w:rsidRDefault="00C57FFC" w:rsidP="00C57FFC">
      <w:pPr>
        <w:pStyle w:val="a3"/>
      </w:pPr>
    </w:p>
    <w:p w14:paraId="3E0C21A8" w14:textId="063022AE" w:rsidR="00FD3926" w:rsidRPr="00C57FFC" w:rsidRDefault="009717E1" w:rsidP="00397533">
      <w:pPr>
        <w:pStyle w:val="a7"/>
        <w:rPr>
          <w:sz w:val="24"/>
          <w:szCs w:val="24"/>
        </w:rPr>
      </w:pPr>
      <w:bookmarkStart w:id="18" w:name="_Toc146887503"/>
      <w:bookmarkStart w:id="19" w:name="_Toc146888521"/>
      <w:r>
        <w:lastRenderedPageBreak/>
        <w:t>2.1.1</w:t>
      </w:r>
      <w:r w:rsidR="00C57FFC">
        <w:t xml:space="preserve"> Νευρώνας</w:t>
      </w:r>
      <w:bookmarkEnd w:id="18"/>
      <w:bookmarkEnd w:id="19"/>
    </w:p>
    <w:p w14:paraId="4948FA06" w14:textId="2D10CC7E" w:rsidR="00FD3926" w:rsidRDefault="00723011" w:rsidP="00C57FFC">
      <w:pPr>
        <w:pStyle w:val="a3"/>
      </w:pPr>
      <w:r>
        <w:t xml:space="preserve">Ο νευρώνας ή νευρικό κύτταρο αποτελεί βασικό μέρος του νευρικού συστήματος. Αποτελείται από τον πυρήνα και τις αποφυάδες. Οι αποφυάδες </w:t>
      </w:r>
      <w:r w:rsidR="005517B8">
        <w:t>χωρίζονται σε</w:t>
      </w:r>
      <w:r>
        <w:t xml:space="preserve"> δύο</w:t>
      </w:r>
      <w:r w:rsidR="005517B8">
        <w:t xml:space="preserve"> κατηγορίες</w:t>
      </w:r>
      <w:r>
        <w:t xml:space="preserve">, </w:t>
      </w:r>
      <w:r w:rsidR="005517B8">
        <w:t>τους</w:t>
      </w:r>
      <w:r>
        <w:t xml:space="preserve"> δενδρίτες που είναι υπεύθυνοί για την συλλογή της πληροφορίας και </w:t>
      </w:r>
      <w:r w:rsidR="005517B8">
        <w:t>το</w:t>
      </w:r>
      <w:r>
        <w:t xml:space="preserve"> νευράξ</w:t>
      </w:r>
      <w:r w:rsidR="000A1CE6">
        <w:t>ο</w:t>
      </w:r>
      <w:r>
        <w:t>ν</w:t>
      </w:r>
      <w:r w:rsidR="000A1CE6">
        <w:t>α</w:t>
      </w:r>
      <w:r>
        <w:t xml:space="preserve"> που είναι υπεύθυνο</w:t>
      </w:r>
      <w:r w:rsidR="000A1CE6">
        <w:t>ς</w:t>
      </w:r>
      <w:r>
        <w:t xml:space="preserve"> για τη διάδοση της </w:t>
      </w:r>
      <w:r w:rsidR="000A1CE6">
        <w:t>πληροφορίας</w:t>
      </w:r>
      <w:r w:rsidR="005517B8">
        <w:t xml:space="preserve"> </w:t>
      </w:r>
      <w:r w:rsidR="00F42C70">
        <w:fldChar w:fldCharType="begin"/>
      </w:r>
      <w:r w:rsidR="00077B6A">
        <w:instrText xml:space="preserve"> ADDIN ZOTERO_ITEM CSL_CITATION {"citationID":"bDc1BIGa","properties":{"formattedCitation":"[2]","plainCitation":"[2]","noteIndex":0},"citationItems":[{"id":95,"uris":["http://zotero.org/users/11986912/items/LCRY8NJ8"],"itemData":{"id":95,"type":"document","title":"Johnson_1-16pages.pdf","URL":"https://www.konstadaras.gr/image/eksofila/979/Johnson_1-16pages.pdf","accessed":{"date-parts":[["2023",9,27]]}}}],"schema":"https://github.com/citation-style-language/schema/raw/master/csl-citation.json"} </w:instrText>
      </w:r>
      <w:r w:rsidR="00F42C70">
        <w:fldChar w:fldCharType="separate"/>
      </w:r>
      <w:r w:rsidR="00F42C70" w:rsidRPr="00F42C70">
        <w:t>[2]</w:t>
      </w:r>
      <w:r w:rsidR="00F42C70">
        <w:fldChar w:fldCharType="end"/>
      </w:r>
      <w:r w:rsidR="000A1CE6">
        <w:t xml:space="preserve">. Η πληροφορία η αλλιώς το σήμα που στέλνει, λαμβάνει και αποθηκεύει ένας νευρώνας ονομάζεται αλλιώς νευρική ώση. Νευρική ώση είναι ένα ηλεκτρικό σήμα με </w:t>
      </w:r>
      <w:r w:rsidR="007E5A68">
        <w:t xml:space="preserve">μικρή </w:t>
      </w:r>
      <w:r w:rsidR="000A1CE6">
        <w:t xml:space="preserve">τάση (τάξης </w:t>
      </w:r>
      <w:r w:rsidR="000A1CE6">
        <w:rPr>
          <w:lang w:val="en-US"/>
        </w:rPr>
        <w:t>mV</w:t>
      </w:r>
      <w:r w:rsidR="000A1CE6" w:rsidRPr="000A1CE6">
        <w:t xml:space="preserve">) </w:t>
      </w:r>
      <w:r w:rsidR="000A1CE6">
        <w:t>που μεταδίδεται μέσω του νευράξονα</w:t>
      </w:r>
      <w:r w:rsidR="00BE408B">
        <w:t xml:space="preserve"> </w:t>
      </w:r>
      <w:r w:rsidR="007E5A68" w:rsidRPr="007E5A68">
        <w:t>[</w:t>
      </w:r>
      <w:r w:rsidR="00DA76A3" w:rsidRPr="00DA76A3">
        <w:t>2</w:t>
      </w:r>
      <w:r w:rsidR="007E5A68">
        <w:t>]</w:t>
      </w:r>
      <w:r w:rsidR="007E5A68" w:rsidRPr="007E5A68">
        <w:t>.</w:t>
      </w:r>
      <w:r w:rsidR="007E5A68">
        <w:t xml:space="preserve"> Ο νευράξονας προστατεύεται από μυελώδες έλυτρο το οποίο αποτελείται από κύτταρα </w:t>
      </w:r>
      <w:proofErr w:type="spellStart"/>
      <w:r w:rsidR="007E5A68">
        <w:t>Σβαν</w:t>
      </w:r>
      <w:proofErr w:type="spellEnd"/>
      <w:r w:rsidR="00C313E8">
        <w:t xml:space="preserve">, η κατασκευή του εξασφαλίζει την διάδοση νευρικών ώσεων με ταχύτητα κοντά στα 100 </w:t>
      </w:r>
      <w:r w:rsidR="00C313E8">
        <w:rPr>
          <w:lang w:val="en-US"/>
        </w:rPr>
        <w:t>m</w:t>
      </w:r>
      <w:r w:rsidR="00C313E8" w:rsidRPr="00C313E8">
        <w:t>/</w:t>
      </w:r>
      <w:r w:rsidR="00C313E8">
        <w:rPr>
          <w:lang w:val="en-US"/>
        </w:rPr>
        <w:t>s</w:t>
      </w:r>
      <w:r w:rsidR="00BE408B">
        <w:t xml:space="preserve"> </w:t>
      </w:r>
      <w:r w:rsidR="00BE408B">
        <w:rPr>
          <w:lang w:val="en-US"/>
        </w:rPr>
        <w:fldChar w:fldCharType="begin"/>
      </w:r>
      <w:r w:rsidR="00077B6A">
        <w:instrText xml:space="preserve"> ADDIN ZOTERO_ITEM CSL_CITATION {"citationID":"glzSq1ou","properties":{"formattedCitation":"[3]","plainCitation":"[3]","noteIndex":0},"citationItems":[{"id":72,"uris":["http://zotero.org/users/11986912/items/VQ7SFYL9"],"itemData":{"id":72,"type":"entry-encyclopedia","abstract":"Νευρώνας ή νευρικό κύτταρο είναι το κύτταρο που αποτελεί δομικό μέρος και λειτουργική μονάδα του νευρικού συστήματος. Κάθε νευρώνας αποτελείται από ένα κυτταρικό σώμα που περιλαμβάνει τον πυρήνα και μεγάλο αριθμό οργανιδίων, και από μία ή περισσότερες αποφυάδες. Αυτές ονομάζονται δενδρίτες όταν συλλέγουν τα σήματα (νευρικές ώσεις) που στέλνονται στο κύτταρο, και οι νευράξονες μεταδίδουν ώσεις από το κυτταρικό σώμα. \nΟι άξονες των κυττάρων του περιφερειακού νευρικού συστήματος καλύπτονται από ένα μυελώδες έλυτρο, δηλαδή ένα προστατευτικό περίβλημα που αποτελείται από μια μεγάλη αλυσίδα κυττάρων Σβαν (Schwann): το σύστημα αυτό διασφαλίζει την διάδοση των ηλεκτρικών παλμών (Spike) κατά μήκος του άξονα, με ταχύτητα περίπου 100 m/s. Ο αριθμός των spikes ανά δευτερόλεπτο (Fi=Spike/s) ορίζεται ως η συχνότητα κένωσης ή συχνότητα νεύρωσης του νευρώνα. Οι ηλεκτρικοί παλμοί (spikes) προκαλούνται από έναν μηχανισμό πόλωσης και εκπόλωσης της μεμβράνης του νευρώνα. Ανάμεσα στα έλυτρα υπάρχει ένα κενό, στο οποίο ο νευράξονας είναι γυμνός. Αυτό το σημείο ονομάζεται κόμβος Ραβιέ και είναι πλούσιο σε διαύλους νατρίου. Σε κάθε κόμβο το σήμα ενδυναμώνεται ξανά. Οι άξονες των κυττάρων του κεντρικού νευρικού συστήματος καλύπτονται από έλυτρα μυελίνης που φτιάχνονται από ειδικά νευρογλοιακά κύτταρα, τους ολιγοδενδρίτες.\nΗ αλλοίωση της μυελίνης, παρούσα στους νευράξονες, εξαιτίας εσφαλμένης λειτουργίας του ανοσοποιητικού συστήματος, προκαλεί πολλαπλή σκλήρυνση, που οδηγεί στη σταδιακή απώλεια του μυϊκού ελέγχου, της εγκεφαλικής λειτουργίας και της ικανότητας μετάδοσης των μηνυμάτων.","container-title":"Βικιπαίδεια","language":"el","license":"Creative Commons Attribution-ShareAlike License","note":"Page Version ID: 9858487","source":"Wikipedia","title":"Νευρώνας","URL":"https://el.wikipedia.org/w/index.php?title=%CE%9D%CE%B5%CF%85%CF%81%CF%8E%CE%BD%CE%B1%CF%82&amp;oldid=9858487","accessed":{"date-parts":[["2023",9,26]]},"issued":{"date-parts":[["2023",1,9]]}}}],"schema":"https://github.com/citation-style-language/schema/raw/master/csl-citation.json"} </w:instrText>
      </w:r>
      <w:r w:rsidR="00BE408B">
        <w:rPr>
          <w:lang w:val="en-US"/>
        </w:rPr>
        <w:fldChar w:fldCharType="separate"/>
      </w:r>
      <w:r w:rsidR="00BE408B" w:rsidRPr="00BE408B">
        <w:t>[3]</w:t>
      </w:r>
      <w:r w:rsidR="00BE408B">
        <w:rPr>
          <w:lang w:val="en-US"/>
        </w:rPr>
        <w:fldChar w:fldCharType="end"/>
      </w:r>
      <w:r w:rsidR="00C313E8">
        <w:t>.</w:t>
      </w:r>
      <w:r w:rsidR="00C331F6">
        <w:t xml:space="preserve"> Οι σημαντικότερες κατηγορίες νευρώνων είναι οι εξής:</w:t>
      </w:r>
    </w:p>
    <w:p w14:paraId="55129D3C" w14:textId="7C892ED3" w:rsidR="00C331F6" w:rsidRPr="00C331F6" w:rsidRDefault="00C331F6" w:rsidP="00C331F6">
      <w:pPr>
        <w:pStyle w:val="a3"/>
        <w:numPr>
          <w:ilvl w:val="0"/>
          <w:numId w:val="18"/>
        </w:numPr>
        <w:rPr>
          <w:b/>
          <w:bCs/>
        </w:rPr>
      </w:pPr>
      <w:r w:rsidRPr="00C331F6">
        <w:rPr>
          <w:b/>
          <w:bCs/>
        </w:rPr>
        <w:t>Αισθητήριοι νευρώνες</w:t>
      </w:r>
      <w:r>
        <w:rPr>
          <w:b/>
          <w:bCs/>
        </w:rPr>
        <w:t xml:space="preserve"> </w:t>
      </w:r>
      <w:r w:rsidRPr="00C331F6">
        <w:rPr>
          <w:b/>
          <w:bCs/>
        </w:rPr>
        <w:sym w:font="Wingdings" w:char="F0E0"/>
      </w:r>
      <w:r>
        <w:rPr>
          <w:b/>
          <w:bCs/>
        </w:rPr>
        <w:t xml:space="preserve"> </w:t>
      </w:r>
      <w:r w:rsidRPr="00C331F6">
        <w:t>Δέχονται ερεθίσματα από το περιβάλλον και τα μεταφέρουν στο κεντρικ</w:t>
      </w:r>
      <w:r w:rsidR="002422BB">
        <w:t>ό</w:t>
      </w:r>
      <w:r w:rsidRPr="00C331F6">
        <w:t xml:space="preserve"> νευρικό σύστημα</w:t>
      </w:r>
    </w:p>
    <w:p w14:paraId="1FA31677" w14:textId="25D53CEF" w:rsidR="00C331F6" w:rsidRPr="00C331F6" w:rsidRDefault="00C331F6" w:rsidP="00C331F6">
      <w:pPr>
        <w:pStyle w:val="a3"/>
        <w:numPr>
          <w:ilvl w:val="0"/>
          <w:numId w:val="18"/>
        </w:numPr>
        <w:rPr>
          <w:b/>
          <w:bCs/>
        </w:rPr>
      </w:pPr>
      <w:r>
        <w:rPr>
          <w:b/>
          <w:bCs/>
        </w:rPr>
        <w:t xml:space="preserve">Συνδετικοί νευρώνες </w:t>
      </w:r>
      <w:r w:rsidRPr="00C331F6">
        <w:rPr>
          <w:b/>
          <w:bCs/>
        </w:rPr>
        <w:sym w:font="Wingdings" w:char="F0E0"/>
      </w:r>
      <w:r>
        <w:rPr>
          <w:b/>
          <w:bCs/>
        </w:rPr>
        <w:t xml:space="preserve"> </w:t>
      </w:r>
      <w:r w:rsidRPr="00C331F6">
        <w:t>Αποθηκεύουν την πληροφορία των αισθητήριων νευρώνων και την μεταδίδουν στους κινητικούς νευρώνες</w:t>
      </w:r>
    </w:p>
    <w:p w14:paraId="169DB96A" w14:textId="7476BF90" w:rsidR="00C331F6" w:rsidRPr="00C331F6" w:rsidRDefault="00C331F6" w:rsidP="00C331F6">
      <w:pPr>
        <w:pStyle w:val="a3"/>
        <w:numPr>
          <w:ilvl w:val="0"/>
          <w:numId w:val="18"/>
        </w:numPr>
        <w:rPr>
          <w:b/>
          <w:bCs/>
        </w:rPr>
      </w:pPr>
      <w:r>
        <w:rPr>
          <w:b/>
          <w:bCs/>
        </w:rPr>
        <w:t xml:space="preserve">Κινητικοί νευρώνες </w:t>
      </w:r>
      <w:r w:rsidRPr="00C331F6">
        <w:rPr>
          <w:b/>
          <w:bCs/>
        </w:rPr>
        <w:sym w:font="Wingdings" w:char="F0E0"/>
      </w:r>
      <w:r>
        <w:rPr>
          <w:b/>
          <w:bCs/>
        </w:rPr>
        <w:t xml:space="preserve"> </w:t>
      </w:r>
      <w:r w:rsidRPr="00C331F6">
        <w:t>Μεταφέρουν την πληροφορία στα δραστικά κύτταρα</w:t>
      </w:r>
    </w:p>
    <w:p w14:paraId="3B8D2F40" w14:textId="77777777" w:rsidR="00C313E8" w:rsidRDefault="00C313E8" w:rsidP="00C313E8">
      <w:pPr>
        <w:pStyle w:val="a3"/>
        <w:keepNext/>
        <w:jc w:val="center"/>
      </w:pPr>
      <w:r>
        <w:rPr>
          <w:noProof/>
        </w:rPr>
        <w:drawing>
          <wp:inline distT="0" distB="0" distL="0" distR="0" wp14:anchorId="0083613A" wp14:editId="6909A28E">
            <wp:extent cx="3701415" cy="2020324"/>
            <wp:effectExtent l="0" t="0" r="0" b="0"/>
            <wp:docPr id="898014403" name="Picture 1" descr="&#10;A diagram of a nerve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14403" name="Picture 1" descr="&#10;A diagram of a nerve cell"/>
                    <pic:cNvPicPr/>
                  </pic:nvPicPr>
                  <pic:blipFill>
                    <a:blip r:embed="rId32"/>
                    <a:stretch>
                      <a:fillRect/>
                    </a:stretch>
                  </pic:blipFill>
                  <pic:spPr>
                    <a:xfrm>
                      <a:off x="0" y="0"/>
                      <a:ext cx="3704831" cy="2022188"/>
                    </a:xfrm>
                    <a:prstGeom prst="rect">
                      <a:avLst/>
                    </a:prstGeom>
                  </pic:spPr>
                </pic:pic>
              </a:graphicData>
            </a:graphic>
          </wp:inline>
        </w:drawing>
      </w:r>
    </w:p>
    <w:p w14:paraId="0ED2150D" w14:textId="2A5AC4D9" w:rsidR="00C313E8" w:rsidRPr="00C313E8" w:rsidRDefault="00C313E8" w:rsidP="00C331F6">
      <w:pPr>
        <w:pStyle w:val="a8"/>
        <w:jc w:val="center"/>
      </w:pPr>
      <w:bookmarkStart w:id="20" w:name="_Toc146817983"/>
      <w:bookmarkStart w:id="21" w:name="_Toc146888311"/>
      <w:bookmarkStart w:id="22" w:name="_Toc146888522"/>
      <w:bookmarkStart w:id="23" w:name="_Toc146901689"/>
      <w:r>
        <w:t xml:space="preserve">Εικόνα </w:t>
      </w:r>
      <w:fldSimple w:instr=" SEQ Εικόνα \* ARABIC ">
        <w:r w:rsidR="001B7BF9">
          <w:rPr>
            <w:noProof/>
          </w:rPr>
          <w:t>2</w:t>
        </w:r>
      </w:fldSimple>
      <w:r>
        <w:t>: Η δομή ενός νευρώνα</w:t>
      </w:r>
      <w:r w:rsidR="00BE408B">
        <w:t xml:space="preserve"> </w:t>
      </w:r>
      <w:r w:rsidR="00BE408B">
        <w:fldChar w:fldCharType="begin"/>
      </w:r>
      <w:r w:rsidR="00077B6A">
        <w:rPr>
          <w:caps w:val="0"/>
        </w:rPr>
        <w:instrText xml:space="preserve"> ADDIN ZOTERO_ITEM CSL_CITATION {"citationID":"CGIMPCSs","properties":{"formattedCitation":"[4]","plainCitation":"[4]","noteIndex":0},"citationItems":[{"id":74,"uris":["http://zotero.org/users/11986912/items/4BQTASIP"],"itemData":{"id":74,"type":"graphic","archive":"Originally Neuron.jpg taken from the US Federal (public domain) (Nerve Tissue, retrieved March 2007), redrawn by User:Dhp1080 in Illustrator. Source: \"Anatomy and Physiology\" by the US National Cancer Institute's Surveillance, Epidemiology and End Results (SEER) Program.","license":"[object HTMLSpanElement]","source":"Wikimedia Commons","title":"Ελληνικά:  Τυπική δομή ενός Νευρώνα.","title-short":"Ελληνικά","URL":"https://commons.wikimedia.org/wiki/File:Neuron_el.svg","author":[{"family":"Badseed","given":"User:Dhp1080","suffix":"translated and modified by"}],"accessed":{"date-parts":[["2023",9,26]]},"issued":{"date-parts":[["2013",1,24]]}}}],"schema":"https://github.com/citation-style-language/schema/raw/master/csl-citation.json"} </w:instrText>
      </w:r>
      <w:r w:rsidR="00BE408B">
        <w:fldChar w:fldCharType="separate"/>
      </w:r>
      <w:r w:rsidR="00BE408B" w:rsidRPr="00BE408B">
        <w:t>[4]</w:t>
      </w:r>
      <w:bookmarkEnd w:id="20"/>
      <w:bookmarkEnd w:id="21"/>
      <w:bookmarkEnd w:id="22"/>
      <w:bookmarkEnd w:id="23"/>
      <w:r w:rsidR="00BE408B">
        <w:fldChar w:fldCharType="end"/>
      </w:r>
      <w:r>
        <w:t xml:space="preserve"> </w:t>
      </w:r>
    </w:p>
    <w:p w14:paraId="0FACA1FB" w14:textId="77777777" w:rsidR="00FD3926" w:rsidRDefault="00FD3926">
      <w:pPr>
        <w:pStyle w:val="a3"/>
      </w:pPr>
    </w:p>
    <w:p w14:paraId="6CCEDFF0"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D3E62DB" w14:textId="77777777" w:rsidR="00D91DC5" w:rsidRDefault="002422BB" w:rsidP="002422BB">
      <w:pPr>
        <w:pStyle w:val="a6"/>
      </w:pPr>
      <w:bookmarkStart w:id="24" w:name="_Toc146888523"/>
      <w:r>
        <w:t>2.2 Ηλεκτροεγκεφαλογράφημα</w:t>
      </w:r>
      <w:bookmarkEnd w:id="24"/>
    </w:p>
    <w:p w14:paraId="291DAAA0" w14:textId="54C4C1D5" w:rsidR="002D6711" w:rsidRDefault="002D6711" w:rsidP="00431F29">
      <w:pPr>
        <w:pStyle w:val="a3"/>
      </w:pPr>
      <w:r>
        <w:t xml:space="preserve">Το ηλεκτροεγκεφαλογράφημα είναι η διαδικασία καταγραφής νευρικών ώσεων με τη βοήθεια ηλεκτροδίων που τοποθετούνται </w:t>
      </w:r>
      <w:r w:rsidR="00C95D4D">
        <w:t xml:space="preserve">σε συγκεκριμένες θέσεις </w:t>
      </w:r>
      <w:r>
        <w:t>στο κρανίο και έχουν επαφή με το δέρμα</w:t>
      </w:r>
      <w:r w:rsidR="00C95D4D">
        <w:t>.</w:t>
      </w:r>
      <w:r w:rsidR="00994812" w:rsidRPr="00994812">
        <w:t xml:space="preserve"> </w:t>
      </w:r>
      <w:r w:rsidR="00994812">
        <w:t xml:space="preserve">Οι μετρήσεις που </w:t>
      </w:r>
      <w:r w:rsidR="00AB7E2E">
        <w:t xml:space="preserve">περιλαμβάνει το </w:t>
      </w:r>
      <w:r w:rsidR="00994812">
        <w:t>ηλεκτροεγκεφαλογράφημα ποικίλ</w:t>
      </w:r>
      <w:r w:rsidR="00431F29">
        <w:t>ουν</w:t>
      </w:r>
      <w:r w:rsidR="00994812">
        <w:t xml:space="preserve"> ανάλογα με τη τοποθεσία των ηλεκτροδίων</w:t>
      </w:r>
      <w:r w:rsidR="00431F29">
        <w:t>,</w:t>
      </w:r>
      <w:r w:rsidR="00994812">
        <w:t xml:space="preserve"> παραδείγματος χάρη οι </w:t>
      </w:r>
      <w:r w:rsidR="00431F29">
        <w:t>νευρώνες που είναι υπεύθυνοι για την όραση βρ</w:t>
      </w:r>
      <w:r w:rsidR="00994812">
        <w:t>ίσκ</w:t>
      </w:r>
      <w:r w:rsidR="00431F29">
        <w:t>ον</w:t>
      </w:r>
      <w:r w:rsidR="00994812">
        <w:t xml:space="preserve">ται στο πίσω μέρος του κεφαλιού οπότε εάν τα </w:t>
      </w:r>
      <w:r w:rsidR="00431F29">
        <w:t>ηλεκτρόδια βρίσκονται στο μπροστινό μέρος, το σήμα περνάει μέσα από ενδιάμεσους ιστούς και οστά και το ηλεκτροεγκεφαλογράφημα χάνει την πληροφορία των συγκεκριμένων νευρώνων.</w:t>
      </w:r>
      <w:r w:rsidR="003222BD">
        <w:t xml:space="preserve"> Το μυαλό παράγει πέντε ρυθμούς οι οποίοι είναι οι εξής</w:t>
      </w:r>
      <w:r w:rsidR="00AB7E2E">
        <w:t>:</w:t>
      </w:r>
    </w:p>
    <w:p w14:paraId="34CC847D" w14:textId="5AD420DC" w:rsidR="00AB7E2E" w:rsidRDefault="003222BD" w:rsidP="00815CF1">
      <w:pPr>
        <w:pStyle w:val="a3"/>
        <w:numPr>
          <w:ilvl w:val="0"/>
          <w:numId w:val="19"/>
        </w:numPr>
      </w:pPr>
      <w:r w:rsidRPr="00AB7E2E">
        <w:rPr>
          <w:b/>
          <w:bCs/>
          <w:lang w:val="en-US"/>
        </w:rPr>
        <w:t>Delta</w:t>
      </w:r>
      <w:r w:rsidRPr="00AB7E2E">
        <w:rPr>
          <w:b/>
          <w:bCs/>
        </w:rPr>
        <w:t xml:space="preserve"> (</w:t>
      </w:r>
      <w:r w:rsidR="000C498D" w:rsidRPr="000C498D">
        <w:rPr>
          <w:b/>
          <w:bCs/>
        </w:rPr>
        <w:t>&gt;4</w:t>
      </w:r>
      <w:r w:rsidRPr="00AB7E2E">
        <w:rPr>
          <w:b/>
          <w:bCs/>
        </w:rPr>
        <w:t xml:space="preserve"> </w:t>
      </w:r>
      <w:r w:rsidRPr="00AB7E2E">
        <w:rPr>
          <w:b/>
          <w:bCs/>
          <w:lang w:val="en-US"/>
        </w:rPr>
        <w:t>Hz</w:t>
      </w:r>
      <w:r w:rsidRPr="00AB7E2E">
        <w:rPr>
          <w:b/>
          <w:bCs/>
        </w:rPr>
        <w:t>)</w:t>
      </w:r>
      <w:r w:rsidR="00AB7E2E">
        <w:t xml:space="preserve"> </w:t>
      </w:r>
      <w:r w:rsidR="00AB7E2E">
        <w:sym w:font="Wingdings" w:char="F0E0"/>
      </w:r>
      <w:r w:rsidR="00AB7E2E" w:rsidRPr="00AB7E2E">
        <w:t xml:space="preserve"> </w:t>
      </w:r>
      <w:r w:rsidR="00AB7E2E">
        <w:t>Ο ρυθμός δέλτα επικρατεί στον ύπνο</w:t>
      </w:r>
      <w:r w:rsidR="00BE408B">
        <w:t xml:space="preserve"> </w:t>
      </w:r>
      <w:r w:rsidR="00BE408B">
        <w:fldChar w:fldCharType="begin"/>
      </w:r>
      <w:r w:rsidR="00077B6A">
        <w:instrText xml:space="preserve"> ADDIN ZOTERO_ITEM CSL_CITATION {"citationID":"sTB3sbel","properties":{"formattedCitation":"[5]","plainCitation":"[5]","noteIndex":0},"citationItems":[{"id":78,"uris":["http://zotero.org/users/11986912/items/KDLSBF3S"],"itemData":{"id":78,"type":"chapter","abstract":"Emotion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C."}],"accessed":{"date-parts":[["2023",9,26]]},"issued":{"date-parts":[["2016",1,1]]}}}],"schema":"https://github.com/citation-style-language/schema/raw/master/csl-citation.json"} </w:instrText>
      </w:r>
      <w:r w:rsidR="00BE408B">
        <w:fldChar w:fldCharType="separate"/>
      </w:r>
      <w:r w:rsidR="00BE408B" w:rsidRPr="00BE408B">
        <w:t>[5]</w:t>
      </w:r>
      <w:r w:rsidR="00BE408B">
        <w:fldChar w:fldCharType="end"/>
      </w:r>
    </w:p>
    <w:p w14:paraId="2A546550" w14:textId="750D7C2A" w:rsidR="003222BD" w:rsidRPr="00815CF1" w:rsidRDefault="003222BD" w:rsidP="00815CF1">
      <w:pPr>
        <w:pStyle w:val="a3"/>
        <w:numPr>
          <w:ilvl w:val="0"/>
          <w:numId w:val="19"/>
        </w:numPr>
      </w:pPr>
      <w:r w:rsidRPr="00AB7E2E">
        <w:rPr>
          <w:b/>
          <w:bCs/>
          <w:lang w:val="en-US"/>
        </w:rPr>
        <w:lastRenderedPageBreak/>
        <w:t>Theta</w:t>
      </w:r>
      <w:r w:rsidRPr="00AB7E2E">
        <w:rPr>
          <w:b/>
          <w:bCs/>
        </w:rPr>
        <w:t xml:space="preserve"> (4-8 </w:t>
      </w:r>
      <w:r w:rsidRPr="00AB7E2E">
        <w:rPr>
          <w:b/>
          <w:bCs/>
          <w:lang w:val="en-US"/>
        </w:rPr>
        <w:t>Hz</w:t>
      </w:r>
      <w:r w:rsidRPr="00AB7E2E">
        <w:rPr>
          <w:b/>
          <w:bCs/>
        </w:rPr>
        <w:t>)</w:t>
      </w:r>
      <w:r w:rsidR="00815CF1" w:rsidRPr="00815CF1">
        <w:t xml:space="preserve"> </w:t>
      </w:r>
      <w:r w:rsidR="00815CF1">
        <w:sym w:font="Wingdings" w:char="F0E0"/>
      </w:r>
      <w:r w:rsidR="00815CF1" w:rsidRPr="00815CF1">
        <w:t xml:space="preserve"> </w:t>
      </w:r>
      <w:r w:rsidR="00AB7E2E">
        <w:t xml:space="preserve">Ο ρυθμός θήτα επικρατεί όταν το άτομο είναι ένα στάδιο πριν τον ύπνο </w:t>
      </w:r>
      <w:r w:rsidR="00BE408B">
        <w:fldChar w:fldCharType="begin"/>
      </w:r>
      <w:r w:rsidR="00077B6A">
        <w:instrText xml:space="preserve"> ADDIN ZOTERO_ITEM CSL_CITATION {"citationID":"49KHUzkO","properties":{"formattedCitation":"[5]","plainCitation":"[5]","noteIndex":0},"citationItems":[{"id":78,"uris":["http://zotero.org/users/11986912/items/KDLSBF3S"],"itemData":{"id":78,"type":"chapter","abstract":"Emotion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C."}],"accessed":{"date-parts":[["2023",9,26]]},"issued":{"date-parts":[["2016",1,1]]}}}],"schema":"https://github.com/citation-style-language/schema/raw/master/csl-citation.json"} </w:instrText>
      </w:r>
      <w:r w:rsidR="00BE408B">
        <w:fldChar w:fldCharType="separate"/>
      </w:r>
      <w:r w:rsidR="00BE408B" w:rsidRPr="00BE408B">
        <w:t>[5]</w:t>
      </w:r>
      <w:r w:rsidR="00BE408B">
        <w:fldChar w:fldCharType="end"/>
      </w:r>
    </w:p>
    <w:p w14:paraId="46E36578" w14:textId="10F41E6D" w:rsidR="003222BD" w:rsidRPr="003222BD" w:rsidRDefault="003222BD" w:rsidP="003222BD">
      <w:pPr>
        <w:pStyle w:val="a3"/>
        <w:numPr>
          <w:ilvl w:val="0"/>
          <w:numId w:val="19"/>
        </w:numPr>
      </w:pPr>
      <w:r w:rsidRPr="00AB7E2E">
        <w:rPr>
          <w:b/>
          <w:bCs/>
          <w:lang w:val="en-US"/>
        </w:rPr>
        <w:t>Alpha</w:t>
      </w:r>
      <w:r w:rsidRPr="00AB7E2E">
        <w:rPr>
          <w:b/>
          <w:bCs/>
        </w:rPr>
        <w:t xml:space="preserve"> (8-13 </w:t>
      </w:r>
      <w:r w:rsidRPr="00AB7E2E">
        <w:rPr>
          <w:b/>
          <w:bCs/>
          <w:lang w:val="en-US"/>
        </w:rPr>
        <w:t>Hz</w:t>
      </w:r>
      <w:r w:rsidRPr="00AB7E2E">
        <w:rPr>
          <w:b/>
          <w:bCs/>
        </w:rPr>
        <w:t>)</w:t>
      </w:r>
      <w:r w:rsidR="00815CF1">
        <w:t xml:space="preserve"> </w:t>
      </w:r>
      <w:r w:rsidR="00815CF1">
        <w:sym w:font="Wingdings" w:char="F0E0"/>
      </w:r>
      <w:r w:rsidR="00815CF1">
        <w:t xml:space="preserve"> Παράγουμε ρυθμό άλφα όταν δεν υπάρχει εγκεφαλική δραστηριότητα και όταν υπάρχει </w:t>
      </w:r>
      <w:r w:rsidR="00773AFF">
        <w:t xml:space="preserve">χαλάρωση, επιπλέον ενισχύεται ο ρυθμός άλφα αν το άτομο έχει τα μάτια κλειστά </w:t>
      </w:r>
      <w:r w:rsidR="00BE408B" w:rsidRPr="00BE408B">
        <w:t>[</w:t>
      </w:r>
      <w:r w:rsidR="001B6248" w:rsidRPr="001B6248">
        <w:t>5]</w:t>
      </w:r>
    </w:p>
    <w:p w14:paraId="29C473C8" w14:textId="6F0E4183" w:rsidR="003222BD" w:rsidRPr="003222BD" w:rsidRDefault="003222BD" w:rsidP="003222BD">
      <w:pPr>
        <w:pStyle w:val="a3"/>
        <w:numPr>
          <w:ilvl w:val="0"/>
          <w:numId w:val="19"/>
        </w:numPr>
      </w:pPr>
      <w:r w:rsidRPr="00AB7E2E">
        <w:rPr>
          <w:b/>
          <w:bCs/>
          <w:lang w:val="en-US"/>
        </w:rPr>
        <w:t>Beta</w:t>
      </w:r>
      <w:r w:rsidRPr="00AB7E2E">
        <w:rPr>
          <w:b/>
          <w:bCs/>
        </w:rPr>
        <w:t xml:space="preserve"> (13-30 </w:t>
      </w:r>
      <w:r w:rsidRPr="00AB7E2E">
        <w:rPr>
          <w:b/>
          <w:bCs/>
          <w:lang w:val="en-US"/>
        </w:rPr>
        <w:t>Hz</w:t>
      </w:r>
      <w:r w:rsidRPr="00AB7E2E">
        <w:rPr>
          <w:b/>
          <w:bCs/>
        </w:rPr>
        <w:t>)</w:t>
      </w:r>
      <w:r w:rsidR="00815CF1">
        <w:t xml:space="preserve"> </w:t>
      </w:r>
      <w:r w:rsidR="00815CF1">
        <w:sym w:font="Wingdings" w:char="F0E0"/>
      </w:r>
      <w:r w:rsidR="00815CF1">
        <w:t xml:space="preserve"> Όταν υπάρχει εγκεφαλική δραστηριότητα </w:t>
      </w:r>
      <w:r w:rsidR="00773AFF">
        <w:t xml:space="preserve">κυριαρχεί ο </w:t>
      </w:r>
      <w:r w:rsidR="00815CF1">
        <w:t>βήτα ρυθμό</w:t>
      </w:r>
      <w:r w:rsidR="00773AFF">
        <w:t>ς</w:t>
      </w:r>
      <w:r w:rsidR="001B6248" w:rsidRPr="001B6248">
        <w:t xml:space="preserve"> [5]</w:t>
      </w:r>
      <w:r w:rsidR="00815CF1">
        <w:t>.</w:t>
      </w:r>
    </w:p>
    <w:p w14:paraId="1F0DC151" w14:textId="06357A17" w:rsidR="003222BD" w:rsidRDefault="003222BD" w:rsidP="00431F29">
      <w:pPr>
        <w:pStyle w:val="a3"/>
        <w:numPr>
          <w:ilvl w:val="0"/>
          <w:numId w:val="19"/>
        </w:numPr>
      </w:pPr>
      <w:r w:rsidRPr="00AB7E2E">
        <w:rPr>
          <w:b/>
          <w:bCs/>
          <w:lang w:val="en-US"/>
        </w:rPr>
        <w:t>Gamma</w:t>
      </w:r>
      <w:r w:rsidRPr="00AB7E2E">
        <w:rPr>
          <w:b/>
          <w:bCs/>
        </w:rPr>
        <w:t xml:space="preserve"> (&gt;30 </w:t>
      </w:r>
      <w:r w:rsidRPr="00AB7E2E">
        <w:rPr>
          <w:b/>
          <w:bCs/>
          <w:lang w:val="en-US"/>
        </w:rPr>
        <w:t>Hz</w:t>
      </w:r>
      <w:r w:rsidR="00815CF1" w:rsidRPr="00AB7E2E">
        <w:rPr>
          <w:b/>
          <w:bCs/>
        </w:rPr>
        <w:t>)</w:t>
      </w:r>
      <w:r w:rsidR="00AB7E2E">
        <w:t xml:space="preserve"> </w:t>
      </w:r>
      <w:r w:rsidR="00AB7E2E">
        <w:sym w:font="Wingdings" w:char="F0E0"/>
      </w:r>
      <w:r w:rsidR="00AB7E2E">
        <w:t xml:space="preserve"> Όταν υπάρχει βαθιά συγκέντρωση επικρατεί ο </w:t>
      </w:r>
      <w:proofErr w:type="spellStart"/>
      <w:r w:rsidR="00AB7E2E">
        <w:t>γάμμα</w:t>
      </w:r>
      <w:proofErr w:type="spellEnd"/>
      <w:r w:rsidR="00AB7E2E">
        <w:t xml:space="preserve"> ρυθμός</w:t>
      </w:r>
      <w:r w:rsidR="001B6248" w:rsidRPr="001B6248">
        <w:t xml:space="preserve"> [5]</w:t>
      </w:r>
    </w:p>
    <w:p w14:paraId="218DA564" w14:textId="77777777" w:rsidR="00AB7E2E" w:rsidRDefault="00AB7E2E" w:rsidP="00431F29">
      <w:pPr>
        <w:pStyle w:val="a3"/>
      </w:pPr>
    </w:p>
    <w:p w14:paraId="29BC5CB6" w14:textId="77777777" w:rsidR="000C498D" w:rsidRDefault="00AB7E2E" w:rsidP="000C498D">
      <w:pPr>
        <w:pStyle w:val="a3"/>
        <w:keepNext/>
        <w:jc w:val="center"/>
      </w:pPr>
      <w:r>
        <w:rPr>
          <w:noProof/>
        </w:rPr>
        <w:drawing>
          <wp:inline distT="0" distB="0" distL="0" distR="0" wp14:anchorId="32C5E357" wp14:editId="04DC104C">
            <wp:extent cx="4465320" cy="3960607"/>
            <wp:effectExtent l="0" t="0" r="0" b="1905"/>
            <wp:docPr id="3755903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030" name="Picture 1" descr="A diagram of a graph&#10;&#10;Description automatically generated with medium confidence"/>
                    <pic:cNvPicPr/>
                  </pic:nvPicPr>
                  <pic:blipFill>
                    <a:blip r:embed="rId33"/>
                    <a:stretch>
                      <a:fillRect/>
                    </a:stretch>
                  </pic:blipFill>
                  <pic:spPr>
                    <a:xfrm>
                      <a:off x="0" y="0"/>
                      <a:ext cx="4471688" cy="3966255"/>
                    </a:xfrm>
                    <a:prstGeom prst="rect">
                      <a:avLst/>
                    </a:prstGeom>
                  </pic:spPr>
                </pic:pic>
              </a:graphicData>
            </a:graphic>
          </wp:inline>
        </w:drawing>
      </w:r>
    </w:p>
    <w:p w14:paraId="23EB2DB7" w14:textId="4CC9C628" w:rsidR="00AB7E2E" w:rsidRDefault="000C498D" w:rsidP="000C498D">
      <w:pPr>
        <w:pStyle w:val="a8"/>
        <w:jc w:val="center"/>
      </w:pPr>
      <w:bookmarkStart w:id="25" w:name="_Toc146817984"/>
      <w:bookmarkStart w:id="26" w:name="_Toc146888313"/>
      <w:bookmarkStart w:id="27" w:name="_Toc146888524"/>
      <w:bookmarkStart w:id="28" w:name="_Toc146901690"/>
      <w:r w:rsidRPr="000C498D">
        <w:t xml:space="preserve">Εικόνα </w:t>
      </w:r>
      <w:r>
        <w:fldChar w:fldCharType="begin"/>
      </w:r>
      <w:r w:rsidRPr="000C498D">
        <w:instrText xml:space="preserve"> </w:instrText>
      </w:r>
      <w:r>
        <w:instrText>SEQ</w:instrText>
      </w:r>
      <w:r w:rsidRPr="000C498D">
        <w:instrText xml:space="preserve"> Εικόνα \* </w:instrText>
      </w:r>
      <w:r>
        <w:instrText>ARABIC</w:instrText>
      </w:r>
      <w:r w:rsidRPr="000C498D">
        <w:instrText xml:space="preserve"> </w:instrText>
      </w:r>
      <w:r>
        <w:fldChar w:fldCharType="separate"/>
      </w:r>
      <w:r w:rsidR="001B7BF9">
        <w:rPr>
          <w:noProof/>
        </w:rPr>
        <w:t>3</w:t>
      </w:r>
      <w:r>
        <w:fldChar w:fldCharType="end"/>
      </w:r>
      <w:r>
        <w:t>:</w:t>
      </w:r>
      <w:r w:rsidRPr="00BB406E">
        <w:t xml:space="preserve"> ΟΙ ΠΕΝΤΕ ΡΥΘΜΟΙ ΤΟΥ ΕΓΚΕΦΑΛΟΥ</w:t>
      </w:r>
      <w:r w:rsidR="001B6248" w:rsidRPr="001B6248">
        <w:t xml:space="preserve"> </w:t>
      </w:r>
      <w:r>
        <w:t>[</w:t>
      </w:r>
      <w:r w:rsidR="001B6248" w:rsidRPr="001B6248">
        <w:t>5</w:t>
      </w:r>
      <w:r>
        <w:t>]</w:t>
      </w:r>
      <w:bookmarkEnd w:id="25"/>
      <w:bookmarkEnd w:id="26"/>
      <w:bookmarkEnd w:id="27"/>
      <w:bookmarkEnd w:id="28"/>
    </w:p>
    <w:p w14:paraId="027BFB69" w14:textId="77777777" w:rsidR="003C1774" w:rsidRPr="00924B66" w:rsidRDefault="003C1774" w:rsidP="00AB7E2E">
      <w:pPr>
        <w:pStyle w:val="a3"/>
        <w:keepNext/>
        <w:jc w:val="center"/>
      </w:pPr>
    </w:p>
    <w:p w14:paraId="6BB0A38C" w14:textId="03202018" w:rsidR="000C498D" w:rsidRPr="00A408DA" w:rsidRDefault="00A408DA" w:rsidP="003C1774">
      <w:pPr>
        <w:pStyle w:val="a6"/>
      </w:pPr>
      <w:bookmarkStart w:id="29" w:name="_Toc146888525"/>
      <w:r w:rsidRPr="003C1774">
        <w:t xml:space="preserve">2.3 </w:t>
      </w:r>
      <w:r>
        <w:t>Παρόμοιες εφαρμογές</w:t>
      </w:r>
      <w:bookmarkEnd w:id="29"/>
    </w:p>
    <w:p w14:paraId="0D9A6FB4" w14:textId="67814FEE" w:rsidR="000C498D" w:rsidRDefault="003C1774" w:rsidP="003C1774">
      <w:pPr>
        <w:pStyle w:val="a3"/>
      </w:pPr>
      <w:r>
        <w:t xml:space="preserve">Η εταιρία </w:t>
      </w:r>
      <w:proofErr w:type="spellStart"/>
      <w:r>
        <w:rPr>
          <w:lang w:val="en-US"/>
        </w:rPr>
        <w:t>Mindwave</w:t>
      </w:r>
      <w:proofErr w:type="spellEnd"/>
      <w:r w:rsidRPr="003C1774">
        <w:t xml:space="preserve"> </w:t>
      </w:r>
      <w:r w:rsidR="00773AFF">
        <w:t xml:space="preserve">εκτός </w:t>
      </w:r>
      <w:r>
        <w:t xml:space="preserve">από </w:t>
      </w:r>
      <w:proofErr w:type="spellStart"/>
      <w:r w:rsidR="00773AFF">
        <w:t>εγκεφαλογράφους</w:t>
      </w:r>
      <w:proofErr w:type="spellEnd"/>
      <w:r w:rsidR="00773AFF">
        <w:t xml:space="preserve"> </w:t>
      </w:r>
      <w:r>
        <w:t xml:space="preserve">παρέχει αρκετά </w:t>
      </w:r>
      <w:r w:rsidR="001B6248">
        <w:t>ηλεκτρονικά</w:t>
      </w:r>
      <w:r w:rsidR="001B6248" w:rsidRPr="001B6248">
        <w:t xml:space="preserve"> </w:t>
      </w:r>
      <w:r>
        <w:t>παιχνίδια που εκτός από διασκέδαση και ψυχολογία προσφέρουν εναλλακτικό τρόπο εξάσκησης συγκέντρωσης και χαλάρωσης.</w:t>
      </w:r>
      <w:r w:rsidR="00081E51">
        <w:t xml:space="preserve"> Η εταιρία παρέχει πάνω από </w:t>
      </w:r>
      <w:r w:rsidR="008C512E">
        <w:t>30</w:t>
      </w:r>
      <w:r w:rsidR="00081E51">
        <w:t xml:space="preserve"> παιχνίδια εμείς θα εστιάσουμε σε μερικά από αυτά.</w:t>
      </w:r>
    </w:p>
    <w:p w14:paraId="373B04A5" w14:textId="5D3AA02F" w:rsidR="00081E51" w:rsidRDefault="00081E51" w:rsidP="00081E51">
      <w:pPr>
        <w:pStyle w:val="a3"/>
        <w:numPr>
          <w:ilvl w:val="0"/>
          <w:numId w:val="20"/>
        </w:numPr>
      </w:pPr>
      <w:r>
        <w:t xml:space="preserve">Το πρώτο παιχνίδι είναι το </w:t>
      </w:r>
      <w:r w:rsidRPr="00924B66">
        <w:rPr>
          <w:b/>
          <w:bCs/>
          <w:lang w:val="en-US"/>
        </w:rPr>
        <w:t>Little</w:t>
      </w:r>
      <w:r w:rsidRPr="00924B66">
        <w:rPr>
          <w:b/>
          <w:bCs/>
        </w:rPr>
        <w:t xml:space="preserve"> </w:t>
      </w:r>
      <w:r w:rsidRPr="00924B66">
        <w:rPr>
          <w:b/>
          <w:bCs/>
          <w:lang w:val="en-US"/>
        </w:rPr>
        <w:t>Buddha</w:t>
      </w:r>
      <w:r w:rsidR="001B6248" w:rsidRPr="001B6248">
        <w:rPr>
          <w:b/>
          <w:bCs/>
        </w:rPr>
        <w:t xml:space="preserve"> </w:t>
      </w:r>
      <w:r w:rsidR="001B6248">
        <w:rPr>
          <w:b/>
          <w:bCs/>
          <w:lang w:val="en-US"/>
        </w:rPr>
        <w:fldChar w:fldCharType="begin"/>
      </w:r>
      <w:r w:rsidR="00077B6A">
        <w:rPr>
          <w:b/>
          <w:bCs/>
        </w:rPr>
        <w:instrText xml:space="preserve"> ADDIN ZOTERO_ITEM CSL_CITATION {"citationID":"I6bVjSA8","properties":{"formattedCitation":"[6]","plainCitation":"[6]","noteIndex":0},"citationItems":[{"id":98,"uris":["http://zotero.org/users/11986912/items/D5JWYM3A"],"itemData":{"id":98,"type":"webpage","abstract":"The application was created for the regular practice of meditation and attention with bluetooth EEG neuro headsets of NeuroSky, Brainlink. There is a choice of visualizations of the process and many settings for each session (both visual and sound). There are two visualizations so far, but it is planned to add new ones","language":"en","title":"Little Buddha: meditation with EEG neuro-headsets","title-short":"Little Buddha","URL":"https://store.neurosky.com/products/little-buddha-meditation-with-eeg-neuro-headsets","accessed":{"date-parts":[["2023",9,27]]}}}],"schema":"https://github.com/citation-style-language/schema/raw/master/csl-citation.json"} </w:instrText>
      </w:r>
      <w:r w:rsidR="001B6248">
        <w:rPr>
          <w:b/>
          <w:bCs/>
          <w:lang w:val="en-US"/>
        </w:rPr>
        <w:fldChar w:fldCharType="separate"/>
      </w:r>
      <w:r w:rsidR="001B6248" w:rsidRPr="001B6248">
        <w:t>[6]</w:t>
      </w:r>
      <w:r w:rsidR="001B6248">
        <w:rPr>
          <w:b/>
          <w:bCs/>
          <w:lang w:val="en-US"/>
        </w:rPr>
        <w:fldChar w:fldCharType="end"/>
      </w:r>
      <w:r w:rsidRPr="00081E51">
        <w:t>.</w:t>
      </w:r>
      <w:r>
        <w:t xml:space="preserve"> Το συγκεκριμένο παιχνίδι</w:t>
      </w:r>
      <w:r w:rsidRPr="00081E51">
        <w:t xml:space="preserve"> </w:t>
      </w:r>
      <w:r>
        <w:t xml:space="preserve">εστιάζει </w:t>
      </w:r>
      <w:r w:rsidR="008C512E">
        <w:t xml:space="preserve">στη </w:t>
      </w:r>
      <w:r>
        <w:t>νοητική χαλάρωση,</w:t>
      </w:r>
      <w:r w:rsidR="008C512E">
        <w:t xml:space="preserve"> εμπεριέχει </w:t>
      </w:r>
      <w:r>
        <w:t>σύστημα</w:t>
      </w:r>
      <w:r w:rsidR="008C512E">
        <w:t xml:space="preserve"> επιπέδων δυσκολίας με</w:t>
      </w:r>
      <w:r>
        <w:t xml:space="preserve"> επιβράβευσ</w:t>
      </w:r>
      <w:r w:rsidR="00E777E3">
        <w:t>η</w:t>
      </w:r>
      <w:r>
        <w:t>.</w:t>
      </w:r>
      <w:r w:rsidR="00E777E3">
        <w:t xml:space="preserve"> Αποθηκεύει τα αποτελέσματα του κάθε γύρο</w:t>
      </w:r>
      <w:r w:rsidR="00A30658">
        <w:t>υ</w:t>
      </w:r>
      <w:r w:rsidR="00E777E3">
        <w:t xml:space="preserve"> για ανάλυση και αυτό-βελτίωση</w:t>
      </w:r>
      <w:r w:rsidR="00A30658">
        <w:t>, ενώ ταυτόχρονα έχει προφίλ για να μπορούν πολλαπλά άτομα να χρησιμοποιούν την εφαρμογή</w:t>
      </w:r>
      <w:r w:rsidR="00E777E3">
        <w:t xml:space="preserve">. Η εταιρία </w:t>
      </w:r>
      <w:r w:rsidR="00E777E3">
        <w:lastRenderedPageBreak/>
        <w:t>διαφημίζει το συγκεκριμένο παιχνίδι</w:t>
      </w:r>
      <w:r w:rsidR="00773AFF">
        <w:t xml:space="preserve"> ως ένα τρόπο </w:t>
      </w:r>
      <w:r w:rsidR="00E777E3">
        <w:t>αποφυγή</w:t>
      </w:r>
      <w:r w:rsidR="00773AFF">
        <w:t>ς</w:t>
      </w:r>
      <w:r w:rsidR="00E777E3">
        <w:t xml:space="preserve"> </w:t>
      </w:r>
      <w:r w:rsidR="00773AFF">
        <w:t>ή</w:t>
      </w:r>
      <w:r w:rsidR="00E777E3">
        <w:t xml:space="preserve"> αντιμετώπιση</w:t>
      </w:r>
      <w:r w:rsidR="00773AFF">
        <w:t>ς</w:t>
      </w:r>
      <w:r w:rsidR="00E777E3">
        <w:t xml:space="preserve"> </w:t>
      </w:r>
      <w:r w:rsidR="001B6248">
        <w:t>δ</w:t>
      </w:r>
      <w:r w:rsidR="00924B66" w:rsidRPr="00924B66">
        <w:t>ιαταραχή</w:t>
      </w:r>
      <w:r w:rsidR="001B6248">
        <w:t>ς</w:t>
      </w:r>
      <w:r w:rsidR="00924B66" w:rsidRPr="00924B66">
        <w:t xml:space="preserve"> ελλειμματικής προσοχής</w:t>
      </w:r>
      <w:r w:rsidR="00924B66">
        <w:t>.</w:t>
      </w:r>
    </w:p>
    <w:p w14:paraId="4C81FC89" w14:textId="77777777" w:rsidR="00924B66" w:rsidRDefault="00924B66" w:rsidP="00924B66">
      <w:pPr>
        <w:pStyle w:val="a3"/>
        <w:keepNext/>
        <w:jc w:val="center"/>
      </w:pPr>
      <w:r>
        <w:rPr>
          <w:noProof/>
        </w:rPr>
        <w:drawing>
          <wp:inline distT="0" distB="0" distL="0" distR="0" wp14:anchorId="181413D4" wp14:editId="4B70D237">
            <wp:extent cx="3432884" cy="3038821"/>
            <wp:effectExtent l="0" t="0" r="0" b="9525"/>
            <wp:docPr id="27166814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68143" name="Picture 1" descr="A screenshot of a cell phone&#10;&#10;Description automatically generated"/>
                    <pic:cNvPicPr/>
                  </pic:nvPicPr>
                  <pic:blipFill>
                    <a:blip r:embed="rId34"/>
                    <a:stretch>
                      <a:fillRect/>
                    </a:stretch>
                  </pic:blipFill>
                  <pic:spPr>
                    <a:xfrm>
                      <a:off x="0" y="0"/>
                      <a:ext cx="3443030" cy="3047802"/>
                    </a:xfrm>
                    <a:prstGeom prst="rect">
                      <a:avLst/>
                    </a:prstGeom>
                  </pic:spPr>
                </pic:pic>
              </a:graphicData>
            </a:graphic>
          </wp:inline>
        </w:drawing>
      </w:r>
    </w:p>
    <w:p w14:paraId="3F7DA37D" w14:textId="78430A91" w:rsidR="00924B66" w:rsidRPr="001B6248" w:rsidRDefault="00924B66" w:rsidP="00924B66">
      <w:pPr>
        <w:pStyle w:val="a8"/>
        <w:jc w:val="center"/>
      </w:pPr>
      <w:bookmarkStart w:id="30" w:name="_Toc146817985"/>
      <w:bookmarkStart w:id="31" w:name="_Toc146888315"/>
      <w:bookmarkStart w:id="32" w:name="_Toc146888526"/>
      <w:bookmarkStart w:id="33" w:name="_Toc146901691"/>
      <w:r w:rsidRPr="00924B66">
        <w:t xml:space="preserve">Εικόνα </w:t>
      </w:r>
      <w:r>
        <w:fldChar w:fldCharType="begin"/>
      </w:r>
      <w:r w:rsidRPr="00924B66">
        <w:instrText xml:space="preserve"> </w:instrText>
      </w:r>
      <w:r>
        <w:instrText>SEQ</w:instrText>
      </w:r>
      <w:r w:rsidRPr="00924B66">
        <w:instrText xml:space="preserve"> Εικόνα \* </w:instrText>
      </w:r>
      <w:r>
        <w:instrText>ARABIC</w:instrText>
      </w:r>
      <w:r w:rsidRPr="00924B66">
        <w:instrText xml:space="preserve"> </w:instrText>
      </w:r>
      <w:r>
        <w:fldChar w:fldCharType="separate"/>
      </w:r>
      <w:r w:rsidR="001B7BF9">
        <w:rPr>
          <w:noProof/>
        </w:rPr>
        <w:t>4</w:t>
      </w:r>
      <w:r>
        <w:fldChar w:fldCharType="end"/>
      </w:r>
      <w:r>
        <w:t>: Το παιχνίδι Little</w:t>
      </w:r>
      <w:r w:rsidRPr="00924B66">
        <w:t xml:space="preserve"> </w:t>
      </w:r>
      <w:r>
        <w:t>Buddha</w:t>
      </w:r>
      <w:r w:rsidRPr="00924B66">
        <w:t xml:space="preserve"> </w:t>
      </w:r>
      <w:r w:rsidR="001B6248">
        <w:t>και τα δεδομενα</w:t>
      </w:r>
      <w:r>
        <w:t xml:space="preserve"> κάθε γύρου</w:t>
      </w:r>
      <w:r w:rsidR="001B6248" w:rsidRPr="001B6248">
        <w:t xml:space="preserve"> [6]</w:t>
      </w:r>
      <w:bookmarkEnd w:id="30"/>
      <w:bookmarkEnd w:id="31"/>
      <w:bookmarkEnd w:id="32"/>
      <w:bookmarkEnd w:id="33"/>
    </w:p>
    <w:p w14:paraId="7B5D992D" w14:textId="77777777" w:rsidR="00A30658" w:rsidRDefault="00A30658" w:rsidP="00A30658">
      <w:pPr>
        <w:pStyle w:val="a3"/>
        <w:ind w:left="720"/>
      </w:pPr>
    </w:p>
    <w:p w14:paraId="656F65CF" w14:textId="39A6D6C0" w:rsidR="00924B66" w:rsidRDefault="003F1B61" w:rsidP="00081E51">
      <w:pPr>
        <w:pStyle w:val="a3"/>
        <w:numPr>
          <w:ilvl w:val="0"/>
          <w:numId w:val="20"/>
        </w:numPr>
      </w:pPr>
      <w:r>
        <w:t xml:space="preserve">Το επόμενό παιχνίδι είναι το </w:t>
      </w:r>
      <w:r w:rsidRPr="00A30658">
        <w:rPr>
          <w:b/>
          <w:bCs/>
          <w:lang w:val="en-US"/>
        </w:rPr>
        <w:t>Minds</w:t>
      </w:r>
      <w:r w:rsidRPr="00A30658">
        <w:rPr>
          <w:b/>
          <w:bCs/>
        </w:rPr>
        <w:t xml:space="preserve"> </w:t>
      </w:r>
      <w:r w:rsidRPr="00A30658">
        <w:rPr>
          <w:b/>
          <w:bCs/>
          <w:lang w:val="en-US"/>
        </w:rPr>
        <w:t>in</w:t>
      </w:r>
      <w:r w:rsidRPr="00A30658">
        <w:rPr>
          <w:b/>
          <w:bCs/>
        </w:rPr>
        <w:t xml:space="preserve"> </w:t>
      </w:r>
      <w:r w:rsidRPr="00A30658">
        <w:rPr>
          <w:b/>
          <w:bCs/>
          <w:lang w:val="en-US"/>
        </w:rPr>
        <w:t>Space</w:t>
      </w:r>
      <w:r w:rsidR="006053CE">
        <w:rPr>
          <w:b/>
          <w:bCs/>
        </w:rPr>
        <w:t xml:space="preserve"> </w:t>
      </w:r>
      <w:r w:rsidR="006053CE">
        <w:rPr>
          <w:b/>
          <w:bCs/>
        </w:rPr>
        <w:fldChar w:fldCharType="begin"/>
      </w:r>
      <w:r w:rsidR="00077B6A">
        <w:rPr>
          <w:b/>
          <w:bCs/>
        </w:rPr>
        <w:instrText xml:space="preserve"> ADDIN ZOTERO_ITEM CSL_CITATION {"citationID":"lAd3q6Ie","properties":{"formattedCitation":"[7]","plainCitation":"[7]","noteIndex":0},"citationItems":[{"id":97,"uris":["http://zotero.org/users/11986912/items/SZCG5EHN"],"itemData":{"id":97,"type":"webpage","abstract":"\"Minds in Space\" is a space shooter controlled with your brain.With attention and meditation levels read by an EEG headset from your brain, you power the laser gun and the shields.Your attention and meditation levels influence shooting and shield strength.- Collect energy balls to repair the space ship- Avoid meteors t","language":"en","title":"Minds in Space","URL":"https://store.neurosky.com/products/minds-in-space","accessed":{"date-parts":[["2023",9,27]]}}}],"schema":"https://github.com/citation-style-language/schema/raw/master/csl-citation.json"} </w:instrText>
      </w:r>
      <w:r w:rsidR="006053CE">
        <w:rPr>
          <w:b/>
          <w:bCs/>
        </w:rPr>
        <w:fldChar w:fldCharType="separate"/>
      </w:r>
      <w:r w:rsidR="006053CE" w:rsidRPr="006053CE">
        <w:t>[7]</w:t>
      </w:r>
      <w:r w:rsidR="006053CE">
        <w:rPr>
          <w:b/>
          <w:bCs/>
        </w:rPr>
        <w:fldChar w:fldCharType="end"/>
      </w:r>
      <w:r>
        <w:t>. Εστιάζει στην ταχεία εναλλαγή μεταξύ συγκέντρωσης και χαλάρωσης. Ο παίχτης πρέπει να συγκεντρώνεται για να καταστρέφει κομήτες και να χαλαρώνει για να παράγει ασπίδα στο διαστημόπλοιο του, ταυτόχρονα πρέπει να μετακινεί το σκάφος δεξιά και αριστερά με το δάχτυλο</w:t>
      </w:r>
      <w:r w:rsidR="006053CE">
        <w:t xml:space="preserve"> </w:t>
      </w:r>
      <w:r>
        <w:t>ώστε να επιτύχει καλό αποτέλεσμα. Εμπεριέχει επίπεδα δυσκολίας (εύκολο, μέτριο, δύσκολο)</w:t>
      </w:r>
      <w:r w:rsidRPr="003F1B61">
        <w:t xml:space="preserve"> </w:t>
      </w:r>
      <w:r>
        <w:t>και εκπαιδεύει τον παίχτη να εναλλάσσεται μεταξύ συγκέντρωσης και χαλάρωσης ενώ ταυτόχρονα είναι πολύ διασκεδαστικό.</w:t>
      </w:r>
    </w:p>
    <w:p w14:paraId="41602BD9" w14:textId="77777777" w:rsidR="006053CE" w:rsidRDefault="00A30658" w:rsidP="006053CE">
      <w:pPr>
        <w:pStyle w:val="a3"/>
        <w:keepNext/>
        <w:jc w:val="center"/>
      </w:pPr>
      <w:r>
        <w:rPr>
          <w:noProof/>
        </w:rPr>
        <w:drawing>
          <wp:inline distT="0" distB="0" distL="0" distR="0" wp14:anchorId="5152FC41" wp14:editId="603CF27A">
            <wp:extent cx="1672666" cy="2962656"/>
            <wp:effectExtent l="0" t="0" r="3810" b="9525"/>
            <wp:docPr id="4652249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4919" name="Picture 1" descr="A screenshot of a video game&#10;&#10;Description automatically generated"/>
                    <pic:cNvPicPr/>
                  </pic:nvPicPr>
                  <pic:blipFill>
                    <a:blip r:embed="rId35"/>
                    <a:stretch>
                      <a:fillRect/>
                    </a:stretch>
                  </pic:blipFill>
                  <pic:spPr>
                    <a:xfrm>
                      <a:off x="0" y="0"/>
                      <a:ext cx="1677354" cy="2970959"/>
                    </a:xfrm>
                    <a:prstGeom prst="rect">
                      <a:avLst/>
                    </a:prstGeom>
                  </pic:spPr>
                </pic:pic>
              </a:graphicData>
            </a:graphic>
          </wp:inline>
        </w:drawing>
      </w:r>
    </w:p>
    <w:p w14:paraId="3311237E" w14:textId="04F82F54" w:rsidR="003F1B61" w:rsidRPr="006053CE" w:rsidRDefault="006053CE" w:rsidP="006053CE">
      <w:pPr>
        <w:pStyle w:val="a8"/>
        <w:jc w:val="center"/>
      </w:pPr>
      <w:bookmarkStart w:id="34" w:name="_Toc146817986"/>
      <w:bookmarkStart w:id="35" w:name="_Toc146888316"/>
      <w:bookmarkStart w:id="36" w:name="_Toc146888527"/>
      <w:bookmarkStart w:id="37" w:name="_Toc146901692"/>
      <w:r w:rsidRPr="006053CE">
        <w:t xml:space="preserve">Εικόνα </w:t>
      </w:r>
      <w:r>
        <w:fldChar w:fldCharType="begin"/>
      </w:r>
      <w:r w:rsidRPr="006053CE">
        <w:instrText xml:space="preserve"> </w:instrText>
      </w:r>
      <w:r>
        <w:instrText>SEQ</w:instrText>
      </w:r>
      <w:r w:rsidRPr="006053CE">
        <w:instrText xml:space="preserve"> Εικόνα \* </w:instrText>
      </w:r>
      <w:r>
        <w:instrText>ARABIC</w:instrText>
      </w:r>
      <w:r w:rsidRPr="006053CE">
        <w:instrText xml:space="preserve"> </w:instrText>
      </w:r>
      <w:r>
        <w:fldChar w:fldCharType="separate"/>
      </w:r>
      <w:r w:rsidR="001B7BF9">
        <w:rPr>
          <w:noProof/>
        </w:rPr>
        <w:t>5</w:t>
      </w:r>
      <w:r>
        <w:fldChar w:fldCharType="end"/>
      </w:r>
      <w:r w:rsidRPr="006053CE">
        <w:t>:</w:t>
      </w:r>
      <w:r>
        <w:t xml:space="preserve"> Εικόνα εν ώρα παιχνιδιού Minds</w:t>
      </w:r>
      <w:r w:rsidRPr="006053CE">
        <w:t xml:space="preserve"> </w:t>
      </w:r>
      <w:r>
        <w:t>in</w:t>
      </w:r>
      <w:r w:rsidRPr="006053CE">
        <w:t xml:space="preserve"> </w:t>
      </w:r>
      <w:r>
        <w:t>Space [7]</w:t>
      </w:r>
      <w:bookmarkEnd w:id="34"/>
      <w:bookmarkEnd w:id="35"/>
      <w:bookmarkEnd w:id="36"/>
      <w:bookmarkEnd w:id="37"/>
    </w:p>
    <w:p w14:paraId="57ED1810" w14:textId="4F25117C" w:rsidR="003F1B61" w:rsidRDefault="003301D8" w:rsidP="00081E51">
      <w:pPr>
        <w:pStyle w:val="a3"/>
        <w:numPr>
          <w:ilvl w:val="0"/>
          <w:numId w:val="20"/>
        </w:numPr>
      </w:pPr>
      <w:r>
        <w:lastRenderedPageBreak/>
        <w:t xml:space="preserve">Το τελευταίο παιχνίδι που προτείνουμε το οποίο είναι παρόμοιο με το δικό μας είναι το </w:t>
      </w:r>
      <w:r w:rsidRPr="006053CE">
        <w:rPr>
          <w:b/>
          <w:bCs/>
          <w:lang w:val="en-US"/>
        </w:rPr>
        <w:t>Tug</w:t>
      </w:r>
      <w:r w:rsidRPr="006053CE">
        <w:rPr>
          <w:b/>
          <w:bCs/>
        </w:rPr>
        <w:t xml:space="preserve"> </w:t>
      </w:r>
      <w:r w:rsidRPr="006053CE">
        <w:rPr>
          <w:b/>
          <w:bCs/>
          <w:lang w:val="en-US"/>
        </w:rPr>
        <w:t>of</w:t>
      </w:r>
      <w:r w:rsidRPr="006053CE">
        <w:rPr>
          <w:b/>
          <w:bCs/>
        </w:rPr>
        <w:t xml:space="preserve"> </w:t>
      </w:r>
      <w:r w:rsidRPr="006053CE">
        <w:rPr>
          <w:b/>
          <w:bCs/>
          <w:lang w:val="en-US"/>
        </w:rPr>
        <w:t>war</w:t>
      </w:r>
      <w:r w:rsidRPr="006053CE">
        <w:rPr>
          <w:b/>
          <w:bCs/>
        </w:rPr>
        <w:t xml:space="preserve"> 2 </w:t>
      </w:r>
      <w:r w:rsidRPr="006053CE">
        <w:rPr>
          <w:b/>
          <w:bCs/>
          <w:lang w:val="en-US"/>
        </w:rPr>
        <w:t>player</w:t>
      </w:r>
      <w:r w:rsidR="006053CE">
        <w:t xml:space="preserve"> </w:t>
      </w:r>
      <w:r w:rsidR="006053CE">
        <w:fldChar w:fldCharType="begin"/>
      </w:r>
      <w:r w:rsidR="00077B6A">
        <w:instrText xml:space="preserve"> ADDIN ZOTERO_ITEM CSL_CITATION {"citationID":"xZCvnvn3","properties":{"formattedCitation":"[8]","plainCitation":"[8]","noteIndex":0},"citationItems":[{"id":96,"uris":["http://zotero.org/users/11986912/items/BWQN5TWN"],"itemData":{"id":96,"type":"webpage","abstract":"Tug of War 2 Player pits you and against family, friends or foes in the ultimate battle of mind focus. make your opponents eat dust by maintaining the highest level of concentration through all the rounds. Win 2 out of 3 to take Victory and have the last of many laughs. *For use only with MyndPlay Pro 2.11 and above.","language":"en","title":"Tug of War 2 Player","URL":"https://store.neurosky.com/products/tug-of-war-2-player","accessed":{"date-parts":[["2023",9,27]]}}}],"schema":"https://github.com/citation-style-language/schema/raw/master/csl-citation.json"} </w:instrText>
      </w:r>
      <w:r w:rsidR="006053CE">
        <w:fldChar w:fldCharType="separate"/>
      </w:r>
      <w:r w:rsidR="006053CE" w:rsidRPr="006053CE">
        <w:t>[8]</w:t>
      </w:r>
      <w:r w:rsidR="006053CE">
        <w:fldChar w:fldCharType="end"/>
      </w:r>
      <w:r w:rsidRPr="003301D8">
        <w:t>,</w:t>
      </w:r>
      <w:r>
        <w:t xml:space="preserve"> το συγκεκριμένο θέλει δύο άτομα</w:t>
      </w:r>
      <w:r w:rsidR="006053CE" w:rsidRPr="006053CE">
        <w:t xml:space="preserve"> </w:t>
      </w:r>
      <w:r w:rsidR="006053CE">
        <w:t xml:space="preserve">να ανταγωνίζονται στο ψηφιακό παιχνίδι </w:t>
      </w:r>
      <w:r w:rsidR="006053CE">
        <w:rPr>
          <w:lang w:val="en-US"/>
        </w:rPr>
        <w:t>Tug</w:t>
      </w:r>
      <w:r w:rsidR="006053CE" w:rsidRPr="006053CE">
        <w:t xml:space="preserve"> </w:t>
      </w:r>
      <w:r w:rsidR="006053CE">
        <w:rPr>
          <w:lang w:val="en-US"/>
        </w:rPr>
        <w:t>of</w:t>
      </w:r>
      <w:r w:rsidR="006053CE" w:rsidRPr="006053CE">
        <w:t xml:space="preserve"> </w:t>
      </w:r>
      <w:r w:rsidR="006053CE">
        <w:rPr>
          <w:lang w:val="en-US"/>
        </w:rPr>
        <w:t>war</w:t>
      </w:r>
      <w:r w:rsidR="006053CE" w:rsidRPr="006053CE">
        <w:t xml:space="preserve"> </w:t>
      </w:r>
      <w:r w:rsidR="006053CE">
        <w:t>με το νικητή αυτόν που έχει συνεχή υψηλό ποσοστό συγκέντρωσης</w:t>
      </w:r>
      <w:r w:rsidR="00B43F7A">
        <w:t>. Ο ανταγωνισμός και η συγκέντρωση το καθιστά μοναδικό και διασκεδαστικό.</w:t>
      </w:r>
    </w:p>
    <w:p w14:paraId="2BCFF502" w14:textId="77777777" w:rsidR="006053CE" w:rsidRDefault="00B43F7A" w:rsidP="006053CE">
      <w:pPr>
        <w:pStyle w:val="a3"/>
        <w:keepNext/>
        <w:jc w:val="center"/>
      </w:pPr>
      <w:r>
        <w:rPr>
          <w:noProof/>
        </w:rPr>
        <w:drawing>
          <wp:inline distT="0" distB="0" distL="0" distR="0" wp14:anchorId="24DB5038" wp14:editId="5B03BB7E">
            <wp:extent cx="3825476" cy="2164309"/>
            <wp:effectExtent l="0" t="0" r="3810" b="7620"/>
            <wp:docPr id="609808695" name="Picture 1" descr="A couple of women playing tug of w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8695" name="Picture 1" descr="A couple of women playing tug of war&#10;&#10;Description automatically generated"/>
                    <pic:cNvPicPr/>
                  </pic:nvPicPr>
                  <pic:blipFill>
                    <a:blip r:embed="rId36"/>
                    <a:stretch>
                      <a:fillRect/>
                    </a:stretch>
                  </pic:blipFill>
                  <pic:spPr>
                    <a:xfrm>
                      <a:off x="0" y="0"/>
                      <a:ext cx="3832308" cy="2168174"/>
                    </a:xfrm>
                    <a:prstGeom prst="rect">
                      <a:avLst/>
                    </a:prstGeom>
                  </pic:spPr>
                </pic:pic>
              </a:graphicData>
            </a:graphic>
          </wp:inline>
        </w:drawing>
      </w:r>
    </w:p>
    <w:p w14:paraId="767E2279" w14:textId="1D233956" w:rsidR="00924B66" w:rsidRDefault="006053CE" w:rsidP="008D6121">
      <w:pPr>
        <w:pStyle w:val="a8"/>
        <w:jc w:val="center"/>
      </w:pPr>
      <w:bookmarkStart w:id="38" w:name="_Toc146817987"/>
      <w:bookmarkStart w:id="39" w:name="_Toc146888317"/>
      <w:bookmarkStart w:id="40" w:name="_Toc146888528"/>
      <w:bookmarkStart w:id="41" w:name="_Toc146901693"/>
      <w:r w:rsidRPr="006053CE">
        <w:t xml:space="preserve">Εικόνα </w:t>
      </w:r>
      <w:r>
        <w:fldChar w:fldCharType="begin"/>
      </w:r>
      <w:r w:rsidRPr="006053CE">
        <w:instrText xml:space="preserve"> </w:instrText>
      </w:r>
      <w:r>
        <w:instrText>SEQ</w:instrText>
      </w:r>
      <w:r w:rsidRPr="006053CE">
        <w:instrText xml:space="preserve"> Εικόνα \* </w:instrText>
      </w:r>
      <w:r>
        <w:instrText>ARABIC</w:instrText>
      </w:r>
      <w:r w:rsidRPr="006053CE">
        <w:instrText xml:space="preserve"> </w:instrText>
      </w:r>
      <w:r>
        <w:fldChar w:fldCharType="separate"/>
      </w:r>
      <w:r w:rsidR="001B7BF9">
        <w:rPr>
          <w:noProof/>
        </w:rPr>
        <w:t>6</w:t>
      </w:r>
      <w:r>
        <w:fldChar w:fldCharType="end"/>
      </w:r>
      <w:r>
        <w:t xml:space="preserve">: Το </w:t>
      </w:r>
      <w:r w:rsidR="008D6121">
        <w:t xml:space="preserve">ηλεκτρονικό </w:t>
      </w:r>
      <w:r>
        <w:t>παιχνίδι Tug</w:t>
      </w:r>
      <w:r w:rsidRPr="006053CE">
        <w:t xml:space="preserve"> </w:t>
      </w:r>
      <w:r>
        <w:t>of</w:t>
      </w:r>
      <w:r w:rsidRPr="006053CE">
        <w:t xml:space="preserve"> </w:t>
      </w:r>
      <w:r>
        <w:t>war [8]</w:t>
      </w:r>
      <w:bookmarkEnd w:id="38"/>
      <w:bookmarkEnd w:id="39"/>
      <w:bookmarkEnd w:id="40"/>
      <w:bookmarkEnd w:id="41"/>
    </w:p>
    <w:p w14:paraId="181B7EE4" w14:textId="77777777" w:rsidR="00924B66" w:rsidRDefault="00924B66" w:rsidP="00924B66">
      <w:pPr>
        <w:pStyle w:val="a3"/>
      </w:pPr>
    </w:p>
    <w:p w14:paraId="01289A7C" w14:textId="5713A964" w:rsidR="00081E51" w:rsidRPr="00081E51" w:rsidRDefault="00081E51" w:rsidP="008D6121">
      <w:pPr>
        <w:pStyle w:val="a3"/>
      </w:pPr>
    </w:p>
    <w:p w14:paraId="0E5FF695" w14:textId="77777777" w:rsidR="003C1774" w:rsidRDefault="003C1774" w:rsidP="003C1774">
      <w:pPr>
        <w:pStyle w:val="a3"/>
      </w:pPr>
    </w:p>
    <w:p w14:paraId="5771FE83" w14:textId="4E6F1595" w:rsidR="003C1774" w:rsidRPr="002422BB" w:rsidRDefault="003C1774" w:rsidP="00AB7E2E">
      <w:pPr>
        <w:pStyle w:val="a8"/>
        <w:sectPr w:rsidR="003C1774" w:rsidRPr="002422BB" w:rsidSect="00C313E8">
          <w:headerReference w:type="default" r:id="rId37"/>
          <w:pgSz w:w="11906" w:h="16838"/>
          <w:pgMar w:top="1138" w:right="1138" w:bottom="1138" w:left="1138" w:header="706" w:footer="850" w:gutter="0"/>
          <w:cols w:space="720"/>
          <w:titlePg/>
        </w:sectPr>
      </w:pPr>
    </w:p>
    <w:p w14:paraId="4B3DB909" w14:textId="4934E352" w:rsidR="00FD3926" w:rsidRDefault="00E36624" w:rsidP="00A53806">
      <w:pPr>
        <w:pStyle w:val="a4"/>
      </w:pPr>
      <w:bookmarkStart w:id="42" w:name="_Toc146888529"/>
      <w:r>
        <w:lastRenderedPageBreak/>
        <w:t>Κεφάλαιο</w:t>
      </w:r>
      <w:r w:rsidR="009717E1">
        <w:t xml:space="preserve"> 3: </w:t>
      </w:r>
      <w:r w:rsidR="00DA7A2B">
        <w:rPr>
          <w:lang w:val="en-US"/>
        </w:rPr>
        <w:t>E</w:t>
      </w:r>
      <w:proofErr w:type="spellStart"/>
      <w:r w:rsidR="00986445">
        <w:t>γκεφαλογράφοι</w:t>
      </w:r>
      <w:proofErr w:type="spellEnd"/>
      <w:r w:rsidR="00986445">
        <w:t xml:space="preserve"> και διασύνδεση</w:t>
      </w:r>
      <w:bookmarkEnd w:id="42"/>
    </w:p>
    <w:p w14:paraId="7D8FBA28" w14:textId="67D5E908" w:rsidR="009614F8" w:rsidRPr="009614F8" w:rsidRDefault="009614F8" w:rsidP="009614F8">
      <w:pPr>
        <w:pStyle w:val="a6"/>
        <w:rPr>
          <w:rFonts w:eastAsia="Arial Unicode MS" w:cs="Arial Unicode MS"/>
        </w:rPr>
      </w:pPr>
      <w:bookmarkStart w:id="43" w:name="_Toc146888530"/>
      <w:r>
        <w:rPr>
          <w:rFonts w:eastAsia="Arial Unicode MS" w:cs="Arial Unicode MS"/>
        </w:rPr>
        <w:t>3.</w:t>
      </w:r>
      <w:r w:rsidR="00FC59E0">
        <w:rPr>
          <w:rFonts w:eastAsia="Arial Unicode MS" w:cs="Arial Unicode MS"/>
        </w:rPr>
        <w:t>1</w:t>
      </w:r>
      <w:r>
        <w:rPr>
          <w:rFonts w:eastAsia="Arial Unicode MS" w:cs="Arial Unicode MS"/>
        </w:rPr>
        <w:t xml:space="preserve"> </w:t>
      </w:r>
      <w:r w:rsidR="0031751A">
        <w:rPr>
          <w:rFonts w:eastAsia="Arial Unicode MS" w:cs="Arial Unicode MS"/>
        </w:rPr>
        <w:t>Ε</w:t>
      </w:r>
      <w:r>
        <w:rPr>
          <w:rFonts w:eastAsia="Arial Unicode MS" w:cs="Arial Unicode MS"/>
        </w:rPr>
        <w:t>γκεφαλογράφος</w:t>
      </w:r>
      <w:bookmarkEnd w:id="43"/>
    </w:p>
    <w:p w14:paraId="39634E7D" w14:textId="383A59FF" w:rsidR="00D91DC5" w:rsidRPr="00BC6768" w:rsidRDefault="009614F8" w:rsidP="00D91DC5">
      <w:pPr>
        <w:pStyle w:val="a3"/>
      </w:pPr>
      <w:r>
        <w:t>Ο εγκεφαλογράφος είναι μία συσκευή η οποία μπορεί να μετρήσει την εγκεφαλική δραστηριότητα μέσω του εγκεφαλογραφήματος.</w:t>
      </w:r>
      <w:r w:rsidR="0031751A">
        <w:t xml:space="preserve"> </w:t>
      </w:r>
      <w:r w:rsidR="006628E2">
        <w:t xml:space="preserve">Υπάρχουν διάφορα ήδη </w:t>
      </w:r>
      <w:proofErr w:type="spellStart"/>
      <w:r w:rsidR="006628E2">
        <w:t>εγκεφαλογράφου</w:t>
      </w:r>
      <w:proofErr w:type="spellEnd"/>
      <w:r w:rsidR="006628E2">
        <w:t>,</w:t>
      </w:r>
      <w:r w:rsidR="0031751A">
        <w:t xml:space="preserve"> </w:t>
      </w:r>
      <w:r w:rsidR="006628E2">
        <w:t xml:space="preserve">τα δύο κύρια είναι 1) τα </w:t>
      </w:r>
      <w:r w:rsidR="006628E2" w:rsidRPr="008D6121">
        <w:rPr>
          <w:b/>
          <w:bCs/>
        </w:rPr>
        <w:t>στεγνά ηλεκτρόδια</w:t>
      </w:r>
      <w:r w:rsidR="006628E2">
        <w:t xml:space="preserve"> και 2) τα </w:t>
      </w:r>
      <w:r w:rsidR="006628E2" w:rsidRPr="008D6121">
        <w:rPr>
          <w:b/>
          <w:bCs/>
        </w:rPr>
        <w:t>υγρά ηλεκτρόδια</w:t>
      </w:r>
      <w:r w:rsidR="006628E2" w:rsidRPr="006628E2">
        <w:t>.</w:t>
      </w:r>
      <w:r w:rsidR="00151D69" w:rsidRPr="00151D69">
        <w:t xml:space="preserve"> </w:t>
      </w:r>
      <w:r>
        <w:t>Αποτελ</w:t>
      </w:r>
      <w:r w:rsidR="00151D69">
        <w:t>εί</w:t>
      </w:r>
      <w:r>
        <w:t>ται από ηλεκτρόδια τα οποία τοποθετούνται σε συγκεκριμένα τμήματα του εγκεφάλου</w:t>
      </w:r>
      <w:r w:rsidR="008D6121">
        <w:t xml:space="preserve"> όπως φαίνεται και στην </w:t>
      </w:r>
      <w:r w:rsidR="008D6121" w:rsidRPr="008D6121">
        <w:rPr>
          <w:b/>
          <w:bCs/>
        </w:rPr>
        <w:t>εικόνα 9</w:t>
      </w:r>
      <w:r w:rsidR="001668B4" w:rsidRPr="001668B4">
        <w:t>.</w:t>
      </w:r>
      <w:r w:rsidR="0031751A" w:rsidRPr="0031751A">
        <w:t xml:space="preserve"> </w:t>
      </w:r>
      <w:r w:rsidR="001668B4">
        <w:t>Τα τελευταία χρόνια αρκετές εταιρίες έχουν αναπτύξει προϊόντα για προσωπική χρήση.</w:t>
      </w:r>
      <w:r w:rsidR="0031751A" w:rsidRPr="0031751A">
        <w:t xml:space="preserve"> </w:t>
      </w:r>
      <w:r w:rsidR="001668B4">
        <w:t xml:space="preserve">Τα οποία </w:t>
      </w:r>
      <w:r w:rsidR="008D6121">
        <w:t>πολλές φορές δεν είναι έμπιστα</w:t>
      </w:r>
      <w:r w:rsidR="00C95D4D">
        <w:t xml:space="preserve"> λόγο του ότι η επαφή τους με το κρανίο δεν είναι άμεση</w:t>
      </w:r>
      <w:r w:rsidR="001668B4">
        <w:t>,</w:t>
      </w:r>
      <w:r w:rsidR="0031751A" w:rsidRPr="0031751A">
        <w:t xml:space="preserve"> </w:t>
      </w:r>
      <w:r w:rsidR="00C95D4D">
        <w:t>το αποτέλεσμα είναι</w:t>
      </w:r>
      <w:r w:rsidR="001668B4">
        <w:t xml:space="preserve"> ανακριβείς μετρήσεις και θόρυβο</w:t>
      </w:r>
      <w:r w:rsidR="00C95D4D">
        <w:t>ς</w:t>
      </w:r>
      <w:r w:rsidR="001668B4">
        <w:t>.</w:t>
      </w:r>
      <w:r w:rsidR="0031751A">
        <w:t xml:space="preserve"> </w:t>
      </w:r>
      <w:r w:rsidR="006628E2">
        <w:t xml:space="preserve">Στην παρούσα διπλωματική αξιολογήσαμε </w:t>
      </w:r>
      <w:r w:rsidR="00C07E33">
        <w:t>δύο</w:t>
      </w:r>
      <w:r w:rsidR="006628E2">
        <w:t xml:space="preserve"> εγκεφαλογράφους οι οποίοι χρησιμοποιούν στεγνά ηλεκτρόδια</w:t>
      </w:r>
      <w:r w:rsidR="008D6121">
        <w:t xml:space="preserve"> λόγο της ευκολότερης εφαρμογής μιας και θέλουμε να τους χρησιμοποιήσουμε για παιχνίδι</w:t>
      </w:r>
      <w:r w:rsidR="00BC6768" w:rsidRPr="00BC6768">
        <w:t>.</w:t>
      </w:r>
    </w:p>
    <w:p w14:paraId="172D2EA4" w14:textId="12BB51B2" w:rsidR="006628E2" w:rsidRDefault="006628E2" w:rsidP="006628E2">
      <w:pPr>
        <w:pStyle w:val="a3"/>
        <w:numPr>
          <w:ilvl w:val="0"/>
          <w:numId w:val="2"/>
        </w:numPr>
      </w:pPr>
      <w:r>
        <w:rPr>
          <w:lang w:val="en-US"/>
        </w:rPr>
        <w:t>Muse S headband (4</w:t>
      </w:r>
      <w:r>
        <w:t xml:space="preserve"> κανάλια)</w:t>
      </w:r>
    </w:p>
    <w:p w14:paraId="416C2E63" w14:textId="44357ED3" w:rsidR="006628E2" w:rsidRPr="001668B4" w:rsidRDefault="006628E2" w:rsidP="006628E2">
      <w:pPr>
        <w:pStyle w:val="a3"/>
        <w:numPr>
          <w:ilvl w:val="0"/>
          <w:numId w:val="2"/>
        </w:numPr>
      </w:pPr>
      <w:proofErr w:type="spellStart"/>
      <w:r>
        <w:rPr>
          <w:lang w:val="en-US"/>
        </w:rPr>
        <w:t>Mindwave</w:t>
      </w:r>
      <w:proofErr w:type="spellEnd"/>
      <w:r>
        <w:rPr>
          <w:lang w:val="en-US"/>
        </w:rPr>
        <w:t xml:space="preserve"> Mobile (1 </w:t>
      </w:r>
      <w:r>
        <w:t>κανάλι)</w:t>
      </w:r>
    </w:p>
    <w:p w14:paraId="0F11F526" w14:textId="77777777" w:rsidR="008D6121" w:rsidRDefault="008D6121" w:rsidP="008D6121">
      <w:pPr>
        <w:pStyle w:val="a3"/>
        <w:keepNext/>
        <w:jc w:val="center"/>
      </w:pPr>
    </w:p>
    <w:p w14:paraId="51F4F6FB" w14:textId="13B12CD7" w:rsidR="008D6121" w:rsidRDefault="00151D69" w:rsidP="008D6121">
      <w:pPr>
        <w:pStyle w:val="a3"/>
        <w:keepNext/>
        <w:jc w:val="center"/>
      </w:pPr>
      <w:r>
        <w:rPr>
          <w:noProof/>
        </w:rPr>
        <w:drawing>
          <wp:inline distT="0" distB="0" distL="0" distR="0" wp14:anchorId="1CAB373B" wp14:editId="0D6AC04D">
            <wp:extent cx="2330450" cy="2322141"/>
            <wp:effectExtent l="0" t="0" r="0" b="2540"/>
            <wp:docPr id="1715970749" name="Picture 1" descr="A picture containing circle,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70749" name="Picture 1" descr="A picture containing circle, text, screenshot, diagram&#10;&#10;Description automatically generated"/>
                    <pic:cNvPicPr/>
                  </pic:nvPicPr>
                  <pic:blipFill>
                    <a:blip r:embed="rId38"/>
                    <a:stretch>
                      <a:fillRect/>
                    </a:stretch>
                  </pic:blipFill>
                  <pic:spPr>
                    <a:xfrm>
                      <a:off x="0" y="0"/>
                      <a:ext cx="2364522" cy="2356091"/>
                    </a:xfrm>
                    <a:prstGeom prst="rect">
                      <a:avLst/>
                    </a:prstGeom>
                  </pic:spPr>
                </pic:pic>
              </a:graphicData>
            </a:graphic>
          </wp:inline>
        </w:drawing>
      </w:r>
    </w:p>
    <w:p w14:paraId="5F1DAF6A" w14:textId="65749E44" w:rsidR="00531F52" w:rsidRDefault="008D6121" w:rsidP="008D6121">
      <w:pPr>
        <w:pStyle w:val="a8"/>
        <w:jc w:val="center"/>
      </w:pPr>
      <w:bookmarkStart w:id="44" w:name="_Toc146817988"/>
      <w:bookmarkStart w:id="45" w:name="_Toc146888320"/>
      <w:bookmarkStart w:id="46" w:name="_Toc146888531"/>
      <w:bookmarkStart w:id="47" w:name="_Toc146901694"/>
      <w:r>
        <w:t xml:space="preserve">Εικόνα </w:t>
      </w:r>
      <w:fldSimple w:instr=" SEQ Εικόνα \* ARABIC ">
        <w:r w:rsidR="001B7BF9">
          <w:rPr>
            <w:noProof/>
          </w:rPr>
          <w:t>7</w:t>
        </w:r>
      </w:fldSimple>
      <w:r>
        <w:t xml:space="preserve">: πιθανές τοποθεσίες ηλεκτροδίων </w:t>
      </w:r>
      <w:r>
        <w:fldChar w:fldCharType="begin"/>
      </w:r>
      <w:r w:rsidR="00077B6A">
        <w:rPr>
          <w:caps w:val="0"/>
        </w:rPr>
        <w:instrText xml:space="preserve"> ADDIN ZOTERO_ITEM CSL_CITATION {"citationID":"DnAfEtL0","properties":{"formattedCitation":"[9]","plainCitation":"[9]","noteIndex":0},"citationItems":[{"id":93,"uris":["http://zotero.org/users/11986912/items/9XTRY2NE"],"itemData":{"id":93,"type":"article-journal","abstract":"There has been a long tradition of research on mathematics education showing that children and adults use different strategies to solve arithmetic problems. Neurophysiological studies have recently begun to investigate the brain correlates of these strategies. The existing body of data, however, reflect static end points of the learning process and do not provide information on how brain activity changes in response to training or intervention. In this study, we explicitly address this issue by training participants in using fact retrieval strategies. We also investigate whether brain activity related to arithmetic fact learning is domain-specific or whether this generalizes to other learning materials, such as the solution of figural-spatial problems. Twenty adult students were trained on sets of two-digit multiplication problems and figural-spatial problems. After the training, they were presented with the trained and untrained problems while their brain activity was recorded by means of electroencephalography (EEG). In both problem types, the training resulted in accuracies over 90% and significant decreases in solution times. Analyses of the oscillatory EEG data also revealed training effects across both problem types. Specifically, we observed training-related activity increases in the theta band (3-6 Hz) and decreases in the lower alpha band (8-10 Hz), especially over parietooccipital and parietal brain regions. These results provide the first evidence that a short-term fact retrieval training results in significant changes in oscillatory EEG activity. These findings further corroborate the role of the theta band in the retrieval of semantic information from memory and suggest that theta activity is sensitive to fact retrieval not only in mental arithmetic but also in other domains.","container-title":"Frontiers in psychology","DOI":"10.3389/fpsyg.2012.00428","journalAbbreviation":"Frontiers in psychology","page":"428","source":"ResearchGate","title":"Oscillatory EEG Correlates of Arithmetic Strategies: A Training Study","title-short":"Oscillatory EEG Correlates of Arithmetic Strategies","volume":"3","author":[{"family":"Grabner","given":"Roland"},{"family":"De Smedt","given":"Bert"}],"issued":{"date-parts":[["2012",10,19]]}}}],"schema":"https://github.com/citation-style-language/schema/raw/master/csl-citation.json"} </w:instrText>
      </w:r>
      <w:r>
        <w:fldChar w:fldCharType="separate"/>
      </w:r>
      <w:r w:rsidRPr="008D6121">
        <w:t>[9]</w:t>
      </w:r>
      <w:bookmarkEnd w:id="44"/>
      <w:bookmarkEnd w:id="45"/>
      <w:bookmarkEnd w:id="46"/>
      <w:bookmarkEnd w:id="47"/>
      <w:r>
        <w:fldChar w:fldCharType="end"/>
      </w:r>
    </w:p>
    <w:p w14:paraId="0E9CD7B4" w14:textId="77777777" w:rsidR="005A3BAE" w:rsidRPr="008D6121" w:rsidRDefault="005A3BAE" w:rsidP="00151D69">
      <w:pPr>
        <w:pStyle w:val="a3"/>
        <w:jc w:val="center"/>
      </w:pPr>
    </w:p>
    <w:p w14:paraId="31C6DC0A" w14:textId="3CE93352" w:rsidR="00FD3926" w:rsidRPr="00B571C3" w:rsidRDefault="009717E1">
      <w:pPr>
        <w:pStyle w:val="a6"/>
        <w:rPr>
          <w:rFonts w:eastAsia="Arial Unicode MS" w:cs="Arial Unicode MS"/>
        </w:rPr>
      </w:pPr>
      <w:bookmarkStart w:id="48" w:name="_Toc146888532"/>
      <w:r>
        <w:rPr>
          <w:rFonts w:eastAsia="Arial Unicode MS" w:cs="Arial Unicode MS"/>
        </w:rPr>
        <w:t>3.</w:t>
      </w:r>
      <w:r w:rsidR="00FC59E0">
        <w:rPr>
          <w:rFonts w:eastAsia="Arial Unicode MS" w:cs="Arial Unicode MS"/>
        </w:rPr>
        <w:t>2</w:t>
      </w:r>
      <w:r>
        <w:rPr>
          <w:rFonts w:eastAsia="Arial Unicode MS" w:cs="Arial Unicode MS"/>
        </w:rPr>
        <w:t xml:space="preserve"> </w:t>
      </w:r>
      <w:r w:rsidR="00EA5DAF">
        <w:rPr>
          <w:rFonts w:eastAsia="Arial Unicode MS" w:cs="Arial Unicode MS"/>
          <w:lang w:val="en-US"/>
        </w:rPr>
        <w:t>Muse</w:t>
      </w:r>
      <w:r w:rsidR="00B571C3" w:rsidRPr="00B571C3">
        <w:rPr>
          <w:rFonts w:eastAsia="Arial Unicode MS" w:cs="Arial Unicode MS"/>
        </w:rPr>
        <w:t xml:space="preserve"> </w:t>
      </w:r>
      <w:r w:rsidR="00B571C3">
        <w:rPr>
          <w:rFonts w:eastAsia="Arial Unicode MS" w:cs="Arial Unicode MS"/>
        </w:rPr>
        <w:t>και διασύνδεση</w:t>
      </w:r>
      <w:bookmarkEnd w:id="48"/>
    </w:p>
    <w:p w14:paraId="20BEF38F" w14:textId="1E5A36DA" w:rsidR="003F48E6" w:rsidRDefault="009F3939" w:rsidP="00D91DC5">
      <w:pPr>
        <w:pStyle w:val="a3"/>
      </w:pPr>
      <w:r>
        <w:t xml:space="preserve">Η πρώτη συσκευή που χρησιμοποιήθηκε είναι η </w:t>
      </w:r>
      <w:r>
        <w:rPr>
          <w:lang w:val="en-US"/>
        </w:rPr>
        <w:t>Muse</w:t>
      </w:r>
      <w:r w:rsidRPr="009F3939">
        <w:t xml:space="preserve"> </w:t>
      </w:r>
      <w:r>
        <w:rPr>
          <w:lang w:val="en-US"/>
        </w:rPr>
        <w:t>S</w:t>
      </w:r>
      <w:r w:rsidRPr="009F3939">
        <w:t xml:space="preserve"> </w:t>
      </w:r>
      <w:r>
        <w:rPr>
          <w:lang w:val="en-US"/>
        </w:rPr>
        <w:t>headband</w:t>
      </w:r>
      <w:r w:rsidRPr="009F3939">
        <w:t xml:space="preserve"> </w:t>
      </w:r>
      <w:r>
        <w:t xml:space="preserve">η οποία έχει </w:t>
      </w:r>
      <w:r w:rsidR="00C07E33">
        <w:t>τέσσερα</w:t>
      </w:r>
      <w:r>
        <w:t xml:space="preserve"> κανάλια </w:t>
      </w:r>
      <w:r>
        <w:rPr>
          <w:lang w:val="en-US"/>
        </w:rPr>
        <w:t>AF</w:t>
      </w:r>
      <w:r w:rsidRPr="009F3939">
        <w:t>7,</w:t>
      </w:r>
      <w:r w:rsidR="0031751A" w:rsidRPr="0031751A">
        <w:t xml:space="preserve"> </w:t>
      </w:r>
      <w:r>
        <w:rPr>
          <w:lang w:val="en-US"/>
        </w:rPr>
        <w:t>AF</w:t>
      </w:r>
      <w:r w:rsidRPr="009F3939">
        <w:t>8,</w:t>
      </w:r>
      <w:r w:rsidR="0031751A" w:rsidRPr="0031751A">
        <w:t xml:space="preserve"> </w:t>
      </w:r>
      <w:r>
        <w:rPr>
          <w:lang w:val="en-US"/>
        </w:rPr>
        <w:t>TP</w:t>
      </w:r>
      <w:r w:rsidRPr="009F3939">
        <w:t>9,</w:t>
      </w:r>
      <w:r w:rsidR="0031751A" w:rsidRPr="0031751A">
        <w:t xml:space="preserve"> </w:t>
      </w:r>
      <w:r>
        <w:rPr>
          <w:lang w:val="en-US"/>
        </w:rPr>
        <w:t>TP</w:t>
      </w:r>
      <w:r w:rsidRPr="009F3939">
        <w:t xml:space="preserve">10 </w:t>
      </w:r>
      <w:r>
        <w:t xml:space="preserve">και ένα αναφορικό </w:t>
      </w:r>
      <w:proofErr w:type="spellStart"/>
      <w:r>
        <w:rPr>
          <w:lang w:val="en-US"/>
        </w:rPr>
        <w:t>FpZ</w:t>
      </w:r>
      <w:proofErr w:type="spellEnd"/>
      <w:r w:rsidRPr="009F3939">
        <w:t>.</w:t>
      </w:r>
      <w:r w:rsidR="0031751A" w:rsidRPr="0031751A">
        <w:t xml:space="preserve"> </w:t>
      </w:r>
      <w:r w:rsidR="008D332B">
        <w:t xml:space="preserve">Διαθέτει </w:t>
      </w:r>
      <w:proofErr w:type="spellStart"/>
      <w:r w:rsidR="008D332B">
        <w:t>φωτοπληθυσμογραφία</w:t>
      </w:r>
      <w:proofErr w:type="spellEnd"/>
      <w:r w:rsidR="008D332B" w:rsidRPr="008D332B">
        <w:t xml:space="preserve"> </w:t>
      </w:r>
      <w:r w:rsidR="008D332B">
        <w:t>(</w:t>
      </w:r>
      <w:r w:rsidR="008D332B">
        <w:rPr>
          <w:lang w:val="en-US"/>
        </w:rPr>
        <w:t>PPG</w:t>
      </w:r>
      <w:r w:rsidR="008D332B" w:rsidRPr="008D332B">
        <w:t xml:space="preserve">) </w:t>
      </w:r>
      <w:r w:rsidR="008D332B">
        <w:t>Ηλεκτροεγκεφαλογράφημα</w:t>
      </w:r>
      <w:r w:rsidR="008D332B" w:rsidRPr="008D332B">
        <w:t xml:space="preserve"> (</w:t>
      </w:r>
      <w:r w:rsidR="008D332B">
        <w:rPr>
          <w:lang w:val="en-US"/>
        </w:rPr>
        <w:t>EEG</w:t>
      </w:r>
      <w:r w:rsidR="008D332B" w:rsidRPr="008D332B">
        <w:t>),</w:t>
      </w:r>
      <w:r w:rsidR="0031751A">
        <w:t xml:space="preserve"> </w:t>
      </w:r>
      <w:proofErr w:type="spellStart"/>
      <w:r w:rsidR="008D332B">
        <w:t>επιταχυνσιόμετρο</w:t>
      </w:r>
      <w:proofErr w:type="spellEnd"/>
      <w:r w:rsidR="008D332B">
        <w:t xml:space="preserve"> </w:t>
      </w:r>
      <w:r w:rsidR="0092307B">
        <w:t>και</w:t>
      </w:r>
      <w:r w:rsidR="0031751A" w:rsidRPr="0031751A">
        <w:t xml:space="preserve"> </w:t>
      </w:r>
      <w:r w:rsidR="008D332B">
        <w:t>γυροσκόπιο.</w:t>
      </w:r>
      <w:r w:rsidR="0031751A" w:rsidRPr="0031751A">
        <w:t xml:space="preserve"> </w:t>
      </w:r>
      <w:r w:rsidR="008D332B">
        <w:t>Στα πλαίσια της διπλωματικής χρησιμοποιήθηκε μόνο το  Ηλεκτροεγκεφαλογράφημα</w:t>
      </w:r>
      <w:r w:rsidR="000064FC">
        <w:t>.</w:t>
      </w:r>
      <w:r w:rsidR="0031751A">
        <w:t xml:space="preserve"> </w:t>
      </w:r>
      <w:r w:rsidR="00A40C03">
        <w:t xml:space="preserve">Ο </w:t>
      </w:r>
      <w:proofErr w:type="spellStart"/>
      <w:r w:rsidR="00A40C03">
        <w:t>εγκεφαλογράφος</w:t>
      </w:r>
      <w:proofErr w:type="spellEnd"/>
      <w:r w:rsidR="00A40C03">
        <w:t xml:space="preserve"> δ</w:t>
      </w:r>
      <w:r>
        <w:t xml:space="preserve">ιαβάζει σήματα με συχνότητα 256 </w:t>
      </w:r>
      <w:r w:rsidR="004C5C4A">
        <w:rPr>
          <w:lang w:val="en-US"/>
        </w:rPr>
        <w:t>Hz</w:t>
      </w:r>
      <w:r w:rsidR="004268C1" w:rsidRPr="004268C1">
        <w:t xml:space="preserve"> </w:t>
      </w:r>
      <w:r w:rsidR="004268C1">
        <w:t>και</w:t>
      </w:r>
      <w:r w:rsidR="00A40C03">
        <w:t xml:space="preserve"> επιστρέφει </w:t>
      </w:r>
      <w:r w:rsidR="004268C1">
        <w:t xml:space="preserve">τιμές </w:t>
      </w:r>
      <w:proofErr w:type="spellStart"/>
      <w:r w:rsidR="004268C1">
        <w:rPr>
          <w:lang w:val="en-US"/>
        </w:rPr>
        <w:t>MicroVolt</w:t>
      </w:r>
      <w:proofErr w:type="spellEnd"/>
      <w:r w:rsidR="0031751A" w:rsidRPr="0031751A">
        <w:t xml:space="preserve"> </w:t>
      </w:r>
      <w:r w:rsidR="004268C1" w:rsidRPr="004268C1">
        <w:t>/</w:t>
      </w:r>
      <w:r w:rsidR="004268C1">
        <w:t xml:space="preserve"> χρόνο (</w:t>
      </w:r>
      <m:oMath>
        <m:f>
          <m:fPr>
            <m:ctrlPr>
              <w:rPr>
                <w:rFonts w:ascii="Cambria Math" w:hAnsi="Cambria Math"/>
                <w:i/>
                <w:lang w:val="en-US"/>
              </w:rPr>
            </m:ctrlPr>
          </m:fPr>
          <m:num>
            <m:r>
              <w:rPr>
                <w:rFonts w:ascii="Cambria Math" w:hAnsi="Cambria Math"/>
                <w:lang w:val="en-US"/>
              </w:rPr>
              <m:t>mV</m:t>
            </m:r>
          </m:num>
          <m:den>
            <m:r>
              <w:rPr>
                <w:rFonts w:ascii="Cambria Math" w:hAnsi="Cambria Math"/>
                <w:lang w:val="en-US"/>
              </w:rPr>
              <m:t>S</m:t>
            </m:r>
          </m:den>
        </m:f>
      </m:oMath>
      <w:r w:rsidR="004268C1" w:rsidRPr="004268C1">
        <w:t>).</w:t>
      </w:r>
      <w:r w:rsidR="0031751A">
        <w:t xml:space="preserve"> </w:t>
      </w:r>
      <w:r w:rsidR="004268C1">
        <w:t>Συνδέ</w:t>
      </w:r>
      <w:r w:rsidR="000064FC">
        <w:t>εται</w:t>
      </w:r>
      <w:r w:rsidR="004268C1">
        <w:t xml:space="preserve"> στον υπολογιστή </w:t>
      </w:r>
      <w:r w:rsidR="00A551F0">
        <w:t>μ</w:t>
      </w:r>
      <w:r w:rsidR="00C07E33">
        <w:t>έσω</w:t>
      </w:r>
      <w:r w:rsidR="00A551F0">
        <w:t xml:space="preserve"> </w:t>
      </w:r>
      <w:r w:rsidR="00A551F0">
        <w:rPr>
          <w:lang w:val="en-US"/>
        </w:rPr>
        <w:t>Bluetoot</w:t>
      </w:r>
      <w:r w:rsidR="00A40C03">
        <w:rPr>
          <w:lang w:val="en-US"/>
        </w:rPr>
        <w:t>h</w:t>
      </w:r>
      <w:r w:rsidR="00A40C03">
        <w:t xml:space="preserve"> και για την καταγραφή των δεδομένων χρησιμοποιήθηκε η εφαρμογή</w:t>
      </w:r>
      <w:r w:rsidR="004268C1">
        <w:t xml:space="preserve"> </w:t>
      </w:r>
      <w:proofErr w:type="spellStart"/>
      <w:r w:rsidR="000064FC">
        <w:rPr>
          <w:lang w:val="en-US"/>
        </w:rPr>
        <w:t>BlueMuse</w:t>
      </w:r>
      <w:proofErr w:type="spellEnd"/>
      <w:r w:rsidR="0038171F">
        <w:t xml:space="preserve"> </w:t>
      </w:r>
      <w:r w:rsidR="0038171F">
        <w:fldChar w:fldCharType="begin"/>
      </w:r>
      <w:r w:rsidR="00077B6A">
        <w:instrText xml:space="preserve"> ADDIN ZOTERO_ITEM CSL_CITATION {"citationID":"1a2pWhAT","properties":{"formattedCitation":"[10]","plainCitation":"[10]","noteIndex":0},"citationItems":[{"id":10,"uris":["http://zotero.org/users/11986912/items/RYXD9YVM"],"itemData":{"id":10,"type":"software","abstract":"Windows 10 app to stream data from Muse EEG headsets via LSL (Lab Streaming Layer).","genre":"C#","license":"GPL-3.0","note":"original-date: 2017-08-19T05:24:36Z","source":"GitHub","title":"BlueMuse","URL":"https://github.com/kowalej/BlueMuse","author":[{"family":"Kowaleski","given":"Jason"}],"accessed":{"date-parts":[["2023",6,27]]},"issued":{"date-parts":[["2023",6,26]]}}}],"schema":"https://github.com/citation-style-language/schema/raw/master/csl-citation.json"} </w:instrText>
      </w:r>
      <w:r w:rsidR="0038171F">
        <w:fldChar w:fldCharType="separate"/>
      </w:r>
      <w:r w:rsidR="0038171F" w:rsidRPr="0038171F">
        <w:t>[10]</w:t>
      </w:r>
      <w:r w:rsidR="0038171F">
        <w:fldChar w:fldCharType="end"/>
      </w:r>
      <w:r w:rsidR="000064FC" w:rsidRPr="000064FC">
        <w:t xml:space="preserve"> </w:t>
      </w:r>
      <w:r w:rsidR="000064FC">
        <w:t xml:space="preserve">η οποία </w:t>
      </w:r>
      <w:r w:rsidR="00A40C03">
        <w:t>καταγράφει</w:t>
      </w:r>
      <w:r w:rsidR="000064FC">
        <w:t xml:space="preserve"> τα δεδομένα</w:t>
      </w:r>
      <w:r w:rsidR="0092307B">
        <w:t xml:space="preserve"> από τον εγκεφαλογράφο στον υπολογιστή</w:t>
      </w:r>
      <w:r w:rsidR="000064FC">
        <w:t xml:space="preserve"> μέσω </w:t>
      </w:r>
      <w:r w:rsidR="00A40C03">
        <w:t xml:space="preserve">του </w:t>
      </w:r>
      <w:r w:rsidR="003F48E6">
        <w:rPr>
          <w:lang w:val="en-US"/>
        </w:rPr>
        <w:t>LSL</w:t>
      </w:r>
      <w:r w:rsidR="00A551F0">
        <w:t xml:space="preserve"> </w:t>
      </w:r>
      <w:r w:rsidR="003F48E6" w:rsidRPr="003F48E6">
        <w:t>(</w:t>
      </w:r>
      <w:r w:rsidR="003F48E6">
        <w:rPr>
          <w:lang w:val="en-US"/>
        </w:rPr>
        <w:t>Lab</w:t>
      </w:r>
      <w:r w:rsidR="003F48E6" w:rsidRPr="003F48E6">
        <w:t xml:space="preserve"> </w:t>
      </w:r>
      <w:r w:rsidR="003F48E6">
        <w:rPr>
          <w:lang w:val="en-US"/>
        </w:rPr>
        <w:t>Streaming</w:t>
      </w:r>
      <w:r w:rsidR="003F48E6" w:rsidRPr="003F48E6">
        <w:t xml:space="preserve"> </w:t>
      </w:r>
      <w:r w:rsidR="003F48E6">
        <w:rPr>
          <w:lang w:val="en-US"/>
        </w:rPr>
        <w:t>Layer</w:t>
      </w:r>
      <w:r w:rsidR="003F48E6" w:rsidRPr="003F48E6">
        <w:t>)</w:t>
      </w:r>
      <w:r w:rsidR="003F48E6">
        <w:t>.</w:t>
      </w:r>
    </w:p>
    <w:p w14:paraId="094DC9C0" w14:textId="77777777" w:rsidR="0092307B" w:rsidRDefault="00D0384D" w:rsidP="0092307B">
      <w:pPr>
        <w:pStyle w:val="a3"/>
        <w:keepNext/>
        <w:jc w:val="center"/>
      </w:pPr>
      <w:r>
        <w:rPr>
          <w:noProof/>
        </w:rPr>
        <w:drawing>
          <wp:inline distT="0" distB="0" distL="0" distR="0" wp14:anchorId="71081A16" wp14:editId="08C67177">
            <wp:extent cx="3644900" cy="2789817"/>
            <wp:effectExtent l="0" t="0" r="0" b="0"/>
            <wp:docPr id="1867500744" name="Picture 1" descr="A picture containing drawing, sketch, circl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0744" name="Picture 1" descr="A picture containing drawing, sketch, circle, illustration&#10;&#10;Description automatically generated"/>
                    <pic:cNvPicPr/>
                  </pic:nvPicPr>
                  <pic:blipFill>
                    <a:blip r:embed="rId39"/>
                    <a:stretch>
                      <a:fillRect/>
                    </a:stretch>
                  </pic:blipFill>
                  <pic:spPr>
                    <a:xfrm>
                      <a:off x="0" y="0"/>
                      <a:ext cx="3647819" cy="2792051"/>
                    </a:xfrm>
                    <a:prstGeom prst="rect">
                      <a:avLst/>
                    </a:prstGeom>
                  </pic:spPr>
                </pic:pic>
              </a:graphicData>
            </a:graphic>
          </wp:inline>
        </w:drawing>
      </w:r>
    </w:p>
    <w:p w14:paraId="007C1736" w14:textId="7CD443F4" w:rsidR="00D0384D" w:rsidRDefault="0092307B" w:rsidP="0092307B">
      <w:pPr>
        <w:pStyle w:val="a8"/>
        <w:jc w:val="center"/>
      </w:pPr>
      <w:bookmarkStart w:id="49" w:name="_Toc146817989"/>
      <w:bookmarkStart w:id="50" w:name="_Toc146888322"/>
      <w:bookmarkStart w:id="51" w:name="_Toc146888533"/>
      <w:bookmarkStart w:id="52" w:name="_Toc146901695"/>
      <w:r>
        <w:t xml:space="preserve">Εικόνα </w:t>
      </w:r>
      <w:fldSimple w:instr=" SEQ Εικόνα \* ARABIC ">
        <w:r w:rsidR="001B7BF9">
          <w:rPr>
            <w:noProof/>
          </w:rPr>
          <w:t>8</w:t>
        </w:r>
      </w:fldSimple>
      <w:r>
        <w:t>: Θέση ηλεκτροδίων Muse</w:t>
      </w:r>
      <w:r w:rsidRPr="0092307B">
        <w:t xml:space="preserve"> </w:t>
      </w:r>
      <w:r>
        <w:fldChar w:fldCharType="begin"/>
      </w:r>
      <w:r w:rsidR="00077B6A">
        <w:rPr>
          <w:caps w:val="0"/>
        </w:rPr>
        <w:instrText xml:space="preserve"> ADDIN ZOTERO_ITEM CSL_CITATION {"citationID":"U0MXLjk1","properties":{"formattedCitation":"[11]","plainCitation":"[11]","noteIndex":0},"citationItems":[{"id":22,"uris":["http://zotero.org/users/11986912/items/DY7RG2UJ"],"itemData":{"id":22,"type":"webpage","abstract":"Download scientific diagram | Comparison of electrode placement between MUSE and the international 10-20 system: (a) Medical grade multi-channel EEG sensing system, (b) Rear view of MUSE headband and top view of medical-grade multi-channel EEG sensing system which follow the 10-20 system (c) MUSE S brain sensing headband from publication: DETECTION OF DRIVER DROWSINESS FROM EEG SIGNALS USING WEARABLE BRAIN SENSING HEADBAND | Driver drowsiness detection plays an important role in the field of road safety and advanced driver assistance system. Electroencephalogram (EEG) signals are one of the most accurate and reliable indicators of fatigue and drowsiness but in the case of detecting drowsiness,... | EEG, Support Vector Machine and Extracts | ResearchGate, the professional network for scientists.","container-title":"ResearchGate","language":"en","title":"Fig. 2. Comparison of electrode placement between MUSE and the...","URL":"https://www.researchgate.net/figure/Comparison-of-electrode-placement-between-MUSE-and-the-international-10-20-system-a_fig2_352019337","accessed":{"date-parts":[["2023",7,4]]}}}],"schema":"https://github.com/citation-style-language/schema/raw/master/csl-citation.json"} </w:instrText>
      </w:r>
      <w:r>
        <w:fldChar w:fldCharType="separate"/>
      </w:r>
      <w:r w:rsidR="0038171F" w:rsidRPr="0038171F">
        <w:t>[11]</w:t>
      </w:r>
      <w:bookmarkEnd w:id="49"/>
      <w:bookmarkEnd w:id="50"/>
      <w:bookmarkEnd w:id="51"/>
      <w:bookmarkEnd w:id="52"/>
      <w:r>
        <w:fldChar w:fldCharType="end"/>
      </w:r>
    </w:p>
    <w:p w14:paraId="38B1422D" w14:textId="77777777" w:rsidR="0092307B" w:rsidRPr="0092307B" w:rsidRDefault="0092307B" w:rsidP="0092307B">
      <w:pPr>
        <w:pStyle w:val="a3"/>
      </w:pPr>
    </w:p>
    <w:p w14:paraId="5EF835EB" w14:textId="393E73E7" w:rsidR="00C656A1" w:rsidRPr="00D0384D" w:rsidRDefault="003F48E6" w:rsidP="003F48E6">
      <w:pPr>
        <w:pStyle w:val="a7"/>
      </w:pPr>
      <w:bookmarkStart w:id="53" w:name="_Toc146887504"/>
      <w:bookmarkStart w:id="54" w:name="_Toc146888534"/>
      <w:bookmarkStart w:id="55" w:name="_Hlk138943993"/>
      <w:r>
        <w:t>3.</w:t>
      </w:r>
      <w:r w:rsidR="00FC59E0">
        <w:t>2</w:t>
      </w:r>
      <w:r w:rsidR="00894816" w:rsidRPr="00D0384D">
        <w:t>.1</w:t>
      </w:r>
      <w:r>
        <w:t xml:space="preserve"> </w:t>
      </w:r>
      <w:r w:rsidR="00894816">
        <w:rPr>
          <w:lang w:val="en-US"/>
        </w:rPr>
        <w:t>LSL</w:t>
      </w:r>
      <w:r w:rsidR="00894816" w:rsidRPr="00D0384D">
        <w:t xml:space="preserve"> </w:t>
      </w:r>
      <w:r w:rsidR="00894816">
        <w:rPr>
          <w:lang w:val="en-US"/>
        </w:rPr>
        <w:t>Stream</w:t>
      </w:r>
      <w:bookmarkEnd w:id="53"/>
      <w:bookmarkEnd w:id="54"/>
    </w:p>
    <w:bookmarkEnd w:id="55"/>
    <w:p w14:paraId="2EBF239D" w14:textId="34E43EE8" w:rsidR="00C656A1" w:rsidRDefault="00C656A1" w:rsidP="00D91DC5">
      <w:pPr>
        <w:pStyle w:val="a3"/>
      </w:pPr>
      <w:r>
        <w:t xml:space="preserve">Το </w:t>
      </w:r>
      <w:r>
        <w:rPr>
          <w:lang w:val="en-US"/>
        </w:rPr>
        <w:t>LSL</w:t>
      </w:r>
      <w:r w:rsidR="0074390E" w:rsidRPr="0074390E">
        <w:t xml:space="preserve"> (</w:t>
      </w:r>
      <w:r w:rsidR="0074390E">
        <w:rPr>
          <w:lang w:val="en-US"/>
        </w:rPr>
        <w:t>Lab</w:t>
      </w:r>
      <w:r w:rsidR="0074390E" w:rsidRPr="0074390E">
        <w:t xml:space="preserve"> </w:t>
      </w:r>
      <w:r w:rsidR="0074390E">
        <w:rPr>
          <w:lang w:val="en-US"/>
        </w:rPr>
        <w:t>Streaming</w:t>
      </w:r>
      <w:r w:rsidR="0074390E" w:rsidRPr="0074390E">
        <w:t xml:space="preserve"> </w:t>
      </w:r>
      <w:r w:rsidR="0074390E">
        <w:rPr>
          <w:lang w:val="en-US"/>
        </w:rPr>
        <w:t>Layer</w:t>
      </w:r>
      <w:r w:rsidR="0074390E" w:rsidRPr="0074390E">
        <w:t>)</w:t>
      </w:r>
      <w:r w:rsidRPr="00C656A1">
        <w:t xml:space="preserve"> </w:t>
      </w:r>
      <w:r>
        <w:t xml:space="preserve">είναι ένα </w:t>
      </w:r>
      <w:r w:rsidR="0074390E">
        <w:t>ανοιχτού κώδικα οικοσύστημα</w:t>
      </w:r>
      <w:r>
        <w:t xml:space="preserve"> που</w:t>
      </w:r>
      <w:r w:rsidR="0074390E">
        <w:t xml:space="preserve"> επιτρέπει τη μετάδοση και την καταγραφή δεδομένων</w:t>
      </w:r>
      <w:r>
        <w:t xml:space="preserve"> </w:t>
      </w:r>
      <w:r w:rsidR="0074390E">
        <w:t>από ένα σύνολο συσκευών συμπεριλαμβανόμενων και εγκεφαλογράφων.</w:t>
      </w:r>
      <w:r w:rsidR="0031751A" w:rsidRPr="0031751A">
        <w:t xml:space="preserve"> </w:t>
      </w:r>
      <w:r>
        <w:t xml:space="preserve">Η μετάδοση είναι ασύγχρονη και γίνεται μεταξύ διαφορετικών συσκευών και λογισμικών </w:t>
      </w:r>
      <w:r w:rsidR="00495B4A">
        <w:t>επιτρέποντας τον συγχρονισμό πολλαπλών πηγών δεδομένων σε πραγματικό χρόνο.</w:t>
      </w:r>
      <w:r w:rsidR="0031751A" w:rsidRPr="0031751A">
        <w:t xml:space="preserve"> </w:t>
      </w:r>
      <w:r w:rsidR="00495B4A">
        <w:t xml:space="preserve">Η αρχιτεκτονική του βασίζεται σε πρωτόκολλα επικοινωνίας όπως </w:t>
      </w:r>
      <w:r w:rsidR="00495B4A">
        <w:rPr>
          <w:lang w:val="en-US"/>
        </w:rPr>
        <w:t>TCP</w:t>
      </w:r>
      <w:r w:rsidR="00C41FFD" w:rsidRPr="00C41FFD">
        <w:t xml:space="preserve"> </w:t>
      </w:r>
      <w:r w:rsidR="00C41FFD">
        <w:t xml:space="preserve">και τη μεταφορά δεδομένων ως </w:t>
      </w:r>
      <w:r w:rsidR="0074390E">
        <w:t>δείγμα ή πακέτο</w:t>
      </w:r>
      <w:r w:rsidR="00AF1FEC" w:rsidRPr="00AF1FEC">
        <w:t xml:space="preserve"> </w:t>
      </w:r>
      <w:r w:rsidR="00AF1FEC">
        <w:fldChar w:fldCharType="begin"/>
      </w:r>
      <w:r w:rsidR="00077B6A">
        <w:instrText xml:space="preserve"> ADDIN ZOTERO_ITEM CSL_CITATION {"citationID":"UROsBwgv","properties":{"formattedCitation":"[12]","plainCitation":"[12]","noteIndex":0},"citationItems":[{"id":11,"uris":["http://zotero.org/users/11986912/items/XAKY333K"],"itemData":{"id":11,"type":"webpage","title":"Lab Streaming Layer","URL":"https://labstreaminglayer.org/#/","accessed":{"date-parts":[["2023",6,27]]}}}],"schema":"https://github.com/citation-style-language/schema/raw/master/csl-citation.json"} </w:instrText>
      </w:r>
      <w:r w:rsidR="00AF1FEC">
        <w:fldChar w:fldCharType="separate"/>
      </w:r>
      <w:r w:rsidR="00AF1FEC" w:rsidRPr="00AF1FEC">
        <w:t>[12]</w:t>
      </w:r>
      <w:r w:rsidR="00AF1FEC">
        <w:fldChar w:fldCharType="end"/>
      </w:r>
      <w:r w:rsidR="0074390E">
        <w:t>. Τ</w:t>
      </w:r>
      <w:r w:rsidR="00C41FFD">
        <w:t>ο δείγμα είναι μία μοναδική μέτρηση της συσκευής</w:t>
      </w:r>
      <w:r w:rsidR="0031751A" w:rsidRPr="0031751A">
        <w:t xml:space="preserve"> </w:t>
      </w:r>
      <w:r w:rsidR="00C41FFD">
        <w:t xml:space="preserve">ενώ το </w:t>
      </w:r>
      <w:r w:rsidR="0074390E">
        <w:t>πακέτο</w:t>
      </w:r>
      <w:r w:rsidR="00C41FFD">
        <w:t xml:space="preserve"> είναι ένα σύνολο δειγμάτων.</w:t>
      </w:r>
    </w:p>
    <w:p w14:paraId="0AE17B57" w14:textId="21D86114" w:rsidR="00FC59E0" w:rsidRPr="0082223D" w:rsidRDefault="005A273F" w:rsidP="005A273F">
      <w:pPr>
        <w:pStyle w:val="a7"/>
      </w:pPr>
      <w:bookmarkStart w:id="56" w:name="_Toc146887505"/>
      <w:bookmarkStart w:id="57" w:name="_Toc146888535"/>
      <w:r>
        <w:t>3.</w:t>
      </w:r>
      <w:r w:rsidR="00FC59E0">
        <w:t>2</w:t>
      </w:r>
      <w:r w:rsidRPr="00FC59E0">
        <w:t>.</w:t>
      </w:r>
      <w:r w:rsidR="00FC59E0">
        <w:t>2</w:t>
      </w:r>
      <w:r>
        <w:t xml:space="preserve"> </w:t>
      </w:r>
      <w:r w:rsidR="00FC59E0">
        <w:t xml:space="preserve">Καταγραφή δεδομένων </w:t>
      </w:r>
      <w:r w:rsidR="00FC59E0">
        <w:rPr>
          <w:lang w:val="en-US"/>
        </w:rPr>
        <w:t>Muse</w:t>
      </w:r>
      <w:r w:rsidR="00FC59E0" w:rsidRPr="00FC59E0">
        <w:t xml:space="preserve"> </w:t>
      </w:r>
      <w:r w:rsidR="00FC59E0">
        <w:t xml:space="preserve">στην </w:t>
      </w:r>
      <w:r w:rsidR="00FC59E0">
        <w:rPr>
          <w:lang w:val="en-US"/>
        </w:rPr>
        <w:t>Python</w:t>
      </w:r>
      <w:bookmarkEnd w:id="56"/>
      <w:bookmarkEnd w:id="57"/>
    </w:p>
    <w:p w14:paraId="451B62E0" w14:textId="4184AF79" w:rsidR="00FC59E0" w:rsidRDefault="00FC59E0" w:rsidP="00D91DC5">
      <w:pPr>
        <w:pStyle w:val="a3"/>
      </w:pPr>
      <w:r>
        <w:t xml:space="preserve">Για την καταγραφή </w:t>
      </w:r>
      <w:r w:rsidR="008C384C">
        <w:t xml:space="preserve">των </w:t>
      </w:r>
      <w:r>
        <w:t>δεδομένων χρησιμοποιήθηκε</w:t>
      </w:r>
      <w:r w:rsidR="008C384C">
        <w:t xml:space="preserve"> </w:t>
      </w:r>
      <w:r w:rsidR="00025172">
        <w:t xml:space="preserve">το πακέτο </w:t>
      </w:r>
      <w:proofErr w:type="spellStart"/>
      <w:r w:rsidR="00025172" w:rsidRPr="005A3BAE">
        <w:rPr>
          <w:b/>
          <w:bCs/>
          <w:lang w:val="en-US"/>
        </w:rPr>
        <w:t>mus</w:t>
      </w:r>
      <w:r w:rsidR="000D29BC" w:rsidRPr="005A3BAE">
        <w:rPr>
          <w:b/>
          <w:bCs/>
          <w:lang w:val="en-US"/>
        </w:rPr>
        <w:t>elsl</w:t>
      </w:r>
      <w:proofErr w:type="spellEnd"/>
      <w:r w:rsidR="0074390E" w:rsidRPr="0074390E">
        <w:rPr>
          <w:b/>
          <w:bCs/>
        </w:rPr>
        <w:t xml:space="preserve"> </w:t>
      </w:r>
      <w:r w:rsidR="0074390E">
        <w:rPr>
          <w:b/>
          <w:bCs/>
        </w:rPr>
        <w:fldChar w:fldCharType="begin"/>
      </w:r>
      <w:r w:rsidR="00077B6A">
        <w:rPr>
          <w:b/>
          <w:bCs/>
        </w:rPr>
        <w:instrText xml:space="preserve"> ADDIN ZOTERO_ITEM CSL_CITATION {"citationID":"fC6JEyRl","properties":{"formattedCitation":"[13]","plainCitation":"[13]","noteIndex":0},"citationItems":[{"id":13,"uris":["http://zotero.org/users/11986912/items/A3INDFDE"],"itemData":{"id":13,"type":"software","abstract":"Python script to stream EEG data from the muse 2016 headset","genre":"Python","license":"BSD-3-Clause","note":"original-date: 2017-01-27T13:31:25Z","source":"GitHub","title":"Muse LSL","URL":"https://github.com/alexandrebarachant/muse-lsl","author":[{"family":"barachant","given":"alexandre"}],"accessed":{"date-parts":[["2023",6,29]]},"issued":{"date-parts":[["2023",6,25]]}}}],"schema":"https://github.com/citation-style-language/schema/raw/master/csl-citation.json"} </w:instrText>
      </w:r>
      <w:r w:rsidR="0074390E">
        <w:rPr>
          <w:b/>
          <w:bCs/>
        </w:rPr>
        <w:fldChar w:fldCharType="separate"/>
      </w:r>
      <w:r w:rsidR="00AF1FEC" w:rsidRPr="00AF1FEC">
        <w:t>[13]</w:t>
      </w:r>
      <w:r w:rsidR="0074390E">
        <w:rPr>
          <w:b/>
          <w:bCs/>
        </w:rPr>
        <w:fldChar w:fldCharType="end"/>
      </w:r>
      <w:r w:rsidR="000D29BC">
        <w:t>.</w:t>
      </w:r>
      <w:r w:rsidR="0031751A" w:rsidRPr="0031751A">
        <w:t xml:space="preserve"> </w:t>
      </w:r>
      <w:r w:rsidR="000D29BC">
        <w:t>Οι εντολές που χρησιμοποιήθηκαν είναι οι εξής:</w:t>
      </w:r>
    </w:p>
    <w:p w14:paraId="39EAF77B" w14:textId="61713DF5" w:rsidR="000D29BC" w:rsidRPr="000D29BC" w:rsidRDefault="000D29BC" w:rsidP="000D29BC">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list</w:t>
      </w:r>
      <w:r>
        <w:t xml:space="preserve"> </w:t>
      </w:r>
      <w:r>
        <w:sym w:font="Wingdings" w:char="F0E0"/>
      </w:r>
      <w:r>
        <w:t xml:space="preserve"> </w:t>
      </w:r>
      <w:r w:rsidR="00D722E0">
        <w:t>Τ</w:t>
      </w:r>
      <w:r>
        <w:t xml:space="preserve">υπώνει μία λίστα με όλες τις διαθέσιμες συσκευές </w:t>
      </w:r>
      <w:r>
        <w:rPr>
          <w:lang w:val="en-US"/>
        </w:rPr>
        <w:t>muse</w:t>
      </w:r>
    </w:p>
    <w:p w14:paraId="43CA6D9E" w14:textId="6B6374CB" w:rsidR="00D0384D" w:rsidRDefault="000D29BC" w:rsidP="00D0384D">
      <w:pPr>
        <w:pStyle w:val="a3"/>
        <w:numPr>
          <w:ilvl w:val="0"/>
          <w:numId w:val="3"/>
        </w:numPr>
      </w:pPr>
      <w:proofErr w:type="spellStart"/>
      <w:r w:rsidRPr="005A3BAE">
        <w:rPr>
          <w:b/>
          <w:bCs/>
          <w:lang w:val="en-US"/>
        </w:rPr>
        <w:lastRenderedPageBreak/>
        <w:t>muselsl</w:t>
      </w:r>
      <w:proofErr w:type="spellEnd"/>
      <w:r w:rsidRPr="005A3BAE">
        <w:rPr>
          <w:b/>
          <w:bCs/>
        </w:rPr>
        <w:t xml:space="preserve"> </w:t>
      </w:r>
      <w:r w:rsidRPr="005A3BAE">
        <w:rPr>
          <w:b/>
          <w:bCs/>
          <w:lang w:val="en-US"/>
        </w:rPr>
        <w:t>stream</w:t>
      </w:r>
      <w:r w:rsidRPr="000D29BC">
        <w:t xml:space="preserve"> </w:t>
      </w:r>
      <w:r w:rsidRPr="000D29BC">
        <w:rPr>
          <w:lang w:val="en-US"/>
        </w:rPr>
        <w:sym w:font="Wingdings" w:char="F0E0"/>
      </w:r>
      <w:r w:rsidR="0031751A">
        <w:t xml:space="preserve"> Ξ</w:t>
      </w:r>
      <w:r>
        <w:t>εκινάει μία ροή δεδομένων από την συσκευή στον υπολογιστ</w:t>
      </w:r>
      <w:r w:rsidR="00D0384D">
        <w:t xml:space="preserve">ή, μερικές </w:t>
      </w:r>
      <w:r w:rsidR="0031751A">
        <w:t>παραλλαγές</w:t>
      </w:r>
      <w:r w:rsidR="00D0384D">
        <w:t xml:space="preserve"> της εντολής είναι:</w:t>
      </w:r>
    </w:p>
    <w:p w14:paraId="236AB1DF" w14:textId="6C592724" w:rsidR="00D0384D" w:rsidRDefault="00D0384D" w:rsidP="00D0384D">
      <w:pPr>
        <w:pStyle w:val="a3"/>
        <w:numPr>
          <w:ilvl w:val="1"/>
          <w:numId w:val="3"/>
        </w:numPr>
      </w:pPr>
      <w:proofErr w:type="spellStart"/>
      <w:r>
        <w:rPr>
          <w:lang w:val="en-US"/>
        </w:rPr>
        <w:t>muselsl</w:t>
      </w:r>
      <w:proofErr w:type="spellEnd"/>
      <w:r w:rsidRPr="00D0384D">
        <w:t xml:space="preserve"> </w:t>
      </w:r>
      <w:r>
        <w:rPr>
          <w:lang w:val="en-US"/>
        </w:rPr>
        <w:t>stream</w:t>
      </w:r>
      <w:r w:rsidRPr="00D0384D">
        <w:t xml:space="preserve"> –</w:t>
      </w:r>
      <w:r>
        <w:rPr>
          <w:lang w:val="en-US"/>
        </w:rPr>
        <w:t>name</w:t>
      </w:r>
      <w:r w:rsidRPr="00D0384D">
        <w:t xml:space="preserve"> </w:t>
      </w:r>
      <w:r>
        <w:t>όνομα</w:t>
      </w:r>
      <w:r w:rsidRPr="00D0384D">
        <w:t xml:space="preserve"> </w:t>
      </w:r>
      <w:r>
        <w:t>της</w:t>
      </w:r>
      <w:r w:rsidRPr="00D0384D">
        <w:t xml:space="preserve"> </w:t>
      </w:r>
      <w:r>
        <w:t>συσκευής</w:t>
      </w:r>
      <w:r w:rsidR="0031751A" w:rsidRPr="0031751A">
        <w:t xml:space="preserve"> </w:t>
      </w:r>
      <w:r>
        <w:t>(κωδικός μοντέλου)</w:t>
      </w:r>
    </w:p>
    <w:p w14:paraId="4F368796" w14:textId="1B6C6969" w:rsidR="00D0384D" w:rsidRDefault="00D0384D" w:rsidP="00D0384D">
      <w:pPr>
        <w:pStyle w:val="a3"/>
        <w:numPr>
          <w:ilvl w:val="1"/>
          <w:numId w:val="3"/>
        </w:numPr>
        <w:rPr>
          <w:lang w:val="en-US"/>
        </w:rPr>
      </w:pPr>
      <w:proofErr w:type="spellStart"/>
      <w:r>
        <w:rPr>
          <w:lang w:val="en-US"/>
        </w:rPr>
        <w:t>muselsl</w:t>
      </w:r>
      <w:proofErr w:type="spellEnd"/>
      <w:r w:rsidRPr="00D0384D">
        <w:rPr>
          <w:lang w:val="en-US"/>
        </w:rPr>
        <w:t xml:space="preserve"> </w:t>
      </w:r>
      <w:r>
        <w:rPr>
          <w:lang w:val="en-US"/>
        </w:rPr>
        <w:t>stream</w:t>
      </w:r>
      <w:r w:rsidRPr="00D0384D">
        <w:rPr>
          <w:lang w:val="en-US"/>
        </w:rPr>
        <w:t xml:space="preserve"> –</w:t>
      </w:r>
      <w:r>
        <w:rPr>
          <w:lang w:val="en-US"/>
        </w:rPr>
        <w:t>address</w:t>
      </w:r>
      <w:r w:rsidRPr="00D0384D">
        <w:rPr>
          <w:lang w:val="en-US"/>
        </w:rPr>
        <w:t xml:space="preserve"> </w:t>
      </w:r>
      <w:r>
        <w:t>διεύθυνση</w:t>
      </w:r>
      <w:r w:rsidRPr="00D0384D">
        <w:rPr>
          <w:lang w:val="en-US"/>
        </w:rPr>
        <w:t xml:space="preserve"> </w:t>
      </w:r>
      <w:r>
        <w:t>της</w:t>
      </w:r>
      <w:r w:rsidRPr="00D0384D">
        <w:rPr>
          <w:lang w:val="en-US"/>
        </w:rPr>
        <w:t xml:space="preserve"> </w:t>
      </w:r>
      <w:r>
        <w:t>συσκευής</w:t>
      </w:r>
      <w:r w:rsidRPr="00D0384D">
        <w:rPr>
          <w:lang w:val="en-US"/>
        </w:rPr>
        <w:t xml:space="preserve"> (</w:t>
      </w:r>
      <w:r>
        <w:rPr>
          <w:lang w:val="en-US"/>
        </w:rPr>
        <w:t>Mac address)</w:t>
      </w:r>
    </w:p>
    <w:p w14:paraId="37F942D3" w14:textId="793AE5B6" w:rsidR="00D0384D" w:rsidRDefault="00D0384D" w:rsidP="00D0384D">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view</w:t>
      </w:r>
      <w:r w:rsidRPr="00D0384D">
        <w:t xml:space="preserve"> </w:t>
      </w:r>
      <w:r w:rsidR="00C362F8">
        <w:sym w:font="Wingdings" w:char="F0E0"/>
      </w:r>
      <w:r w:rsidR="0031751A" w:rsidRPr="0031751A">
        <w:t xml:space="preserve"> </w:t>
      </w:r>
      <w:r w:rsidR="007D2C0B">
        <w:t>Εμφανίζει</w:t>
      </w:r>
      <w:r>
        <w:t xml:space="preserve"> ένα </w:t>
      </w:r>
      <w:r w:rsidR="007D2C0B">
        <w:t>σχε</w:t>
      </w:r>
      <w:r>
        <w:t xml:space="preserve">διάγραμμα με τα </w:t>
      </w:r>
      <w:r w:rsidR="00980069">
        <w:t>τέσσερα</w:t>
      </w:r>
      <w:r>
        <w:t xml:space="preserve"> κανάλια (</w:t>
      </w:r>
      <w:r>
        <w:rPr>
          <w:lang w:val="en-US"/>
        </w:rPr>
        <w:t>mV</w:t>
      </w:r>
      <w:r w:rsidRPr="00D0384D">
        <w:t>/</w:t>
      </w:r>
      <w:r>
        <w:rPr>
          <w:lang w:val="en-US"/>
        </w:rPr>
        <w:t>s</w:t>
      </w:r>
      <w:r w:rsidRPr="00D0384D">
        <w:t>)</w:t>
      </w:r>
      <w:r w:rsidR="00D722E0">
        <w:t>,</w:t>
      </w:r>
      <w:r w:rsidRPr="00D0384D">
        <w:t xml:space="preserve"> </w:t>
      </w:r>
      <w:r>
        <w:t xml:space="preserve">βοήθησε στην </w:t>
      </w:r>
      <w:r w:rsidR="007D2C0B">
        <w:t>τοποθέτηση</w:t>
      </w:r>
      <w:r>
        <w:t xml:space="preserve"> του εγκεφαλογράφου στο </w:t>
      </w:r>
      <w:r w:rsidR="007D2C0B">
        <w:t>κεφάλι</w:t>
      </w:r>
      <w:r>
        <w:t xml:space="preserve"> </w:t>
      </w:r>
      <w:r w:rsidR="00980069">
        <w:t>διότι</w:t>
      </w:r>
      <w:r>
        <w:t xml:space="preserve"> μία κακή προσαρμογή είχε αρκετό θόρυβο</w:t>
      </w:r>
    </w:p>
    <w:p w14:paraId="7DB17885" w14:textId="77777777" w:rsidR="00980069" w:rsidRDefault="00980069" w:rsidP="00980069">
      <w:pPr>
        <w:pStyle w:val="a3"/>
        <w:keepNext/>
        <w:ind w:left="720"/>
        <w:jc w:val="center"/>
      </w:pPr>
      <w:r>
        <w:rPr>
          <w:noProof/>
        </w:rPr>
        <w:drawing>
          <wp:inline distT="0" distB="0" distL="0" distR="0" wp14:anchorId="198E6502" wp14:editId="1E521521">
            <wp:extent cx="6120130" cy="1601470"/>
            <wp:effectExtent l="0" t="0" r="0" b="0"/>
            <wp:docPr id="170594718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47189" name="Picture 1" descr="A close-up of a graph&#10;&#10;Description automatically generated"/>
                    <pic:cNvPicPr/>
                  </pic:nvPicPr>
                  <pic:blipFill>
                    <a:blip r:embed="rId40"/>
                    <a:stretch>
                      <a:fillRect/>
                    </a:stretch>
                  </pic:blipFill>
                  <pic:spPr>
                    <a:xfrm>
                      <a:off x="0" y="0"/>
                      <a:ext cx="6120130" cy="1601470"/>
                    </a:xfrm>
                    <a:prstGeom prst="rect">
                      <a:avLst/>
                    </a:prstGeom>
                  </pic:spPr>
                </pic:pic>
              </a:graphicData>
            </a:graphic>
          </wp:inline>
        </w:drawing>
      </w:r>
    </w:p>
    <w:p w14:paraId="03D3C894" w14:textId="6A22F031" w:rsidR="00D0384D" w:rsidRDefault="00980069" w:rsidP="001B65FC">
      <w:pPr>
        <w:pStyle w:val="a8"/>
        <w:jc w:val="center"/>
      </w:pPr>
      <w:bookmarkStart w:id="58" w:name="_Toc146817990"/>
      <w:bookmarkStart w:id="59" w:name="_Toc146888325"/>
      <w:bookmarkStart w:id="60" w:name="_Toc146888536"/>
      <w:bookmarkStart w:id="61" w:name="_Toc146901696"/>
      <w:r>
        <w:t xml:space="preserve">Εικόνα </w:t>
      </w:r>
      <w:fldSimple w:instr=" SEQ Εικόνα \* ARABIC ">
        <w:r w:rsidR="001B7BF9">
          <w:rPr>
            <w:noProof/>
          </w:rPr>
          <w:t>9</w:t>
        </w:r>
      </w:fldSimple>
      <w:r>
        <w:t>: Τα τέσσερα κανάλια του εγκεφαλογράφου Muse</w:t>
      </w:r>
      <w:bookmarkEnd w:id="58"/>
      <w:bookmarkEnd w:id="59"/>
      <w:bookmarkEnd w:id="60"/>
      <w:bookmarkEnd w:id="61"/>
    </w:p>
    <w:p w14:paraId="260A8617" w14:textId="77777777" w:rsidR="001B65FC" w:rsidRPr="001B65FC" w:rsidRDefault="001B65FC" w:rsidP="001B65FC">
      <w:pPr>
        <w:pStyle w:val="a3"/>
        <w:ind w:left="720"/>
      </w:pPr>
    </w:p>
    <w:p w14:paraId="67189F69" w14:textId="036B6D8F" w:rsidR="00D0384D" w:rsidRDefault="00C362F8" w:rsidP="00D0384D">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record</w:t>
      </w:r>
      <w:r w:rsidRPr="00C362F8">
        <w:t xml:space="preserve"> </w:t>
      </w:r>
      <w:r>
        <w:sym w:font="Wingdings" w:char="F0E0"/>
      </w:r>
      <w:r w:rsidR="0031751A" w:rsidRPr="0031751A">
        <w:t xml:space="preserve"> </w:t>
      </w:r>
      <w:r w:rsidR="0031751A">
        <w:t>Δημιουργεί</w:t>
      </w:r>
      <w:r>
        <w:t xml:space="preserve"> ένα .</w:t>
      </w:r>
      <w:r>
        <w:rPr>
          <w:lang w:val="en-US"/>
        </w:rPr>
        <w:t>csv</w:t>
      </w:r>
      <w:r w:rsidRPr="00C362F8">
        <w:t xml:space="preserve"> </w:t>
      </w:r>
      <w:r>
        <w:t>αρχείο με τις μετρήσεις</w:t>
      </w:r>
      <w:r w:rsidR="001B65FC">
        <w:t xml:space="preserve"> του εγκεφαλογράφου</w:t>
      </w:r>
      <w:r>
        <w:t xml:space="preserve"> για</w:t>
      </w:r>
      <w:r w:rsidR="007D2C0B">
        <w:t xml:space="preserve"> συγκεκριμένο </w:t>
      </w:r>
      <w:r>
        <w:t>αριθμό δευτερολέπτων</w:t>
      </w:r>
      <w:r w:rsidR="00980069" w:rsidRPr="00980069">
        <w:t xml:space="preserve"> </w:t>
      </w:r>
    </w:p>
    <w:p w14:paraId="64F511E4" w14:textId="77777777" w:rsidR="001B65FC" w:rsidRDefault="00C362F8" w:rsidP="001B65FC">
      <w:pPr>
        <w:pStyle w:val="a3"/>
        <w:keepNext/>
        <w:ind w:left="1440"/>
        <w:jc w:val="center"/>
      </w:pPr>
      <w:r>
        <w:rPr>
          <w:noProof/>
        </w:rPr>
        <w:drawing>
          <wp:inline distT="0" distB="0" distL="0" distR="0" wp14:anchorId="5C57E5BF" wp14:editId="0BE424F8">
            <wp:extent cx="3434121" cy="2324100"/>
            <wp:effectExtent l="0" t="0" r="0" b="0"/>
            <wp:docPr id="114583933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9334" name="Picture 1" descr="A picture containing text, screenshot, font, number&#10;&#10;Description automatically generated"/>
                    <pic:cNvPicPr/>
                  </pic:nvPicPr>
                  <pic:blipFill>
                    <a:blip r:embed="rId41"/>
                    <a:stretch>
                      <a:fillRect/>
                    </a:stretch>
                  </pic:blipFill>
                  <pic:spPr>
                    <a:xfrm>
                      <a:off x="0" y="0"/>
                      <a:ext cx="3441658" cy="2329201"/>
                    </a:xfrm>
                    <a:prstGeom prst="rect">
                      <a:avLst/>
                    </a:prstGeom>
                  </pic:spPr>
                </pic:pic>
              </a:graphicData>
            </a:graphic>
          </wp:inline>
        </w:drawing>
      </w:r>
    </w:p>
    <w:p w14:paraId="4C0B8DE0" w14:textId="00A24BF5" w:rsidR="005A3BAE" w:rsidRDefault="001B65FC" w:rsidP="001B65FC">
      <w:pPr>
        <w:pStyle w:val="a8"/>
        <w:jc w:val="center"/>
      </w:pPr>
      <w:bookmarkStart w:id="62" w:name="_Toc146817991"/>
      <w:bookmarkStart w:id="63" w:name="_Toc146888326"/>
      <w:bookmarkStart w:id="64" w:name="_Toc146888537"/>
      <w:bookmarkStart w:id="65" w:name="_Toc146901697"/>
      <w:r w:rsidRPr="001B65FC">
        <w:t xml:space="preserve">Εικόνα </w:t>
      </w:r>
      <w:r>
        <w:fldChar w:fldCharType="begin"/>
      </w:r>
      <w:r w:rsidRPr="001B65FC">
        <w:instrText xml:space="preserve"> </w:instrText>
      </w:r>
      <w:r>
        <w:instrText>SEQ</w:instrText>
      </w:r>
      <w:r w:rsidRPr="001B65FC">
        <w:instrText xml:space="preserve"> Εικόνα \* </w:instrText>
      </w:r>
      <w:r>
        <w:instrText>ARABIC</w:instrText>
      </w:r>
      <w:r w:rsidRPr="001B65FC">
        <w:instrText xml:space="preserve"> </w:instrText>
      </w:r>
      <w:r>
        <w:fldChar w:fldCharType="separate"/>
      </w:r>
      <w:r w:rsidR="001B7BF9">
        <w:rPr>
          <w:noProof/>
        </w:rPr>
        <w:t>10</w:t>
      </w:r>
      <w:r>
        <w:fldChar w:fldCharType="end"/>
      </w:r>
      <w:r>
        <w:t>: Δομή του csv</w:t>
      </w:r>
      <w:r w:rsidRPr="001B65FC">
        <w:t xml:space="preserve"> </w:t>
      </w:r>
      <w:r>
        <w:t>αρχείου</w:t>
      </w:r>
      <w:bookmarkEnd w:id="62"/>
      <w:bookmarkEnd w:id="63"/>
      <w:bookmarkEnd w:id="64"/>
      <w:bookmarkEnd w:id="65"/>
    </w:p>
    <w:p w14:paraId="596CDEE3" w14:textId="77777777" w:rsidR="001B65FC" w:rsidRPr="001B65FC" w:rsidRDefault="001B65FC" w:rsidP="001B65FC">
      <w:pPr>
        <w:pStyle w:val="a3"/>
      </w:pPr>
    </w:p>
    <w:p w14:paraId="4BE7365E" w14:textId="02189955" w:rsidR="0082223D" w:rsidRPr="0082223D" w:rsidRDefault="0082223D" w:rsidP="0082223D">
      <w:pPr>
        <w:pStyle w:val="a6"/>
      </w:pPr>
      <w:bookmarkStart w:id="66" w:name="_Toc146888538"/>
      <w:r>
        <w:t xml:space="preserve">3.3 </w:t>
      </w:r>
      <w:proofErr w:type="spellStart"/>
      <w:r>
        <w:rPr>
          <w:lang w:val="en-US"/>
        </w:rPr>
        <w:t>Mindwave</w:t>
      </w:r>
      <w:proofErr w:type="spellEnd"/>
      <w:r w:rsidRPr="0082223D">
        <w:t xml:space="preserve"> </w:t>
      </w:r>
      <w:r w:rsidR="00172AB1">
        <w:t>και διασύνδεση</w:t>
      </w:r>
      <w:bookmarkEnd w:id="66"/>
    </w:p>
    <w:p w14:paraId="17356C04" w14:textId="4812E56D" w:rsidR="0082223D" w:rsidRDefault="0082223D" w:rsidP="003609E8">
      <w:pPr>
        <w:pStyle w:val="a3"/>
      </w:pPr>
      <w:r>
        <w:rPr>
          <w:lang w:val="en-US"/>
        </w:rPr>
        <w:t>H</w:t>
      </w:r>
      <w:r>
        <w:t xml:space="preserve"> δεύτερη συσκευή που χρησιμοποιήθηκε είναι η </w:t>
      </w:r>
      <w:proofErr w:type="spellStart"/>
      <w:r>
        <w:rPr>
          <w:lang w:val="en-US"/>
        </w:rPr>
        <w:t>Mindwave</w:t>
      </w:r>
      <w:proofErr w:type="spellEnd"/>
      <w:r w:rsidRPr="0082223D">
        <w:t xml:space="preserve"> </w:t>
      </w:r>
      <w:r>
        <w:rPr>
          <w:lang w:val="en-US"/>
        </w:rPr>
        <w:t>mobile</w:t>
      </w:r>
      <w:r w:rsidRPr="0082223D">
        <w:t xml:space="preserve"> </w:t>
      </w:r>
      <w:r>
        <w:t xml:space="preserve">η οποία σε αντίθεση με το </w:t>
      </w:r>
      <w:r>
        <w:rPr>
          <w:lang w:val="en-US"/>
        </w:rPr>
        <w:t>Muse</w:t>
      </w:r>
      <w:r w:rsidRPr="0082223D">
        <w:t xml:space="preserve"> </w:t>
      </w:r>
      <w:r>
        <w:t xml:space="preserve">έχει μόνο ένα </w:t>
      </w:r>
      <w:r w:rsidR="008C384C">
        <w:t>κανάλι με</w:t>
      </w:r>
      <w:r w:rsidR="00622EF6">
        <w:t xml:space="preserve"> το ηλεκτρόδιο </w:t>
      </w:r>
      <w:r w:rsidR="001B65FC">
        <w:t xml:space="preserve">να βρίσκεται </w:t>
      </w:r>
      <w:r w:rsidR="00622EF6">
        <w:t xml:space="preserve">στη θέση </w:t>
      </w:r>
      <w:proofErr w:type="spellStart"/>
      <w:r w:rsidR="003609E8">
        <w:rPr>
          <w:lang w:val="en-US"/>
        </w:rPr>
        <w:t>Fp</w:t>
      </w:r>
      <w:proofErr w:type="spellEnd"/>
      <w:r w:rsidR="008C384C" w:rsidRPr="00717A06">
        <w:t>1</w:t>
      </w:r>
      <w:r w:rsidR="008C384C">
        <w:t>,</w:t>
      </w:r>
      <w:r w:rsidR="00717A06">
        <w:t xml:space="preserve"> δ</w:t>
      </w:r>
      <w:r w:rsidR="003609E8">
        <w:t xml:space="preserve">ιαβάζει σήματα με συχνότητα 512 </w:t>
      </w:r>
      <w:r w:rsidR="00DA7A2B">
        <w:rPr>
          <w:lang w:val="en-US"/>
        </w:rPr>
        <w:t>H</w:t>
      </w:r>
      <w:r w:rsidR="003609E8">
        <w:rPr>
          <w:lang w:val="en-US"/>
        </w:rPr>
        <w:t>z</w:t>
      </w:r>
      <w:r w:rsidR="003609E8">
        <w:t xml:space="preserve"> και</w:t>
      </w:r>
      <w:r w:rsidR="00717A06" w:rsidRPr="00717A06">
        <w:t xml:space="preserve"> </w:t>
      </w:r>
      <w:r w:rsidR="00717A06">
        <w:t xml:space="preserve">διαθέτει μόνο εγκεφαλογράφο </w:t>
      </w:r>
      <w:r w:rsidR="00E3380E">
        <w:t>που</w:t>
      </w:r>
      <w:r w:rsidR="00717A06">
        <w:t xml:space="preserve"> </w:t>
      </w:r>
      <w:r w:rsidR="009E4266">
        <w:t>μας επιστρέφει μια πληθώρα τιμών.</w:t>
      </w:r>
      <w:r w:rsidR="0031751A" w:rsidRPr="0031751A">
        <w:t xml:space="preserve"> </w:t>
      </w:r>
      <w:r w:rsidR="00172AB1">
        <w:t xml:space="preserve">Συνδέεται μέσω </w:t>
      </w:r>
      <w:r w:rsidR="00172AB1">
        <w:rPr>
          <w:lang w:val="en-US"/>
        </w:rPr>
        <w:t>Bluetooth</w:t>
      </w:r>
      <w:r w:rsidR="00D722E0">
        <w:t xml:space="preserve"> και τα δεδομένα αποστέλλονται στη σειριακή θήρα την οποία καταλαμβάνει</w:t>
      </w:r>
      <w:r w:rsidR="002D3E8F">
        <w:t xml:space="preserve"> ο </w:t>
      </w:r>
      <w:proofErr w:type="spellStart"/>
      <w:r w:rsidR="002D3E8F">
        <w:t>εγκεφαλογράφος</w:t>
      </w:r>
      <w:proofErr w:type="spellEnd"/>
      <w:r w:rsidR="008C384C">
        <w:t>.</w:t>
      </w:r>
      <w:r w:rsidR="0031751A" w:rsidRPr="0031751A">
        <w:t xml:space="preserve"> </w:t>
      </w:r>
      <w:r w:rsidR="008C384C">
        <w:t>Τέλος τα δεδομένα έρχονται σε μορφή</w:t>
      </w:r>
      <w:r w:rsidR="00172AB1">
        <w:t xml:space="preserve"> </w:t>
      </w:r>
      <w:r w:rsidR="00860DF1">
        <w:t>πακέτ</w:t>
      </w:r>
      <w:r w:rsidR="008C384C">
        <w:t>ου</w:t>
      </w:r>
      <w:r w:rsidR="00172AB1">
        <w:t xml:space="preserve"> που πρέπει να επεξεργαστ</w:t>
      </w:r>
      <w:r w:rsidR="008C384C">
        <w:t>εί</w:t>
      </w:r>
      <w:r w:rsidR="00172AB1">
        <w:t xml:space="preserve"> για να</w:t>
      </w:r>
      <w:r w:rsidR="002D3E8F">
        <w:t xml:space="preserve"> εμφανιστεί η πληροφορία</w:t>
      </w:r>
      <w:r w:rsidR="00622EF6">
        <w:t>.</w:t>
      </w:r>
      <w:r w:rsidR="0031751A" w:rsidRPr="0031751A">
        <w:t xml:space="preserve"> </w:t>
      </w:r>
      <w:r w:rsidR="003266AB">
        <w:t>Η δομή των πακέτων είναι</w:t>
      </w:r>
      <w:r w:rsidR="008C384C">
        <w:t xml:space="preserve"> η εξής</w:t>
      </w:r>
      <w:r w:rsidR="003266AB">
        <w:t>:</w:t>
      </w:r>
    </w:p>
    <w:p w14:paraId="6D727228" w14:textId="7970AA08" w:rsidR="003266AB" w:rsidRPr="006F5C8E" w:rsidRDefault="006F5C8E" w:rsidP="003266AB">
      <w:pPr>
        <w:pStyle w:val="a3"/>
        <w:numPr>
          <w:ilvl w:val="0"/>
          <w:numId w:val="4"/>
        </w:numPr>
      </w:pPr>
      <w:r>
        <w:lastRenderedPageBreak/>
        <w:t>Τί</w:t>
      </w:r>
      <w:r w:rsidR="003266AB">
        <w:t>τλος</w:t>
      </w:r>
      <w:r>
        <w:rPr>
          <w:lang w:val="en-US"/>
        </w:rPr>
        <w:t xml:space="preserve"> (Header) 3 bytes</w:t>
      </w:r>
    </w:p>
    <w:p w14:paraId="5C53356F" w14:textId="1AD03A8E" w:rsidR="006F5C8E" w:rsidRPr="006F5C8E" w:rsidRDefault="006F5C8E" w:rsidP="003266AB">
      <w:pPr>
        <w:pStyle w:val="a3"/>
        <w:numPr>
          <w:ilvl w:val="0"/>
          <w:numId w:val="4"/>
        </w:numPr>
      </w:pPr>
      <w:r>
        <w:t>Φορτίο</w:t>
      </w:r>
      <w:r>
        <w:rPr>
          <w:lang w:val="en-US"/>
        </w:rPr>
        <w:t xml:space="preserve"> (Payload)</w:t>
      </w:r>
      <w:r>
        <w:t xml:space="preserve"> μέγιστο μέγεθος 169 </w:t>
      </w:r>
      <w:r>
        <w:rPr>
          <w:lang w:val="en-US"/>
        </w:rPr>
        <w:t>bytes</w:t>
      </w:r>
    </w:p>
    <w:p w14:paraId="59C73B00" w14:textId="5D6FB89B" w:rsidR="006F5C8E" w:rsidRPr="008F3FEC" w:rsidRDefault="006F5C8E" w:rsidP="003266AB">
      <w:pPr>
        <w:pStyle w:val="a3"/>
        <w:numPr>
          <w:ilvl w:val="0"/>
          <w:numId w:val="4"/>
        </w:numPr>
      </w:pPr>
      <w:r>
        <w:t>Άθροισμα ελέγχου</w:t>
      </w:r>
      <w:r>
        <w:rPr>
          <w:lang w:val="en-US"/>
        </w:rPr>
        <w:t xml:space="preserve"> (Checksum)</w:t>
      </w:r>
      <w:r>
        <w:t xml:space="preserve"> 1 </w:t>
      </w:r>
      <w:r>
        <w:rPr>
          <w:lang w:val="en-US"/>
        </w:rPr>
        <w:t>byte</w:t>
      </w:r>
    </w:p>
    <w:p w14:paraId="756C39FF" w14:textId="7D93CD7B" w:rsidR="00B16A80" w:rsidRDefault="001B65FC" w:rsidP="008F3FEC">
      <w:pPr>
        <w:pStyle w:val="a3"/>
      </w:pPr>
      <w:r>
        <w:t>Χρησιμοπο</w:t>
      </w:r>
      <w:r w:rsidR="00841B54">
        <w:t>ιήθηκε</w:t>
      </w:r>
      <w:r>
        <w:t xml:space="preserve"> το</w:t>
      </w:r>
      <w:r w:rsidR="008F3FEC">
        <w:t xml:space="preserve"> αρχείο </w:t>
      </w:r>
      <w:proofErr w:type="spellStart"/>
      <w:r w:rsidR="008F3FEC">
        <w:rPr>
          <w:lang w:val="en-US"/>
        </w:rPr>
        <w:t>mindwave</w:t>
      </w:r>
      <w:proofErr w:type="spellEnd"/>
      <w:r w:rsidR="008F3FEC" w:rsidRPr="008F3FEC">
        <w:t>.</w:t>
      </w:r>
      <w:proofErr w:type="spellStart"/>
      <w:r w:rsidR="008F3FEC">
        <w:rPr>
          <w:lang w:val="en-US"/>
        </w:rPr>
        <w:t>py</w:t>
      </w:r>
      <w:proofErr w:type="spellEnd"/>
      <w:r w:rsidR="008F3FEC" w:rsidRPr="008F3FEC">
        <w:t xml:space="preserve"> </w:t>
      </w:r>
      <w:r>
        <w:t xml:space="preserve">για </w:t>
      </w:r>
      <w:r w:rsidR="00841B54">
        <w:t>την αποκωδικοποίηση των πακέτων</w:t>
      </w:r>
      <w:r>
        <w:t xml:space="preserve"> </w:t>
      </w:r>
      <w:r w:rsidR="00841B54">
        <w:t xml:space="preserve"> και τη λήψη της </w:t>
      </w:r>
      <w:r>
        <w:t>πληροφορία</w:t>
      </w:r>
      <w:r w:rsidR="00841B54">
        <w:t>ς</w:t>
      </w:r>
      <w:r>
        <w:t xml:space="preserve">,  </w:t>
      </w:r>
      <w:r w:rsidR="008F3FEC">
        <w:t>δημιουργήθηκε από το</w:t>
      </w:r>
      <w:r w:rsidR="008F3FEC" w:rsidRPr="008F3FEC">
        <w:t xml:space="preserve"> </w:t>
      </w:r>
      <w:proofErr w:type="spellStart"/>
      <w:r w:rsidR="008F3FEC">
        <w:rPr>
          <w:lang w:val="en-US"/>
        </w:rPr>
        <w:t>BarkleyUS</w:t>
      </w:r>
      <w:proofErr w:type="spellEnd"/>
      <w:r w:rsidR="00D60A7F">
        <w:t xml:space="preserve"> </w:t>
      </w:r>
      <w:r w:rsidR="008F3FEC">
        <w:t xml:space="preserve">όμως λόγο του ότι </w:t>
      </w:r>
      <w:r w:rsidR="00B16A80">
        <w:t xml:space="preserve">φτιάχτηκε στη </w:t>
      </w:r>
      <w:r w:rsidR="00B16A80">
        <w:rPr>
          <w:lang w:val="en-US"/>
        </w:rPr>
        <w:t>python</w:t>
      </w:r>
      <w:r w:rsidR="00B16A80" w:rsidRPr="00B16A80">
        <w:t xml:space="preserve"> 2</w:t>
      </w:r>
      <w:r w:rsidR="008F3FEC">
        <w:t xml:space="preserve"> έγιναν μικρ</w:t>
      </w:r>
      <w:r w:rsidR="0031751A">
        <w:t>ό-</w:t>
      </w:r>
      <w:r w:rsidR="008F3FEC">
        <w:t>αλλαγές για να μπορέσει να λειτουργήσει</w:t>
      </w:r>
      <w:r w:rsidR="00841B54">
        <w:t xml:space="preserve"> στη</w:t>
      </w:r>
      <w:r w:rsidR="008F3FEC">
        <w:t xml:space="preserve"> </w:t>
      </w:r>
      <w:r w:rsidR="008F3FEC">
        <w:rPr>
          <w:lang w:val="en-US"/>
        </w:rPr>
        <w:t>python</w:t>
      </w:r>
      <w:r w:rsidR="008F3FEC" w:rsidRPr="008F3FEC">
        <w:t xml:space="preserve"> 3</w:t>
      </w:r>
      <w:r w:rsidR="008F3FEC">
        <w:t>.</w:t>
      </w:r>
      <w:r w:rsidR="00D60A7F">
        <w:t xml:space="preserve"> </w:t>
      </w:r>
      <w:r w:rsidR="008F3FEC">
        <w:t>Η βασική λει</w:t>
      </w:r>
      <w:r w:rsidR="00B16A80">
        <w:t>τουργία του μπορεί να βρεθεί εδώ</w:t>
      </w:r>
      <w:r w:rsidR="0038171F">
        <w:t xml:space="preserve"> </w:t>
      </w:r>
      <w:r w:rsidR="0038171F">
        <w:fldChar w:fldCharType="begin"/>
      </w:r>
      <w:r w:rsidR="00077B6A">
        <w:instrText xml:space="preserve"> ADDIN ZOTERO_ITEM CSL_CITATION {"citationID":"SKp7RbnQ","properties":{"formattedCitation":"[14]","plainCitation":"[14]","noteIndex":0},"citationItems":[{"id":16,"uris":["http://zotero.org/users/11986912/items/DGZ2NTXJ"],"itemData":{"id":16,"type":"software","abstract":"Linux and Mac-friendly Python parser to connect and interact with multiple NeuroSky MindWave headsets from one machine.","genre":"Python","note":"original-date: 2013-01-03T22:05:27Z","publisher":"Barkley","source":"GitHub","title":"mindwave-python","URL":"https://github.com/BarkleyUS/mindwave-python","accessed":{"date-parts":[["2023",6,29]]},"issued":{"date-parts":[["2023",5,17]]}}}],"schema":"https://github.com/citation-style-language/schema/raw/master/csl-citation.json"} </w:instrText>
      </w:r>
      <w:r w:rsidR="0038171F">
        <w:fldChar w:fldCharType="separate"/>
      </w:r>
      <w:r w:rsidR="00AF1FEC" w:rsidRPr="00AF1FEC">
        <w:t>[14]</w:t>
      </w:r>
      <w:r w:rsidR="0038171F">
        <w:fldChar w:fldCharType="end"/>
      </w:r>
      <w:r w:rsidR="00B16A80">
        <w:t>.</w:t>
      </w:r>
    </w:p>
    <w:p w14:paraId="34C50270" w14:textId="77777777" w:rsidR="00B16A80" w:rsidRPr="008F3FEC" w:rsidRDefault="00B16A80" w:rsidP="008F3FEC">
      <w:pPr>
        <w:pStyle w:val="a3"/>
      </w:pPr>
    </w:p>
    <w:p w14:paraId="0608B05C" w14:textId="77777777" w:rsidR="0038171F" w:rsidRDefault="003609E8" w:rsidP="0038171F">
      <w:pPr>
        <w:pStyle w:val="a3"/>
        <w:keepNext/>
        <w:jc w:val="center"/>
      </w:pPr>
      <w:r>
        <w:rPr>
          <w:noProof/>
        </w:rPr>
        <w:drawing>
          <wp:inline distT="0" distB="0" distL="0" distR="0" wp14:anchorId="029F381F" wp14:editId="71F68E35">
            <wp:extent cx="3699874" cy="1988135"/>
            <wp:effectExtent l="0" t="0" r="0" b="0"/>
            <wp:docPr id="68064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41023" name=""/>
                    <pic:cNvPicPr/>
                  </pic:nvPicPr>
                  <pic:blipFill>
                    <a:blip r:embed="rId42"/>
                    <a:stretch>
                      <a:fillRect/>
                    </a:stretch>
                  </pic:blipFill>
                  <pic:spPr>
                    <a:xfrm>
                      <a:off x="0" y="0"/>
                      <a:ext cx="3716767" cy="1997213"/>
                    </a:xfrm>
                    <a:prstGeom prst="rect">
                      <a:avLst/>
                    </a:prstGeom>
                  </pic:spPr>
                </pic:pic>
              </a:graphicData>
            </a:graphic>
          </wp:inline>
        </w:drawing>
      </w:r>
    </w:p>
    <w:p w14:paraId="16625B11" w14:textId="1E3D36B8" w:rsidR="0038171F" w:rsidRPr="0038171F" w:rsidRDefault="0038171F" w:rsidP="0038171F">
      <w:pPr>
        <w:pStyle w:val="a8"/>
        <w:jc w:val="center"/>
      </w:pPr>
      <w:bookmarkStart w:id="67" w:name="_Toc146888328"/>
      <w:bookmarkStart w:id="68" w:name="_Toc146888539"/>
      <w:bookmarkStart w:id="69" w:name="_Toc146901698"/>
      <w:bookmarkStart w:id="70" w:name="_Toc146817992"/>
      <w:r>
        <w:t xml:space="preserve">Εικόνα </w:t>
      </w:r>
      <w:fldSimple w:instr=" SEQ Εικόνα \* ARABIC ">
        <w:r w:rsidR="001B7BF9">
          <w:rPr>
            <w:noProof/>
          </w:rPr>
          <w:t>11</w:t>
        </w:r>
      </w:fldSimple>
      <w:r>
        <w:t xml:space="preserve">: Τοποθεσία του ηλεκτροδίου του εγκεφαλογράφου Mindwave </w:t>
      </w:r>
      <w:r>
        <w:fldChar w:fldCharType="begin"/>
      </w:r>
      <w:r w:rsidR="00AF1FEC">
        <w:rPr>
          <w:caps w:val="0"/>
        </w:rPr>
        <w:instrText xml:space="preserve"> ADDIN ZOTERO_ITEM CSL_CITATION {"citationID":"CNZ6GTZT","properties":{"formattedCitation":"[15]","plainCitation":"[15]","noteIndex":0},"citationItems":[{"id":92,"uris":["http://zotero.org/users/11986912/items/T8B8ZZI7"],"itemData":{"id":92,"type":"webpage","abstract":"Neurosky line home use devices allow you to perform neurofeedback training/therapy at your home comfort to effectively manage health issue &amp; performance","container-title":"BIOFEEDBACK NEUROFEEDBACK THERAPY","language":"en-US","title":"Neurosky home use devices for neurofeedback training/therapy","URL":"https://biofeedback-neurofeedback-therapy.com/neurosky/","accessed":{"date-parts":[["2023",9,27]]}}}],"schema":"https://github.com/citation-style-language/schema/raw/master/csl-citation.json"} </w:instrText>
      </w:r>
      <w:r>
        <w:fldChar w:fldCharType="separate"/>
      </w:r>
      <w:bookmarkEnd w:id="70"/>
      <w:r w:rsidR="00AF1FEC" w:rsidRPr="00AF1FEC">
        <w:t>[15]</w:t>
      </w:r>
      <w:bookmarkEnd w:id="67"/>
      <w:bookmarkEnd w:id="68"/>
      <w:bookmarkEnd w:id="69"/>
      <w:r>
        <w:fldChar w:fldCharType="end"/>
      </w:r>
      <w:r w:rsidRPr="0038171F">
        <w:t xml:space="preserve"> </w:t>
      </w:r>
    </w:p>
    <w:p w14:paraId="26E3B9A9" w14:textId="6915D7E7" w:rsidR="0082223D" w:rsidRDefault="00B16A80" w:rsidP="00B16A80">
      <w:pPr>
        <w:pStyle w:val="a3"/>
        <w:jc w:val="center"/>
      </w:pPr>
      <w:r>
        <w:t xml:space="preserve"> </w:t>
      </w:r>
    </w:p>
    <w:p w14:paraId="1EFE0A6F" w14:textId="6776E294" w:rsidR="00B16A80" w:rsidRDefault="00B16A80" w:rsidP="00EF3850">
      <w:pPr>
        <w:pStyle w:val="a7"/>
      </w:pPr>
      <w:bookmarkStart w:id="71" w:name="_Toc146887506"/>
      <w:bookmarkStart w:id="72" w:name="_Toc146888540"/>
      <w:r>
        <w:t>3.3.1</w:t>
      </w:r>
      <w:r w:rsidRPr="00B16A80">
        <w:t xml:space="preserve"> </w:t>
      </w:r>
      <w:r>
        <w:t xml:space="preserve">Τιμές </w:t>
      </w:r>
      <w:proofErr w:type="spellStart"/>
      <w:r>
        <w:t>Mindwave</w:t>
      </w:r>
      <w:bookmarkEnd w:id="71"/>
      <w:bookmarkEnd w:id="72"/>
      <w:proofErr w:type="spellEnd"/>
    </w:p>
    <w:p w14:paraId="18145D95" w14:textId="3343BE5A" w:rsidR="00B16A80" w:rsidRDefault="00B16A80" w:rsidP="00B16A80">
      <w:pPr>
        <w:pStyle w:val="a3"/>
      </w:pPr>
      <w:r>
        <w:t xml:space="preserve">Το </w:t>
      </w:r>
      <w:proofErr w:type="spellStart"/>
      <w:r>
        <w:rPr>
          <w:lang w:val="en-US"/>
        </w:rPr>
        <w:t>Mindwave</w:t>
      </w:r>
      <w:proofErr w:type="spellEnd"/>
      <w:r w:rsidRPr="00B16A80">
        <w:t xml:space="preserve"> </w:t>
      </w:r>
      <w:r>
        <w:t xml:space="preserve">σε αντίθεση με το </w:t>
      </w:r>
      <w:r>
        <w:rPr>
          <w:lang w:val="en-US"/>
        </w:rPr>
        <w:t>Muse</w:t>
      </w:r>
      <w:r w:rsidRPr="00B16A80">
        <w:t xml:space="preserve"> </w:t>
      </w:r>
      <w:r>
        <w:t>δεν δίνει τιμές</w:t>
      </w:r>
      <w:r w:rsidR="0038171F" w:rsidRPr="0038171F">
        <w:t xml:space="preserve"> </w:t>
      </w:r>
      <w:r w:rsidR="0038171F">
        <w:rPr>
          <w:lang w:val="en-US"/>
        </w:rPr>
        <w:t>mV</w:t>
      </w:r>
      <w:r w:rsidR="0038171F" w:rsidRPr="0038171F">
        <w:t>/</w:t>
      </w:r>
      <w:r w:rsidR="0038171F">
        <w:rPr>
          <w:lang w:val="en-US"/>
        </w:rPr>
        <w:t>S</w:t>
      </w:r>
      <w:r>
        <w:t>,</w:t>
      </w:r>
      <w:r w:rsidR="0031751A">
        <w:t xml:space="preserve"> </w:t>
      </w:r>
      <w:r>
        <w:t xml:space="preserve">αλλά τις επεξεργάζεται με ειδικό </w:t>
      </w:r>
      <w:r w:rsidR="00BC0F77">
        <w:t>επεξεργαστή</w:t>
      </w:r>
      <w:r>
        <w:t xml:space="preserve"> </w:t>
      </w:r>
      <w:r w:rsidR="00D60A7F">
        <w:t xml:space="preserve">της </w:t>
      </w:r>
      <w:proofErr w:type="spellStart"/>
      <w:r>
        <w:rPr>
          <w:lang w:val="en-US"/>
        </w:rPr>
        <w:t>ThinkGear</w:t>
      </w:r>
      <w:proofErr w:type="spellEnd"/>
      <w:r>
        <w:t xml:space="preserve"> και</w:t>
      </w:r>
      <w:r w:rsidR="000D68F2">
        <w:t xml:space="preserve"> επιστρέφει συγκεκριμένα αποτελέσματα τα οποία είναι:</w:t>
      </w:r>
    </w:p>
    <w:p w14:paraId="67628E5D" w14:textId="7BA74E5F" w:rsidR="000D68F2" w:rsidRDefault="000D68F2" w:rsidP="000D68F2">
      <w:pPr>
        <w:pStyle w:val="a3"/>
        <w:numPr>
          <w:ilvl w:val="0"/>
          <w:numId w:val="3"/>
        </w:numPr>
      </w:pPr>
      <w:r w:rsidRPr="000D68F2">
        <w:rPr>
          <w:b/>
          <w:bCs/>
          <w:lang w:val="en-US"/>
        </w:rPr>
        <w:t>Attention</w:t>
      </w:r>
      <w:r w:rsidRPr="000D68F2">
        <w:t xml:space="preserve"> </w:t>
      </w:r>
      <w:r>
        <w:sym w:font="Wingdings" w:char="F0E0"/>
      </w:r>
      <w:r w:rsidR="00D60A7F">
        <w:t xml:space="preserve"> </w:t>
      </w:r>
      <w:r>
        <w:t>Ποσοστό «συγκέντρωσης»</w:t>
      </w:r>
      <w:r w:rsidR="00D60A7F">
        <w:t xml:space="preserve"> </w:t>
      </w:r>
      <w:r w:rsidR="00760946">
        <w:t>εύρος τιμών</w:t>
      </w:r>
      <w:r>
        <w:t xml:space="preserve"> 0-100</w:t>
      </w:r>
      <w:r w:rsidR="00760946">
        <w:t xml:space="preserve">, ανανέωση </w:t>
      </w:r>
      <w:r w:rsidR="001A0AFD">
        <w:t>ανά</w:t>
      </w:r>
      <w:r w:rsidR="00760946">
        <w:t xml:space="preserve"> δευτερόλεπτο,</w:t>
      </w:r>
      <w:r>
        <w:t xml:space="preserve"> δηλαδή κάποιος με ποσοστό 80-100 θα είναι πιο συγκεντρωμένος από κάποιον με ποσοστό 50-70</w:t>
      </w:r>
      <w:r w:rsidR="00760946" w:rsidRPr="00760946">
        <w:t xml:space="preserve"> </w:t>
      </w:r>
    </w:p>
    <w:p w14:paraId="5745DE15" w14:textId="078BEEE2" w:rsidR="00D50626" w:rsidRPr="00D50626" w:rsidRDefault="000D68F2" w:rsidP="00D50626">
      <w:pPr>
        <w:pStyle w:val="a3"/>
        <w:numPr>
          <w:ilvl w:val="0"/>
          <w:numId w:val="3"/>
        </w:numPr>
        <w:rPr>
          <w:b/>
          <w:bCs/>
          <w:i/>
          <w:iCs/>
        </w:rPr>
      </w:pPr>
      <w:r w:rsidRPr="000D68F2">
        <w:rPr>
          <w:b/>
          <w:bCs/>
          <w:lang w:val="en-US"/>
        </w:rPr>
        <w:t>Meditation</w:t>
      </w:r>
      <w:r w:rsidRPr="000D68F2">
        <w:rPr>
          <w:b/>
          <w:bCs/>
        </w:rPr>
        <w:t xml:space="preserve"> </w:t>
      </w:r>
      <w:r w:rsidRPr="000D68F2">
        <w:rPr>
          <w:b/>
          <w:bCs/>
          <w:lang w:val="en-US"/>
        </w:rPr>
        <w:sym w:font="Wingdings" w:char="F0E0"/>
      </w:r>
      <w:r w:rsidR="00D60A7F">
        <w:rPr>
          <w:b/>
          <w:bCs/>
        </w:rPr>
        <w:t xml:space="preserve"> </w:t>
      </w:r>
      <w:r>
        <w:t>Ποσοστό νοητικής «χαλάρωσης»</w:t>
      </w:r>
      <w:r w:rsidR="00760946">
        <w:t>, εύρος τιμών</w:t>
      </w:r>
      <w:r>
        <w:t xml:space="preserve"> 0-100</w:t>
      </w:r>
      <w:r w:rsidR="00760946">
        <w:t xml:space="preserve">, ανανέωση </w:t>
      </w:r>
      <w:r w:rsidR="00646051">
        <w:t>ένα</w:t>
      </w:r>
      <w:r w:rsidR="00760946">
        <w:t xml:space="preserve"> δευτερόλεπτο,</w:t>
      </w:r>
      <w:r>
        <w:t xml:space="preserve"> όπως και στην συγκέντρωση κάποιος με ποσοστό 80-100 είναι πιο νοητικά χαλαρός από κάποιον με ποσοστό 50-70 </w:t>
      </w:r>
    </w:p>
    <w:p w14:paraId="30F15CF8" w14:textId="77777777" w:rsidR="00EF3850" w:rsidRDefault="00022970" w:rsidP="00EF3850">
      <w:pPr>
        <w:pStyle w:val="a3"/>
        <w:keepNext/>
        <w:ind w:left="720"/>
        <w:jc w:val="center"/>
      </w:pPr>
      <w:r>
        <w:rPr>
          <w:noProof/>
        </w:rPr>
        <w:lastRenderedPageBreak/>
        <w:drawing>
          <wp:inline distT="0" distB="0" distL="0" distR="0" wp14:anchorId="200462F6" wp14:editId="02F5F035">
            <wp:extent cx="6120130" cy="2149475"/>
            <wp:effectExtent l="0" t="0" r="0" b="3175"/>
            <wp:docPr id="1402007651" name="Picture 1" descr="A graph with red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07651" name="Picture 1" descr="A graph with red and blue lines&#10;&#10;Description automatically generated with medium confidence"/>
                    <pic:cNvPicPr/>
                  </pic:nvPicPr>
                  <pic:blipFill>
                    <a:blip r:embed="rId43"/>
                    <a:stretch>
                      <a:fillRect/>
                    </a:stretch>
                  </pic:blipFill>
                  <pic:spPr>
                    <a:xfrm>
                      <a:off x="0" y="0"/>
                      <a:ext cx="6120130" cy="2149475"/>
                    </a:xfrm>
                    <a:prstGeom prst="rect">
                      <a:avLst/>
                    </a:prstGeom>
                  </pic:spPr>
                </pic:pic>
              </a:graphicData>
            </a:graphic>
          </wp:inline>
        </w:drawing>
      </w:r>
    </w:p>
    <w:p w14:paraId="6CF99083" w14:textId="38318077" w:rsidR="00D50626" w:rsidRPr="00EF3850" w:rsidRDefault="00EF3850" w:rsidP="00EF3850">
      <w:pPr>
        <w:pStyle w:val="a8"/>
        <w:jc w:val="center"/>
        <w:rPr>
          <w:i/>
          <w:iCs/>
        </w:rPr>
      </w:pPr>
      <w:bookmarkStart w:id="73" w:name="_Toc146888330"/>
      <w:bookmarkStart w:id="74" w:name="_Toc146888541"/>
      <w:bookmarkStart w:id="75" w:name="_Toc146901699"/>
      <w:r>
        <w:t xml:space="preserve">Εικόνα </w:t>
      </w:r>
      <w:fldSimple w:instr=" SEQ Εικόνα \* ARABIC ">
        <w:r w:rsidR="001B7BF9">
          <w:rPr>
            <w:noProof/>
          </w:rPr>
          <w:t>12</w:t>
        </w:r>
      </w:fldSimple>
      <w:r>
        <w:t>: Σύγκριση μεταξύ attention και meditation όταν ο εθελοντή συγκεντρώνεται</w:t>
      </w:r>
      <w:bookmarkEnd w:id="73"/>
      <w:bookmarkEnd w:id="74"/>
      <w:bookmarkEnd w:id="75"/>
    </w:p>
    <w:p w14:paraId="5351B7C2" w14:textId="77777777" w:rsidR="00EF3850" w:rsidRPr="00EF3850" w:rsidRDefault="00EF3850" w:rsidP="00EF3850">
      <w:pPr>
        <w:pStyle w:val="a3"/>
        <w:ind w:left="720"/>
        <w:rPr>
          <w:b/>
          <w:bCs/>
          <w:i/>
          <w:iCs/>
        </w:rPr>
      </w:pPr>
    </w:p>
    <w:p w14:paraId="6D9B122C" w14:textId="791FC83D" w:rsidR="00D50626" w:rsidRPr="00684A9C" w:rsidRDefault="00684A9C" w:rsidP="00D50626">
      <w:pPr>
        <w:pStyle w:val="a3"/>
        <w:numPr>
          <w:ilvl w:val="0"/>
          <w:numId w:val="3"/>
        </w:numPr>
        <w:rPr>
          <w:b/>
          <w:bCs/>
          <w:i/>
          <w:iCs/>
        </w:rPr>
      </w:pPr>
      <w:r>
        <w:rPr>
          <w:b/>
          <w:bCs/>
          <w:lang w:val="en-US"/>
        </w:rPr>
        <w:t>POOR</w:t>
      </w:r>
      <w:r w:rsidRPr="00684A9C">
        <w:rPr>
          <w:b/>
          <w:bCs/>
        </w:rPr>
        <w:t>_</w:t>
      </w:r>
      <w:r>
        <w:rPr>
          <w:b/>
          <w:bCs/>
          <w:lang w:val="en-US"/>
        </w:rPr>
        <w:t>SIGNAL</w:t>
      </w:r>
      <w:r w:rsidRPr="00684A9C">
        <w:rPr>
          <w:b/>
          <w:bCs/>
        </w:rPr>
        <w:t xml:space="preserve"> </w:t>
      </w:r>
      <w:r w:rsidRPr="00684A9C">
        <w:rPr>
          <w:b/>
          <w:bCs/>
          <w:lang w:val="en-US"/>
        </w:rPr>
        <w:sym w:font="Wingdings" w:char="F0E0"/>
      </w:r>
      <w:r w:rsidR="0031751A">
        <w:rPr>
          <w:b/>
          <w:bCs/>
        </w:rPr>
        <w:t xml:space="preserve"> </w:t>
      </w:r>
      <w:r w:rsidR="00D60A7F">
        <w:t>Υ</w:t>
      </w:r>
      <w:r>
        <w:t xml:space="preserve">ποδηλώνει το θόρυβο και έχει εύρος τιμών 0-255 με την σωστή τοποθέτηση του εγκεφαλογράφου η τιμή πρέπει να είναι 0 στην περίπτωση που δεν είναι </w:t>
      </w:r>
      <w:r w:rsidR="008C384C">
        <w:t>μηδενική,</w:t>
      </w:r>
      <w:r w:rsidR="0031751A" w:rsidRPr="0031751A">
        <w:t xml:space="preserve"> </w:t>
      </w:r>
      <w:r w:rsidR="008C384C">
        <w:t>τότε</w:t>
      </w:r>
      <w:r>
        <w:t xml:space="preserve"> δεν μπορούν να υπολογιστούν οι τιμές </w:t>
      </w:r>
      <w:r>
        <w:rPr>
          <w:lang w:val="en-US"/>
        </w:rPr>
        <w:t>Attention</w:t>
      </w:r>
      <w:r w:rsidR="001A0AFD">
        <w:t xml:space="preserve"> και</w:t>
      </w:r>
      <w:r w:rsidRPr="00684A9C">
        <w:t xml:space="preserve"> </w:t>
      </w:r>
      <w:r>
        <w:rPr>
          <w:lang w:val="en-US"/>
        </w:rPr>
        <w:t>Meditation</w:t>
      </w:r>
      <w:r>
        <w:t>.</w:t>
      </w:r>
    </w:p>
    <w:p w14:paraId="6F42A222" w14:textId="4DBCF65D" w:rsidR="00684A9C" w:rsidRPr="00F55F13" w:rsidRDefault="00760946" w:rsidP="00D50626">
      <w:pPr>
        <w:pStyle w:val="a3"/>
        <w:numPr>
          <w:ilvl w:val="0"/>
          <w:numId w:val="3"/>
        </w:numPr>
        <w:rPr>
          <w:b/>
          <w:bCs/>
          <w:iCs/>
        </w:rPr>
      </w:pPr>
      <w:r>
        <w:rPr>
          <w:b/>
          <w:bCs/>
          <w:lang w:val="en-US"/>
        </w:rPr>
        <w:t>RAW</w:t>
      </w:r>
      <w:r w:rsidRPr="00760946">
        <w:rPr>
          <w:b/>
          <w:bCs/>
        </w:rPr>
        <w:t>_</w:t>
      </w:r>
      <w:r>
        <w:rPr>
          <w:b/>
          <w:bCs/>
          <w:lang w:val="en-US"/>
        </w:rPr>
        <w:t>VALUE</w:t>
      </w:r>
      <w:r>
        <w:rPr>
          <w:b/>
          <w:bCs/>
        </w:rPr>
        <w:t xml:space="preserve"> </w:t>
      </w:r>
      <w:r w:rsidRPr="00760946">
        <w:rPr>
          <w:b/>
          <w:bCs/>
        </w:rPr>
        <w:sym w:font="Wingdings" w:char="F0E0"/>
      </w:r>
      <w:r w:rsidRPr="00760946">
        <w:rPr>
          <w:b/>
          <w:bCs/>
        </w:rPr>
        <w:t xml:space="preserve"> </w:t>
      </w:r>
      <w:r w:rsidR="0031751A">
        <w:t>Τ</w:t>
      </w:r>
      <w:r>
        <w:t xml:space="preserve">ιμή χωρίς μονάδα μέτρησης και χωρίς </w:t>
      </w:r>
      <w:r w:rsidR="004A6ED5">
        <w:t>προ-επεξεργασία, ανανέωση 128 φορές ανά δευτερόλεπτο,</w:t>
      </w:r>
      <w:r>
        <w:t xml:space="preserve"> έχει εύρος τιμών </w:t>
      </w:r>
      <m:oMath>
        <m:r>
          <w:rPr>
            <w:rFonts w:ascii="Cambria Math" w:hAnsi="Cambria Math"/>
          </w:rPr>
          <m:t>-32768 – 32767</m:t>
        </m:r>
      </m:oMath>
      <w:r w:rsidR="001A0AFD">
        <w:t xml:space="preserve">, για να το μετατρέψουμε σε </w:t>
      </w:r>
      <w:r w:rsidR="001A0AFD">
        <w:rPr>
          <w:lang w:val="en-US"/>
        </w:rPr>
        <w:t>mV</w:t>
      </w:r>
      <w:r w:rsidR="001A0AFD" w:rsidRPr="001A0AFD">
        <w:t>/</w:t>
      </w:r>
      <w:r w:rsidR="001A0AFD">
        <w:rPr>
          <w:lang w:val="en-US"/>
        </w:rPr>
        <w:t>s</w:t>
      </w:r>
      <w:r w:rsidR="001A0AFD" w:rsidRPr="001A0AFD">
        <w:t xml:space="preserve"> </w:t>
      </w:r>
      <w:r w:rsidR="001A0AFD">
        <w:t xml:space="preserve">χρησιμοποιούμε τον τύπο </w:t>
      </w:r>
      <w:r w:rsidR="001A0AFD">
        <w:fldChar w:fldCharType="begin"/>
      </w:r>
      <w:r w:rsidR="00077B6A">
        <w:instrText xml:space="preserve"> ADDIN ZOTERO_ITEM CSL_CITATION {"citationID":"il9Nyh0y","properties":{"formattedCitation":"[16]","plainCitation":"[16]","noteIndex":0},"citationItems":[{"id":17,"uris":["http://zotero.org/users/11986912/items/RVR3SWL7"],"itemData":{"id":17,"type":"webpage","title":"How to convert raw values to voltage? / Science / Knowledge Base - NeuroSky - Home Page Support","URL":"http://support.neurosky.com/kb/science/how-to-convert-raw-values-to-voltage","accessed":{"date-parts":[["2023",6,30]]}}}],"schema":"https://github.com/citation-style-language/schema/raw/master/csl-citation.json"} </w:instrText>
      </w:r>
      <w:r w:rsidR="001A0AFD">
        <w:fldChar w:fldCharType="separate"/>
      </w:r>
      <w:r w:rsidR="00AF1FEC" w:rsidRPr="00AF1FEC">
        <w:t>[16]</w:t>
      </w:r>
      <w:r w:rsidR="001A0AFD">
        <w:fldChar w:fldCharType="end"/>
      </w:r>
      <w:r w:rsidR="001A0AFD">
        <w:t xml:space="preserve"> </w:t>
      </w:r>
      <w:bookmarkStart w:id="76" w:name="_Hlk147319777"/>
      <m:oMath>
        <m:r>
          <w:rPr>
            <w:rFonts w:ascii="Cambria Math" w:hAnsi="Cambria Math"/>
          </w:rPr>
          <m:t>RA</m:t>
        </m:r>
        <m:sSub>
          <m:sSubPr>
            <m:ctrlPr>
              <w:rPr>
                <w:rFonts w:ascii="Cambria Math" w:hAnsi="Cambria Math"/>
                <w:i/>
              </w:rPr>
            </m:ctrlPr>
          </m:sSubPr>
          <m:e>
            <m:r>
              <w:rPr>
                <w:rFonts w:ascii="Cambria Math" w:hAnsi="Cambria Math"/>
              </w:rPr>
              <m:t>W</m:t>
            </m:r>
          </m:e>
          <m:sub>
            <m:r>
              <w:rPr>
                <w:rFonts w:ascii="Cambria Math" w:hAnsi="Cambria Math"/>
              </w:rPr>
              <m:t>VALUE</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m:t>
                </m:r>
              </m:num>
              <m:den>
                <m:r>
                  <w:rPr>
                    <w:rFonts w:ascii="Cambria Math" w:hAnsi="Cambria Math"/>
                  </w:rPr>
                  <m:t>4096</m:t>
                </m:r>
              </m:den>
            </m:f>
          </m:num>
          <m:den>
            <m:r>
              <w:rPr>
                <w:rFonts w:ascii="Cambria Math" w:hAnsi="Cambria Math"/>
              </w:rPr>
              <m:t>2000</m:t>
            </m:r>
          </m:den>
        </m:f>
      </m:oMath>
      <w:r w:rsidR="00F55F13">
        <w:t xml:space="preserve"> </w:t>
      </w:r>
      <w:bookmarkEnd w:id="76"/>
    </w:p>
    <w:p w14:paraId="4E7584A9" w14:textId="59239ABF" w:rsidR="00F55F13" w:rsidRPr="00F55F13" w:rsidRDefault="00F55F13" w:rsidP="00F55F13">
      <w:pPr>
        <w:pStyle w:val="a3"/>
        <w:numPr>
          <w:ilvl w:val="0"/>
          <w:numId w:val="6"/>
        </w:numPr>
        <w:rPr>
          <w:iCs/>
        </w:rPr>
      </w:pPr>
      <w:r>
        <w:t>1.8</w:t>
      </w:r>
      <w:r w:rsidR="00860DF1">
        <w:rPr>
          <w:lang w:val="en-US"/>
        </w:rPr>
        <w:t xml:space="preserve">V </w:t>
      </w:r>
      <w:r w:rsidR="00860DF1" w:rsidRPr="00860DF1">
        <w:rPr>
          <w:lang w:val="en-US"/>
        </w:rPr>
        <w:sym w:font="Wingdings" w:char="F0E0"/>
      </w:r>
      <w:r>
        <w:rPr>
          <w:lang w:val="en-US"/>
        </w:rPr>
        <w:t xml:space="preserve"> </w:t>
      </w:r>
      <w:r>
        <w:t>Τάση εγκεφαλογράφου</w:t>
      </w:r>
    </w:p>
    <w:p w14:paraId="48AC82DD" w14:textId="45F485E6" w:rsidR="00F55F13" w:rsidRPr="00F55F13" w:rsidRDefault="00F55F13" w:rsidP="00F55F13">
      <w:pPr>
        <w:pStyle w:val="a3"/>
        <w:numPr>
          <w:ilvl w:val="0"/>
          <w:numId w:val="6"/>
        </w:numPr>
        <w:rPr>
          <w:iCs/>
        </w:rPr>
      </w:pPr>
      <w:r>
        <w:t xml:space="preserve">4096 </w:t>
      </w:r>
      <w:r w:rsidR="00860DF1" w:rsidRPr="00860DF1">
        <w:rPr>
          <w:lang w:val="en-US"/>
        </w:rPr>
        <w:sym w:font="Wingdings" w:char="F0E0"/>
      </w:r>
      <w:r w:rsidR="0031751A">
        <w:rPr>
          <w:lang w:val="en-US"/>
        </w:rPr>
        <w:t xml:space="preserve"> </w:t>
      </w:r>
      <w:r>
        <w:t xml:space="preserve">Εύρος τιμών </w:t>
      </w:r>
    </w:p>
    <w:p w14:paraId="007BE0C8" w14:textId="63E80F04" w:rsidR="00F55F13" w:rsidRPr="00F55F13" w:rsidRDefault="00F55F13" w:rsidP="00F55F13">
      <w:pPr>
        <w:pStyle w:val="a3"/>
        <w:numPr>
          <w:ilvl w:val="0"/>
          <w:numId w:val="6"/>
        </w:numPr>
        <w:rPr>
          <w:iCs/>
        </w:rPr>
      </w:pPr>
      <w:r>
        <w:t xml:space="preserve">2000 </w:t>
      </w:r>
      <w:r w:rsidR="00860DF1" w:rsidRPr="00860DF1">
        <w:rPr>
          <w:lang w:val="en-US"/>
        </w:rPr>
        <w:sym w:font="Wingdings" w:char="F0E0"/>
      </w:r>
      <w:r w:rsidR="0031751A">
        <w:rPr>
          <w:lang w:val="en-US"/>
        </w:rPr>
        <w:t xml:space="preserve"> </w:t>
      </w:r>
      <w:r w:rsidR="0031751A">
        <w:t>Κέρδος</w:t>
      </w:r>
    </w:p>
    <w:p w14:paraId="464FC0B8" w14:textId="7A48286A" w:rsidR="00F55F13" w:rsidRPr="00371ED6" w:rsidRDefault="00F55F13" w:rsidP="00D50626">
      <w:pPr>
        <w:pStyle w:val="a3"/>
        <w:numPr>
          <w:ilvl w:val="0"/>
          <w:numId w:val="3"/>
        </w:numPr>
        <w:rPr>
          <w:b/>
          <w:bCs/>
          <w:iCs/>
        </w:rPr>
      </w:pPr>
      <w:r>
        <w:rPr>
          <w:b/>
          <w:bCs/>
          <w:iCs/>
          <w:lang w:val="en-US"/>
        </w:rPr>
        <w:t>WAVES</w:t>
      </w:r>
      <w:r w:rsidRPr="00F55F13">
        <w:rPr>
          <w:b/>
          <w:bCs/>
          <w:iCs/>
        </w:rPr>
        <w:t xml:space="preserve"> (</w:t>
      </w:r>
      <w:r>
        <w:rPr>
          <w:b/>
          <w:bCs/>
          <w:iCs/>
          <w:lang w:val="en-US"/>
        </w:rPr>
        <w:t>EEG</w:t>
      </w:r>
      <w:r w:rsidRPr="00F55F13">
        <w:rPr>
          <w:b/>
          <w:bCs/>
          <w:iCs/>
        </w:rPr>
        <w:t>_</w:t>
      </w:r>
      <w:r>
        <w:rPr>
          <w:b/>
          <w:bCs/>
          <w:iCs/>
          <w:lang w:val="en-US"/>
        </w:rPr>
        <w:t>POWER</w:t>
      </w:r>
      <w:r w:rsidRPr="00F55F13">
        <w:rPr>
          <w:b/>
          <w:bCs/>
          <w:iCs/>
        </w:rPr>
        <w:t>)</w:t>
      </w:r>
      <w:r w:rsidRPr="00F55F13">
        <w:rPr>
          <w:b/>
          <w:bCs/>
          <w:iCs/>
          <w:lang w:val="en-US"/>
        </w:rPr>
        <w:sym w:font="Wingdings" w:char="F0E0"/>
      </w:r>
      <w:r w:rsidR="0031751A" w:rsidRPr="0031751A">
        <w:rPr>
          <w:b/>
          <w:bCs/>
          <w:iCs/>
        </w:rPr>
        <w:t xml:space="preserve"> </w:t>
      </w:r>
      <w:r w:rsidR="008C384C">
        <w:rPr>
          <w:iCs/>
        </w:rPr>
        <w:t>Ο</w:t>
      </w:r>
      <w:r w:rsidRPr="008C384C">
        <w:rPr>
          <w:iCs/>
        </w:rPr>
        <w:t>ι</w:t>
      </w:r>
      <w:r w:rsidRPr="00F55F13">
        <w:rPr>
          <w:iCs/>
        </w:rPr>
        <w:t xml:space="preserve"> </w:t>
      </w:r>
      <w:r>
        <w:rPr>
          <w:iCs/>
        </w:rPr>
        <w:t>τιμές</w:t>
      </w:r>
      <w:r w:rsidR="001A0AFD" w:rsidRPr="001A0AFD">
        <w:rPr>
          <w:iCs/>
        </w:rPr>
        <w:t xml:space="preserve"> </w:t>
      </w:r>
      <w:r w:rsidR="001A0AFD">
        <w:rPr>
          <w:iCs/>
        </w:rPr>
        <w:t xml:space="preserve">συμβολίζουν </w:t>
      </w:r>
      <w:r w:rsidR="00A92F9B">
        <w:rPr>
          <w:iCs/>
        </w:rPr>
        <w:t xml:space="preserve">τους ρυθμούς </w:t>
      </w:r>
      <w:r w:rsidR="00860DF1">
        <w:rPr>
          <w:iCs/>
          <w:lang w:val="en-US"/>
        </w:rPr>
        <w:t>D</w:t>
      </w:r>
      <w:r>
        <w:rPr>
          <w:iCs/>
          <w:lang w:val="en-US"/>
        </w:rPr>
        <w:t>elta</w:t>
      </w:r>
      <w:r w:rsidR="00D60A7F">
        <w:rPr>
          <w:iCs/>
        </w:rPr>
        <w:t xml:space="preserve"> </w:t>
      </w:r>
      <w:r w:rsidRPr="00F55F13">
        <w:rPr>
          <w:iCs/>
        </w:rPr>
        <w:t>(0.5-2.75</w:t>
      </w:r>
      <w:r>
        <w:rPr>
          <w:iCs/>
          <w:lang w:val="en-US"/>
        </w:rPr>
        <w:t>Hz</w:t>
      </w:r>
      <w:r w:rsidRPr="00F55F13">
        <w:rPr>
          <w:iCs/>
        </w:rPr>
        <w:t>),</w:t>
      </w:r>
      <w:r w:rsidR="00D60A7F">
        <w:rPr>
          <w:iCs/>
        </w:rPr>
        <w:t xml:space="preserve"> </w:t>
      </w:r>
      <w:bookmarkStart w:id="77" w:name="_Hlk147319075"/>
      <w:r w:rsidR="00860DF1">
        <w:rPr>
          <w:iCs/>
          <w:lang w:val="en-US"/>
        </w:rPr>
        <w:t>T</w:t>
      </w:r>
      <w:r>
        <w:rPr>
          <w:iCs/>
          <w:lang w:val="en-US"/>
        </w:rPr>
        <w:t>heta</w:t>
      </w:r>
      <w:r w:rsidR="00D60A7F">
        <w:rPr>
          <w:iCs/>
        </w:rPr>
        <w:t xml:space="preserve"> </w:t>
      </w:r>
      <w:r w:rsidRPr="00F55F13">
        <w:rPr>
          <w:iCs/>
        </w:rPr>
        <w:t>(3.5-6.75</w:t>
      </w:r>
      <w:r>
        <w:rPr>
          <w:iCs/>
          <w:lang w:val="en-US"/>
        </w:rPr>
        <w:t>Hz</w:t>
      </w:r>
      <w:r w:rsidRPr="00F55F13">
        <w:rPr>
          <w:iCs/>
        </w:rPr>
        <w:t>),</w:t>
      </w:r>
      <w:r w:rsidR="00D60A7F">
        <w:rPr>
          <w:iCs/>
        </w:rPr>
        <w:t xml:space="preserve"> </w:t>
      </w:r>
      <w:r>
        <w:rPr>
          <w:iCs/>
          <w:lang w:val="en-US"/>
        </w:rPr>
        <w:t>Low</w:t>
      </w:r>
      <w:r w:rsidRPr="00F55F13">
        <w:rPr>
          <w:iCs/>
        </w:rPr>
        <w:t>-</w:t>
      </w:r>
      <w:r>
        <w:rPr>
          <w:iCs/>
          <w:lang w:val="en-US"/>
        </w:rPr>
        <w:t>alpha</w:t>
      </w:r>
      <w:r w:rsidR="00D60A7F">
        <w:rPr>
          <w:iCs/>
        </w:rPr>
        <w:t xml:space="preserve"> </w:t>
      </w:r>
      <w:r w:rsidRPr="00F55F13">
        <w:rPr>
          <w:iCs/>
        </w:rPr>
        <w:t>(7.5-9.25</w:t>
      </w:r>
      <w:r>
        <w:rPr>
          <w:iCs/>
          <w:lang w:val="en-US"/>
        </w:rPr>
        <w:t>Hz</w:t>
      </w:r>
      <w:r w:rsidRPr="00F55F13">
        <w:rPr>
          <w:iCs/>
        </w:rPr>
        <w:t>),</w:t>
      </w:r>
      <w:r w:rsidR="00D60A7F">
        <w:rPr>
          <w:iCs/>
        </w:rPr>
        <w:t xml:space="preserve"> </w:t>
      </w:r>
      <w:r>
        <w:rPr>
          <w:iCs/>
          <w:lang w:val="en-US"/>
        </w:rPr>
        <w:t>High</w:t>
      </w:r>
      <w:r w:rsidRPr="00F55F13">
        <w:rPr>
          <w:iCs/>
        </w:rPr>
        <w:t>-</w:t>
      </w:r>
      <w:r>
        <w:rPr>
          <w:iCs/>
          <w:lang w:val="en-US"/>
        </w:rPr>
        <w:t>alpha</w:t>
      </w:r>
      <w:r w:rsidR="00D60A7F">
        <w:rPr>
          <w:iCs/>
        </w:rPr>
        <w:t xml:space="preserve"> </w:t>
      </w:r>
      <w:r w:rsidRPr="00F55F13">
        <w:rPr>
          <w:iCs/>
        </w:rPr>
        <w:t>(10-11.75</w:t>
      </w:r>
      <w:r>
        <w:rPr>
          <w:iCs/>
          <w:lang w:val="en-US"/>
        </w:rPr>
        <w:t>Hz</w:t>
      </w:r>
      <w:r w:rsidRPr="00F55F13">
        <w:rPr>
          <w:iCs/>
        </w:rPr>
        <w:t>),</w:t>
      </w:r>
      <w:r w:rsidR="00D60A7F">
        <w:rPr>
          <w:iCs/>
        </w:rPr>
        <w:t xml:space="preserve"> </w:t>
      </w:r>
      <w:r>
        <w:rPr>
          <w:iCs/>
          <w:lang w:val="en-US"/>
        </w:rPr>
        <w:t>Low</w:t>
      </w:r>
      <w:r w:rsidRPr="00F55F13">
        <w:rPr>
          <w:iCs/>
        </w:rPr>
        <w:t>-</w:t>
      </w:r>
      <w:r>
        <w:rPr>
          <w:iCs/>
          <w:lang w:val="en-US"/>
        </w:rPr>
        <w:t>beta</w:t>
      </w:r>
      <w:r w:rsidR="00D60A7F">
        <w:rPr>
          <w:iCs/>
        </w:rPr>
        <w:t xml:space="preserve"> </w:t>
      </w:r>
      <w:r w:rsidRPr="00F55F13">
        <w:rPr>
          <w:iCs/>
        </w:rPr>
        <w:t>(13-16,75</w:t>
      </w:r>
      <w:r>
        <w:rPr>
          <w:iCs/>
          <w:lang w:val="en-US"/>
        </w:rPr>
        <w:t>Hz</w:t>
      </w:r>
      <w:r w:rsidRPr="00F55F13">
        <w:rPr>
          <w:iCs/>
        </w:rPr>
        <w:t>),</w:t>
      </w:r>
      <w:r w:rsidR="00371ED6" w:rsidRPr="00371ED6">
        <w:rPr>
          <w:iCs/>
        </w:rPr>
        <w:t xml:space="preserve"> </w:t>
      </w:r>
      <w:r w:rsidR="00860DF1">
        <w:rPr>
          <w:iCs/>
          <w:lang w:val="en-US"/>
        </w:rPr>
        <w:t>H</w:t>
      </w:r>
      <w:r>
        <w:rPr>
          <w:iCs/>
          <w:lang w:val="en-US"/>
        </w:rPr>
        <w:t>igh</w:t>
      </w:r>
      <w:r w:rsidRPr="00F55F13">
        <w:rPr>
          <w:iCs/>
        </w:rPr>
        <w:t>-</w:t>
      </w:r>
      <w:r>
        <w:rPr>
          <w:iCs/>
          <w:lang w:val="en-US"/>
        </w:rPr>
        <w:t>beta</w:t>
      </w:r>
      <w:r w:rsidR="00371ED6" w:rsidRPr="00371ED6">
        <w:rPr>
          <w:iCs/>
        </w:rPr>
        <w:t xml:space="preserve"> </w:t>
      </w:r>
      <w:r w:rsidRPr="00F55F13">
        <w:rPr>
          <w:iCs/>
        </w:rPr>
        <w:t>(18-29.75</w:t>
      </w:r>
      <w:r>
        <w:rPr>
          <w:iCs/>
          <w:lang w:val="en-US"/>
        </w:rPr>
        <w:t>Hz</w:t>
      </w:r>
      <w:r w:rsidRPr="00F55F13">
        <w:rPr>
          <w:iCs/>
        </w:rPr>
        <w:t>),</w:t>
      </w:r>
      <w:r w:rsidR="00371ED6" w:rsidRPr="00371ED6">
        <w:rPr>
          <w:iCs/>
        </w:rPr>
        <w:t xml:space="preserve"> </w:t>
      </w:r>
      <w:r>
        <w:rPr>
          <w:iCs/>
          <w:lang w:val="en-US"/>
        </w:rPr>
        <w:t>Low</w:t>
      </w:r>
      <w:r w:rsidRPr="00F55F13">
        <w:rPr>
          <w:iCs/>
        </w:rPr>
        <w:t>-</w:t>
      </w:r>
      <w:r>
        <w:rPr>
          <w:iCs/>
          <w:lang w:val="en-US"/>
        </w:rPr>
        <w:t>gamma</w:t>
      </w:r>
      <w:r w:rsidR="00371ED6" w:rsidRPr="00371ED6">
        <w:rPr>
          <w:iCs/>
        </w:rPr>
        <w:t xml:space="preserve"> </w:t>
      </w:r>
      <w:r w:rsidRPr="00F55F13">
        <w:rPr>
          <w:iCs/>
        </w:rPr>
        <w:t>(31-39.75</w:t>
      </w:r>
      <w:r>
        <w:rPr>
          <w:iCs/>
          <w:lang w:val="en-US"/>
        </w:rPr>
        <w:t>H</w:t>
      </w:r>
      <w:r w:rsidR="00860DF1">
        <w:rPr>
          <w:iCs/>
          <w:lang w:val="en-US"/>
        </w:rPr>
        <w:t>z</w:t>
      </w:r>
      <w:r w:rsidRPr="00F55F13">
        <w:rPr>
          <w:iCs/>
        </w:rPr>
        <w:t>),</w:t>
      </w:r>
      <w:r w:rsidR="00371ED6" w:rsidRPr="00371ED6">
        <w:rPr>
          <w:iCs/>
        </w:rPr>
        <w:t xml:space="preserve"> </w:t>
      </w:r>
      <w:r>
        <w:rPr>
          <w:iCs/>
          <w:lang w:val="en-US"/>
        </w:rPr>
        <w:t>Mid</w:t>
      </w:r>
      <w:r w:rsidRPr="00F55F13">
        <w:rPr>
          <w:iCs/>
        </w:rPr>
        <w:t>-</w:t>
      </w:r>
      <w:r>
        <w:rPr>
          <w:iCs/>
          <w:lang w:val="en-US"/>
        </w:rPr>
        <w:t>Gamma</w:t>
      </w:r>
      <w:r w:rsidRPr="00F55F13">
        <w:rPr>
          <w:iCs/>
        </w:rPr>
        <w:t xml:space="preserve"> (41-49.75</w:t>
      </w:r>
      <w:r w:rsidR="00860DF1">
        <w:rPr>
          <w:iCs/>
          <w:lang w:val="en-US"/>
        </w:rPr>
        <w:t>H</w:t>
      </w:r>
      <w:r>
        <w:rPr>
          <w:iCs/>
          <w:lang w:val="en-US"/>
        </w:rPr>
        <w:t>z</w:t>
      </w:r>
      <w:r w:rsidRPr="00F55F13">
        <w:rPr>
          <w:iCs/>
        </w:rPr>
        <w:t>)</w:t>
      </w:r>
      <w:r w:rsidR="00A92F9B" w:rsidRPr="00A92F9B">
        <w:rPr>
          <w:iCs/>
        </w:rPr>
        <w:t xml:space="preserve"> </w:t>
      </w:r>
      <w:bookmarkEnd w:id="77"/>
      <w:r w:rsidR="001A0AFD">
        <w:rPr>
          <w:iCs/>
        </w:rPr>
        <w:t xml:space="preserve">με τα </w:t>
      </w:r>
      <w:r w:rsidR="007C14B5">
        <w:rPr>
          <w:iCs/>
        </w:rPr>
        <w:t>εύ</w:t>
      </w:r>
      <w:r w:rsidR="001A0AFD">
        <w:rPr>
          <w:iCs/>
        </w:rPr>
        <w:t xml:space="preserve">ρη συχνοτήτων που αναφέρει η </w:t>
      </w:r>
      <w:proofErr w:type="spellStart"/>
      <w:r w:rsidR="00A92F9B">
        <w:rPr>
          <w:iCs/>
          <w:lang w:val="en-US"/>
        </w:rPr>
        <w:t>ThinkGear</w:t>
      </w:r>
      <w:proofErr w:type="spellEnd"/>
      <w:r w:rsidR="001A0AFD" w:rsidRPr="001A0AFD">
        <w:rPr>
          <w:iCs/>
        </w:rPr>
        <w:t xml:space="preserve"> </w:t>
      </w:r>
      <w:r w:rsidR="001A0AFD">
        <w:rPr>
          <w:iCs/>
        </w:rPr>
        <w:fldChar w:fldCharType="begin"/>
      </w:r>
      <w:r w:rsidR="00077B6A">
        <w:rPr>
          <w:iCs/>
        </w:rPr>
        <w:instrText xml:space="preserve"> ADDIN ZOTERO_ITEM CSL_CITATION {"citationID":"th6oGVeZ","properties":{"formattedCitation":"[17]","plainCitation":"[17]","noteIndex":0},"citationItems":[{"id":14,"uris":["http://zotero.org/users/11986912/items/4WFWNGTE"],"itemData":{"id":14,"type":"webpage","title":"thinkgear_communications_protocol [NeuroSky Developer - Docs]","URL":"https://developer.neurosky.com/docs/doku.php?id=thinkgear_communications_protocol","accessed":{"date-parts":[["2023",6,29]]}}}],"schema":"https://github.com/citation-style-language/schema/raw/master/csl-citation.json"} </w:instrText>
      </w:r>
      <w:r w:rsidR="001A0AFD">
        <w:rPr>
          <w:iCs/>
        </w:rPr>
        <w:fldChar w:fldCharType="separate"/>
      </w:r>
      <w:r w:rsidR="00AF1FEC" w:rsidRPr="00AF1FEC">
        <w:t>[17]</w:t>
      </w:r>
      <w:r w:rsidR="001A0AFD">
        <w:rPr>
          <w:iCs/>
        </w:rPr>
        <w:fldChar w:fldCharType="end"/>
      </w:r>
      <w:r w:rsidR="00860DF1" w:rsidRPr="00860DF1">
        <w:rPr>
          <w:iCs/>
        </w:rPr>
        <w:t>.</w:t>
      </w:r>
      <w:r w:rsidR="00A92F9B" w:rsidRPr="00A92F9B">
        <w:rPr>
          <w:iCs/>
        </w:rPr>
        <w:t xml:space="preserve"> </w:t>
      </w:r>
      <w:r w:rsidR="00860DF1">
        <w:rPr>
          <w:iCs/>
        </w:rPr>
        <w:t xml:space="preserve">Όμως οι τιμές που επιστρέφει η συσκευή στην πραγματικότητα δεν έχουν μονάδες </w:t>
      </w:r>
      <w:r w:rsidR="0031751A">
        <w:rPr>
          <w:iCs/>
        </w:rPr>
        <w:t>μετρήσεις</w:t>
      </w:r>
      <w:r w:rsidR="00860DF1">
        <w:rPr>
          <w:iCs/>
        </w:rPr>
        <w:t xml:space="preserve"> όπως αναφέρει </w:t>
      </w:r>
      <w:r w:rsidR="008C384C">
        <w:rPr>
          <w:iCs/>
        </w:rPr>
        <w:t>η ίδια η</w:t>
      </w:r>
      <w:r w:rsidR="00860DF1">
        <w:rPr>
          <w:iCs/>
        </w:rPr>
        <w:t xml:space="preserve"> </w:t>
      </w:r>
      <w:proofErr w:type="spellStart"/>
      <w:r w:rsidR="00860DF1">
        <w:rPr>
          <w:iCs/>
          <w:lang w:val="en-US"/>
        </w:rPr>
        <w:t>ThinkGear</w:t>
      </w:r>
      <w:proofErr w:type="spellEnd"/>
      <w:r w:rsidR="00860DF1">
        <w:rPr>
          <w:iCs/>
        </w:rPr>
        <w:t xml:space="preserve"> </w:t>
      </w:r>
      <w:r w:rsidR="00860DF1" w:rsidRPr="00860DF1">
        <w:rPr>
          <w:iCs/>
        </w:rPr>
        <w:t>“</w:t>
      </w:r>
      <w:r w:rsidR="0031751A" w:rsidRPr="00077B6A">
        <w:rPr>
          <w:b/>
          <w:bCs/>
          <w:iCs/>
        </w:rPr>
        <w:t>αυτές</w:t>
      </w:r>
      <w:r w:rsidR="00860DF1" w:rsidRPr="00077B6A">
        <w:rPr>
          <w:b/>
          <w:bCs/>
          <w:iCs/>
        </w:rPr>
        <w:t xml:space="preserve"> οι τιμές δεν έχουν μονάδες μέτρησης και γι</w:t>
      </w:r>
      <w:r w:rsidR="007F62F3" w:rsidRPr="00077B6A">
        <w:rPr>
          <w:b/>
          <w:bCs/>
          <w:iCs/>
        </w:rPr>
        <w:t xml:space="preserve">’ </w:t>
      </w:r>
      <w:r w:rsidR="00860DF1" w:rsidRPr="00077B6A">
        <w:rPr>
          <w:b/>
          <w:bCs/>
          <w:iCs/>
        </w:rPr>
        <w:t>αυτό έχουν νόημα μόνο όταν συγκρίνονται μεταξύ τους</w:t>
      </w:r>
      <w:r w:rsidR="00860DF1" w:rsidRPr="00860DF1">
        <w:rPr>
          <w:iCs/>
        </w:rPr>
        <w:t>”</w:t>
      </w:r>
      <w:r w:rsidR="007C14B5">
        <w:rPr>
          <w:iCs/>
        </w:rPr>
        <w:t xml:space="preserve"> </w:t>
      </w:r>
      <w:r w:rsidR="00077B6A">
        <w:rPr>
          <w:iCs/>
        </w:rPr>
        <w:fldChar w:fldCharType="begin"/>
      </w:r>
      <w:r w:rsidR="00077B6A">
        <w:rPr>
          <w:iCs/>
        </w:rPr>
        <w:instrText xml:space="preserve"> ADDIN ZOTERO_ITEM CSL_CITATION {"citationID":"toqiQqWX","properties":{"formattedCitation":"[17]","plainCitation":"[17]","noteIndex":0},"citationItems":[{"id":14,"uris":["http://zotero.org/users/11986912/items/4WFWNGTE"],"itemData":{"id":14,"type":"webpage","title":"thinkgear_communications_protocol [NeuroSky Developer - Docs]","URL":"https://developer.neurosky.com/docs/doku.php?id=thinkgear_communications_protocol","accessed":{"date-parts":[["2023",6,29]]}}}],"schema":"https://github.com/citation-style-language/schema/raw/master/csl-citation.json"} </w:instrText>
      </w:r>
      <w:r w:rsidR="00077B6A">
        <w:rPr>
          <w:iCs/>
        </w:rPr>
        <w:fldChar w:fldCharType="separate"/>
      </w:r>
      <w:r w:rsidR="00077B6A" w:rsidRPr="00077B6A">
        <w:t>[17]</w:t>
      </w:r>
      <w:r w:rsidR="00077B6A">
        <w:rPr>
          <w:iCs/>
        </w:rPr>
        <w:fldChar w:fldCharType="end"/>
      </w:r>
    </w:p>
    <w:p w14:paraId="29EF61B6" w14:textId="53B376D1" w:rsidR="00371ED6" w:rsidRPr="00371ED6" w:rsidRDefault="00371ED6" w:rsidP="00371ED6">
      <w:pPr>
        <w:pStyle w:val="a6"/>
      </w:pPr>
      <w:bookmarkStart w:id="78" w:name="_Toc146888542"/>
      <w:r>
        <w:t>3.</w:t>
      </w:r>
      <w:r w:rsidRPr="00371ED6">
        <w:t>4</w:t>
      </w:r>
      <w:r>
        <w:t xml:space="preserve"> Διασύνδεση</w:t>
      </w:r>
      <w:r w:rsidRPr="00371ED6">
        <w:t xml:space="preserve"> </w:t>
      </w:r>
      <w:r>
        <w:rPr>
          <w:lang w:val="en-US"/>
        </w:rPr>
        <w:t>Python</w:t>
      </w:r>
      <w:r w:rsidRPr="00371ED6">
        <w:t xml:space="preserve"> </w:t>
      </w:r>
      <w:r>
        <w:t>με</w:t>
      </w:r>
      <w:r w:rsidRPr="00371ED6">
        <w:t xml:space="preserve"> </w:t>
      </w:r>
      <w:r w:rsidR="00EA33BC">
        <w:rPr>
          <w:lang w:val="en-US"/>
        </w:rPr>
        <w:t>Unity</w:t>
      </w:r>
      <w:bookmarkEnd w:id="78"/>
    </w:p>
    <w:p w14:paraId="5576F190" w14:textId="6CB37F4F" w:rsidR="00371ED6" w:rsidRDefault="00371ED6" w:rsidP="00371ED6">
      <w:pPr>
        <w:pStyle w:val="a3"/>
      </w:pPr>
      <w:r>
        <w:t xml:space="preserve">Η διαδικασία καταγραφής του ποσοστού συγκέντρωσης γίνεται μέσω ενός αρχείου  τύπου </w:t>
      </w:r>
      <w:r w:rsidRPr="00371ED6">
        <w:t>“</w:t>
      </w:r>
      <w:r w:rsidR="00351B98" w:rsidRPr="00351B98">
        <w:t>.</w:t>
      </w:r>
      <w:r>
        <w:rPr>
          <w:lang w:val="en-US"/>
        </w:rPr>
        <w:t>csv</w:t>
      </w:r>
      <w:r w:rsidRPr="00371ED6">
        <w:t>”</w:t>
      </w:r>
      <w:r>
        <w:t>.</w:t>
      </w:r>
      <w:r w:rsidR="002C09A6">
        <w:t xml:space="preserve"> </w:t>
      </w:r>
      <w:r>
        <w:t xml:space="preserve">Στην αρχή του παιχνιδιού η </w:t>
      </w:r>
      <w:r>
        <w:rPr>
          <w:lang w:val="en-US"/>
        </w:rPr>
        <w:t>Python</w:t>
      </w:r>
      <w:r w:rsidRPr="00371ED6">
        <w:t xml:space="preserve"> </w:t>
      </w:r>
      <w:r>
        <w:t>αρχικοποιε</w:t>
      </w:r>
      <w:r w:rsidR="00BC0F77">
        <w:t>ί</w:t>
      </w:r>
      <w:r>
        <w:t xml:space="preserve"> </w:t>
      </w:r>
      <w:r w:rsidR="00485224">
        <w:t>έξι</w:t>
      </w:r>
      <w:r>
        <w:t xml:space="preserve"> τιμές</w:t>
      </w:r>
      <w:r w:rsidR="002C09A6">
        <w:t xml:space="preserve"> </w:t>
      </w:r>
      <w:r w:rsidR="002C09A6" w:rsidRPr="002C09A6">
        <w:rPr>
          <w:b/>
          <w:bCs/>
        </w:rPr>
        <w:t>(0,0,0,0</w:t>
      </w:r>
      <w:r w:rsidR="00485224">
        <w:rPr>
          <w:b/>
          <w:bCs/>
        </w:rPr>
        <w:t>,0,0</w:t>
      </w:r>
      <w:r w:rsidR="002C09A6" w:rsidRPr="002C09A6">
        <w:rPr>
          <w:b/>
          <w:bCs/>
        </w:rPr>
        <w:t>)</w:t>
      </w:r>
      <w:r w:rsidR="002C09A6">
        <w:rPr>
          <w:b/>
          <w:bCs/>
        </w:rPr>
        <w:t xml:space="preserve"> </w:t>
      </w:r>
      <w:r w:rsidR="002C09A6">
        <w:t xml:space="preserve">οι δύο πρώτες θέσεις </w:t>
      </w:r>
      <w:r w:rsidR="00351B98">
        <w:t>έχουν</w:t>
      </w:r>
      <w:r w:rsidR="002C09A6">
        <w:t xml:space="preserve"> τα ποσοστά των δύο εγκεφαλογράφων</w:t>
      </w:r>
      <w:r w:rsidR="00485224">
        <w:t>,</w:t>
      </w:r>
      <w:r w:rsidR="007C14B5">
        <w:t xml:space="preserve"> </w:t>
      </w:r>
      <w:r w:rsidR="002C09A6">
        <w:t xml:space="preserve">οι </w:t>
      </w:r>
      <w:r w:rsidR="00351B98">
        <w:t xml:space="preserve">δύο </w:t>
      </w:r>
      <w:r w:rsidR="00485224">
        <w:t xml:space="preserve">επόμενες </w:t>
      </w:r>
      <w:r w:rsidR="002C09A6">
        <w:t xml:space="preserve">έχουν την τιμή 0 ή 1 </w:t>
      </w:r>
      <w:r w:rsidR="00351B98">
        <w:t>η</w:t>
      </w:r>
      <w:r w:rsidR="002C09A6">
        <w:t xml:space="preserve"> οποί</w:t>
      </w:r>
      <w:r w:rsidR="00351B98">
        <w:t>α</w:t>
      </w:r>
      <w:r w:rsidR="002C09A6">
        <w:t xml:space="preserve"> δηλώνει:</w:t>
      </w:r>
    </w:p>
    <w:p w14:paraId="2183BE76" w14:textId="619D511E" w:rsidR="002C09A6" w:rsidRDefault="002C09A6" w:rsidP="002C09A6">
      <w:pPr>
        <w:pStyle w:val="a3"/>
        <w:numPr>
          <w:ilvl w:val="0"/>
          <w:numId w:val="15"/>
        </w:numPr>
      </w:pPr>
      <w:r>
        <w:t>0 : Εκκρεμεί σύνδεση εγκεφαλογράφου</w:t>
      </w:r>
    </w:p>
    <w:p w14:paraId="40AE9D98" w14:textId="669C7F92" w:rsidR="002C09A6" w:rsidRDefault="002C09A6" w:rsidP="002C09A6">
      <w:pPr>
        <w:pStyle w:val="a3"/>
        <w:numPr>
          <w:ilvl w:val="0"/>
          <w:numId w:val="15"/>
        </w:numPr>
      </w:pPr>
      <w:r>
        <w:t>1: Επιτυχής σύνδεση εγκεφαλογράφου</w:t>
      </w:r>
    </w:p>
    <w:p w14:paraId="387FA943" w14:textId="40E68AE8" w:rsidR="00EA4B6B" w:rsidRDefault="00485224" w:rsidP="002C09A6">
      <w:pPr>
        <w:pStyle w:val="a3"/>
      </w:pPr>
      <w:r>
        <w:t>Τέλος έχουμε δύο τιμές που δηλώνουν τον θόρυβο των συσκευών</w:t>
      </w:r>
      <w:r w:rsidRPr="00485224">
        <w:t xml:space="preserve"> </w:t>
      </w:r>
      <w:r>
        <w:t>(</w:t>
      </w:r>
      <w:r w:rsidRPr="007C14B5">
        <w:rPr>
          <w:b/>
          <w:bCs/>
          <w:lang w:val="en-US"/>
        </w:rPr>
        <w:t>poor</w:t>
      </w:r>
      <w:r w:rsidRPr="007C14B5">
        <w:rPr>
          <w:b/>
          <w:bCs/>
        </w:rPr>
        <w:t xml:space="preserve"> </w:t>
      </w:r>
      <w:r w:rsidRPr="007C14B5">
        <w:rPr>
          <w:b/>
          <w:bCs/>
          <w:lang w:val="en-US"/>
        </w:rPr>
        <w:t>value</w:t>
      </w:r>
      <w:r w:rsidRPr="00485224">
        <w:t>)</w:t>
      </w:r>
      <w:r>
        <w:t>.</w:t>
      </w:r>
      <w:r w:rsidRPr="00485224">
        <w:t xml:space="preserve"> </w:t>
      </w:r>
      <w:r w:rsidR="00EA4B6B">
        <w:t xml:space="preserve">Αφού γίνει επιτυχής σύνδεση και </w:t>
      </w:r>
      <w:r w:rsidR="007C14B5">
        <w:t>των δύο</w:t>
      </w:r>
      <w:r w:rsidR="00EA4B6B">
        <w:t xml:space="preserve"> εγκεφαλογράφ</w:t>
      </w:r>
      <w:r w:rsidR="007C14B5">
        <w:t>ων</w:t>
      </w:r>
      <w:r w:rsidR="00EA4B6B">
        <w:t xml:space="preserve"> το πρόγραμμα εκτελεί δομή επανάληψης </w:t>
      </w:r>
      <w:r w:rsidR="0012547C">
        <w:t xml:space="preserve">που </w:t>
      </w:r>
      <w:r w:rsidR="00F00839">
        <w:t xml:space="preserve">μέσω </w:t>
      </w:r>
      <w:r w:rsidR="00F00839">
        <w:rPr>
          <w:lang w:val="en-US"/>
        </w:rPr>
        <w:t>try</w:t>
      </w:r>
      <w:r w:rsidR="00F00839" w:rsidRPr="00F00839">
        <w:t xml:space="preserve"> </w:t>
      </w:r>
      <w:r w:rsidR="00F00839">
        <w:t xml:space="preserve">– </w:t>
      </w:r>
      <w:r w:rsidR="00F00839">
        <w:rPr>
          <w:lang w:val="en-US"/>
        </w:rPr>
        <w:t>except</w:t>
      </w:r>
      <w:r w:rsidR="00F00839">
        <w:t xml:space="preserve"> προσπαθεί κάθε περίπου ένα δεύτερο να ανοίξει το</w:t>
      </w:r>
      <w:r w:rsidR="00B56C34">
        <w:t xml:space="preserve"> αρχείο</w:t>
      </w:r>
      <w:r w:rsidR="00F00839">
        <w:t xml:space="preserve"> </w:t>
      </w:r>
      <w:r w:rsidR="00F00839">
        <w:rPr>
          <w:lang w:val="en-US"/>
        </w:rPr>
        <w:t>data</w:t>
      </w:r>
      <w:r w:rsidR="00F00839" w:rsidRPr="00F00839">
        <w:t>.</w:t>
      </w:r>
      <w:r w:rsidR="00F00839">
        <w:rPr>
          <w:lang w:val="en-US"/>
        </w:rPr>
        <w:t>csv</w:t>
      </w:r>
      <w:r w:rsidR="00F00839" w:rsidRPr="00F00839">
        <w:t xml:space="preserve"> </w:t>
      </w:r>
      <w:r w:rsidR="00F00839">
        <w:t xml:space="preserve">και να </w:t>
      </w:r>
      <w:r w:rsidR="00F00839">
        <w:lastRenderedPageBreak/>
        <w:t xml:space="preserve">ενημερώσει τα ποσοστά συγκέντρωσης. </w:t>
      </w:r>
      <w:r w:rsidR="00B56C34">
        <w:t>Α</w:t>
      </w:r>
      <w:r w:rsidR="00F00839">
        <w:t xml:space="preserve">πό την άλλη μεριά η </w:t>
      </w:r>
      <w:r w:rsidR="00F00839">
        <w:rPr>
          <w:lang w:val="en-US"/>
        </w:rPr>
        <w:t>Unity</w:t>
      </w:r>
      <w:r w:rsidR="00F00839" w:rsidRPr="00F00839">
        <w:t xml:space="preserve"> </w:t>
      </w:r>
      <w:r w:rsidR="00F00839">
        <w:t xml:space="preserve">μόλις συνδεθούν οι </w:t>
      </w:r>
      <w:proofErr w:type="spellStart"/>
      <w:r w:rsidR="00F00839">
        <w:t>εγκεφαλογράφοι</w:t>
      </w:r>
      <w:proofErr w:type="spellEnd"/>
      <w:r w:rsidR="00F00839">
        <w:t xml:space="preserve"> </w:t>
      </w:r>
      <w:r w:rsidR="00B56C34">
        <w:t>εκτελεί</w:t>
      </w:r>
      <w:r w:rsidR="00F00839">
        <w:t xml:space="preserve"> δομή επανάληψης που προσπαθεί μέσω </w:t>
      </w:r>
      <w:r w:rsidR="00F00839">
        <w:rPr>
          <w:lang w:val="en-US"/>
        </w:rPr>
        <w:t>try</w:t>
      </w:r>
      <w:r w:rsidR="00F00839" w:rsidRPr="00F00839">
        <w:t xml:space="preserve"> </w:t>
      </w:r>
      <w:r w:rsidR="00F00839">
        <w:t>–</w:t>
      </w:r>
      <w:r w:rsidR="00F00839" w:rsidRPr="00F00839">
        <w:t xml:space="preserve"> </w:t>
      </w:r>
      <w:r w:rsidR="00F00839">
        <w:rPr>
          <w:lang w:val="en-US"/>
        </w:rPr>
        <w:t>catch</w:t>
      </w:r>
      <w:r w:rsidR="00F00839" w:rsidRPr="00F00839">
        <w:t xml:space="preserve"> </w:t>
      </w:r>
      <w:r w:rsidR="00F00839">
        <w:t xml:space="preserve">να διαβάσει το αρχείο </w:t>
      </w:r>
      <w:r w:rsidR="00F00839">
        <w:rPr>
          <w:lang w:val="en-US"/>
        </w:rPr>
        <w:t>data</w:t>
      </w:r>
      <w:r w:rsidR="00F00839" w:rsidRPr="00F00839">
        <w:t>.</w:t>
      </w:r>
      <w:r w:rsidR="00F00839">
        <w:rPr>
          <w:lang w:val="en-US"/>
        </w:rPr>
        <w:t>csv</w:t>
      </w:r>
      <w:r w:rsidR="00B56C34">
        <w:t xml:space="preserve"> και να μεταβεί σε περεταίρω επεξεργασία</w:t>
      </w:r>
      <w:r w:rsidR="00F00839">
        <w:t>.</w:t>
      </w:r>
      <w:r w:rsidR="00F00839" w:rsidRPr="00F00839">
        <w:t xml:space="preserve"> </w:t>
      </w:r>
    </w:p>
    <w:p w14:paraId="2C6C1A44" w14:textId="5A4F6AAB" w:rsidR="00E36624" w:rsidRDefault="00E36624" w:rsidP="00C939E1">
      <w:pPr>
        <w:pStyle w:val="a4"/>
        <w:jc w:val="left"/>
      </w:pPr>
      <w:bookmarkStart w:id="79" w:name="_Toc146888543"/>
      <w:r>
        <w:t>Κεφάλαιο</w:t>
      </w:r>
      <w:r w:rsidR="009717E1">
        <w:t xml:space="preserve"> 4: </w:t>
      </w:r>
      <w:r w:rsidR="00C939E1">
        <w:t>Επεξεργασία σημάτων</w:t>
      </w:r>
      <w:bookmarkEnd w:id="79"/>
      <w:r w:rsidR="00C939E1">
        <w:t xml:space="preserve"> </w:t>
      </w:r>
    </w:p>
    <w:p w14:paraId="3F8499F4" w14:textId="4522C742" w:rsidR="00785266" w:rsidRPr="00DC5DC3" w:rsidRDefault="00E36624" w:rsidP="00E36624">
      <w:pPr>
        <w:pStyle w:val="a6"/>
        <w:rPr>
          <w:rFonts w:eastAsia="Arial Unicode MS" w:cs="Arial Unicode MS"/>
        </w:rPr>
      </w:pPr>
      <w:bookmarkStart w:id="80" w:name="_Toc146888333"/>
      <w:bookmarkStart w:id="81" w:name="_Toc146888544"/>
      <w:r>
        <w:rPr>
          <w:rFonts w:eastAsia="Arial Unicode MS" w:cs="Arial Unicode MS"/>
        </w:rPr>
        <w:t>4.1</w:t>
      </w:r>
      <w:r w:rsidRPr="00B96343">
        <w:rPr>
          <w:rFonts w:eastAsia="Arial Unicode MS" w:cs="Arial Unicode MS"/>
        </w:rPr>
        <w:t xml:space="preserve"> </w:t>
      </w:r>
      <w:r w:rsidR="00DC5DC3">
        <w:rPr>
          <w:rFonts w:eastAsia="Arial Unicode MS" w:cs="Arial Unicode MS"/>
        </w:rPr>
        <w:t>Εργαλεία για την επεξεργασία σημάτων</w:t>
      </w:r>
      <w:bookmarkEnd w:id="80"/>
      <w:bookmarkEnd w:id="81"/>
      <w:r w:rsidR="00DC5DC3">
        <w:rPr>
          <w:rFonts w:eastAsia="Arial Unicode MS" w:cs="Arial Unicode MS"/>
        </w:rPr>
        <w:t xml:space="preserve"> </w:t>
      </w:r>
    </w:p>
    <w:p w14:paraId="70CFF3D6" w14:textId="3A0EDC1B" w:rsidR="00E36624" w:rsidRPr="00E30114" w:rsidRDefault="00C939E1" w:rsidP="00E36624">
      <w:pPr>
        <w:pStyle w:val="a3"/>
      </w:pPr>
      <w:r>
        <w:t>Όλες οι μετρήσεις</w:t>
      </w:r>
      <w:r w:rsidRPr="00C939E1">
        <w:t>,</w:t>
      </w:r>
      <w:r>
        <w:t xml:space="preserve"> </w:t>
      </w:r>
      <w:r w:rsidR="00FF2E05">
        <w:t>η</w:t>
      </w:r>
      <w:r>
        <w:t xml:space="preserve"> διασ</w:t>
      </w:r>
      <w:r w:rsidR="00FF2E05">
        <w:t>ύνδεση</w:t>
      </w:r>
      <w:r>
        <w:t xml:space="preserve"> και η επεξεργασία σημάτων έγινε στο περιβάλλον της </w:t>
      </w:r>
      <w:r>
        <w:rPr>
          <w:lang w:val="en-US"/>
        </w:rPr>
        <w:t>python</w:t>
      </w:r>
      <w:r w:rsidRPr="00C939E1">
        <w:t xml:space="preserve"> </w:t>
      </w:r>
      <w:r>
        <w:t xml:space="preserve">και συγκεκριμένα </w:t>
      </w:r>
      <w:r>
        <w:rPr>
          <w:lang w:val="en-US"/>
        </w:rPr>
        <w:t>Python</w:t>
      </w:r>
      <w:r w:rsidR="00D20B4D" w:rsidRPr="00D20B4D">
        <w:t xml:space="preserve"> </w:t>
      </w:r>
      <w:r w:rsidRPr="00C939E1">
        <w:t>3.10.0</w:t>
      </w:r>
      <w:r>
        <w:t>.</w:t>
      </w:r>
      <w:r w:rsidR="00FA11FF">
        <w:t xml:space="preserve"> </w:t>
      </w:r>
      <w:r>
        <w:t>Η γλώσσα προγραμματισμού</w:t>
      </w:r>
      <w:r w:rsidR="00FA11FF" w:rsidRPr="00FA11FF">
        <w:t xml:space="preserve"> </w:t>
      </w:r>
      <w:r w:rsidR="00FA11FF">
        <w:rPr>
          <w:lang w:val="en-US"/>
        </w:rPr>
        <w:t>Python</w:t>
      </w:r>
      <w:r>
        <w:t xml:space="preserve"> είναι ευρ</w:t>
      </w:r>
      <w:r w:rsidR="008F6913">
        <w:t>έ</w:t>
      </w:r>
      <w:r>
        <w:t>ως γνωστή</w:t>
      </w:r>
      <w:r w:rsidR="00FA11FF">
        <w:t xml:space="preserve"> χρησιμοποιείται για ανάλυση</w:t>
      </w:r>
      <w:r w:rsidR="008F6913">
        <w:t xml:space="preserve"> και οπτικοποίηση δεδομένων</w:t>
      </w:r>
      <w:r w:rsidR="00FA11FF">
        <w:t>,</w:t>
      </w:r>
      <w:r w:rsidR="00FE1925">
        <w:t xml:space="preserve"> </w:t>
      </w:r>
      <w:r w:rsidR="00FA11FF">
        <w:t>επεξεργασία σημάτων,</w:t>
      </w:r>
      <w:r w:rsidR="00FE1925">
        <w:t xml:space="preserve"> </w:t>
      </w:r>
      <w:r w:rsidR="00FA11FF">
        <w:t>γραφικά,</w:t>
      </w:r>
      <w:r w:rsidR="00FE1925" w:rsidRPr="00FE1925">
        <w:t xml:space="preserve"> </w:t>
      </w:r>
      <w:r w:rsidR="00FE1925">
        <w:t>Μηχανική μάθηση</w:t>
      </w:r>
      <w:r w:rsidR="00022D1A">
        <w:t xml:space="preserve"> και πολλά ακόμα</w:t>
      </w:r>
      <w:r w:rsidR="00287B2A">
        <w:t>. Αυτό το καταφέρνει μέσω</w:t>
      </w:r>
      <w:r w:rsidR="003201B4">
        <w:t xml:space="preserve"> τη</w:t>
      </w:r>
      <w:r w:rsidR="008F6913">
        <w:t>ς</w:t>
      </w:r>
      <w:r w:rsidR="003201B4">
        <w:t xml:space="preserve"> πληθώρα</w:t>
      </w:r>
      <w:r w:rsidR="008F6913">
        <w:t>ς</w:t>
      </w:r>
      <w:r w:rsidR="003201B4">
        <w:t xml:space="preserve"> βιβλιοθηκ</w:t>
      </w:r>
      <w:r w:rsidR="008F6913">
        <w:t>ώ</w:t>
      </w:r>
      <w:r w:rsidR="003201B4">
        <w:t>ν που εμπεριέχει</w:t>
      </w:r>
      <w:r w:rsidR="00FF2E05">
        <w:t>. Γ</w:t>
      </w:r>
      <w:r w:rsidR="003201B4">
        <w:t xml:space="preserve">ια </w:t>
      </w:r>
      <w:r w:rsidR="00FF2E05">
        <w:t>τη συγκεκριμένη διπλωματική χ</w:t>
      </w:r>
      <w:r w:rsidR="003201B4">
        <w:t>ρησιμοποιήθηκαν οι εξής</w:t>
      </w:r>
      <w:r w:rsidR="007C14B5">
        <w:t xml:space="preserve"> βιβλιοθήκες</w:t>
      </w:r>
      <w:r w:rsidR="003201B4">
        <w:t>:</w:t>
      </w:r>
    </w:p>
    <w:p w14:paraId="7F4C55D6" w14:textId="6FF72918" w:rsidR="003201B4" w:rsidRDefault="003201B4" w:rsidP="003201B4">
      <w:pPr>
        <w:pStyle w:val="a3"/>
        <w:numPr>
          <w:ilvl w:val="0"/>
          <w:numId w:val="3"/>
        </w:numPr>
      </w:pPr>
      <w:proofErr w:type="spellStart"/>
      <w:r w:rsidRPr="003201B4">
        <w:rPr>
          <w:b/>
          <w:bCs/>
          <w:lang w:val="en-US"/>
        </w:rPr>
        <w:t>Numpy</w:t>
      </w:r>
      <w:proofErr w:type="spellEnd"/>
      <w:r w:rsidRPr="00A333C8">
        <w:t xml:space="preserve"> </w:t>
      </w:r>
      <w:r w:rsidRPr="003201B4">
        <w:rPr>
          <w:lang w:val="en-US"/>
        </w:rPr>
        <w:sym w:font="Wingdings" w:char="F0E0"/>
      </w:r>
      <w:r w:rsidR="00A333C8">
        <w:t xml:space="preserve"> </w:t>
      </w:r>
      <w:r w:rsidR="008F6913">
        <w:t xml:space="preserve">Εμπεριέχει εργαλεία γραμμικής άλγεβρας </w:t>
      </w:r>
      <w:r w:rsidR="00A333C8">
        <w:t>και διαθέτει πληθώρα μα</w:t>
      </w:r>
      <w:r w:rsidR="008F6913">
        <w:t>θ</w:t>
      </w:r>
      <w:r w:rsidR="00A333C8">
        <w:t>ηματικών συναρτήσεων</w:t>
      </w:r>
    </w:p>
    <w:p w14:paraId="1993FE98" w14:textId="01F578C6" w:rsidR="008D07D7" w:rsidRDefault="008D07D7" w:rsidP="003201B4">
      <w:pPr>
        <w:pStyle w:val="a3"/>
        <w:numPr>
          <w:ilvl w:val="0"/>
          <w:numId w:val="3"/>
        </w:numPr>
      </w:pPr>
      <w:r>
        <w:rPr>
          <w:b/>
          <w:bCs/>
          <w:lang w:val="en-US"/>
        </w:rPr>
        <w:t>Pandas</w:t>
      </w:r>
      <w:r w:rsidRPr="008D07D7">
        <w:rPr>
          <w:b/>
          <w:bCs/>
        </w:rPr>
        <w:t xml:space="preserve"> </w:t>
      </w:r>
      <w:r w:rsidRPr="008D07D7">
        <w:rPr>
          <w:b/>
          <w:bCs/>
          <w:lang w:val="en-US"/>
        </w:rPr>
        <w:sym w:font="Wingdings" w:char="F0E0"/>
      </w:r>
      <w:r w:rsidR="0031751A">
        <w:rPr>
          <w:b/>
          <w:bCs/>
        </w:rPr>
        <w:t xml:space="preserve"> </w:t>
      </w:r>
      <w:r>
        <w:t xml:space="preserve">Χρησιμοποιείται για </w:t>
      </w:r>
      <w:r w:rsidR="007C14B5">
        <w:t>το άνοιγμα</w:t>
      </w:r>
      <w:r>
        <w:t xml:space="preserve"> </w:t>
      </w:r>
      <w:r>
        <w:rPr>
          <w:lang w:val="en-US"/>
        </w:rPr>
        <w:t>csv</w:t>
      </w:r>
      <w:r w:rsidRPr="008D07D7">
        <w:t xml:space="preserve"> </w:t>
      </w:r>
      <w:r>
        <w:t>αρχεί</w:t>
      </w:r>
      <w:r w:rsidR="007C14B5">
        <w:t>ων</w:t>
      </w:r>
      <w:r w:rsidR="0031751A">
        <w:t xml:space="preserve">, </w:t>
      </w:r>
      <w:r>
        <w:t xml:space="preserve">παρέχει τη δομή των </w:t>
      </w:r>
      <w:proofErr w:type="spellStart"/>
      <w:r>
        <w:rPr>
          <w:lang w:val="en-US"/>
        </w:rPr>
        <w:t>dataframes</w:t>
      </w:r>
      <w:proofErr w:type="spellEnd"/>
      <w:r w:rsidR="0031751A">
        <w:t xml:space="preserve"> και</w:t>
      </w:r>
      <w:r w:rsidR="00FF2E05">
        <w:t xml:space="preserve"> εμπεριέχει</w:t>
      </w:r>
      <w:r w:rsidR="0031751A">
        <w:t xml:space="preserve"> εργαλεία </w:t>
      </w:r>
      <w:r w:rsidR="007C14B5">
        <w:t>προ-επεξεργασίας</w:t>
      </w:r>
      <w:r w:rsidR="0031751A">
        <w:t xml:space="preserve"> δεδομένων</w:t>
      </w:r>
    </w:p>
    <w:p w14:paraId="1BDA132C" w14:textId="13A9026C" w:rsidR="008D07D7" w:rsidRDefault="008D07D7" w:rsidP="003201B4">
      <w:pPr>
        <w:pStyle w:val="a3"/>
        <w:numPr>
          <w:ilvl w:val="0"/>
          <w:numId w:val="3"/>
        </w:numPr>
      </w:pPr>
      <w:r>
        <w:rPr>
          <w:b/>
          <w:bCs/>
          <w:lang w:val="en-US"/>
        </w:rPr>
        <w:t>Matplotlib</w:t>
      </w:r>
      <w:r w:rsidRPr="008D07D7">
        <w:rPr>
          <w:b/>
          <w:bCs/>
        </w:rPr>
        <w:t xml:space="preserve"> </w:t>
      </w:r>
      <w:r w:rsidRPr="008D07D7">
        <w:rPr>
          <w:b/>
          <w:bCs/>
          <w:lang w:val="en-US"/>
        </w:rPr>
        <w:sym w:font="Wingdings" w:char="F0E0"/>
      </w:r>
      <w:r w:rsidR="00651961">
        <w:rPr>
          <w:b/>
          <w:bCs/>
        </w:rPr>
        <w:t xml:space="preserve"> </w:t>
      </w:r>
      <w:r>
        <w:t>Μία απ</w:t>
      </w:r>
      <w:r w:rsidR="0031751A">
        <w:t>ό</w:t>
      </w:r>
      <w:r>
        <w:t xml:space="preserve"> τις </w:t>
      </w:r>
      <w:r w:rsidR="00DC5DC3">
        <w:t xml:space="preserve">σημαντικότερες </w:t>
      </w:r>
      <w:r>
        <w:t>βιβλιοθήκες</w:t>
      </w:r>
      <w:r w:rsidR="009C340B">
        <w:t>, χρησιμοποιήθηκε για την ο</w:t>
      </w:r>
      <w:r>
        <w:t>πτικοποίηση δεδομένων</w:t>
      </w:r>
    </w:p>
    <w:p w14:paraId="1AD5A53E" w14:textId="71E36291" w:rsidR="00DC5DC3" w:rsidRDefault="00DC5DC3" w:rsidP="003201B4">
      <w:pPr>
        <w:pStyle w:val="a3"/>
        <w:numPr>
          <w:ilvl w:val="0"/>
          <w:numId w:val="3"/>
        </w:numPr>
      </w:pPr>
      <w:proofErr w:type="spellStart"/>
      <w:r>
        <w:rPr>
          <w:b/>
          <w:bCs/>
          <w:lang w:val="en-US"/>
        </w:rPr>
        <w:t>Sklearn</w:t>
      </w:r>
      <w:proofErr w:type="spellEnd"/>
      <w:r w:rsidRPr="00DC5DC3">
        <w:rPr>
          <w:b/>
          <w:bCs/>
        </w:rPr>
        <w:t xml:space="preserve"> </w:t>
      </w:r>
      <w:r w:rsidRPr="00DC5DC3">
        <w:rPr>
          <w:b/>
          <w:bCs/>
          <w:lang w:val="en-US"/>
        </w:rPr>
        <w:sym w:font="Wingdings" w:char="F0E0"/>
      </w:r>
      <w:r w:rsidR="00651961">
        <w:rPr>
          <w:b/>
          <w:bCs/>
        </w:rPr>
        <w:t xml:space="preserve"> </w:t>
      </w:r>
      <w:r>
        <w:t xml:space="preserve">Εμπεριέχει </w:t>
      </w:r>
      <w:r w:rsidR="0031751A">
        <w:t xml:space="preserve">συναρτήσεις </w:t>
      </w:r>
      <w:r w:rsidR="007C14B5">
        <w:t>εκπαίδευσης μοντέλων (</w:t>
      </w:r>
      <w:r w:rsidR="0031751A" w:rsidRPr="007C14B5">
        <w:rPr>
          <w:b/>
          <w:bCs/>
          <w:lang w:val="en-US"/>
        </w:rPr>
        <w:t>train</w:t>
      </w:r>
      <w:r w:rsidR="0031751A" w:rsidRPr="007C14B5">
        <w:rPr>
          <w:b/>
          <w:bCs/>
        </w:rPr>
        <w:t xml:space="preserve"> </w:t>
      </w:r>
      <w:r w:rsidR="0031751A" w:rsidRPr="007C14B5">
        <w:rPr>
          <w:b/>
          <w:bCs/>
          <w:lang w:val="en-US"/>
        </w:rPr>
        <w:t>test</w:t>
      </w:r>
      <w:r w:rsidR="0031751A" w:rsidRPr="007C14B5">
        <w:rPr>
          <w:b/>
          <w:bCs/>
        </w:rPr>
        <w:t xml:space="preserve"> </w:t>
      </w:r>
      <w:r w:rsidR="0031751A" w:rsidRPr="007C14B5">
        <w:rPr>
          <w:b/>
          <w:bCs/>
          <w:lang w:val="en-US"/>
        </w:rPr>
        <w:t>split</w:t>
      </w:r>
      <w:r w:rsidR="007C14B5" w:rsidRPr="007C14B5">
        <w:rPr>
          <w:b/>
          <w:bCs/>
        </w:rPr>
        <w:t xml:space="preserve">, </w:t>
      </w:r>
      <w:r w:rsidR="007C14B5" w:rsidRPr="007C14B5">
        <w:rPr>
          <w:b/>
          <w:bCs/>
          <w:lang w:val="en-US"/>
        </w:rPr>
        <w:t>k</w:t>
      </w:r>
      <w:r w:rsidR="007C14B5" w:rsidRPr="007C14B5">
        <w:rPr>
          <w:b/>
          <w:bCs/>
        </w:rPr>
        <w:t xml:space="preserve"> </w:t>
      </w:r>
      <w:r w:rsidR="007C14B5" w:rsidRPr="007C14B5">
        <w:rPr>
          <w:b/>
          <w:bCs/>
          <w:lang w:val="en-US"/>
        </w:rPr>
        <w:t>cross</w:t>
      </w:r>
      <w:r w:rsidR="007C14B5" w:rsidRPr="007C14B5">
        <w:rPr>
          <w:b/>
          <w:bCs/>
        </w:rPr>
        <w:t xml:space="preserve"> </w:t>
      </w:r>
      <w:r w:rsidR="007C14B5" w:rsidRPr="007C14B5">
        <w:rPr>
          <w:b/>
          <w:bCs/>
          <w:lang w:val="en-US"/>
        </w:rPr>
        <w:t>validation</w:t>
      </w:r>
      <w:r w:rsidR="007C14B5">
        <w:t>)</w:t>
      </w:r>
      <w:r w:rsidR="0031751A" w:rsidRPr="0031751A">
        <w:t xml:space="preserve"> </w:t>
      </w:r>
      <w:r w:rsidR="0031751A">
        <w:t xml:space="preserve">όπως και </w:t>
      </w:r>
      <w:r>
        <w:t xml:space="preserve">έτοιμα μοντέλα </w:t>
      </w:r>
      <w:r w:rsidR="0031751A">
        <w:t>για παράδειγμα</w:t>
      </w:r>
      <w:r>
        <w:t xml:space="preserve"> </w:t>
      </w:r>
      <w:proofErr w:type="spellStart"/>
      <w:r w:rsidR="00E06CAA">
        <w:rPr>
          <w:lang w:val="en-US"/>
        </w:rPr>
        <w:t>RandomForest</w:t>
      </w:r>
      <w:proofErr w:type="spellEnd"/>
      <w:r w:rsidR="00E06CAA">
        <w:t>, SVM</w:t>
      </w:r>
      <w:r w:rsidRPr="00DC5DC3">
        <w:t xml:space="preserve"> </w:t>
      </w:r>
      <w:r>
        <w:t xml:space="preserve">κτλ. </w:t>
      </w:r>
    </w:p>
    <w:p w14:paraId="7AE48CA2" w14:textId="52AE0952" w:rsidR="00DC5DC3" w:rsidRDefault="00DC5DC3" w:rsidP="003201B4">
      <w:pPr>
        <w:pStyle w:val="a3"/>
        <w:numPr>
          <w:ilvl w:val="0"/>
          <w:numId w:val="3"/>
        </w:numPr>
      </w:pPr>
      <w:proofErr w:type="spellStart"/>
      <w:r>
        <w:rPr>
          <w:b/>
          <w:bCs/>
          <w:lang w:val="en-US"/>
        </w:rPr>
        <w:t>Scipy</w:t>
      </w:r>
      <w:proofErr w:type="spellEnd"/>
      <w:r w:rsidRPr="00DC5DC3">
        <w:rPr>
          <w:b/>
          <w:bCs/>
        </w:rPr>
        <w:t xml:space="preserve"> </w:t>
      </w:r>
      <w:r w:rsidRPr="00DC5DC3">
        <w:rPr>
          <w:b/>
          <w:bCs/>
          <w:lang w:val="en-US"/>
        </w:rPr>
        <w:sym w:font="Wingdings" w:char="F0E0"/>
      </w:r>
      <w:r>
        <w:t xml:space="preserve"> </w:t>
      </w:r>
      <w:bookmarkStart w:id="82" w:name="_Hlk144566965"/>
      <w:r w:rsidR="009C340B">
        <w:t>Π</w:t>
      </w:r>
      <w:r>
        <w:t xml:space="preserve">αρέχει </w:t>
      </w:r>
      <w:bookmarkEnd w:id="82"/>
      <w:r>
        <w:t xml:space="preserve">εργαλεία για επεξεργασία σημάτων όπως </w:t>
      </w:r>
      <w:r>
        <w:rPr>
          <w:lang w:val="en-US"/>
        </w:rPr>
        <w:t>bandpass</w:t>
      </w:r>
      <w:r w:rsidRPr="00DC5DC3">
        <w:t xml:space="preserve"> </w:t>
      </w:r>
      <w:r>
        <w:t xml:space="preserve">φίλτρα και </w:t>
      </w:r>
      <w:r w:rsidR="00E06CAA">
        <w:rPr>
          <w:lang w:val="en-US"/>
        </w:rPr>
        <w:t>FFT</w:t>
      </w:r>
      <w:r w:rsidR="00E06CAA" w:rsidRPr="00DC5DC3">
        <w:t xml:space="preserve"> (</w:t>
      </w:r>
      <w:r>
        <w:rPr>
          <w:lang w:val="en-US"/>
        </w:rPr>
        <w:t>Fast</w:t>
      </w:r>
      <w:r w:rsidRPr="00DC5DC3">
        <w:t xml:space="preserve"> </w:t>
      </w:r>
      <w:r>
        <w:rPr>
          <w:lang w:val="en-US"/>
        </w:rPr>
        <w:t>Fourier</w:t>
      </w:r>
      <w:r w:rsidRPr="00DC5DC3">
        <w:t xml:space="preserve"> </w:t>
      </w:r>
      <w:r>
        <w:rPr>
          <w:lang w:val="en-US"/>
        </w:rPr>
        <w:t>Transform</w:t>
      </w:r>
      <w:r w:rsidRPr="00DC5DC3">
        <w:t>)</w:t>
      </w:r>
    </w:p>
    <w:p w14:paraId="7E3EF695" w14:textId="611E84CB" w:rsidR="007C14B5" w:rsidRPr="003201B4" w:rsidRDefault="00F513FB" w:rsidP="003201B4">
      <w:pPr>
        <w:pStyle w:val="a3"/>
        <w:numPr>
          <w:ilvl w:val="0"/>
          <w:numId w:val="3"/>
        </w:numPr>
      </w:pPr>
      <w:proofErr w:type="spellStart"/>
      <w:r w:rsidRPr="00F513FB">
        <w:rPr>
          <w:b/>
          <w:bCs/>
          <w:lang w:val="en-US"/>
        </w:rPr>
        <w:t>Joblib</w:t>
      </w:r>
      <w:proofErr w:type="spellEnd"/>
      <w:r w:rsidRPr="00F513FB">
        <w:t xml:space="preserve"> </w:t>
      </w:r>
      <w:r w:rsidRPr="00F513FB">
        <w:rPr>
          <w:lang w:val="en-US"/>
        </w:rPr>
        <w:sym w:font="Wingdings" w:char="F0E0"/>
      </w:r>
      <w:r>
        <w:t xml:space="preserve"> Αφού εκπαιδευτεί το μοντέλο </w:t>
      </w:r>
      <w:r w:rsidR="009C340B">
        <w:t>αποθηκεύεται</w:t>
      </w:r>
      <w:r>
        <w:t xml:space="preserve"> με τη βοήθεια της βιβλιοθήκης </w:t>
      </w:r>
      <w:proofErr w:type="spellStart"/>
      <w:r>
        <w:rPr>
          <w:lang w:val="en-US"/>
        </w:rPr>
        <w:t>joblib</w:t>
      </w:r>
      <w:proofErr w:type="spellEnd"/>
    </w:p>
    <w:p w14:paraId="38A597D5" w14:textId="77777777" w:rsidR="0031751A" w:rsidRDefault="0031751A" w:rsidP="0031751A">
      <w:pPr>
        <w:pStyle w:val="a3"/>
      </w:pPr>
    </w:p>
    <w:p w14:paraId="706F3F55" w14:textId="166E055C" w:rsidR="00E06CAA" w:rsidRPr="00CE09EA" w:rsidRDefault="00E36624" w:rsidP="00E36624">
      <w:pPr>
        <w:pStyle w:val="a7"/>
        <w:rPr>
          <w:rFonts w:eastAsia="Arial Unicode MS" w:cs="Arial Unicode MS"/>
        </w:rPr>
      </w:pPr>
      <w:bookmarkStart w:id="83" w:name="_Toc146887507"/>
      <w:bookmarkStart w:id="84" w:name="_Toc146888545"/>
      <w:r>
        <w:rPr>
          <w:rFonts w:eastAsia="Arial Unicode MS" w:cs="Arial Unicode MS"/>
        </w:rPr>
        <w:t>4.1.1</w:t>
      </w:r>
      <w:r w:rsidR="00623A73" w:rsidRPr="004268C1">
        <w:rPr>
          <w:rFonts w:eastAsia="Arial Unicode MS" w:cs="Arial Unicode MS"/>
        </w:rPr>
        <w:t xml:space="preserve"> </w:t>
      </w:r>
      <w:r w:rsidR="00E06CAA">
        <w:rPr>
          <w:rFonts w:eastAsia="Arial Unicode MS" w:cs="Arial Unicode MS"/>
          <w:lang w:val="en-US"/>
        </w:rPr>
        <w:t>F</w:t>
      </w:r>
      <w:r w:rsidR="001158C0">
        <w:rPr>
          <w:rFonts w:eastAsia="Arial Unicode MS" w:cs="Arial Unicode MS"/>
          <w:lang w:val="en-US"/>
        </w:rPr>
        <w:t>ast</w:t>
      </w:r>
      <w:r w:rsidR="001158C0" w:rsidRPr="001158C0">
        <w:rPr>
          <w:rFonts w:eastAsia="Arial Unicode MS" w:cs="Arial Unicode MS"/>
        </w:rPr>
        <w:t xml:space="preserve"> </w:t>
      </w:r>
      <w:r w:rsidR="00E06CAA">
        <w:rPr>
          <w:rFonts w:eastAsia="Arial Unicode MS" w:cs="Arial Unicode MS"/>
          <w:lang w:val="en-US"/>
        </w:rPr>
        <w:t>F</w:t>
      </w:r>
      <w:r w:rsidR="001158C0">
        <w:rPr>
          <w:rFonts w:eastAsia="Arial Unicode MS" w:cs="Arial Unicode MS"/>
          <w:lang w:val="en-US"/>
        </w:rPr>
        <w:t>ourier</w:t>
      </w:r>
      <w:r w:rsidR="001158C0" w:rsidRPr="001158C0">
        <w:rPr>
          <w:rFonts w:eastAsia="Arial Unicode MS" w:cs="Arial Unicode MS"/>
        </w:rPr>
        <w:t xml:space="preserve"> </w:t>
      </w:r>
      <w:r w:rsidR="00E06CAA">
        <w:rPr>
          <w:rFonts w:eastAsia="Arial Unicode MS" w:cs="Arial Unicode MS"/>
          <w:lang w:val="en-US"/>
        </w:rPr>
        <w:t>T</w:t>
      </w:r>
      <w:r w:rsidR="001158C0">
        <w:rPr>
          <w:rFonts w:eastAsia="Arial Unicode MS" w:cs="Arial Unicode MS"/>
          <w:lang w:val="en-US"/>
        </w:rPr>
        <w:t>ransform</w:t>
      </w:r>
      <w:r w:rsidR="00DA7A2B" w:rsidRPr="00DA7A2B">
        <w:rPr>
          <w:rFonts w:eastAsia="Arial Unicode MS" w:cs="Arial Unicode MS"/>
        </w:rPr>
        <w:t xml:space="preserve"> (</w:t>
      </w:r>
      <w:r w:rsidR="00DA7A2B">
        <w:rPr>
          <w:rFonts w:eastAsia="Arial Unicode MS" w:cs="Arial Unicode MS"/>
          <w:lang w:val="en-US"/>
        </w:rPr>
        <w:t>FFT</w:t>
      </w:r>
      <w:r w:rsidR="00DA7A2B" w:rsidRPr="00DA7A2B">
        <w:rPr>
          <w:rFonts w:eastAsia="Arial Unicode MS" w:cs="Arial Unicode MS"/>
        </w:rPr>
        <w:t>)</w:t>
      </w:r>
      <w:bookmarkEnd w:id="83"/>
      <w:bookmarkEnd w:id="84"/>
    </w:p>
    <w:p w14:paraId="10BC9DB5" w14:textId="2AC6B936" w:rsidR="00E36624" w:rsidRDefault="00817C6D" w:rsidP="00E36624">
      <w:pPr>
        <w:pStyle w:val="a3"/>
      </w:pPr>
      <w:r>
        <w:t>Ο γρήγορος μετασχηματισμός Φουριέ</w:t>
      </w:r>
      <w:r w:rsidR="001E38B7" w:rsidRPr="001E38B7">
        <w:t xml:space="preserve"> </w:t>
      </w:r>
      <w:r w:rsidR="001E38B7">
        <w:t>(</w:t>
      </w:r>
      <w:r w:rsidR="001E38B7" w:rsidRPr="00DA7A2B">
        <w:rPr>
          <w:b/>
          <w:bCs/>
          <w:lang w:val="en-US"/>
        </w:rPr>
        <w:t>FFT</w:t>
      </w:r>
      <w:r w:rsidR="001E38B7" w:rsidRPr="001E38B7">
        <w:t>)</w:t>
      </w:r>
      <w:r>
        <w:t xml:space="preserve"> είναι</w:t>
      </w:r>
      <w:r w:rsidR="0032038D">
        <w:t xml:space="preserve"> ένας </w:t>
      </w:r>
      <w:r>
        <w:t xml:space="preserve">αλγόριθμος που υπολογίζει το </w:t>
      </w:r>
      <w:r w:rsidRPr="00DA7A2B">
        <w:rPr>
          <w:b/>
          <w:bCs/>
        </w:rPr>
        <w:t>διακριτό</w:t>
      </w:r>
      <w:r>
        <w:t xml:space="preserve"> μετασχηματισμό Φουριέ</w:t>
      </w:r>
      <w:r w:rsidR="001E38B7" w:rsidRPr="001E38B7">
        <w:t xml:space="preserve"> (</w:t>
      </w:r>
      <w:r w:rsidR="0032038D" w:rsidRPr="00DA7A2B">
        <w:rPr>
          <w:b/>
          <w:bCs/>
          <w:lang w:val="en-US"/>
        </w:rPr>
        <w:t>Discrete</w:t>
      </w:r>
      <w:r w:rsidR="0032038D" w:rsidRPr="00DA7A2B">
        <w:rPr>
          <w:b/>
          <w:bCs/>
        </w:rPr>
        <w:t xml:space="preserve"> </w:t>
      </w:r>
      <w:r w:rsidR="001E38B7" w:rsidRPr="00DA7A2B">
        <w:rPr>
          <w:b/>
          <w:bCs/>
          <w:lang w:val="en-US"/>
        </w:rPr>
        <w:t>F</w:t>
      </w:r>
      <w:r w:rsidR="0032038D" w:rsidRPr="00DA7A2B">
        <w:rPr>
          <w:b/>
          <w:bCs/>
          <w:lang w:val="en-US"/>
        </w:rPr>
        <w:t>ourier</w:t>
      </w:r>
      <w:r w:rsidR="0032038D" w:rsidRPr="00DA7A2B">
        <w:rPr>
          <w:b/>
          <w:bCs/>
        </w:rPr>
        <w:t xml:space="preserve"> </w:t>
      </w:r>
      <w:r w:rsidR="001E38B7" w:rsidRPr="00DA7A2B">
        <w:rPr>
          <w:b/>
          <w:bCs/>
          <w:lang w:val="en-US"/>
        </w:rPr>
        <w:t>T</w:t>
      </w:r>
      <w:r w:rsidR="0032038D" w:rsidRPr="00DA7A2B">
        <w:rPr>
          <w:b/>
          <w:bCs/>
          <w:lang w:val="en-US"/>
        </w:rPr>
        <w:t>ransform</w:t>
      </w:r>
      <w:r w:rsidR="0032038D" w:rsidRPr="00DA7A2B">
        <w:rPr>
          <w:b/>
          <w:bCs/>
        </w:rPr>
        <w:t xml:space="preserve"> - </w:t>
      </w:r>
      <w:r w:rsidR="0032038D" w:rsidRPr="00DA7A2B">
        <w:rPr>
          <w:b/>
          <w:bCs/>
          <w:lang w:val="en-US"/>
        </w:rPr>
        <w:t>DFT</w:t>
      </w:r>
      <w:r w:rsidR="001E38B7" w:rsidRPr="00DA7A2B">
        <w:rPr>
          <w:b/>
          <w:bCs/>
        </w:rPr>
        <w:t>)</w:t>
      </w:r>
      <w:r>
        <w:t xml:space="preserve"> </w:t>
      </w:r>
      <w:r w:rsidR="001E38B7">
        <w:t xml:space="preserve">και μετατρέπει </w:t>
      </w:r>
      <w:r w:rsidR="0032038D">
        <w:t xml:space="preserve">το </w:t>
      </w:r>
      <w:r w:rsidR="001E38B7">
        <w:t>σήμα από το πεδίο του χρόνου στο πεδίο της συχνότητας.</w:t>
      </w:r>
      <w:r w:rsidR="0032038D">
        <w:t xml:space="preserve"> </w:t>
      </w:r>
      <w:r w:rsidR="001E38B7">
        <w:t xml:space="preserve">Η </w:t>
      </w:r>
      <w:r w:rsidR="005170F7">
        <w:t>μετατροπή αναδε</w:t>
      </w:r>
      <w:r w:rsidR="001158C0">
        <w:t xml:space="preserve">ικνύει τη </w:t>
      </w:r>
      <w:r w:rsidR="005170F7">
        <w:t xml:space="preserve">σημαντική πληροφορία που </w:t>
      </w:r>
      <w:r w:rsidR="005170F7">
        <w:lastRenderedPageBreak/>
        <w:t>δεν είναι εμφανής στη χρονική αναπαράσταση του σήματος</w:t>
      </w:r>
      <w:r w:rsidR="00F513FB" w:rsidRPr="00F513FB">
        <w:t xml:space="preserve"> </w:t>
      </w:r>
      <w:r w:rsidR="00F513FB">
        <w:t>και απλοποιεί πολύ τις μαθηματικές πράξεις που ακολουθούν</w:t>
      </w:r>
      <w:r w:rsidR="005170F7">
        <w:t>.</w:t>
      </w:r>
    </w:p>
    <w:p w14:paraId="71EF279D" w14:textId="4F03263E" w:rsidR="005170F7" w:rsidRPr="003300D7" w:rsidRDefault="005170F7" w:rsidP="00E36624">
      <w:pPr>
        <w:pStyle w:val="a3"/>
      </w:pPr>
      <w:r>
        <w:t>Ο τύπος για την μετατροπή του σήματος είναι :</w:t>
      </w:r>
      <w:r w:rsidR="00AC596B" w:rsidRPr="00AC596B">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grow m:val="1"/>
            <m:ctrlPr>
              <w:rPr>
                <w:rFonts w:ascii="Cambria Math" w:hAnsi="Cambria Math"/>
                <w:i/>
              </w:rPr>
            </m:ctrlPr>
          </m:naryPr>
          <m:sub>
            <m:r>
              <m:rPr>
                <m:scr m:val="double-struck"/>
              </m:rPr>
              <w:rPr>
                <w:rFonts w:ascii="Cambria Math" w:hAnsi="Cambria Math"/>
              </w:rPr>
              <m:t>N</m:t>
            </m:r>
            <m:r>
              <w:rPr>
                <w:rFonts w:ascii="Cambria Math" w:hAnsi="Cambria Math"/>
              </w:rPr>
              <m:t>=0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ⅇ</m:t>
                </m:r>
              </m:e>
              <m:sup>
                <m:r>
                  <w:rPr>
                    <w:rFonts w:ascii="Cambria Math" w:hAnsi="Cambria Math"/>
                  </w:rPr>
                  <m:t>-J⋅2πkn/N</m:t>
                </m:r>
              </m:sup>
            </m:sSup>
          </m:e>
        </m:nary>
      </m:oMath>
      <w:r w:rsidR="003300D7" w:rsidRPr="003300D7">
        <w:t xml:space="preserve"> </w:t>
      </w:r>
      <w:r w:rsidR="000017C1">
        <w:fldChar w:fldCharType="begin"/>
      </w:r>
      <w:r w:rsidR="00077B6A">
        <w:instrText xml:space="preserve"> ADDIN ZOTERO_ITEM CSL_CITATION {"citationID":"DGR760hT","properties":{"formattedCitation":"[18]","plainCitation":"[18]","noteIndex":0},"citationItems":[{"id":91,"uris":["http://zotero.org/users/11986912/items/NLRJ4DZT"],"itemData":{"id":91,"type":"article-journal","language":"en","source":"Zotero","title":"Fourier Transforms and the Fast Fourier Transform (FFT) Algorithm","author":[{"family":"Heckbert","given":"Paul"}]}}],"schema":"https://github.com/citation-style-language/schema/raw/master/csl-citation.json"} </w:instrText>
      </w:r>
      <w:r w:rsidR="000017C1">
        <w:fldChar w:fldCharType="separate"/>
      </w:r>
      <w:r w:rsidR="00AF1FEC" w:rsidRPr="00AF1FEC">
        <w:t>[18]</w:t>
      </w:r>
      <w:r w:rsidR="000017C1">
        <w:fldChar w:fldCharType="end"/>
      </w:r>
    </w:p>
    <w:p w14:paraId="39BC72D0" w14:textId="77777777" w:rsidR="00F513FB" w:rsidRDefault="00AC596B" w:rsidP="00F513FB">
      <w:pPr>
        <w:pStyle w:val="a3"/>
        <w:keepNext/>
        <w:jc w:val="center"/>
      </w:pPr>
      <w:r>
        <w:rPr>
          <w:noProof/>
        </w:rPr>
        <w:drawing>
          <wp:inline distT="0" distB="0" distL="0" distR="0" wp14:anchorId="7757F41C" wp14:editId="38EF5D11">
            <wp:extent cx="4192438" cy="3199280"/>
            <wp:effectExtent l="0" t="0" r="0" b="1270"/>
            <wp:docPr id="1246212229" name="Picture 1" descr="A picture containing text, fon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12229" name="Picture 1" descr="A picture containing text, font, line, plot&#10;&#10;Description automatically generated"/>
                    <pic:cNvPicPr/>
                  </pic:nvPicPr>
                  <pic:blipFill>
                    <a:blip r:embed="rId44"/>
                    <a:stretch>
                      <a:fillRect/>
                    </a:stretch>
                  </pic:blipFill>
                  <pic:spPr>
                    <a:xfrm>
                      <a:off x="0" y="0"/>
                      <a:ext cx="4218483" cy="3219155"/>
                    </a:xfrm>
                    <a:prstGeom prst="rect">
                      <a:avLst/>
                    </a:prstGeom>
                  </pic:spPr>
                </pic:pic>
              </a:graphicData>
            </a:graphic>
          </wp:inline>
        </w:drawing>
      </w:r>
    </w:p>
    <w:p w14:paraId="3286B33D" w14:textId="381AF624" w:rsidR="00AC596B" w:rsidRDefault="00F513FB" w:rsidP="00F513FB">
      <w:pPr>
        <w:pStyle w:val="a8"/>
        <w:jc w:val="center"/>
      </w:pPr>
      <w:bookmarkStart w:id="85" w:name="_Toc146888335"/>
      <w:bookmarkStart w:id="86" w:name="_Toc146888546"/>
      <w:bookmarkStart w:id="87" w:name="_Toc146901700"/>
      <w:bookmarkStart w:id="88" w:name="_Toc146817993"/>
      <w:r>
        <w:t xml:space="preserve">Εικόνα </w:t>
      </w:r>
      <w:fldSimple w:instr=" SEQ Εικόνα \* ARABIC ">
        <w:r w:rsidR="001B7BF9">
          <w:rPr>
            <w:noProof/>
          </w:rPr>
          <w:t>13</w:t>
        </w:r>
      </w:fldSimple>
      <w:r>
        <w:t xml:space="preserve">: </w:t>
      </w:r>
      <w:r w:rsidR="007B66AB">
        <w:t>Σύγκριση σήματος στο</w:t>
      </w:r>
      <w:r>
        <w:t xml:space="preserve"> </w:t>
      </w:r>
      <w:r w:rsidR="007B66AB">
        <w:t>πεδίο</w:t>
      </w:r>
      <w:r>
        <w:t xml:space="preserve"> </w:t>
      </w:r>
      <w:r w:rsidR="007B66AB">
        <w:t>του</w:t>
      </w:r>
      <w:r>
        <w:t xml:space="preserve"> </w:t>
      </w:r>
      <w:r w:rsidR="007B66AB">
        <w:t>χρόνου</w:t>
      </w:r>
      <w:r>
        <w:t xml:space="preserve"> </w:t>
      </w:r>
      <w:r w:rsidR="007B66AB">
        <w:t>και</w:t>
      </w:r>
      <w:r>
        <w:t xml:space="preserve"> </w:t>
      </w:r>
      <w:r w:rsidR="007B66AB">
        <w:t>στο</w:t>
      </w:r>
      <w:r>
        <w:t xml:space="preserve"> </w:t>
      </w:r>
      <w:r w:rsidR="007B66AB">
        <w:t>πεδίο</w:t>
      </w:r>
      <w:r>
        <w:t xml:space="preserve"> </w:t>
      </w:r>
      <w:r w:rsidR="007B66AB">
        <w:t>της</w:t>
      </w:r>
      <w:r>
        <w:t xml:space="preserve"> </w:t>
      </w:r>
      <w:r w:rsidR="007B66AB">
        <w:t>συχνότητασ</w:t>
      </w:r>
      <w:r>
        <w:t xml:space="preserve"> </w:t>
      </w:r>
      <w:r>
        <w:fldChar w:fldCharType="begin"/>
      </w:r>
      <w:r w:rsidR="00077B6A">
        <w:rPr>
          <w:caps w:val="0"/>
        </w:rPr>
        <w:instrText xml:space="preserve"> ADDIN ZOTERO_ITEM CSL_CITATION {"citationID":"Qm31leMJ","properties":{"formattedCitation":"[19]","plainCitation":"[19]","noteIndex":0},"citationItems":[{"id":23,"uris":["http://zotero.org/users/11986912/items/ZUP3WKZS"],"itemData":{"id":23,"type":"graphic","archive":"Own work","source":"Wikimedia Commons","title":"English:  Fast Fourier Transform of a Cosine Summation Function resonating at 10, 20, 30, 40, and 50 Hz","title-short":"English","URL":"https://commons.wikimedia.org/wiki/File:FFT_of_Cosine_Summation_Function.svg","author":[{"literal":"AkanoToE"}],"accessed":{"date-parts":[["2023",7,4]]},"issued":{"date-parts":[["2020",1,20]]}}}],"schema":"https://github.com/citation-style-language/schema/raw/master/csl-citation.json"} </w:instrText>
      </w:r>
      <w:r>
        <w:fldChar w:fldCharType="separate"/>
      </w:r>
      <w:bookmarkEnd w:id="88"/>
      <w:r w:rsidR="00AF1FEC" w:rsidRPr="00AF1FEC">
        <w:t>[19]</w:t>
      </w:r>
      <w:bookmarkEnd w:id="85"/>
      <w:bookmarkEnd w:id="86"/>
      <w:bookmarkEnd w:id="87"/>
      <w:r>
        <w:fldChar w:fldCharType="end"/>
      </w:r>
    </w:p>
    <w:p w14:paraId="09BD639E" w14:textId="77777777" w:rsidR="000017C1" w:rsidRPr="000017C1" w:rsidRDefault="000017C1" w:rsidP="000017C1">
      <w:pPr>
        <w:pStyle w:val="a3"/>
      </w:pPr>
    </w:p>
    <w:p w14:paraId="21D3ACCC" w14:textId="4B21AA38" w:rsidR="006205C5" w:rsidRPr="00B47633" w:rsidRDefault="006205C5" w:rsidP="006205C5">
      <w:pPr>
        <w:pStyle w:val="a7"/>
        <w:rPr>
          <w:rFonts w:eastAsia="Arial Unicode MS" w:cs="Arial Unicode MS"/>
        </w:rPr>
      </w:pPr>
      <w:bookmarkStart w:id="89" w:name="_Toc146887508"/>
      <w:bookmarkStart w:id="90" w:name="_Toc146888547"/>
      <w:r w:rsidRPr="00E24E34">
        <w:rPr>
          <w:rFonts w:eastAsia="Arial Unicode MS" w:cs="Arial Unicode MS"/>
        </w:rPr>
        <w:t xml:space="preserve">4.1.2 </w:t>
      </w:r>
      <w:r w:rsidR="00B47633">
        <w:rPr>
          <w:rFonts w:eastAsia="Arial Unicode MS" w:cs="Arial Unicode MS"/>
          <w:lang w:val="en-US"/>
        </w:rPr>
        <w:t>Power</w:t>
      </w:r>
      <w:r w:rsidR="00B47633" w:rsidRPr="00B47633">
        <w:rPr>
          <w:rFonts w:eastAsia="Arial Unicode MS" w:cs="Arial Unicode MS"/>
        </w:rPr>
        <w:t xml:space="preserve"> </w:t>
      </w:r>
      <w:r w:rsidR="00B47633">
        <w:rPr>
          <w:rFonts w:eastAsia="Arial Unicode MS" w:cs="Arial Unicode MS"/>
          <w:lang w:val="en-US"/>
        </w:rPr>
        <w:t>Spectral</w:t>
      </w:r>
      <w:r w:rsidR="00B47633" w:rsidRPr="00B47633">
        <w:rPr>
          <w:rFonts w:eastAsia="Arial Unicode MS" w:cs="Arial Unicode MS"/>
        </w:rPr>
        <w:t xml:space="preserve"> </w:t>
      </w:r>
      <w:r w:rsidR="00B47633">
        <w:rPr>
          <w:rFonts w:eastAsia="Arial Unicode MS" w:cs="Arial Unicode MS"/>
          <w:lang w:val="en-US"/>
        </w:rPr>
        <w:t>Energy</w:t>
      </w:r>
      <w:r w:rsidR="00DA7A2B" w:rsidRPr="00DA7A2B">
        <w:rPr>
          <w:rFonts w:eastAsia="Arial Unicode MS" w:cs="Arial Unicode MS"/>
        </w:rPr>
        <w:t xml:space="preserve"> (</w:t>
      </w:r>
      <w:r w:rsidR="00DA7A2B">
        <w:rPr>
          <w:rFonts w:eastAsia="Arial Unicode MS" w:cs="Arial Unicode MS"/>
          <w:lang w:val="en-US"/>
        </w:rPr>
        <w:t>PSD</w:t>
      </w:r>
      <w:r w:rsidR="00DA7A2B" w:rsidRPr="00FE577E">
        <w:rPr>
          <w:rFonts w:eastAsia="Arial Unicode MS" w:cs="Arial Unicode MS"/>
        </w:rPr>
        <w:t>)</w:t>
      </w:r>
      <w:bookmarkEnd w:id="89"/>
      <w:bookmarkEnd w:id="90"/>
    </w:p>
    <w:p w14:paraId="5F0FA8D3" w14:textId="12A66D2B" w:rsidR="004C50C5" w:rsidRPr="004C50C5" w:rsidRDefault="00C677C3" w:rsidP="006205C5">
      <w:pPr>
        <w:pStyle w:val="a3"/>
        <w:rPr>
          <w:iCs/>
        </w:rPr>
      </w:pPr>
      <w:r>
        <w:rPr>
          <w:iCs/>
        </w:rPr>
        <w:t>Η πυκνότητα φασματικής</w:t>
      </w:r>
      <w:r w:rsidR="005D1583" w:rsidRPr="005D1583">
        <w:rPr>
          <w:iCs/>
        </w:rPr>
        <w:t xml:space="preserve"> </w:t>
      </w:r>
      <w:r w:rsidR="00B47633">
        <w:rPr>
          <w:iCs/>
        </w:rPr>
        <w:t>ισχύος</w:t>
      </w:r>
      <w:r>
        <w:rPr>
          <w:iCs/>
        </w:rPr>
        <w:t xml:space="preserve"> είναι η κατανομή της </w:t>
      </w:r>
      <w:r w:rsidR="004C50C5">
        <w:rPr>
          <w:iCs/>
        </w:rPr>
        <w:t xml:space="preserve">ισχύς </w:t>
      </w:r>
      <w:r>
        <w:rPr>
          <w:iCs/>
        </w:rPr>
        <w:t>στο εύρος συχνοτήτων του σήματος</w:t>
      </w:r>
      <w:r w:rsidR="00E24E34">
        <w:rPr>
          <w:iCs/>
        </w:rPr>
        <w:t xml:space="preserve"> και υπολογίζεται μετατρέποντας το σήμα από το πεδίο του χρόνου στο πεδίο της συχνότητας μέσω </w:t>
      </w:r>
      <w:r w:rsidR="00DA7A2B">
        <w:rPr>
          <w:b/>
          <w:bCs/>
          <w:iCs/>
          <w:lang w:val="en-US"/>
        </w:rPr>
        <w:t>FFT</w:t>
      </w:r>
      <w:r w:rsidR="00E24E34">
        <w:rPr>
          <w:b/>
          <w:bCs/>
          <w:iCs/>
        </w:rPr>
        <w:t xml:space="preserve"> </w:t>
      </w:r>
      <w:r w:rsidR="00E24E34">
        <w:rPr>
          <w:iCs/>
        </w:rPr>
        <w:t>και έπειτα εφαρμόζοντας τον τύπο:</w:t>
      </w:r>
      <m:oMath>
        <m:r>
          <w:rPr>
            <w:rFonts w:ascii="Cambria Math" w:hAnsi="Cambria Math"/>
          </w:rPr>
          <m:t xml:space="preserve">  Sxx</m:t>
        </m:r>
        <m:d>
          <m:dPr>
            <m:ctrlPr>
              <w:rPr>
                <w:rFonts w:ascii="Cambria Math" w:hAnsi="Cambria Math"/>
                <w:i/>
              </w:rPr>
            </m:ctrlPr>
          </m:dPr>
          <m:e>
            <m:r>
              <w:rPr>
                <w:rFonts w:ascii="Cambria Math" w:hAnsi="Cambria Math"/>
              </w:rPr>
              <m:t>f</m:t>
            </m:r>
          </m:e>
        </m:d>
        <m:r>
          <w:rPr>
            <w:rFonts w:ascii="Cambria Math" w:hAnsi="Cambria Math"/>
          </w:rPr>
          <m:t>=</m:t>
        </m:r>
        <m:sSup>
          <m:sSupPr>
            <m:ctrlPr>
              <w:rPr>
                <w:rFonts w:ascii="Cambria Math" w:hAnsi="Cambria Math"/>
                <w:i/>
                <w:iCs/>
              </w:rPr>
            </m:ctrlPr>
          </m:sSupPr>
          <m:e>
            <m:func>
              <m:funcPr>
                <m:ctrlPr>
                  <w:rPr>
                    <w:rFonts w:ascii="Cambria Math" w:hAnsi="Cambria Math"/>
                    <w:i/>
                    <w:iCs/>
                    <w:lang w:val="en-US"/>
                  </w:rPr>
                </m:ctrlPr>
              </m:funcPr>
              <m:fName>
                <m:limLow>
                  <m:limLowPr>
                    <m:ctrlPr>
                      <w:rPr>
                        <w:rFonts w:ascii="Cambria Math" w:hAnsi="Cambria Math"/>
                        <w:i/>
                        <w:iCs/>
                        <w:lang w:val="en-US"/>
                      </w:rPr>
                    </m:ctrlPr>
                  </m:limLowPr>
                  <m:e>
                    <m:r>
                      <m:rPr>
                        <m:sty m:val="p"/>
                      </m:rPr>
                      <w:rPr>
                        <w:rFonts w:ascii="Cambria Math" w:hAnsi="Cambria Math"/>
                      </w:rPr>
                      <m:t>lim</m:t>
                    </m:r>
                  </m:e>
                  <m:lim>
                    <m:r>
                      <w:rPr>
                        <w:rFonts w:ascii="Cambria Math" w:hAnsi="Cambria Math"/>
                        <w:lang w:val="en-US"/>
                      </w:rPr>
                      <m:t>T</m:t>
                    </m:r>
                    <m:r>
                      <w:rPr>
                        <w:rFonts w:ascii="Cambria Math" w:hAnsi="Cambria Math"/>
                      </w:rPr>
                      <m:t>→∞</m:t>
                    </m:r>
                  </m:lim>
                </m:limLow>
              </m:fName>
              <m:e>
                <m:f>
                  <m:fPr>
                    <m:ctrlPr>
                      <w:rPr>
                        <w:rFonts w:ascii="Cambria Math" w:hAnsi="Cambria Math"/>
                        <w:i/>
                        <w:iCs/>
                      </w:rPr>
                    </m:ctrlPr>
                  </m:fPr>
                  <m:num>
                    <m:r>
                      <w:rPr>
                        <w:rFonts w:ascii="Cambria Math" w:hAnsi="Cambria Math"/>
                      </w:rPr>
                      <m:t>1</m:t>
                    </m:r>
                  </m:num>
                  <m:den>
                    <m:r>
                      <w:rPr>
                        <w:rFonts w:ascii="Cambria Math" w:hAnsi="Cambria Math"/>
                      </w:rPr>
                      <m:t>T</m:t>
                    </m:r>
                  </m:den>
                </m:f>
                <m:r>
                  <w:rPr>
                    <w:rFonts w:ascii="Cambria Math" w:hAnsi="Cambria Math"/>
                  </w:rPr>
                  <m:t>|</m:t>
                </m:r>
              </m:e>
            </m:func>
            <m:sSub>
              <m:sSubPr>
                <m:ctrlPr>
                  <w:rPr>
                    <w:rFonts w:ascii="Cambria Math" w:hAnsi="Cambria Math"/>
                    <w:i/>
                    <w:iCs/>
                  </w:rPr>
                </m:ctrlPr>
              </m:sSubPr>
              <m:e>
                <m:acc>
                  <m:accPr>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(f)|</m:t>
            </m:r>
          </m:e>
          <m:sup>
            <m:r>
              <w:rPr>
                <w:rFonts w:ascii="Cambria Math" w:hAnsi="Cambria Math"/>
              </w:rPr>
              <m:t>2</m:t>
            </m:r>
          </m:sup>
        </m:sSup>
      </m:oMath>
      <w:r w:rsidR="00C30E7D">
        <w:rPr>
          <w:iCs/>
        </w:rPr>
        <w:t xml:space="preserve"> </w:t>
      </w:r>
      <w:r w:rsidR="00C30E7D">
        <w:rPr>
          <w:iCs/>
        </w:rPr>
        <w:fldChar w:fldCharType="begin"/>
      </w:r>
      <w:r w:rsidR="002C50C0">
        <w:rPr>
          <w:iCs/>
        </w:rPr>
        <w:instrText xml:space="preserve"> ADDIN ZOTERO_ITEM CSL_CITATION {"citationID":"lSjoonQo","properties":{"formattedCitation":"[20]","plainCitation":"[20]","noteIndex":0},"citationItems":[{"id":118,"uris":["http://zotero.org/users/11986912/items/BBSZNPSL"],"itemData":{"id":118,"type":"paper-conference","abstract":"Specifications for optical surfaces have traditionally been given in terms of low frequency and high frequency components, often with a separate classification for surface slope. Low spatial frequency components are commonly referred to as figure errors and can be described by the standard 37-term Zernike polynomial set. High spatial frequency errors are commonly referred to as finish and are quantified using rms roughness. Specification with the qualitative scratch and dig classification is done usually for cosmetic or aesthetic purposes. Mid-spatial frequency errors such as waviness, ripple, and quilting can be important and are not explicitly covered by such traditional figure and finish specifications. In order to bridge the gap to cover mid-spatial frequencies, in terms of quantifying surface characteristics, Power Spectral Density (PSD) can be utilized. For such usage, it is important for the greater optics community to understand the metric, how to calculate it, and how to use it. The purpose of this paper is to provide an overview of PSD, its application in optics, and an outline of calculations needed to effectively apply it to specify optical surfaces.","container-title":"Optical Manufacturing and Testing VI","DOI":"10.1117/12.618478","event-title":"Optical Manufacturing and Testing VI","page":"206-216","publisher":"SPIE","source":"www.spiedigitallibrary.org","title":"An overview of power spectral density (PSD) calculations","URL":"https://www.spiedigitallibrary.org/conference-proceedings-of-spie/5869/58690U/An-overview-of-power-spectral-density-PSD-calculations/10.1117/12.618478.full","volume":"5869","author":[{"family":"Youngworth","given":"Richard N."},{"family":"Gallagher","given":"Benjamin B."},{"family":"Stamper","given":"Brian L."}],"accessed":{"date-parts":[["2023",10,7]]},"issued":{"date-parts":[["2005",8,18]]}}}],"schema":"https://github.com/citation-style-language/schema/raw/master/csl-citation.json"} </w:instrText>
      </w:r>
      <w:r w:rsidR="00C30E7D">
        <w:rPr>
          <w:iCs/>
        </w:rPr>
        <w:fldChar w:fldCharType="separate"/>
      </w:r>
      <w:r w:rsidR="002C50C0" w:rsidRPr="002C50C0">
        <w:t>[20]</w:t>
      </w:r>
      <w:r w:rsidR="00C30E7D">
        <w:rPr>
          <w:iCs/>
        </w:rPr>
        <w:fldChar w:fldCharType="end"/>
      </w:r>
      <w:r w:rsidR="00C30E7D">
        <w:rPr>
          <w:iCs/>
        </w:rPr>
        <w:t xml:space="preserve"> </w:t>
      </w:r>
      <w:r w:rsidR="006D2FDB" w:rsidRPr="006D2FDB">
        <w:rPr>
          <w:iCs/>
        </w:rPr>
        <w:t>,</w:t>
      </w:r>
      <w:r w:rsidR="00C30E7D">
        <w:rPr>
          <w:iCs/>
        </w:rPr>
        <w:t xml:space="preserve"> </w:t>
      </w:r>
      <w:r w:rsidR="004C50C5">
        <w:rPr>
          <w:iCs/>
        </w:rPr>
        <w:t xml:space="preserve">θεωρούμε πως </w:t>
      </w:r>
      <w:r w:rsidR="0032038D">
        <w:rPr>
          <w:iCs/>
        </w:rPr>
        <w:t xml:space="preserve">η περίοδος (Τ) </w:t>
      </w:r>
      <w:r w:rsidR="004C50C5">
        <w:rPr>
          <w:iCs/>
        </w:rPr>
        <w:t>είναι η διάρκεια μέτρησης</w:t>
      </w:r>
      <w:r w:rsidR="0032038D">
        <w:rPr>
          <w:iCs/>
        </w:rPr>
        <w:t xml:space="preserve"> του</w:t>
      </w:r>
      <w:r w:rsidR="004C50C5">
        <w:rPr>
          <w:iCs/>
        </w:rPr>
        <w:t xml:space="preserve"> </w:t>
      </w:r>
      <w:r w:rsidR="006D2FDB">
        <w:rPr>
          <w:iCs/>
        </w:rPr>
        <w:t>κάθε ατόμου</w:t>
      </w:r>
      <w:r w:rsidR="0032038D">
        <w:rPr>
          <w:iCs/>
        </w:rPr>
        <w:t xml:space="preserve">, </w:t>
      </w:r>
      <w:r w:rsidR="004C50C5">
        <w:rPr>
          <w:iCs/>
        </w:rPr>
        <w:t xml:space="preserve">δηλαδή </w:t>
      </w:r>
      <m:oMath>
        <m:r>
          <m:rPr>
            <m:sty m:val="bi"/>
          </m:rPr>
          <w:rPr>
            <w:rFonts w:ascii="Cambria Math" w:hAnsi="Cambria Math"/>
          </w:rPr>
          <m:t>T=fs*length</m:t>
        </m:r>
      </m:oMath>
    </w:p>
    <w:p w14:paraId="2EFAD078" w14:textId="0F41A96D" w:rsidR="00E36624" w:rsidRPr="00C677C3" w:rsidRDefault="00E36624" w:rsidP="00E36624">
      <w:pPr>
        <w:pStyle w:val="a7"/>
        <w:rPr>
          <w:b w:val="0"/>
          <w:bCs w:val="0"/>
          <w:sz w:val="24"/>
          <w:szCs w:val="24"/>
        </w:rPr>
      </w:pPr>
      <w:bookmarkStart w:id="91" w:name="_Toc146887509"/>
      <w:bookmarkStart w:id="92" w:name="_Toc146888548"/>
      <w:r w:rsidRPr="00C677C3">
        <w:rPr>
          <w:rFonts w:eastAsia="Arial Unicode MS" w:cs="Arial Unicode MS"/>
        </w:rPr>
        <w:t>4.1.</w:t>
      </w:r>
      <w:r w:rsidR="006205C5" w:rsidRPr="00C677C3">
        <w:rPr>
          <w:rFonts w:eastAsia="Arial Unicode MS" w:cs="Arial Unicode MS"/>
        </w:rPr>
        <w:t>3</w:t>
      </w:r>
      <w:r w:rsidRPr="00C677C3">
        <w:rPr>
          <w:rFonts w:eastAsia="Arial Unicode MS" w:cs="Arial Unicode MS"/>
        </w:rPr>
        <w:t xml:space="preserve"> </w:t>
      </w:r>
      <w:r w:rsidR="00AC596B">
        <w:rPr>
          <w:rFonts w:eastAsia="Arial Unicode MS" w:cs="Arial Unicode MS"/>
        </w:rPr>
        <w:t>Μηχανική</w:t>
      </w:r>
      <w:r w:rsidR="00AC596B" w:rsidRPr="00C677C3">
        <w:rPr>
          <w:rFonts w:eastAsia="Arial Unicode MS" w:cs="Arial Unicode MS"/>
        </w:rPr>
        <w:t xml:space="preserve"> </w:t>
      </w:r>
      <w:r w:rsidR="00AC596B">
        <w:rPr>
          <w:rFonts w:eastAsia="Arial Unicode MS" w:cs="Arial Unicode MS"/>
        </w:rPr>
        <w:t>μάθηση</w:t>
      </w:r>
      <w:bookmarkEnd w:id="91"/>
      <w:bookmarkEnd w:id="92"/>
    </w:p>
    <w:p w14:paraId="5F28C715" w14:textId="5D397B50" w:rsidR="00913865" w:rsidRDefault="00913865" w:rsidP="00913865">
      <w:pPr>
        <w:pStyle w:val="a3"/>
      </w:pPr>
      <w:r>
        <w:t xml:space="preserve">Για την επεξεργασία δεδομένων χρησιμοποιήθηκαν </w:t>
      </w:r>
      <w:r w:rsidR="00C30E7D">
        <w:t>μοντέλα</w:t>
      </w:r>
      <w:r>
        <w:t xml:space="preserve"> μηχανικής μάθησης συγκεκριμένα έγινε προ</w:t>
      </w:r>
      <w:r w:rsidR="0019264A" w:rsidRPr="0019264A">
        <w:t>-</w:t>
      </w:r>
      <w:r>
        <w:t>επεξεργασία δεδομένων και</w:t>
      </w:r>
      <w:r w:rsidR="00C30E7D">
        <w:t xml:space="preserve"> έπειτα εκπαιδεύ</w:t>
      </w:r>
      <w:r w:rsidR="002C50C0">
        <w:t>τηκαν</w:t>
      </w:r>
      <w:r w:rsidR="00C30E7D">
        <w:t xml:space="preserve"> </w:t>
      </w:r>
      <w:r w:rsidR="00836364">
        <w:t xml:space="preserve">πέντε </w:t>
      </w:r>
      <w:proofErr w:type="spellStart"/>
      <w:r w:rsidR="007705E7">
        <w:t>κατηγοριοποιητές</w:t>
      </w:r>
      <w:proofErr w:type="spellEnd"/>
      <w:r w:rsidR="007705E7">
        <w:t xml:space="preserve"> οι οποίοι είναι:</w:t>
      </w:r>
    </w:p>
    <w:p w14:paraId="04EA9162" w14:textId="1A87ABDE" w:rsidR="00913865" w:rsidRDefault="00913865" w:rsidP="00913865">
      <w:pPr>
        <w:pStyle w:val="a3"/>
        <w:numPr>
          <w:ilvl w:val="0"/>
          <w:numId w:val="8"/>
        </w:numPr>
      </w:pPr>
      <w:r w:rsidRPr="00C040FA">
        <w:rPr>
          <w:b/>
          <w:bCs/>
          <w:lang w:val="en-US"/>
        </w:rPr>
        <w:t>Random</w:t>
      </w:r>
      <w:r w:rsidRPr="00630B89">
        <w:rPr>
          <w:b/>
          <w:bCs/>
        </w:rPr>
        <w:t xml:space="preserve"> </w:t>
      </w:r>
      <w:r w:rsidRPr="00C040FA">
        <w:rPr>
          <w:b/>
          <w:bCs/>
          <w:lang w:val="en-US"/>
        </w:rPr>
        <w:t>Forest</w:t>
      </w:r>
      <w:r w:rsidRPr="00630B89">
        <w:t xml:space="preserve"> </w:t>
      </w:r>
      <w:r>
        <w:sym w:font="Wingdings" w:char="F0E0"/>
      </w:r>
      <w:r w:rsidRPr="00630B89">
        <w:t xml:space="preserve"> </w:t>
      </w:r>
      <w:r w:rsidR="00630B89">
        <w:t>Ένας</w:t>
      </w:r>
      <w:r w:rsidR="00630B89" w:rsidRPr="00630B89">
        <w:t xml:space="preserve"> </w:t>
      </w:r>
      <w:r w:rsidR="00630B89">
        <w:t>από</w:t>
      </w:r>
      <w:r w:rsidR="00630B89" w:rsidRPr="00630B89">
        <w:t xml:space="preserve"> </w:t>
      </w:r>
      <w:r w:rsidR="00630B89">
        <w:t xml:space="preserve">τους πιο διάσημους </w:t>
      </w:r>
      <w:proofErr w:type="spellStart"/>
      <w:r w:rsidR="00630B89">
        <w:t>κατηγοριοποιητές</w:t>
      </w:r>
      <w:proofErr w:type="spellEnd"/>
      <w:r w:rsidR="00630B89">
        <w:t xml:space="preserve">, χρησιμοποιεί δένδρα απόφασης το οποίο τον καθιστά εύκολο στη κατανόηση του. Δημιουργεί ένα δάσος με τυχαίο αριθμό δένδρων </w:t>
      </w:r>
      <w:r w:rsidR="001738D9">
        <w:t xml:space="preserve">και διαχωρίζει τα δεδομένα τυχαία. Όταν του δίνουμε ένα μία είσοδο </w:t>
      </w:r>
      <w:r w:rsidR="001738D9" w:rsidRPr="001738D9">
        <w:rPr>
          <w:b/>
          <w:bCs/>
        </w:rPr>
        <w:t>ε</w:t>
      </w:r>
      <w:r w:rsidR="001738D9">
        <w:t xml:space="preserve">, το κάθε δένδρο (δένδρο1, δένδρο 2… δένδρο Χ) βγάζει ένα αποτέλεσμα </w:t>
      </w:r>
      <w:r w:rsidR="001738D9" w:rsidRPr="001738D9">
        <w:rPr>
          <w:b/>
          <w:bCs/>
        </w:rPr>
        <w:t>α</w:t>
      </w:r>
      <w:r w:rsidR="001738D9">
        <w:t xml:space="preserve"> (α1, α2 … </w:t>
      </w:r>
      <w:proofErr w:type="spellStart"/>
      <w:r w:rsidR="001738D9">
        <w:t>αΧ</w:t>
      </w:r>
      <w:proofErr w:type="spellEnd"/>
      <w:r w:rsidR="001738D9">
        <w:t>) και τέλος γίνεται συμψηφισμός και η επιλέγεται η κλάση με τα περισσότερα ίδια αποτελέσματα</w:t>
      </w:r>
      <w:r w:rsidR="001738D9" w:rsidRPr="001738D9">
        <w:t xml:space="preserve"> </w:t>
      </w:r>
      <w:r w:rsidR="001738D9">
        <w:fldChar w:fldCharType="begin"/>
      </w:r>
      <w:r w:rsidR="00077B6A">
        <w:instrText xml:space="preserve"> ADDIN ZOTERO_ITEM CSL_CITATION {"citationID":"FALXJOOJ","properties":{"formattedCitation":"[21]","plainCitation":"[21]","noteIndex":0},"citationItems":[{"id":85,"uris":["http://zotero.org/users/11986912/items/D2RA57DD"],"itemData":{"id":85,"type":"article-journal","container-title":"Procedia Computer Science","DOI":"10.1016/j.procs.2018.05.116","ISSN":"18770509","journalAbbreviation":"Procedia Computer Science","language":"en","page":"1523-1532","source":"DOI.org (Crossref)","title":"Classification of EEG data for human mental state analysis using Random Forest Classifier","volume":"132","author":[{"family":"Edla","given":"Damodar Reddy"},{"family":"Mangalorekar","given":"Kunal"},{"family":"Dhavalikar","given":"Gauri"},{"family":"Dodia","given":"Shubham"}],"issued":{"date-parts":[["2018"]]}}}],"schema":"https://github.com/citation-style-language/schema/raw/master/csl-citation.json"} </w:instrText>
      </w:r>
      <w:r w:rsidR="001738D9">
        <w:fldChar w:fldCharType="separate"/>
      </w:r>
      <w:r w:rsidR="001738D9" w:rsidRPr="001738D9">
        <w:t>[21]</w:t>
      </w:r>
      <w:r w:rsidR="001738D9">
        <w:fldChar w:fldCharType="end"/>
      </w:r>
      <w:r w:rsidR="001738D9">
        <w:t>.</w:t>
      </w:r>
    </w:p>
    <w:p w14:paraId="49D39862" w14:textId="77777777" w:rsidR="001738D9" w:rsidRDefault="001738D9" w:rsidP="00D53FEA">
      <w:pPr>
        <w:pStyle w:val="a3"/>
        <w:keepNext/>
        <w:jc w:val="center"/>
      </w:pPr>
      <w:r>
        <w:rPr>
          <w:noProof/>
        </w:rPr>
        <w:lastRenderedPageBreak/>
        <w:drawing>
          <wp:inline distT="0" distB="0" distL="0" distR="0" wp14:anchorId="5099E30A" wp14:editId="0708AC91">
            <wp:extent cx="3655164" cy="3070969"/>
            <wp:effectExtent l="0" t="0" r="2540" b="0"/>
            <wp:docPr id="853932411" name="Picture 1"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2411" name="Picture 1" descr="A diagram of a sample&#10;&#10;Description automatically generated"/>
                    <pic:cNvPicPr/>
                  </pic:nvPicPr>
                  <pic:blipFill>
                    <a:blip r:embed="rId45"/>
                    <a:stretch>
                      <a:fillRect/>
                    </a:stretch>
                  </pic:blipFill>
                  <pic:spPr>
                    <a:xfrm>
                      <a:off x="0" y="0"/>
                      <a:ext cx="3659344" cy="3074481"/>
                    </a:xfrm>
                    <a:prstGeom prst="rect">
                      <a:avLst/>
                    </a:prstGeom>
                  </pic:spPr>
                </pic:pic>
              </a:graphicData>
            </a:graphic>
          </wp:inline>
        </w:drawing>
      </w:r>
    </w:p>
    <w:p w14:paraId="00AD62A0" w14:textId="6563A3EE" w:rsidR="001738D9" w:rsidRPr="001738D9" w:rsidRDefault="001738D9" w:rsidP="001738D9">
      <w:pPr>
        <w:pStyle w:val="a8"/>
        <w:jc w:val="center"/>
        <w:rPr>
          <w:lang w:val="en-US"/>
        </w:rPr>
      </w:pPr>
      <w:bookmarkStart w:id="93" w:name="_Toc146888549"/>
      <w:bookmarkStart w:id="94" w:name="_Toc146901701"/>
      <w:r>
        <w:t xml:space="preserve">Εικόνα </w:t>
      </w:r>
      <w:fldSimple w:instr=" SEQ Εικόνα \* ARABIC ">
        <w:r w:rsidR="001B7BF9">
          <w:rPr>
            <w:noProof/>
          </w:rPr>
          <w:t>14</w:t>
        </w:r>
      </w:fldSimple>
      <w:r>
        <w:t>: Αποτέλεσμα RandomForest</w:t>
      </w:r>
      <w:r>
        <w:rPr>
          <w:lang w:val="en-US"/>
        </w:rPr>
        <w:t xml:space="preserve"> </w:t>
      </w:r>
      <w:r>
        <w:rPr>
          <w:lang w:val="en-US"/>
        </w:rPr>
        <w:fldChar w:fldCharType="begin"/>
      </w:r>
      <w:r w:rsidR="00077B6A">
        <w:rPr>
          <w:caps w:val="0"/>
          <w:lang w:val="en-US"/>
        </w:rPr>
        <w:instrText xml:space="preserve"> ADDIN ZOTERO_ITEM CSL_CITATION {"citationID":"JJQmfKJm","properties":{"formattedCitation":"[22]","plainCitation":"[22]","noteIndex":0},"citationItems":[{"id":86,"uris":["http://zotero.org/users/11986912/items/M68VDS74"],"itemData":{"id":86,"type":"post-weblog","abstract":"Random forests is a powerful machine learning model based on an ensemble of decision trees, where each tree is grown using a random subset…","container-title":"Medium","language":"en","title":"Random Forests","URL":"https://medium.com/@roiyeho/random-forests-98892261dc49","author":[{"family":"Yehoshua","given":"Dr Roi"}],"accessed":{"date-parts":[["2023",9,29]]},"issued":{"date-parts":[["2023",7,17]]}}}],"schema":"https://github.com/citation-style-language/schema/raw/master/csl-citation.json"} </w:instrText>
      </w:r>
      <w:r>
        <w:rPr>
          <w:lang w:val="en-US"/>
        </w:rPr>
        <w:fldChar w:fldCharType="separate"/>
      </w:r>
      <w:r w:rsidRPr="001738D9">
        <w:t>[22]</w:t>
      </w:r>
      <w:bookmarkEnd w:id="93"/>
      <w:bookmarkEnd w:id="94"/>
      <w:r>
        <w:rPr>
          <w:lang w:val="en-US"/>
        </w:rPr>
        <w:fldChar w:fldCharType="end"/>
      </w:r>
    </w:p>
    <w:p w14:paraId="4EC72CEB" w14:textId="77777777" w:rsidR="001738D9" w:rsidRPr="001738D9" w:rsidRDefault="001738D9" w:rsidP="001738D9">
      <w:pPr>
        <w:pStyle w:val="a3"/>
      </w:pPr>
    </w:p>
    <w:p w14:paraId="75BAA3D6" w14:textId="65717982" w:rsidR="00715F60" w:rsidRDefault="00913865" w:rsidP="00715F60">
      <w:pPr>
        <w:pStyle w:val="a3"/>
        <w:numPr>
          <w:ilvl w:val="0"/>
          <w:numId w:val="8"/>
        </w:numPr>
      </w:pPr>
      <w:r w:rsidRPr="00C040FA">
        <w:rPr>
          <w:b/>
          <w:bCs/>
          <w:lang w:val="en-US"/>
        </w:rPr>
        <w:t>Na</w:t>
      </w:r>
      <w:r w:rsidR="00DA2368">
        <w:rPr>
          <w:b/>
          <w:bCs/>
          <w:lang w:val="en-US"/>
        </w:rPr>
        <w:t>i</w:t>
      </w:r>
      <w:r w:rsidRPr="00C040FA">
        <w:rPr>
          <w:b/>
          <w:bCs/>
          <w:lang w:val="en-US"/>
        </w:rPr>
        <w:t>ve</w:t>
      </w:r>
      <w:r w:rsidRPr="00754527">
        <w:rPr>
          <w:b/>
          <w:bCs/>
        </w:rPr>
        <w:t xml:space="preserve"> </w:t>
      </w:r>
      <w:r w:rsidRPr="00C040FA">
        <w:rPr>
          <w:b/>
          <w:bCs/>
          <w:lang w:val="en-US"/>
        </w:rPr>
        <w:t>Bayes</w:t>
      </w:r>
      <w:r w:rsidRPr="00754527">
        <w:t xml:space="preserve"> </w:t>
      </w:r>
      <w:r w:rsidRPr="00913865">
        <w:rPr>
          <w:lang w:val="en-US"/>
        </w:rPr>
        <w:sym w:font="Wingdings" w:char="F0E0"/>
      </w:r>
      <w:r w:rsidR="00754527" w:rsidRPr="00754527">
        <w:t xml:space="preserve"> </w:t>
      </w:r>
      <w:r w:rsidR="00754527">
        <w:rPr>
          <w:lang w:val="en-US"/>
        </w:rPr>
        <w:t>O</w:t>
      </w:r>
      <w:r w:rsidR="00754527" w:rsidRPr="00754527">
        <w:t xml:space="preserve"> </w:t>
      </w:r>
      <w:r w:rsidR="00754527">
        <w:rPr>
          <w:lang w:val="en-US"/>
        </w:rPr>
        <w:t>Naive</w:t>
      </w:r>
      <w:r w:rsidR="00754527" w:rsidRPr="00754527">
        <w:t xml:space="preserve"> </w:t>
      </w:r>
      <w:r w:rsidR="00754527">
        <w:rPr>
          <w:lang w:val="en-US"/>
        </w:rPr>
        <w:t>bayes</w:t>
      </w:r>
      <w:r w:rsidR="00754527" w:rsidRPr="00754527">
        <w:t xml:space="preserve"> </w:t>
      </w:r>
      <w:r w:rsidR="00754527">
        <w:t>είναι</w:t>
      </w:r>
      <w:r w:rsidR="00754527" w:rsidRPr="00754527">
        <w:t xml:space="preserve"> </w:t>
      </w:r>
      <w:r w:rsidR="00754527">
        <w:t>πολύ</w:t>
      </w:r>
      <w:r w:rsidR="00754527" w:rsidRPr="00754527">
        <w:t xml:space="preserve"> </w:t>
      </w:r>
      <w:r w:rsidR="00754527">
        <w:t xml:space="preserve">γνωστός αλγόριθμος στο κομμάτι της εξόρυξης δεδομένων, λειτουργεί </w:t>
      </w:r>
      <w:r w:rsidR="00BE28FD">
        <w:t xml:space="preserve">προσπαθώντας να μεγιστοποιήσει την πιθανότητα </w:t>
      </w: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r>
              <w:rPr>
                <w:rFonts w:ascii="Cambria Math" w:hAnsi="Cambria Math"/>
              </w:rPr>
              <m:t>X1,X2…,XD</m:t>
            </m:r>
          </m:e>
        </m:d>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X1,X2…XD</m:t>
                </m:r>
              </m:e>
              <m:e>
                <m:r>
                  <w:rPr>
                    <w:rFonts w:ascii="Cambria Math" w:hAnsi="Cambria Math"/>
                  </w:rPr>
                  <m:t>Y</m:t>
                </m:r>
              </m:e>
            </m:d>
            <m:r>
              <w:rPr>
                <w:rFonts w:ascii="Cambria Math" w:hAnsi="Cambria Math"/>
              </w:rPr>
              <m:t>P(Y)</m:t>
            </m:r>
          </m:num>
          <m:den>
            <m:r>
              <w:rPr>
                <w:rFonts w:ascii="Cambria Math" w:hAnsi="Cambria Math"/>
              </w:rPr>
              <m:t>P(X1,X2..XD)</m:t>
            </m:r>
          </m:den>
        </m:f>
        <m:r>
          <w:rPr>
            <w:rFonts w:ascii="Cambria Math" w:hAnsi="Cambria Math"/>
          </w:rPr>
          <m:t>,</m:t>
        </m:r>
      </m:oMath>
      <w:r w:rsidR="0028260F" w:rsidRPr="0028260F">
        <w:t xml:space="preserve"> </w:t>
      </w:r>
      <w:r w:rsidR="0028260F">
        <w:fldChar w:fldCharType="begin"/>
      </w:r>
      <w:r w:rsidR="00077B6A">
        <w:instrText xml:space="preserve"> ADDIN ZOTERO_ITEM CSL_CITATION {"citationID":"6rzWgmiE","properties":{"formattedCitation":"[23]","plainCitation":"[23]","noteIndex":0},"citationItems":[{"id":89,"uris":["http://zotero.org/users/11986912/items/UDIW6VCS"],"itemData":{"id":89,"type":"document","title":"6-Naive Bayes.pdf","URL":"https://eclass.uowm.gr/modules/document/file.php/ICTE269/2022-2023/%CE%94%CE%B9%CE%B1%CE%BB%CE%AD%CE%BE%CE%B5%CE%B9%CF%82/6-Naive%20Bayes.pdf","accessed":{"date-parts":[["2023",9,28]]}}}],"schema":"https://github.com/citation-style-language/schema/raw/master/csl-citation.json"} </w:instrText>
      </w:r>
      <w:r w:rsidR="0028260F">
        <w:fldChar w:fldCharType="separate"/>
      </w:r>
      <w:r w:rsidR="001738D9" w:rsidRPr="001738D9">
        <w:t>[23]</w:t>
      </w:r>
      <w:r w:rsidR="0028260F">
        <w:fldChar w:fldCharType="end"/>
      </w:r>
      <w:r w:rsidR="0028260F" w:rsidRPr="0028260F">
        <w:t xml:space="preserve"> όπου </w:t>
      </w:r>
      <w:r w:rsidR="0028260F" w:rsidRPr="0028260F">
        <w:rPr>
          <w:lang w:val="en-US"/>
        </w:rPr>
        <w:t>P</w:t>
      </w:r>
      <w:r w:rsidR="0028260F" w:rsidRPr="0028260F">
        <w:t>(</w:t>
      </w:r>
      <w:r w:rsidR="0028260F" w:rsidRPr="0028260F">
        <w:rPr>
          <w:lang w:val="en-US"/>
        </w:rPr>
        <w:t>X</w:t>
      </w:r>
      <w:r w:rsidR="0028260F" w:rsidRPr="0028260F">
        <w:t>) η πιθανότητα ενός</w:t>
      </w:r>
      <w:r w:rsidR="00CF7F5C">
        <w:t xml:space="preserve"> χαρακτηριστικού να έχει μία συγκεκριμένη τιμή και </w:t>
      </w:r>
      <m:oMath>
        <m:r>
          <w:rPr>
            <w:rFonts w:ascii="Cambria Math" w:hAnsi="Cambria Math"/>
            <w:lang w:val="en-US"/>
          </w:rPr>
          <m:t>P</m:t>
        </m:r>
        <m:d>
          <m:dPr>
            <m:ctrlPr>
              <w:rPr>
                <w:rFonts w:ascii="Cambria Math" w:hAnsi="Cambria Math"/>
                <w:i/>
              </w:rPr>
            </m:ctrlPr>
          </m:dPr>
          <m:e>
            <m:r>
              <w:rPr>
                <w:rFonts w:ascii="Cambria Math" w:hAnsi="Cambria Math"/>
                <w:lang w:val="en-US"/>
              </w:rPr>
              <m:t>X</m:t>
            </m:r>
          </m:e>
          <m:e>
            <m:r>
              <w:rPr>
                <w:rFonts w:ascii="Cambria Math" w:hAnsi="Cambria Math"/>
                <w:lang w:val="en-US"/>
              </w:rPr>
              <m:t>Y</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P(Y)</m:t>
            </m:r>
          </m:den>
        </m:f>
      </m:oMath>
      <w:r w:rsidR="00715F60" w:rsidRPr="00715F60">
        <w:t>,</w:t>
      </w:r>
      <w:r w:rsidR="00715F60">
        <w:t xml:space="preserve"> όταν έχουμε συνεχή χαρακτηριστικά επιλέγουμε κατανομή. Στην συγκεκριμένη περίπτωση προτιμήσαμε τη κατανομή </w:t>
      </w:r>
      <w:r w:rsidR="00715F60">
        <w:rPr>
          <w:lang w:val="en-US"/>
        </w:rPr>
        <w:t>Gauss</w:t>
      </w:r>
      <w:r w:rsidR="00715F60">
        <w:t xml:space="preserve"> δηλαδή,  </w:t>
      </w:r>
      <m:oMath>
        <m:r>
          <m:rPr>
            <m:sty m:val="p"/>
          </m:rPr>
          <w:rPr>
            <w:rFonts w:ascii="Cambria Math" w:hAnsi="Cambria Math"/>
          </w:rPr>
          <m:t>P</m:t>
        </m:r>
        <m:d>
          <m:dPr>
            <m:endChr m:val="|"/>
            <m:ctrlPr>
              <w:rPr>
                <w:rFonts w:ascii="Cambria Math" w:hAnsi="Cambria Math"/>
              </w:rPr>
            </m:ctrlPr>
          </m:dPr>
          <m:e>
            <m:r>
              <m:rPr>
                <m:sty m:val="p"/>
              </m:rPr>
              <w:rPr>
                <w:rFonts w:ascii="Cambria Math" w:hAnsi="Cambria Math"/>
              </w:rPr>
              <m:t>Χ</m:t>
            </m:r>
            <m:r>
              <m:rPr>
                <m:sty m:val="p"/>
              </m:rPr>
              <w:rPr>
                <w:rFonts w:ascii="Cambria Math" w:hAnsi="Cambria Math" w:cs="Cambria Math"/>
              </w:rPr>
              <m:t>i</m:t>
            </m:r>
            <m:r>
              <m:rPr>
                <m:sty m:val="p"/>
              </m:rPr>
              <w:rPr>
                <w:rFonts w:ascii="Cambria Math" w:hAnsi="Cambria Math"/>
              </w:rPr>
              <m:t xml:space="preserve"> </m:t>
            </m:r>
          </m:e>
        </m:d>
        <m:r>
          <m:rPr>
            <m:sty m:val="p"/>
          </m:rPr>
          <w:rPr>
            <w:rFonts w:ascii="Cambria Math" w:hAnsi="Cambria Math" w:cs="Cambria Math"/>
          </w:rPr>
          <m:t xml:space="preserve"> Yj)</m:t>
        </m:r>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ij</m:t>
                    </m:r>
                  </m:sub>
                  <m:sup>
                    <m:r>
                      <w:rPr>
                        <w:rFonts w:ascii="Cambria Math" w:hAnsi="Cambria Math"/>
                      </w:rPr>
                      <m:t>2</m:t>
                    </m:r>
                  </m:sup>
                </m:sSubSup>
                <m:r>
                  <w:rPr>
                    <w:rFonts w:ascii="Cambria Math" w:hAnsi="Cambria Math"/>
                  </w:rPr>
                  <m:t xml:space="preserve"> </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Xi-μij</m:t>
                        </m:r>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ij</m:t>
                    </m:r>
                  </m:sub>
                  <m:sup>
                    <m:r>
                      <w:rPr>
                        <w:rFonts w:ascii="Cambria Math" w:hAnsi="Cambria Math"/>
                      </w:rPr>
                      <m:t>2</m:t>
                    </m:r>
                  </m:sup>
                </m:sSubSup>
              </m:den>
            </m:f>
          </m:sup>
        </m:sSup>
      </m:oMath>
      <w:r w:rsidR="00E91AB6" w:rsidRPr="00E91AB6">
        <w:t xml:space="preserve"> </w:t>
      </w:r>
      <w:r w:rsidR="00E91AB6">
        <w:t>όπου:</w:t>
      </w:r>
    </w:p>
    <w:p w14:paraId="7A15926B" w14:textId="493B74AD" w:rsidR="00E91AB6" w:rsidRDefault="00E91AB6" w:rsidP="00E91AB6">
      <w:pPr>
        <w:pStyle w:val="a3"/>
        <w:numPr>
          <w:ilvl w:val="0"/>
          <w:numId w:val="21"/>
        </w:numPr>
      </w:pPr>
      <w:r>
        <w:t>Μέσος όρος μ ως</w:t>
      </w:r>
      <w:r w:rsidR="00237CBA">
        <w:t xml:space="preserve"> μέσος όρος του δείγματος</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p>
    <w:p w14:paraId="16F96F4F" w14:textId="2C62B023" w:rsidR="00237CBA" w:rsidRDefault="00237CBA" w:rsidP="00E91AB6">
      <w:pPr>
        <w:pStyle w:val="a3"/>
        <w:numPr>
          <w:ilvl w:val="0"/>
          <w:numId w:val="21"/>
        </w:numPr>
      </w:pPr>
      <w:r>
        <w:t>Διακύμανση</w:t>
      </w:r>
      <w:r w:rsidRPr="00237CBA">
        <w:t xml:space="preserve"> </w:t>
      </w:r>
      <w:r>
        <w:t xml:space="preserve">του δείγματος </w:t>
      </w:r>
      <m:oMath>
        <m:sSup>
          <m:sSupPr>
            <m:ctrlPr>
              <w:rPr>
                <w:rFonts w:ascii="Cambria Math" w:hAnsi="Cambria Math"/>
                <w:i/>
                <w:lang w:val="en-US"/>
              </w:rPr>
            </m:ctrlPr>
          </m:sSupPr>
          <m:e>
            <m:r>
              <w:rPr>
                <w:rFonts w:ascii="Cambria Math" w:hAnsi="Cambria Math"/>
                <w:lang w:val="en-US"/>
              </w:rPr>
              <m:t>s</m:t>
            </m:r>
          </m:e>
          <m:sup>
            <m:r>
              <w:rPr>
                <w:rFonts w:ascii="Cambria Math" w:hAnsi="Cambria Math"/>
              </w:rPr>
              <m:t>2</m:t>
            </m:r>
          </m:sup>
        </m:sSup>
      </m:oMath>
      <w:r w:rsidRPr="00237CBA">
        <w:t xml:space="preserve"> </w:t>
      </w:r>
      <w:r>
        <w:t xml:space="preserve">ως </w:t>
      </w:r>
      <m:oMath>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2</m:t>
            </m:r>
          </m:sup>
        </m:sSup>
      </m:oMath>
    </w:p>
    <w:p w14:paraId="66851AD7" w14:textId="76B616A2" w:rsidR="001738D9" w:rsidRDefault="00C040FA" w:rsidP="00D53FEA">
      <w:pPr>
        <w:pStyle w:val="a3"/>
        <w:numPr>
          <w:ilvl w:val="0"/>
          <w:numId w:val="8"/>
        </w:numPr>
      </w:pPr>
      <w:r w:rsidRPr="00C040FA">
        <w:rPr>
          <w:b/>
          <w:bCs/>
          <w:lang w:val="en-US"/>
        </w:rPr>
        <w:t>Support</w:t>
      </w:r>
      <w:r w:rsidRPr="007A77BD">
        <w:rPr>
          <w:b/>
          <w:bCs/>
        </w:rPr>
        <w:t xml:space="preserve"> </w:t>
      </w:r>
      <w:r w:rsidRPr="00C040FA">
        <w:rPr>
          <w:b/>
          <w:bCs/>
          <w:lang w:val="en-US"/>
        </w:rPr>
        <w:t>Vector</w:t>
      </w:r>
      <w:r w:rsidRPr="007A77BD">
        <w:rPr>
          <w:b/>
          <w:bCs/>
        </w:rPr>
        <w:t xml:space="preserve"> </w:t>
      </w:r>
      <w:r w:rsidRPr="00C040FA">
        <w:rPr>
          <w:b/>
          <w:bCs/>
          <w:lang w:val="en-US"/>
        </w:rPr>
        <w:t>Machines</w:t>
      </w:r>
      <w:r w:rsidR="007A77BD" w:rsidRPr="007A77BD">
        <w:rPr>
          <w:b/>
          <w:bCs/>
        </w:rPr>
        <w:t xml:space="preserve"> (</w:t>
      </w:r>
      <w:r w:rsidR="007A77BD">
        <w:rPr>
          <w:b/>
          <w:bCs/>
          <w:lang w:val="en-US"/>
        </w:rPr>
        <w:t>SVM</w:t>
      </w:r>
      <w:r w:rsidR="007A77BD" w:rsidRPr="007A77BD">
        <w:rPr>
          <w:b/>
          <w:bCs/>
        </w:rPr>
        <w:t>)</w:t>
      </w:r>
      <w:r w:rsidRPr="007A77BD">
        <w:t xml:space="preserve"> </w:t>
      </w:r>
      <w:r w:rsidRPr="00C040FA">
        <w:rPr>
          <w:lang w:val="en-US"/>
        </w:rPr>
        <w:sym w:font="Wingdings" w:char="F0E0"/>
      </w:r>
      <w:r w:rsidRPr="007A77BD">
        <w:t xml:space="preserve"> </w:t>
      </w:r>
      <w:r w:rsidR="007A77BD">
        <w:t>Ο</w:t>
      </w:r>
      <w:r w:rsidR="007A77BD" w:rsidRPr="007A77BD">
        <w:t xml:space="preserve"> </w:t>
      </w:r>
      <w:proofErr w:type="spellStart"/>
      <w:r w:rsidR="007A77BD">
        <w:t>κατηγοριοποιητής</w:t>
      </w:r>
      <w:proofErr w:type="spellEnd"/>
      <w:r w:rsidR="007A77BD" w:rsidRPr="007A77BD">
        <w:t xml:space="preserve"> </w:t>
      </w:r>
      <w:r w:rsidR="007A77BD">
        <w:rPr>
          <w:lang w:val="en-US"/>
        </w:rPr>
        <w:t>SVM</w:t>
      </w:r>
      <w:r w:rsidR="007A77BD" w:rsidRPr="007A77BD">
        <w:t xml:space="preserve"> </w:t>
      </w:r>
      <w:r w:rsidR="007A77BD">
        <w:t xml:space="preserve">χρησιμοποιεί υπέρ-επίπεδα και συγκεκριμένα επιλέγει το υπέρ-επίπεδο που μεγιστοποιεί τις αποστάσεις από τα κοντινότερα δεδομένα εκπαίδευσης έτσι, βελτιώνει την γενίκευση. Τα </w:t>
      </w:r>
      <w:r w:rsidR="007A77BD">
        <w:rPr>
          <w:lang w:val="en-US"/>
        </w:rPr>
        <w:t>SVM</w:t>
      </w:r>
      <w:r w:rsidR="007A77BD">
        <w:t xml:space="preserve"> χρησιμοποιούν γραμμικά όρια-απόφασης, όμως μπορούν με αλλαγή στον πυρήνα</w:t>
      </w:r>
      <w:r w:rsidR="007A77BD" w:rsidRPr="007A77BD">
        <w:t xml:space="preserve"> (</w:t>
      </w:r>
      <w:r w:rsidR="007A77BD">
        <w:rPr>
          <w:lang w:val="en-US"/>
        </w:rPr>
        <w:t>kernel</w:t>
      </w:r>
      <w:r w:rsidR="007A77BD" w:rsidRPr="007A77BD">
        <w:t xml:space="preserve">) </w:t>
      </w:r>
      <w:r w:rsidR="007A77BD">
        <w:t xml:space="preserve">να χρησιμοποιήσουν και μη γραμμικά, στη προκειμένη περίπτωση εμείς χρησιμοποιήσαμε γραμμικά, λόγο της μεγάλης επιτυχίας τους στα </w:t>
      </w:r>
      <w:r w:rsidR="007A77BD">
        <w:rPr>
          <w:lang w:val="en-US"/>
        </w:rPr>
        <w:t>BCI</w:t>
      </w:r>
      <w:r w:rsidR="007A77BD" w:rsidRPr="007A77BD">
        <w:t xml:space="preserve"> </w:t>
      </w:r>
      <w:r w:rsidR="007A77BD">
        <w:t xml:space="preserve">δεδομένα </w:t>
      </w:r>
      <w:r w:rsidR="002C50C0">
        <w:fldChar w:fldCharType="begin"/>
      </w:r>
      <w:r w:rsidR="002C50C0">
        <w:instrText xml:space="preserve"> ADDIN ZOTERO_ITEM CSL_CITATION {"citationID":"R44jUuN5","properties":{"formattedCitation":"[24]","plainCitation":"[24]","noteIndex":0},"citationItems":[{"id":19,"uris":["http://zotero.org/users/11986912/items/CLLKX9PY"],"itemData":{"id":19,"type":"article-journal","abstract":"In this paper we review classiﬁcation algorithms used to design brain–computer interface (BCI) systems based on electroencephalography (EEG). We brieﬂy present the commonly employed algorithms and describe their critical properties. Based on the literature, we compare them in terms of performance and provide guidelines to choose the suitable classiﬁcation algorithm(s) for a speciﬁc BCI.","container-title":"Journal of Neural Engineering","DOI":"10.1088/1741-2560/4/2/R01","ISSN":"1741-2560, 1741-2552","issue":"2","journalAbbreviation":"J. Neural Eng.","language":"en","page":"R1-R13","source":"DOI.org (Crossref)","title":"A review of classification algorithms for EEG-based brain–computer interfaces","volume":"4","author":[{"family":"Lotte","given":"F"},{"family":"Congedo","given":"M"},{"family":"Lécuyer","given":"A"},{"family":"Lamarche","given":"F"},{"family":"Arnaldi","given":"B"}],"issued":{"date-parts":[["2007",6,1]]}}}],"schema":"https://github.com/citation-style-language/schema/raw/master/csl-citation.json"} </w:instrText>
      </w:r>
      <w:r w:rsidR="002C50C0">
        <w:fldChar w:fldCharType="separate"/>
      </w:r>
      <w:r w:rsidR="002C50C0" w:rsidRPr="002C50C0">
        <w:t>[24]</w:t>
      </w:r>
      <w:r w:rsidR="002C50C0">
        <w:fldChar w:fldCharType="end"/>
      </w:r>
      <w:r w:rsidR="007A77BD">
        <w:t>].</w:t>
      </w:r>
    </w:p>
    <w:p w14:paraId="2CE8FE96" w14:textId="77777777" w:rsidR="00D53FEA" w:rsidRDefault="00D53FEA" w:rsidP="00D53FEA">
      <w:pPr>
        <w:pStyle w:val="a3"/>
        <w:keepNext/>
        <w:ind w:left="720"/>
        <w:jc w:val="center"/>
      </w:pPr>
      <w:r>
        <w:rPr>
          <w:noProof/>
        </w:rPr>
        <w:lastRenderedPageBreak/>
        <w:drawing>
          <wp:inline distT="0" distB="0" distL="0" distR="0" wp14:anchorId="032AF7C7" wp14:editId="7C97B644">
            <wp:extent cx="3168281" cy="2800055"/>
            <wp:effectExtent l="0" t="0" r="0" b="635"/>
            <wp:docPr id="1968432941" name="Picture 1" descr="A diagram of a technical sup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32941" name="Picture 1" descr="A diagram of a technical support&#10;&#10;Description automatically generated"/>
                    <pic:cNvPicPr/>
                  </pic:nvPicPr>
                  <pic:blipFill>
                    <a:blip r:embed="rId46"/>
                    <a:stretch>
                      <a:fillRect/>
                    </a:stretch>
                  </pic:blipFill>
                  <pic:spPr>
                    <a:xfrm>
                      <a:off x="0" y="0"/>
                      <a:ext cx="3171549" cy="2802943"/>
                    </a:xfrm>
                    <a:prstGeom prst="rect">
                      <a:avLst/>
                    </a:prstGeom>
                  </pic:spPr>
                </pic:pic>
              </a:graphicData>
            </a:graphic>
          </wp:inline>
        </w:drawing>
      </w:r>
    </w:p>
    <w:p w14:paraId="2E145BE9" w14:textId="2A1C1415" w:rsidR="00D53FEA" w:rsidRPr="007A77BD" w:rsidRDefault="00D53FEA" w:rsidP="00D53FEA">
      <w:pPr>
        <w:pStyle w:val="a8"/>
        <w:jc w:val="center"/>
      </w:pPr>
      <w:bookmarkStart w:id="95" w:name="_Toc146888550"/>
      <w:bookmarkStart w:id="96" w:name="_Toc146901702"/>
      <w:r>
        <w:t xml:space="preserve">Εικόνα </w:t>
      </w:r>
      <w:r w:rsidR="00000000">
        <w:fldChar w:fldCharType="begin"/>
      </w:r>
      <w:r w:rsidR="00000000">
        <w:instrText xml:space="preserve"> SEQ Εικόνα \* ARABIC </w:instrText>
      </w:r>
      <w:r w:rsidR="00000000">
        <w:fldChar w:fldCharType="separate"/>
      </w:r>
      <w:r w:rsidR="001B7BF9">
        <w:rPr>
          <w:noProof/>
        </w:rPr>
        <w:t>15</w:t>
      </w:r>
      <w:r w:rsidR="00000000">
        <w:rPr>
          <w:noProof/>
        </w:rPr>
        <w:fldChar w:fldCharType="end"/>
      </w:r>
      <w:r>
        <w:t xml:space="preserve">: Επιλογή κατάλληλου υπερ-επίπεδου </w:t>
      </w:r>
      <w:r>
        <w:fldChar w:fldCharType="begin"/>
      </w:r>
      <w:r w:rsidR="002C50C0">
        <w:rPr>
          <w:caps w:val="0"/>
        </w:rPr>
        <w:instrText xml:space="preserve"> ADDIN ZOTERO_ITEM CSL_CITATION {"citationID":"E0HGhMhf","properties":{"formattedCitation":"[25]","plainCitation":"[25]","noteIndex":0},"citationItems":[{"id":84,"uris":["http://zotero.org/users/11986912/items/YHARCQV7"],"itemData":{"id":84,"type":"webpage","title":"Support Vector Machine (SVM) Algorithm - Javatpoint","URL":"https://www.javatpoint.com/machine-learning-support-vector-machine-algorithm","accessed":{"date-parts":[["2023",9,29]]}}}],"schema":"https://github.com/citation-style-language/schema/raw/master/csl-citation.json"} </w:instrText>
      </w:r>
      <w:r>
        <w:fldChar w:fldCharType="separate"/>
      </w:r>
      <w:bookmarkEnd w:id="95"/>
      <w:bookmarkEnd w:id="96"/>
      <w:r w:rsidR="002C50C0" w:rsidRPr="002C50C0">
        <w:t>[25]</w:t>
      </w:r>
      <w:r>
        <w:fldChar w:fldCharType="end"/>
      </w:r>
    </w:p>
    <w:p w14:paraId="2E30EE37" w14:textId="77777777" w:rsidR="00D53FEA" w:rsidRPr="00D53FEA" w:rsidRDefault="00D53FEA" w:rsidP="00D53FEA">
      <w:pPr>
        <w:pStyle w:val="a3"/>
        <w:ind w:left="720"/>
      </w:pPr>
    </w:p>
    <w:p w14:paraId="3655BD84" w14:textId="1DF6EE96" w:rsidR="00835AB0" w:rsidRDefault="00835AB0" w:rsidP="00913865">
      <w:pPr>
        <w:pStyle w:val="a3"/>
        <w:numPr>
          <w:ilvl w:val="0"/>
          <w:numId w:val="8"/>
        </w:numPr>
      </w:pPr>
      <w:r>
        <w:rPr>
          <w:b/>
          <w:bCs/>
          <w:lang w:val="en-US"/>
        </w:rPr>
        <w:t>K</w:t>
      </w:r>
      <w:r w:rsidR="00D953DE" w:rsidRPr="00034954">
        <w:rPr>
          <w:b/>
          <w:bCs/>
        </w:rPr>
        <w:t xml:space="preserve"> </w:t>
      </w:r>
      <w:r>
        <w:rPr>
          <w:b/>
          <w:bCs/>
          <w:lang w:val="en-US"/>
        </w:rPr>
        <w:t>N</w:t>
      </w:r>
      <w:r w:rsidR="00D953DE">
        <w:rPr>
          <w:b/>
          <w:bCs/>
          <w:lang w:val="en-US"/>
        </w:rPr>
        <w:t>earest</w:t>
      </w:r>
      <w:r w:rsidR="00D953DE" w:rsidRPr="00034954">
        <w:rPr>
          <w:b/>
          <w:bCs/>
        </w:rPr>
        <w:t xml:space="preserve"> </w:t>
      </w:r>
      <w:proofErr w:type="spellStart"/>
      <w:r>
        <w:rPr>
          <w:b/>
          <w:bCs/>
          <w:lang w:val="en-US"/>
        </w:rPr>
        <w:t>N</w:t>
      </w:r>
      <w:r w:rsidR="00D953DE">
        <w:rPr>
          <w:b/>
          <w:bCs/>
          <w:lang w:val="en-US"/>
        </w:rPr>
        <w:t>eightbors</w:t>
      </w:r>
      <w:proofErr w:type="spellEnd"/>
      <w:r w:rsidR="00D953DE" w:rsidRPr="00034954">
        <w:rPr>
          <w:b/>
          <w:bCs/>
        </w:rPr>
        <w:t xml:space="preserve"> (</w:t>
      </w:r>
      <w:r w:rsidR="00D953DE">
        <w:rPr>
          <w:b/>
          <w:bCs/>
          <w:lang w:val="en-US"/>
        </w:rPr>
        <w:t>KNN</w:t>
      </w:r>
      <w:r w:rsidR="00D953DE" w:rsidRPr="00034954">
        <w:rPr>
          <w:b/>
          <w:bCs/>
        </w:rPr>
        <w:t>)</w:t>
      </w:r>
      <w:r w:rsidRPr="00034954">
        <w:rPr>
          <w:b/>
          <w:bCs/>
        </w:rPr>
        <w:t xml:space="preserve"> </w:t>
      </w:r>
      <w:r w:rsidRPr="00835AB0">
        <w:rPr>
          <w:b/>
          <w:bCs/>
          <w:lang w:val="en-US"/>
        </w:rPr>
        <w:sym w:font="Wingdings" w:char="F0E0"/>
      </w:r>
      <w:r w:rsidR="00DA2368" w:rsidRPr="00034954">
        <w:rPr>
          <w:b/>
          <w:bCs/>
        </w:rPr>
        <w:t xml:space="preserve"> </w:t>
      </w:r>
      <w:r w:rsidR="00034954">
        <w:t>Η</w:t>
      </w:r>
      <w:r w:rsidR="00034954" w:rsidRPr="00034954">
        <w:t xml:space="preserve"> </w:t>
      </w:r>
      <w:r w:rsidR="00034954">
        <w:t>λειτουργία</w:t>
      </w:r>
      <w:r w:rsidR="00034954" w:rsidRPr="00034954">
        <w:t xml:space="preserve"> </w:t>
      </w:r>
      <w:r w:rsidR="00034954">
        <w:t xml:space="preserve">του ΚΝΝ είναι να κατηγοριοποιεί νέα πρότυπα στη κλάση με τα κ κοντινότερα πρότυπα. Είναι αλγόριθμος εύκολος στην κατανόηση και με πολλαπλά πρότυπα και ένα μεγάλο κ μπορεί εύκολα να κατηγοριοποιήσει δεδομένα. Όμως επηρεάζεται έντονα από την κατάρα της </w:t>
      </w:r>
      <w:r w:rsidR="00754527">
        <w:t>πολύ-διάστασης</w:t>
      </w:r>
      <w:r w:rsidR="00034954" w:rsidRPr="00034954">
        <w:t xml:space="preserve"> </w:t>
      </w:r>
      <w:r w:rsidR="00034954">
        <w:t>(</w:t>
      </w:r>
      <w:r w:rsidR="00034954">
        <w:rPr>
          <w:lang w:val="en-US"/>
        </w:rPr>
        <w:t>curse</w:t>
      </w:r>
      <w:r w:rsidR="00034954" w:rsidRPr="00034954">
        <w:t xml:space="preserve"> </w:t>
      </w:r>
      <w:r w:rsidR="00034954">
        <w:rPr>
          <w:lang w:val="en-US"/>
        </w:rPr>
        <w:t>of</w:t>
      </w:r>
      <w:r w:rsidR="00034954" w:rsidRPr="00034954">
        <w:t xml:space="preserve"> </w:t>
      </w:r>
      <w:r w:rsidR="00034954">
        <w:rPr>
          <w:lang w:val="en-US"/>
        </w:rPr>
        <w:t>dimensionality</w:t>
      </w:r>
      <w:r w:rsidR="00034954" w:rsidRPr="00034954">
        <w:t xml:space="preserve">) </w:t>
      </w:r>
      <w:r w:rsidR="00034954">
        <w:fldChar w:fldCharType="begin"/>
      </w:r>
      <w:r w:rsidR="002C50C0">
        <w:instrText xml:space="preserve"> ADDIN ZOTERO_ITEM CSL_CITATION {"citationID":"1YjTJ7Kq","properties":{"formattedCitation":"[26]","plainCitation":"[26]","noteIndex":0},"citationItems":[{"id":90,"uris":["http://zotero.org/users/11986912/items/K4EJXRLG"],"itemData":{"id":90,"type":"article-journal","abstract":"The classification problem is considered in which an outputvariable y assumes discrete values with respectiveprobabilities that depend upon the simultaneous values of a set of input variablesx = {x_1,....,x_n}. At issue is how error in the estimates of theseprobabilities affects classification error when the estimates are used ina classification rule. These effects are seen to be somewhat counterintuitive in both their strength and nature. In particular the bias andvariance components of the estimation error combine to influenceclassification in a very different way than with squared error on theprobabilities themselves. Certain types of (very high) bias can becanceled by low variance to produce accurate classification. This candramatically mitigate the effect of the bias associated with some simpleestimators like “naive” Bayes, and the bias induced by thecurse-of-dimensionality on nearest-neighbor procedures. This helps explainwhy such simple methods are often competitive with and sometimes superiorto more sophisticated ones for classification, and why“bagging/aggregating” classifiers can often improveaccuracy. These results also suggest simple modifications to theseprocedures that can (sometimes dramatically) further improve theirclassification performance.","container-title":"Data Mining and Knowledge Discovery","DOI":"10.1023/A:1009778005914","ISSN":"1573-756X","issue":"1","journalAbbreviation":"Data Mining and Knowledge Discovery","language":"en","page":"55-77","source":"Springer Link","title":"On Bias, Variance, 0/1—Loss, and the Curse-of-Dimensionality","volume":"1","author":[{"family":"Friedman","given":"Jerome H."}],"issued":{"date-parts":[["1997",3,1]]}}}],"schema":"https://github.com/citation-style-language/schema/raw/master/csl-citation.json"} </w:instrText>
      </w:r>
      <w:r w:rsidR="00034954">
        <w:fldChar w:fldCharType="separate"/>
      </w:r>
      <w:r w:rsidR="002C50C0" w:rsidRPr="002C50C0">
        <w:t>[26]</w:t>
      </w:r>
      <w:r w:rsidR="00034954">
        <w:fldChar w:fldCharType="end"/>
      </w:r>
      <w:r w:rsidR="00034954" w:rsidRPr="00034954">
        <w:t>.</w:t>
      </w:r>
      <w:r w:rsidR="00034954">
        <w:t xml:space="preserve"> Από την άλλη μεριά χρησιμοποιείται σε </w:t>
      </w:r>
      <w:proofErr w:type="spellStart"/>
      <w:r w:rsidR="00034954">
        <w:t>ηλεκτροεγκελογραφήματα</w:t>
      </w:r>
      <w:proofErr w:type="spellEnd"/>
      <w:r w:rsidR="00034954">
        <w:t xml:space="preserve"> με μικρές διαστάσεις, δηλαδή λίγα χαρακτηριστικά</w:t>
      </w:r>
      <w:r w:rsidR="00754527">
        <w:t xml:space="preserve"> </w:t>
      </w:r>
      <w:r w:rsidR="002C74C3">
        <w:fldChar w:fldCharType="begin"/>
      </w:r>
      <w:r w:rsidR="002C50C0">
        <w:instrText xml:space="preserve"> ADDIN ZOTERO_ITEM CSL_CITATION {"citationID":"P9wVn18q","properties":{"formattedCitation":"[24]","plainCitation":"[24]","noteIndex":0},"citationItems":[{"id":19,"uris":["http://zotero.org/users/11986912/items/CLLKX9PY"],"itemData":{"id":19,"type":"article-journal","abstract":"In this paper we review classiﬁcation algorithms used to design brain–computer interface (BCI) systems based on electroencephalography (EEG). We brieﬂy present the commonly employed algorithms and describe their critical properties. Based on the literature, we compare them in terms of performance and provide guidelines to choose the suitable classiﬁcation algorithm(s) for a speciﬁc BCI.","container-title":"Journal of Neural Engineering","DOI":"10.1088/1741-2560/4/2/R01","ISSN":"1741-2560, 1741-2552","issue":"2","journalAbbreviation":"J. Neural Eng.","language":"en","page":"R1-R13","source":"DOI.org (Crossref)","title":"A review of classification algorithms for EEG-based brain–computer interfaces","volume":"4","author":[{"family":"Lotte","given":"F"},{"family":"Congedo","given":"M"},{"family":"Lécuyer","given":"A"},{"family":"Lamarche","given":"F"},{"family":"Arnaldi","given":"B"}],"issued":{"date-parts":[["2007",6,1]]}}}],"schema":"https://github.com/citation-style-language/schema/raw/master/csl-citation.json"} </w:instrText>
      </w:r>
      <w:r w:rsidR="002C74C3">
        <w:fldChar w:fldCharType="separate"/>
      </w:r>
      <w:r w:rsidR="002C50C0" w:rsidRPr="002C50C0">
        <w:t>[24]</w:t>
      </w:r>
      <w:r w:rsidR="002C74C3">
        <w:fldChar w:fldCharType="end"/>
      </w:r>
      <w:r w:rsidR="00034954">
        <w:t>.</w:t>
      </w:r>
    </w:p>
    <w:p w14:paraId="2405F4DB" w14:textId="77777777" w:rsidR="00D53FEA" w:rsidRDefault="00D53FEA" w:rsidP="00D53FEA">
      <w:pPr>
        <w:pStyle w:val="a3"/>
        <w:keepNext/>
        <w:ind w:left="720"/>
        <w:jc w:val="center"/>
      </w:pPr>
      <w:r>
        <w:rPr>
          <w:noProof/>
        </w:rPr>
        <w:drawing>
          <wp:inline distT="0" distB="0" distL="0" distR="0" wp14:anchorId="2936A282" wp14:editId="025B1980">
            <wp:extent cx="2725364" cy="2334954"/>
            <wp:effectExtent l="0" t="0" r="0" b="8255"/>
            <wp:docPr id="2042471421" name="Picture 1" descr="A diagram of 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71421" name="Picture 1" descr="A diagram of a diagram of a class&#10;&#10;Description automatically generated"/>
                    <pic:cNvPicPr/>
                  </pic:nvPicPr>
                  <pic:blipFill>
                    <a:blip r:embed="rId47"/>
                    <a:stretch>
                      <a:fillRect/>
                    </a:stretch>
                  </pic:blipFill>
                  <pic:spPr>
                    <a:xfrm>
                      <a:off x="0" y="0"/>
                      <a:ext cx="2729953" cy="2338886"/>
                    </a:xfrm>
                    <a:prstGeom prst="rect">
                      <a:avLst/>
                    </a:prstGeom>
                  </pic:spPr>
                </pic:pic>
              </a:graphicData>
            </a:graphic>
          </wp:inline>
        </w:drawing>
      </w:r>
    </w:p>
    <w:p w14:paraId="62F9D217" w14:textId="6FAEF96C" w:rsidR="00D53FEA" w:rsidRPr="00D53FEA" w:rsidRDefault="00D53FEA" w:rsidP="00D53FEA">
      <w:pPr>
        <w:pStyle w:val="a8"/>
        <w:jc w:val="center"/>
      </w:pPr>
      <w:bookmarkStart w:id="97" w:name="_Toc146888551"/>
      <w:bookmarkStart w:id="98" w:name="_Toc146901703"/>
      <w:r>
        <w:t xml:space="preserve">Εικόνα </w:t>
      </w:r>
      <w:fldSimple w:instr=" SEQ Εικόνα \* ARABIC ">
        <w:r w:rsidR="001B7BF9">
          <w:rPr>
            <w:noProof/>
          </w:rPr>
          <w:t>16</w:t>
        </w:r>
      </w:fldSimple>
      <w:r>
        <w:t xml:space="preserve">: Αποτέλεσμα με Κ=3 και Κ=7 </w:t>
      </w:r>
      <w:r>
        <w:fldChar w:fldCharType="begin"/>
      </w:r>
      <w:r w:rsidR="002C74C3">
        <w:rPr>
          <w:caps w:val="0"/>
        </w:rPr>
        <w:instrText xml:space="preserve"> ADDIN ZOTERO_ITEM CSL_CITATION {"citationID":"Jh6fdAoc","properties":{"formattedCitation":"[27]","plainCitation":"[27]","noteIndex":0},"citationItems":[{"id":82,"uris":["http://zotero.org/users/11986912/items/3622AG9X"],"itemData":{"id":82,"type":"post-weblog","abstract":"K-nearest Neighbor (KNN) is a supervised classification algorithm that is based on predicting data by finding the similarities to the…","container-title":"Analytics Vidhya","language":"en","title":"K-nearest Neighbor: The maths behind it, how it works and an example","title-short":"K-nearest Neighbor","URL":"https://medium.com/analytics-vidhya/k-nearest-neighbor-the-maths-behind-it-how-it-works-and-an-example-f1de1208546c","author":[{"family":"Al-Serw","given":"Nour Al-Rahman"}],"accessed":{"date-parts":[["2023",9,29]]},"issued":{"date-parts":[["2021",5,17]]}}}],"schema":"https://github.com/citation-style-language/schema/raw/master/csl-citation.json"} </w:instrText>
      </w:r>
      <w:r>
        <w:fldChar w:fldCharType="separate"/>
      </w:r>
      <w:bookmarkEnd w:id="97"/>
      <w:bookmarkEnd w:id="98"/>
      <w:r w:rsidR="002C74C3" w:rsidRPr="002C74C3">
        <w:t>[27]</w:t>
      </w:r>
      <w:r>
        <w:fldChar w:fldCharType="end"/>
      </w:r>
    </w:p>
    <w:p w14:paraId="447F240E" w14:textId="77777777" w:rsidR="00D53FEA" w:rsidRPr="00D53FEA" w:rsidRDefault="00D53FEA" w:rsidP="00D53FEA">
      <w:pPr>
        <w:pStyle w:val="a3"/>
        <w:ind w:left="720"/>
      </w:pPr>
    </w:p>
    <w:p w14:paraId="205D4AAA" w14:textId="01C47EC8" w:rsidR="007A269C" w:rsidRDefault="00835AB0" w:rsidP="008D0BC6">
      <w:pPr>
        <w:pStyle w:val="a3"/>
        <w:numPr>
          <w:ilvl w:val="0"/>
          <w:numId w:val="8"/>
        </w:numPr>
      </w:pPr>
      <w:r w:rsidRPr="007705E7">
        <w:rPr>
          <w:b/>
          <w:bCs/>
          <w:lang w:val="en-US"/>
        </w:rPr>
        <w:t>Multilayer</w:t>
      </w:r>
      <w:r w:rsidRPr="007705E7">
        <w:rPr>
          <w:b/>
          <w:bCs/>
        </w:rPr>
        <w:t xml:space="preserve"> </w:t>
      </w:r>
      <w:r w:rsidRPr="007705E7">
        <w:rPr>
          <w:b/>
          <w:bCs/>
          <w:lang w:val="en-US"/>
        </w:rPr>
        <w:t>Perceptron</w:t>
      </w:r>
      <w:r w:rsidR="00D953DE" w:rsidRPr="00D953DE">
        <w:rPr>
          <w:b/>
          <w:bCs/>
        </w:rPr>
        <w:t xml:space="preserve"> </w:t>
      </w:r>
      <w:r w:rsidR="00D953DE">
        <w:rPr>
          <w:b/>
          <w:bCs/>
        </w:rPr>
        <w:t>(</w:t>
      </w:r>
      <w:r w:rsidR="00D953DE">
        <w:rPr>
          <w:b/>
          <w:bCs/>
          <w:lang w:val="en-US"/>
        </w:rPr>
        <w:t>MLP</w:t>
      </w:r>
      <w:r w:rsidR="00D953DE" w:rsidRPr="00D953DE">
        <w:rPr>
          <w:b/>
          <w:bCs/>
        </w:rPr>
        <w:t>)</w:t>
      </w:r>
      <w:r w:rsidRPr="00835AB0">
        <w:rPr>
          <w:b/>
          <w:bCs/>
          <w:lang w:val="en-US"/>
        </w:rPr>
        <w:sym w:font="Wingdings" w:char="F0E0"/>
      </w:r>
      <w:r w:rsidRPr="007705E7">
        <w:rPr>
          <w:b/>
          <w:bCs/>
        </w:rPr>
        <w:t xml:space="preserve"> </w:t>
      </w:r>
      <w:r w:rsidR="007705E7">
        <w:t xml:space="preserve">Ο συγκεκριμένος </w:t>
      </w:r>
      <w:proofErr w:type="spellStart"/>
      <w:r w:rsidR="007705E7">
        <w:t>κατηγοριοποιητής</w:t>
      </w:r>
      <w:proofErr w:type="spellEnd"/>
      <w:r w:rsidR="007705E7">
        <w:t xml:space="preserve"> είναι ευρέως διαδεδομένος </w:t>
      </w:r>
      <w:r w:rsidR="00D953DE">
        <w:t xml:space="preserve">η κατασκευή του είναι δομημένη από επίπεδα και νευρώνες. Υπάρχει το πρώτο επίπεδο το επίπεδο εισόδου και το τελευταίο επίπεδο το επίπεδο εξόδου. Ανάμεσα μπορούν να υπάρξουν απεριόριστα «κρυφά» επίπεδα (ή και κανένα) το οποία αποτελούνται από νευρώνες. Η κάθε είσοδος του νευρώνα συνδέεται με την έξοδο όλων των προηγούμενων </w:t>
      </w:r>
      <w:r w:rsidR="007705E7">
        <w:t xml:space="preserve"> </w:t>
      </w:r>
      <w:r w:rsidR="00D953DE">
        <w:t>και μέσω διαδοχικών προσθέσεων</w:t>
      </w:r>
      <w:r w:rsidR="00D53FEA">
        <w:t xml:space="preserve"> και πολλαπλασιασμό των βαρών</w:t>
      </w:r>
      <w:r w:rsidR="00D953DE">
        <w:t xml:space="preserve"> το μοντέλο επιλέγει την τελική κλάση. Τα </w:t>
      </w:r>
      <w:r w:rsidR="00D953DE">
        <w:rPr>
          <w:lang w:val="en-US"/>
        </w:rPr>
        <w:t>MLP</w:t>
      </w:r>
      <w:r w:rsidR="00D953DE">
        <w:t xml:space="preserve"> χρησιμοποιούνται συχνά σε δεδομένα </w:t>
      </w:r>
      <w:r w:rsidR="00D953DE">
        <w:rPr>
          <w:lang w:val="en-US"/>
        </w:rPr>
        <w:t>EEG</w:t>
      </w:r>
      <w:r w:rsidR="00D953DE">
        <w:t xml:space="preserve"> κυρίως επειδή προσαρμόζονται εύκολα στα δεδομένα, όμως λόγο αυτού πολλές φορές </w:t>
      </w:r>
      <w:r w:rsidR="00D953DE">
        <w:lastRenderedPageBreak/>
        <w:t xml:space="preserve">μπορούν να υπέρ-εκπαιδευτούν σε ηλεκτροεγκεφαλογραφήματα τα οποία χαρακτηρίζονται από θόρυβο </w:t>
      </w:r>
      <w:r w:rsidR="00D953DE">
        <w:fldChar w:fldCharType="begin"/>
      </w:r>
      <w:r w:rsidR="002C50C0">
        <w:instrText xml:space="preserve"> ADDIN ZOTERO_ITEM CSL_CITATION {"citationID":"t51LuiMW","properties":{"formattedCitation":"[24]","plainCitation":"[24]","noteIndex":0},"citationItems":[{"id":19,"uris":["http://zotero.org/users/11986912/items/CLLKX9PY"],"itemData":{"id":19,"type":"article-journal","abstract":"In this paper we review classiﬁcation algorithms used to design brain–computer interface (BCI) systems based on electroencephalography (EEG). We brieﬂy present the commonly employed algorithms and describe their critical properties. Based on the literature, we compare them in terms of performance and provide guidelines to choose the suitable classiﬁcation algorithm(s) for a speciﬁc BCI.","container-title":"Journal of Neural Engineering","DOI":"10.1088/1741-2560/4/2/R01","ISSN":"1741-2560, 1741-2552","issue":"2","journalAbbreviation":"J. Neural Eng.","language":"en","page":"R1-R13","source":"DOI.org (Crossref)","title":"A review of classification algorithms for EEG-based brain–computer interfaces","volume":"4","author":[{"family":"Lotte","given":"F"},{"family":"Congedo","given":"M"},{"family":"Lécuyer","given":"A"},{"family":"Lamarche","given":"F"},{"family":"Arnaldi","given":"B"}],"issued":{"date-parts":[["2007",6,1]]}}}],"schema":"https://github.com/citation-style-language/schema/raw/master/csl-citation.json"} </w:instrText>
      </w:r>
      <w:r w:rsidR="00D953DE">
        <w:fldChar w:fldCharType="separate"/>
      </w:r>
      <w:r w:rsidR="002C50C0" w:rsidRPr="002C50C0">
        <w:t>[24]</w:t>
      </w:r>
      <w:r w:rsidR="00D953DE">
        <w:fldChar w:fldCharType="end"/>
      </w:r>
      <w:r w:rsidR="00D953DE">
        <w:t>.</w:t>
      </w:r>
    </w:p>
    <w:p w14:paraId="297A1367" w14:textId="77777777" w:rsidR="00D53FEA" w:rsidRDefault="00D53FEA" w:rsidP="00D53FEA">
      <w:pPr>
        <w:pStyle w:val="a3"/>
        <w:keepNext/>
        <w:ind w:left="720"/>
        <w:jc w:val="center"/>
      </w:pPr>
      <w:r>
        <w:rPr>
          <w:noProof/>
        </w:rPr>
        <w:drawing>
          <wp:inline distT="0" distB="0" distL="0" distR="0" wp14:anchorId="74401268" wp14:editId="62586F15">
            <wp:extent cx="3578949" cy="2928737"/>
            <wp:effectExtent l="0" t="0" r="2540" b="5080"/>
            <wp:docPr id="115169402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94024" name="Picture 1" descr="A diagram of a network&#10;&#10;Description automatically generated"/>
                    <pic:cNvPicPr/>
                  </pic:nvPicPr>
                  <pic:blipFill>
                    <a:blip r:embed="rId48"/>
                    <a:stretch>
                      <a:fillRect/>
                    </a:stretch>
                  </pic:blipFill>
                  <pic:spPr>
                    <a:xfrm>
                      <a:off x="0" y="0"/>
                      <a:ext cx="3582627" cy="2931747"/>
                    </a:xfrm>
                    <a:prstGeom prst="rect">
                      <a:avLst/>
                    </a:prstGeom>
                  </pic:spPr>
                </pic:pic>
              </a:graphicData>
            </a:graphic>
          </wp:inline>
        </w:drawing>
      </w:r>
    </w:p>
    <w:p w14:paraId="453FD47F" w14:textId="560566FF" w:rsidR="00D53FEA" w:rsidRPr="00D53FEA" w:rsidRDefault="00D53FEA" w:rsidP="00D53FEA">
      <w:pPr>
        <w:pStyle w:val="a8"/>
        <w:jc w:val="center"/>
      </w:pPr>
      <w:bookmarkStart w:id="99" w:name="_Toc146888552"/>
      <w:bookmarkStart w:id="100" w:name="_Toc146901704"/>
      <w:r>
        <w:t xml:space="preserve">Εικόνα </w:t>
      </w:r>
      <w:fldSimple w:instr=" SEQ Εικόνα \* ARABIC ">
        <w:r w:rsidR="001B7BF9">
          <w:rPr>
            <w:noProof/>
          </w:rPr>
          <w:t>17</w:t>
        </w:r>
      </w:fldSimple>
      <w:r>
        <w:t xml:space="preserve">: Δομή ενός MLP μοντέλου </w:t>
      </w:r>
      <w:r>
        <w:fldChar w:fldCharType="begin"/>
      </w:r>
      <w:r w:rsidR="00077B6A">
        <w:rPr>
          <w:caps w:val="0"/>
        </w:rPr>
        <w:instrText xml:space="preserve"> ADDIN ZOTERO_ITEM CSL_CITATION {"citationID":"SY0cdrlt","properties":{"formattedCitation":"[28]","plainCitation":"[28]","noteIndex":0},"citationItems":[{"id":81,"uris":["http://zotero.org/users/11986912/items/EWXW7FXN"],"itemData":{"id":81,"type":"post-weblog","abstract":"What will you do when your coffee isn’t sweet enough? You would probably add more sugar. How about when it’s cold outside? You would wear…","container-title":"CodeX","language":"en","title":"Introduction to how an Multilayer Perceptron works but without complicated math","URL":"https://medium.com/codex/introduction-to-how-an-multilayer-perceptron-works-but-without-complicated-math-a423979897ac","author":[{"family":"An","given":"SangGyu"}],"accessed":{"date-parts":[["2023",9,29]]},"issued":{"date-parts":[["2021",10,9]]}}}],"schema":"https://github.com/citation-style-language/schema/raw/master/csl-citation.json"} </w:instrText>
      </w:r>
      <w:r>
        <w:fldChar w:fldCharType="separate"/>
      </w:r>
      <w:r w:rsidRPr="00D53FEA">
        <w:t>[28]</w:t>
      </w:r>
      <w:bookmarkEnd w:id="99"/>
      <w:bookmarkEnd w:id="100"/>
      <w:r>
        <w:fldChar w:fldCharType="end"/>
      </w:r>
    </w:p>
    <w:p w14:paraId="48806A03" w14:textId="77777777" w:rsidR="00D53FEA" w:rsidRDefault="00D53FEA" w:rsidP="00D53FEA">
      <w:pPr>
        <w:pStyle w:val="a3"/>
        <w:ind w:left="720"/>
        <w:jc w:val="center"/>
      </w:pPr>
    </w:p>
    <w:p w14:paraId="74FCA100" w14:textId="77777777" w:rsidR="00D53FEA" w:rsidRPr="00C040FA" w:rsidRDefault="00D53FEA" w:rsidP="00D53FEA">
      <w:pPr>
        <w:pStyle w:val="a3"/>
        <w:ind w:left="720"/>
        <w:jc w:val="center"/>
      </w:pPr>
    </w:p>
    <w:p w14:paraId="6487BEE3" w14:textId="1472765F" w:rsidR="002A0219" w:rsidRPr="00423349" w:rsidRDefault="00E36624" w:rsidP="00E36624">
      <w:pPr>
        <w:pStyle w:val="a6"/>
        <w:rPr>
          <w:rFonts w:eastAsia="Arial Unicode MS" w:cs="Arial Unicode MS"/>
        </w:rPr>
      </w:pPr>
      <w:bookmarkStart w:id="101" w:name="_Toc146888553"/>
      <w:r>
        <w:rPr>
          <w:rFonts w:eastAsia="Arial Unicode MS" w:cs="Arial Unicode MS"/>
        </w:rPr>
        <w:t>4.2</w:t>
      </w:r>
      <w:r w:rsidRPr="00B96343">
        <w:rPr>
          <w:rFonts w:eastAsia="Arial Unicode MS" w:cs="Arial Unicode MS"/>
        </w:rPr>
        <w:t xml:space="preserve"> </w:t>
      </w:r>
      <w:r w:rsidR="00531F52">
        <w:rPr>
          <w:rFonts w:eastAsia="Arial Unicode MS" w:cs="Arial Unicode MS"/>
        </w:rPr>
        <w:t>Δημιουργία</w:t>
      </w:r>
      <w:r w:rsidR="00423349">
        <w:rPr>
          <w:rFonts w:eastAsia="Arial Unicode MS" w:cs="Arial Unicode MS"/>
        </w:rPr>
        <w:t xml:space="preserve"> </w:t>
      </w:r>
      <w:r w:rsidR="00423349">
        <w:rPr>
          <w:rFonts w:eastAsia="Arial Unicode MS" w:cs="Arial Unicode MS"/>
          <w:lang w:val="en-US"/>
        </w:rPr>
        <w:t>Dataset</w:t>
      </w:r>
      <w:bookmarkEnd w:id="101"/>
    </w:p>
    <w:p w14:paraId="6700A1FB" w14:textId="465B086E" w:rsidR="00CD3C55" w:rsidRDefault="00423349" w:rsidP="00CD3C55">
      <w:pPr>
        <w:pStyle w:val="a3"/>
      </w:pPr>
      <w:r>
        <w:t>Για τ</w:t>
      </w:r>
      <w:r w:rsidR="00D55966">
        <w:t xml:space="preserve">ην εκπαίδευση των </w:t>
      </w:r>
      <w:r w:rsidR="0008313A">
        <w:t>αλγορίθμων</w:t>
      </w:r>
      <w:r w:rsidR="00D55966">
        <w:t>,</w:t>
      </w:r>
      <w:r w:rsidR="00531C3F">
        <w:t xml:space="preserve"> </w:t>
      </w:r>
      <w:r w:rsidR="00D55966">
        <w:t>οπτικοποίηση</w:t>
      </w:r>
      <w:r w:rsidR="006E0105">
        <w:t xml:space="preserve"> και </w:t>
      </w:r>
      <w:r w:rsidR="00D55966">
        <w:t>πειραματισμό</w:t>
      </w:r>
      <w:r w:rsidR="006E0105">
        <w:t xml:space="preserve"> δεδομένων</w:t>
      </w:r>
      <w:r w:rsidR="00D55966">
        <w:t>,</w:t>
      </w:r>
      <w:r w:rsidR="006E0105">
        <w:t xml:space="preserve"> </w:t>
      </w:r>
      <w:r w:rsidR="00D55966">
        <w:t>δημιουργήθηκ</w:t>
      </w:r>
      <w:r w:rsidR="00CD3C55">
        <w:t>αν δύο</w:t>
      </w:r>
      <w:r w:rsidR="00D55966">
        <w:t xml:space="preserve"> </w:t>
      </w:r>
      <w:r w:rsidR="006E0105">
        <w:rPr>
          <w:lang w:val="en-US"/>
        </w:rPr>
        <w:t>dataset</w:t>
      </w:r>
      <w:r w:rsidR="00D55966">
        <w:t>.</w:t>
      </w:r>
      <w:r w:rsidR="006E0105">
        <w:t xml:space="preserve"> </w:t>
      </w:r>
      <w:r w:rsidR="00CD3C55">
        <w:t xml:space="preserve">Ένα με μετρήσεις της συσκευής </w:t>
      </w:r>
      <w:r w:rsidR="00CD3C55">
        <w:rPr>
          <w:lang w:val="en-US"/>
        </w:rPr>
        <w:t>Muse</w:t>
      </w:r>
      <w:r w:rsidR="00CD3C55" w:rsidRPr="00CD3C55">
        <w:t xml:space="preserve"> </w:t>
      </w:r>
      <w:r w:rsidR="00CD3C55">
        <w:t xml:space="preserve">και ένα με μετρήσεις της συσκευής </w:t>
      </w:r>
      <w:proofErr w:type="spellStart"/>
      <w:r w:rsidR="00CD3C55">
        <w:rPr>
          <w:lang w:val="en-US"/>
        </w:rPr>
        <w:t>Mindwave</w:t>
      </w:r>
      <w:proofErr w:type="spellEnd"/>
      <w:r w:rsidR="00CD3C55" w:rsidRPr="00CD3C55">
        <w:t>.</w:t>
      </w:r>
      <w:r w:rsidR="006E0105" w:rsidRPr="006E0105">
        <w:t xml:space="preserve"> </w:t>
      </w:r>
      <w:r w:rsidR="00CD3C55">
        <w:t xml:space="preserve">Τα δύο σετ έχουν δύο κατηγορίες οι οποίες είναι: </w:t>
      </w:r>
    </w:p>
    <w:p w14:paraId="78A19DD4" w14:textId="5535BB79" w:rsidR="00D024B3" w:rsidRDefault="00D024B3" w:rsidP="00CD3C55">
      <w:pPr>
        <w:pStyle w:val="a3"/>
        <w:numPr>
          <w:ilvl w:val="0"/>
          <w:numId w:val="11"/>
        </w:numPr>
      </w:pPr>
      <w:r w:rsidRPr="00D024B3">
        <w:rPr>
          <w:b/>
          <w:bCs/>
          <w:lang w:val="en-US"/>
        </w:rPr>
        <w:t>Focused</w:t>
      </w:r>
      <w:r w:rsidRPr="00D024B3">
        <w:rPr>
          <w:b/>
          <w:bCs/>
        </w:rPr>
        <w:t xml:space="preserve"> </w:t>
      </w:r>
      <w:r>
        <w:sym w:font="Wingdings" w:char="F0E0"/>
      </w:r>
      <w:r>
        <w:t xml:space="preserve"> Το άτομο θα </w:t>
      </w:r>
      <w:r w:rsidR="009D30A6">
        <w:t>εί</w:t>
      </w:r>
      <w:r>
        <w:t xml:space="preserve">χε ανοιχτά τα μάτια και θα προσπαθούσε να συγκεντρωθεί στη λύση ενός προβλήματος, όπως να σκεφτεί την </w:t>
      </w:r>
      <w:r w:rsidR="0019264A">
        <w:t>προπαίδεια</w:t>
      </w:r>
      <w:r>
        <w:t xml:space="preserve"> ανάποδα ή να λύσει </w:t>
      </w:r>
      <w:r w:rsidR="009D30A6">
        <w:t>ένα καθημερινό πρόβλημα</w:t>
      </w:r>
    </w:p>
    <w:p w14:paraId="67F58E6D" w14:textId="0A7E5E25" w:rsidR="0008313A" w:rsidRDefault="00D024B3" w:rsidP="00CD3C55">
      <w:pPr>
        <w:pStyle w:val="a3"/>
        <w:numPr>
          <w:ilvl w:val="0"/>
          <w:numId w:val="11"/>
        </w:numPr>
      </w:pPr>
      <w:r w:rsidRPr="00D024B3">
        <w:rPr>
          <w:b/>
          <w:bCs/>
          <w:lang w:val="en-US"/>
        </w:rPr>
        <w:t>Relaxed</w:t>
      </w:r>
      <w:r w:rsidRPr="0008313A">
        <w:t xml:space="preserve"> </w:t>
      </w:r>
      <w:r w:rsidRPr="00D024B3">
        <w:rPr>
          <w:lang w:val="en-US"/>
        </w:rPr>
        <w:sym w:font="Wingdings" w:char="F0E0"/>
      </w:r>
      <w:r w:rsidR="006E0105" w:rsidRPr="006E0105">
        <w:t xml:space="preserve"> </w:t>
      </w:r>
      <w:r>
        <w:t>Το</w:t>
      </w:r>
      <w:r w:rsidR="0008313A">
        <w:t xml:space="preserve"> άτομο θα είχε κλειστά τα μάτια και θα προσπαθούσε να χαλαρώσει σε ένα ήσυχο περιβάλλον χωρίς να σκέφτεται</w:t>
      </w:r>
    </w:p>
    <w:p w14:paraId="79C50D26" w14:textId="7D154EAA" w:rsidR="00571E4F" w:rsidRDefault="0008313A" w:rsidP="00475C24">
      <w:pPr>
        <w:pStyle w:val="a3"/>
      </w:pPr>
      <w:r>
        <w:t xml:space="preserve">Έγιναν μετρήσεις σε </w:t>
      </w:r>
      <w:r w:rsidR="006E0105">
        <w:t>δέκα</w:t>
      </w:r>
      <w:r>
        <w:t xml:space="preserve"> άτομα,</w:t>
      </w:r>
      <w:r w:rsidR="006E0105" w:rsidRPr="006E0105">
        <w:t xml:space="preserve"> </w:t>
      </w:r>
      <w:r>
        <w:t>το κάθε άτομο μετρήθηκε</w:t>
      </w:r>
      <w:r w:rsidR="005D1583" w:rsidRPr="005D1583">
        <w:t xml:space="preserve"> </w:t>
      </w:r>
      <w:r w:rsidR="006E0105">
        <w:t>δύο</w:t>
      </w:r>
      <w:r w:rsidR="00CD3C55">
        <w:t xml:space="preserve"> φορές </w:t>
      </w:r>
      <w:r w:rsidR="00CD3C55" w:rsidRPr="00CD3C55">
        <w:t>(</w:t>
      </w:r>
      <w:r w:rsidR="00CD3C55">
        <w:rPr>
          <w:lang w:val="en-US"/>
        </w:rPr>
        <w:t>focused</w:t>
      </w:r>
      <w:r w:rsidR="00CD3C55" w:rsidRPr="00CD3C55">
        <w:t>,</w:t>
      </w:r>
      <w:r w:rsidR="006E0105">
        <w:t xml:space="preserve"> </w:t>
      </w:r>
      <w:r w:rsidR="00CD3C55">
        <w:rPr>
          <w:lang w:val="en-US"/>
        </w:rPr>
        <w:t>relaxed</w:t>
      </w:r>
      <w:r w:rsidR="00CD3C55" w:rsidRPr="00CD3C55">
        <w:t>)</w:t>
      </w:r>
      <w:r w:rsidR="00CD3C55">
        <w:t xml:space="preserve"> με την κάθε</w:t>
      </w:r>
      <w:r w:rsidR="006E0105" w:rsidRPr="006E0105">
        <w:t xml:space="preserve"> </w:t>
      </w:r>
      <w:r w:rsidR="00CD3C55">
        <w:t>συσκευή,</w:t>
      </w:r>
      <w:r>
        <w:t xml:space="preserve"> </w:t>
      </w:r>
      <w:r w:rsidR="00C51B96">
        <w:t xml:space="preserve">συνολικά </w:t>
      </w:r>
      <w:r>
        <w:t xml:space="preserve">τέσσερις </w:t>
      </w:r>
      <w:r w:rsidR="009D30A6">
        <w:t>μετρήσεις</w:t>
      </w:r>
      <w:r w:rsidR="00CD3C55">
        <w:t>.</w:t>
      </w:r>
      <w:r w:rsidR="00C51B96">
        <w:t xml:space="preserve"> </w:t>
      </w:r>
      <w:r w:rsidR="00CD3C55">
        <w:t xml:space="preserve">Τέλος </w:t>
      </w:r>
      <w:r w:rsidR="00C51B96">
        <w:t xml:space="preserve">έχουμε 20 μετρήσεις για τον κάθε εγκεφαλογράφο </w:t>
      </w:r>
      <w:r w:rsidR="006E0105">
        <w:t>δέκα</w:t>
      </w:r>
      <w:r w:rsidR="00C51B96">
        <w:t xml:space="preserve"> </w:t>
      </w:r>
      <w:r w:rsidR="00C51B96">
        <w:rPr>
          <w:lang w:val="en-US"/>
        </w:rPr>
        <w:t>focused</w:t>
      </w:r>
      <w:r w:rsidR="00C51B96">
        <w:t xml:space="preserve"> και </w:t>
      </w:r>
      <w:r w:rsidR="006E0105">
        <w:t>δέκα</w:t>
      </w:r>
      <w:r w:rsidR="00C51B96">
        <w:t xml:space="preserve"> </w:t>
      </w:r>
      <w:r w:rsidR="00C51B96">
        <w:rPr>
          <w:lang w:val="en-US"/>
        </w:rPr>
        <w:t>relaxed</w:t>
      </w:r>
      <w:r w:rsidR="00571E4F">
        <w:t xml:space="preserve"> οι οποίες συγχωνεύτηκαν σε δύο </w:t>
      </w:r>
      <w:r w:rsidR="00571E4F">
        <w:rPr>
          <w:lang w:val="en-US"/>
        </w:rPr>
        <w:t>datasets</w:t>
      </w:r>
      <w:r w:rsidR="00475C24" w:rsidRPr="00475C24">
        <w:t xml:space="preserve"> </w:t>
      </w:r>
      <w:proofErr w:type="spellStart"/>
      <w:r w:rsidR="00475C24" w:rsidRPr="00475C24">
        <w:rPr>
          <w:b/>
          <w:bCs/>
          <w:lang w:val="en-US"/>
        </w:rPr>
        <w:t>MindwaveDataset</w:t>
      </w:r>
      <w:proofErr w:type="spellEnd"/>
      <w:r w:rsidR="00D20B4D" w:rsidRPr="00D20B4D">
        <w:rPr>
          <w:b/>
          <w:bCs/>
        </w:rPr>
        <w:t xml:space="preserve"> </w:t>
      </w:r>
      <w:r w:rsidR="00D20B4D" w:rsidRPr="00D20B4D">
        <w:t>με 37824 πρότυπα</w:t>
      </w:r>
      <w:r w:rsidR="00475C24" w:rsidRPr="00475C24">
        <w:t xml:space="preserve"> </w:t>
      </w:r>
      <w:r w:rsidR="00475C24">
        <w:t xml:space="preserve">και </w:t>
      </w:r>
      <w:proofErr w:type="spellStart"/>
      <w:r w:rsidR="00475C24" w:rsidRPr="00475C24">
        <w:rPr>
          <w:b/>
          <w:bCs/>
          <w:lang w:val="en-US"/>
        </w:rPr>
        <w:t>MuseDataset</w:t>
      </w:r>
      <w:proofErr w:type="spellEnd"/>
      <w:r w:rsidR="00D20B4D">
        <w:rPr>
          <w:b/>
          <w:bCs/>
        </w:rPr>
        <w:t xml:space="preserve"> </w:t>
      </w:r>
      <w:r w:rsidR="00D20B4D" w:rsidRPr="00D20B4D">
        <w:t>με 310675</w:t>
      </w:r>
      <w:r w:rsidR="00C51B96">
        <w:t>.</w:t>
      </w:r>
    </w:p>
    <w:p w14:paraId="7DF0F3C3" w14:textId="77777777" w:rsidR="00475C24" w:rsidRDefault="00475C24" w:rsidP="00475C24">
      <w:pPr>
        <w:pStyle w:val="a3"/>
        <w:keepNext/>
      </w:pPr>
      <w:r>
        <w:rPr>
          <w:noProof/>
        </w:rPr>
        <w:lastRenderedPageBreak/>
        <w:drawing>
          <wp:inline distT="0" distB="0" distL="0" distR="0" wp14:anchorId="3B2A58F0" wp14:editId="507325EB">
            <wp:extent cx="5701030" cy="2488507"/>
            <wp:effectExtent l="0" t="0" r="0" b="7620"/>
            <wp:docPr id="11121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92201" name=""/>
                    <pic:cNvPicPr/>
                  </pic:nvPicPr>
                  <pic:blipFill>
                    <a:blip r:embed="rId49"/>
                    <a:stretch>
                      <a:fillRect/>
                    </a:stretch>
                  </pic:blipFill>
                  <pic:spPr>
                    <a:xfrm>
                      <a:off x="0" y="0"/>
                      <a:ext cx="5707666" cy="2491404"/>
                    </a:xfrm>
                    <a:prstGeom prst="rect">
                      <a:avLst/>
                    </a:prstGeom>
                  </pic:spPr>
                </pic:pic>
              </a:graphicData>
            </a:graphic>
          </wp:inline>
        </w:drawing>
      </w:r>
    </w:p>
    <w:p w14:paraId="137CDD89" w14:textId="433D64CB" w:rsidR="00475C24" w:rsidRDefault="00475C24" w:rsidP="00475C24">
      <w:pPr>
        <w:pStyle w:val="a8"/>
        <w:jc w:val="center"/>
      </w:pPr>
      <w:bookmarkStart w:id="102" w:name="_Toc146817994"/>
      <w:bookmarkStart w:id="103" w:name="_Toc146888554"/>
      <w:bookmarkStart w:id="104" w:name="_Toc146901705"/>
      <w:r w:rsidRPr="00475C24">
        <w:t xml:space="preserve">Εικόνα </w:t>
      </w:r>
      <w:r>
        <w:fldChar w:fldCharType="begin"/>
      </w:r>
      <w:r w:rsidRPr="00475C24">
        <w:instrText xml:space="preserve"> </w:instrText>
      </w:r>
      <w:r>
        <w:instrText>SEQ</w:instrText>
      </w:r>
      <w:r w:rsidRPr="00475C24">
        <w:instrText xml:space="preserve"> Εικόνα \* </w:instrText>
      </w:r>
      <w:r>
        <w:instrText>ARABIC</w:instrText>
      </w:r>
      <w:r w:rsidRPr="00475C24">
        <w:instrText xml:space="preserve"> </w:instrText>
      </w:r>
      <w:r>
        <w:fldChar w:fldCharType="separate"/>
      </w:r>
      <w:r w:rsidR="001B7BF9">
        <w:rPr>
          <w:noProof/>
        </w:rPr>
        <w:t>18</w:t>
      </w:r>
      <w:r>
        <w:fldChar w:fldCharType="end"/>
      </w:r>
      <w:r w:rsidRPr="00475C24">
        <w:t>:</w:t>
      </w:r>
      <w:r>
        <w:t xml:space="preserve"> Δομή MindwaveDataset</w:t>
      </w:r>
      <w:bookmarkEnd w:id="102"/>
      <w:bookmarkEnd w:id="103"/>
      <w:bookmarkEnd w:id="104"/>
    </w:p>
    <w:p w14:paraId="0AC162D9" w14:textId="77777777" w:rsidR="00CD7FC9" w:rsidRDefault="00CD7FC9" w:rsidP="00CD7FC9">
      <w:pPr>
        <w:pStyle w:val="a3"/>
      </w:pPr>
    </w:p>
    <w:p w14:paraId="683A1868" w14:textId="77777777" w:rsidR="00475C24" w:rsidRDefault="00475C24" w:rsidP="00475C24">
      <w:pPr>
        <w:pStyle w:val="a3"/>
        <w:keepNext/>
        <w:jc w:val="center"/>
      </w:pPr>
      <w:r>
        <w:rPr>
          <w:noProof/>
        </w:rPr>
        <w:drawing>
          <wp:inline distT="0" distB="0" distL="0" distR="0" wp14:anchorId="0E3B405A" wp14:editId="6C0FA9B9">
            <wp:extent cx="3148530" cy="2457581"/>
            <wp:effectExtent l="0" t="0" r="0" b="0"/>
            <wp:docPr id="195065811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58116" name="Picture 1" descr="A table with numbers and letters&#10;&#10;Description automatically generated"/>
                    <pic:cNvPicPr/>
                  </pic:nvPicPr>
                  <pic:blipFill>
                    <a:blip r:embed="rId50"/>
                    <a:stretch>
                      <a:fillRect/>
                    </a:stretch>
                  </pic:blipFill>
                  <pic:spPr>
                    <a:xfrm>
                      <a:off x="0" y="0"/>
                      <a:ext cx="3152160" cy="2460415"/>
                    </a:xfrm>
                    <a:prstGeom prst="rect">
                      <a:avLst/>
                    </a:prstGeom>
                  </pic:spPr>
                </pic:pic>
              </a:graphicData>
            </a:graphic>
          </wp:inline>
        </w:drawing>
      </w:r>
    </w:p>
    <w:p w14:paraId="1BC513D9" w14:textId="67EA071B" w:rsidR="00475C24" w:rsidRDefault="00475C24" w:rsidP="00475C24">
      <w:pPr>
        <w:pStyle w:val="a8"/>
        <w:jc w:val="center"/>
      </w:pPr>
      <w:bookmarkStart w:id="105" w:name="_Toc146817995"/>
      <w:bookmarkStart w:id="106" w:name="_Toc146888555"/>
      <w:bookmarkStart w:id="107" w:name="_Toc146901706"/>
      <w:r w:rsidRPr="00475C24">
        <w:t xml:space="preserve">Εικόνα </w:t>
      </w:r>
      <w:fldSimple w:instr=" SEQ Εικόνα \* ARABIC ">
        <w:r w:rsidR="001B7BF9">
          <w:rPr>
            <w:noProof/>
          </w:rPr>
          <w:t>19</w:t>
        </w:r>
      </w:fldSimple>
      <w:r w:rsidRPr="00475C24">
        <w:t>:</w:t>
      </w:r>
      <w:r>
        <w:t xml:space="preserve"> </w:t>
      </w:r>
      <w:r w:rsidRPr="00475C24">
        <w:t>Δομή MuseDataset</w:t>
      </w:r>
      <w:bookmarkEnd w:id="105"/>
      <w:bookmarkEnd w:id="106"/>
      <w:bookmarkEnd w:id="107"/>
    </w:p>
    <w:p w14:paraId="16F77C24" w14:textId="77777777" w:rsidR="00475C24" w:rsidRPr="00475C24" w:rsidRDefault="00475C24" w:rsidP="00475C24">
      <w:pPr>
        <w:pStyle w:val="a3"/>
      </w:pPr>
    </w:p>
    <w:p w14:paraId="4918E03B" w14:textId="60BAA5FA" w:rsidR="00CA38A8" w:rsidRPr="00423349" w:rsidRDefault="00CA38A8" w:rsidP="00CA38A8">
      <w:pPr>
        <w:pStyle w:val="a6"/>
        <w:rPr>
          <w:rFonts w:eastAsia="Arial Unicode MS" w:cs="Arial Unicode MS"/>
        </w:rPr>
      </w:pPr>
      <w:bookmarkStart w:id="108" w:name="_Toc146888556"/>
      <w:r>
        <w:rPr>
          <w:rFonts w:eastAsia="Arial Unicode MS" w:cs="Arial Unicode MS"/>
        </w:rPr>
        <w:t>4.</w:t>
      </w:r>
      <w:r w:rsidR="00D70363">
        <w:rPr>
          <w:rFonts w:eastAsia="Arial Unicode MS" w:cs="Arial Unicode MS"/>
        </w:rPr>
        <w:t>3</w:t>
      </w:r>
      <w:r w:rsidRPr="00B96343">
        <w:rPr>
          <w:rFonts w:eastAsia="Arial Unicode MS" w:cs="Arial Unicode MS"/>
        </w:rPr>
        <w:t xml:space="preserve"> </w:t>
      </w:r>
      <w:r w:rsidR="00475C24">
        <w:rPr>
          <w:rFonts w:eastAsia="Arial Unicode MS" w:cs="Arial Unicode MS"/>
        </w:rPr>
        <w:t>Ε</w:t>
      </w:r>
      <w:r>
        <w:rPr>
          <w:rFonts w:eastAsia="Arial Unicode MS" w:cs="Arial Unicode MS"/>
        </w:rPr>
        <w:t xml:space="preserve">πεξεργασία σημάτων </w:t>
      </w:r>
      <w:r>
        <w:rPr>
          <w:rFonts w:eastAsia="Arial Unicode MS" w:cs="Arial Unicode MS"/>
          <w:lang w:val="en-US"/>
        </w:rPr>
        <w:t>Muse</w:t>
      </w:r>
      <w:bookmarkEnd w:id="108"/>
    </w:p>
    <w:p w14:paraId="52B37192" w14:textId="3CB4A045" w:rsidR="00CA38A8" w:rsidRPr="00DA7A2B" w:rsidRDefault="00CA38A8" w:rsidP="0008313A">
      <w:pPr>
        <w:pStyle w:val="a3"/>
      </w:pPr>
      <w:r>
        <w:t xml:space="preserve">Η επεξεργασία σημάτων </w:t>
      </w:r>
      <w:r w:rsidR="006E0105">
        <w:t xml:space="preserve">του </w:t>
      </w:r>
      <w:r>
        <w:t>εγκεφαλογράφου Μ</w:t>
      </w:r>
      <w:r>
        <w:rPr>
          <w:lang w:val="en-US"/>
        </w:rPr>
        <w:t>use</w:t>
      </w:r>
      <w:r>
        <w:t xml:space="preserve"> έγινε με δύο τεχνικές η πρώτη είναι με </w:t>
      </w:r>
      <w:r w:rsidR="006E0105">
        <w:t>το</w:t>
      </w:r>
      <w:r w:rsidR="00DA7A2B">
        <w:t>ν υπολογισμό του</w:t>
      </w:r>
      <w:r w:rsidR="006E0105" w:rsidRPr="006E0105">
        <w:t xml:space="preserve"> </w:t>
      </w:r>
      <w:r w:rsidR="006E0105">
        <w:rPr>
          <w:lang w:val="en-US"/>
        </w:rPr>
        <w:t>PSD</w:t>
      </w:r>
      <w:r w:rsidR="006E0105">
        <w:t xml:space="preserve"> </w:t>
      </w:r>
      <w:r>
        <w:t>και η δεύτερη</w:t>
      </w:r>
      <w:r w:rsidR="00D70363">
        <w:t>,</w:t>
      </w:r>
      <w:r w:rsidR="006E0105">
        <w:t xml:space="preserve"> </w:t>
      </w:r>
      <w:r>
        <w:t xml:space="preserve">με την εκπαίδευση και σύγκριση μοντέλων μηχανικής μάθησης </w:t>
      </w:r>
      <w:r w:rsidR="00D70363">
        <w:t>που</w:t>
      </w:r>
      <w:r>
        <w:t xml:space="preserve"> </w:t>
      </w:r>
      <w:r w:rsidR="00D70363">
        <w:t>προ</w:t>
      </w:r>
      <w:r>
        <w:t xml:space="preserve">αναφέρθηκαν στο κεφάλαιο </w:t>
      </w:r>
      <w:r w:rsidRPr="00CA38A8">
        <w:rPr>
          <w:b/>
          <w:bCs/>
        </w:rPr>
        <w:t>4.1.3</w:t>
      </w:r>
      <w:r w:rsidR="00DA7A2B" w:rsidRPr="00DA7A2B">
        <w:rPr>
          <w:b/>
          <w:bCs/>
        </w:rPr>
        <w:t>.</w:t>
      </w:r>
    </w:p>
    <w:p w14:paraId="47B56159" w14:textId="0DFD1086" w:rsidR="006205C5" w:rsidRPr="006205C5" w:rsidRDefault="006205C5" w:rsidP="00D70363">
      <w:pPr>
        <w:pStyle w:val="a7"/>
      </w:pPr>
      <w:bookmarkStart w:id="109" w:name="_Toc146887510"/>
      <w:bookmarkStart w:id="110" w:name="_Toc146888557"/>
      <w:r>
        <w:t>4.</w:t>
      </w:r>
      <w:r w:rsidRPr="006205C5">
        <w:t>3</w:t>
      </w:r>
      <w:r w:rsidR="00D70363">
        <w:t>.1</w:t>
      </w:r>
      <w:r w:rsidRPr="00B96343">
        <w:t xml:space="preserve"> </w:t>
      </w:r>
      <w:r w:rsidR="0060142E">
        <w:t>Επεξεργασία</w:t>
      </w:r>
      <w:r>
        <w:t xml:space="preserve"> σημάτων </w:t>
      </w:r>
      <w:r>
        <w:rPr>
          <w:lang w:val="en-US"/>
        </w:rPr>
        <w:t>Muse</w:t>
      </w:r>
      <w:r w:rsidRPr="006205C5">
        <w:t xml:space="preserve"> </w:t>
      </w:r>
      <w:r>
        <w:t xml:space="preserve">μέσω </w:t>
      </w:r>
      <w:r>
        <w:rPr>
          <w:lang w:val="en-US"/>
        </w:rPr>
        <w:t>PSD</w:t>
      </w:r>
      <w:bookmarkEnd w:id="109"/>
      <w:bookmarkEnd w:id="110"/>
    </w:p>
    <w:p w14:paraId="14559A2E" w14:textId="48C1F489" w:rsidR="00BA4C24" w:rsidRPr="00DD6056" w:rsidRDefault="00FA226E" w:rsidP="00495025">
      <w:pPr>
        <w:pStyle w:val="a3"/>
        <w:ind w:firstLine="360"/>
      </w:pPr>
      <w:r>
        <w:t>Ό</w:t>
      </w:r>
      <w:r w:rsidR="00BA4C24">
        <w:t xml:space="preserve">ταν ο </w:t>
      </w:r>
      <w:r w:rsidR="0060142E">
        <w:t xml:space="preserve">άνθρωπος </w:t>
      </w:r>
      <w:r w:rsidR="00DD6056">
        <w:t>«συγκεντρώνεται»</w:t>
      </w:r>
      <w:r w:rsidR="00D23EB7">
        <w:t xml:space="preserve"> σε γενικές γραμμές παράγει ρυθμούς άλφα βήτα και </w:t>
      </w:r>
      <w:proofErr w:type="spellStart"/>
      <w:r w:rsidR="00D23EB7">
        <w:t>γάμμα</w:t>
      </w:r>
      <w:proofErr w:type="spellEnd"/>
      <w:r w:rsidR="00D23EB7">
        <w:t xml:space="preserve"> με επικρατέστερο το </w:t>
      </w:r>
      <w:proofErr w:type="spellStart"/>
      <w:r w:rsidR="00D23EB7">
        <w:t>γάμμα</w:t>
      </w:r>
      <w:proofErr w:type="spellEnd"/>
      <w:r w:rsidR="00A408DA">
        <w:t xml:space="preserve"> ή </w:t>
      </w:r>
      <w:r w:rsidR="00FA5255">
        <w:t>το</w:t>
      </w:r>
      <w:r w:rsidR="00A408DA">
        <w:t xml:space="preserve"> βήτα</w:t>
      </w:r>
      <w:r>
        <w:t>.</w:t>
      </w:r>
      <w:r w:rsidR="00DA7A2B" w:rsidRPr="0060142E">
        <w:t xml:space="preserve"> </w:t>
      </w:r>
      <w:r w:rsidR="00D23EB7">
        <w:t>Από την άλλη ό</w:t>
      </w:r>
      <w:r w:rsidR="00DD6056">
        <w:t>ταν χαλαρώνει</w:t>
      </w:r>
      <w:r w:rsidR="00D23EB7">
        <w:t xml:space="preserve">, </w:t>
      </w:r>
      <w:r w:rsidR="00FA5255">
        <w:t xml:space="preserve">επικρατεί </w:t>
      </w:r>
      <w:r w:rsidR="00D23EB7">
        <w:t>ο ρυθμός άλφα</w:t>
      </w:r>
      <w:r w:rsidR="00DD6056" w:rsidRPr="00DD6056">
        <w:t>.</w:t>
      </w:r>
      <w:r w:rsidR="00DA7A2B" w:rsidRPr="0060142E">
        <w:t xml:space="preserve"> </w:t>
      </w:r>
      <w:r>
        <w:t>Το πρώτο στάδιο</w:t>
      </w:r>
      <w:r w:rsidR="00DD6056">
        <w:t xml:space="preserve"> για τη μελέτη των σημάτων</w:t>
      </w:r>
      <w:r>
        <w:t xml:space="preserve"> ήταν να </w:t>
      </w:r>
      <w:r w:rsidR="00351B98">
        <w:t>εφαρμ</w:t>
      </w:r>
      <w:r w:rsidR="00084EF2">
        <w:t>οστούν</w:t>
      </w:r>
      <w:r>
        <w:t xml:space="preserve"> φίλτρα για να απομον</w:t>
      </w:r>
      <w:r w:rsidR="006205C5">
        <w:t>ω</w:t>
      </w:r>
      <w:r>
        <w:t>θ</w:t>
      </w:r>
      <w:r w:rsidR="00DD6056">
        <w:t>εί ο κάθε ρυθμός και να δ</w:t>
      </w:r>
      <w:r w:rsidR="00423349">
        <w:t>ιαγραφούν</w:t>
      </w:r>
      <w:r>
        <w:t xml:space="preserve"> οι περιττές τιμές</w:t>
      </w:r>
      <w:r w:rsidR="00DD6056">
        <w:t>.</w:t>
      </w:r>
    </w:p>
    <w:p w14:paraId="3E0AB8DE" w14:textId="1D999AB3" w:rsidR="00FA226E" w:rsidRDefault="00423349" w:rsidP="00FA226E">
      <w:pPr>
        <w:pStyle w:val="a3"/>
        <w:numPr>
          <w:ilvl w:val="0"/>
          <w:numId w:val="9"/>
        </w:numPr>
      </w:pPr>
      <w:r>
        <w:t>Ε</w:t>
      </w:r>
      <w:r w:rsidR="00FA226E">
        <w:t xml:space="preserve">φαρμόστηκε φίλτρο </w:t>
      </w:r>
      <w:r w:rsidR="00FA226E" w:rsidRPr="00423349">
        <w:rPr>
          <w:b/>
          <w:bCs/>
          <w:lang w:val="en-US"/>
        </w:rPr>
        <w:t>Bandpass</w:t>
      </w:r>
      <w:r>
        <w:t xml:space="preserve"> </w:t>
      </w:r>
      <w:r w:rsidR="00FA226E">
        <w:t xml:space="preserve">με συχνότητες </w:t>
      </w:r>
      <w:r w:rsidRPr="00423349">
        <w:rPr>
          <w:b/>
          <w:bCs/>
        </w:rPr>
        <w:t>8</w:t>
      </w:r>
      <w:r w:rsidR="00FA226E" w:rsidRPr="00423349">
        <w:rPr>
          <w:b/>
          <w:bCs/>
        </w:rPr>
        <w:t>-</w:t>
      </w:r>
      <w:r w:rsidRPr="00423349">
        <w:rPr>
          <w:b/>
          <w:bCs/>
        </w:rPr>
        <w:t>50</w:t>
      </w:r>
      <w:r w:rsidR="00FA226E" w:rsidRPr="00423349">
        <w:rPr>
          <w:b/>
          <w:bCs/>
        </w:rPr>
        <w:t xml:space="preserve"> </w:t>
      </w:r>
      <w:r w:rsidR="00FA226E" w:rsidRPr="00423349">
        <w:rPr>
          <w:b/>
          <w:bCs/>
          <w:lang w:val="en-US"/>
        </w:rPr>
        <w:t>Hz</w:t>
      </w:r>
      <w:r w:rsidR="00FA226E" w:rsidRPr="00FA226E">
        <w:t xml:space="preserve"> </w:t>
      </w:r>
      <w:r w:rsidR="00FA226E">
        <w:t>για να διαγραφούν οι περιττές τιμές</w:t>
      </w:r>
    </w:p>
    <w:p w14:paraId="0D105CBA" w14:textId="1AE3F0D7" w:rsidR="00423349" w:rsidRDefault="00423349" w:rsidP="00FA226E">
      <w:pPr>
        <w:pStyle w:val="a3"/>
        <w:numPr>
          <w:ilvl w:val="0"/>
          <w:numId w:val="9"/>
        </w:numPr>
      </w:pPr>
      <w:r>
        <w:t xml:space="preserve">Εφαρμόστηκε φίλτρο </w:t>
      </w:r>
      <w:r w:rsidRPr="00423349">
        <w:rPr>
          <w:b/>
          <w:bCs/>
          <w:lang w:val="en-US"/>
        </w:rPr>
        <w:t>Lowpass</w:t>
      </w:r>
      <w:r w:rsidRPr="00423349">
        <w:rPr>
          <w:b/>
          <w:bCs/>
        </w:rPr>
        <w:t xml:space="preserve"> </w:t>
      </w:r>
      <w:r>
        <w:t xml:space="preserve">με μέγιστη τιμή </w:t>
      </w:r>
      <w:r w:rsidRPr="00423349">
        <w:rPr>
          <w:b/>
          <w:bCs/>
        </w:rPr>
        <w:t xml:space="preserve">12 </w:t>
      </w:r>
      <w:r>
        <w:rPr>
          <w:b/>
          <w:bCs/>
          <w:lang w:val="en-US"/>
        </w:rPr>
        <w:t>Hz</w:t>
      </w:r>
      <w:r w:rsidRPr="00423349">
        <w:rPr>
          <w:b/>
          <w:bCs/>
        </w:rPr>
        <w:t xml:space="preserve"> </w:t>
      </w:r>
      <w:r>
        <w:t xml:space="preserve">για την </w:t>
      </w:r>
      <w:r w:rsidRPr="00423349">
        <w:rPr>
          <w:b/>
          <w:bCs/>
          <w:lang w:val="en-US"/>
        </w:rPr>
        <w:t>Alpha</w:t>
      </w:r>
      <w:r w:rsidRPr="00423349">
        <w:rPr>
          <w:b/>
          <w:bCs/>
        </w:rPr>
        <w:t xml:space="preserve"> </w:t>
      </w:r>
      <w:r>
        <w:t>συχνότητα</w:t>
      </w:r>
    </w:p>
    <w:p w14:paraId="5E43D009" w14:textId="1B92658C" w:rsidR="00423349" w:rsidRDefault="00423349" w:rsidP="00FA226E">
      <w:pPr>
        <w:pStyle w:val="a3"/>
        <w:numPr>
          <w:ilvl w:val="0"/>
          <w:numId w:val="9"/>
        </w:numPr>
      </w:pPr>
      <w:r>
        <w:lastRenderedPageBreak/>
        <w:t xml:space="preserve">Εφαρμόστηκε φίλτρο </w:t>
      </w:r>
      <w:r w:rsidRPr="00423349">
        <w:rPr>
          <w:b/>
          <w:bCs/>
          <w:lang w:val="en-US"/>
        </w:rPr>
        <w:t>Bandpass</w:t>
      </w:r>
      <w:r w:rsidRPr="00423349">
        <w:t xml:space="preserve"> </w:t>
      </w:r>
      <w:r>
        <w:t xml:space="preserve">με τιμές </w:t>
      </w:r>
      <w:r w:rsidRPr="00423349">
        <w:rPr>
          <w:b/>
          <w:bCs/>
        </w:rPr>
        <w:t>1</w:t>
      </w:r>
      <w:r w:rsidR="00FA5255">
        <w:rPr>
          <w:b/>
          <w:bCs/>
        </w:rPr>
        <w:t>2</w:t>
      </w:r>
      <w:r w:rsidRPr="00423349">
        <w:rPr>
          <w:b/>
          <w:bCs/>
        </w:rPr>
        <w:t xml:space="preserve">-30 </w:t>
      </w:r>
      <w:r>
        <w:rPr>
          <w:b/>
          <w:bCs/>
          <w:lang w:val="en-US"/>
        </w:rPr>
        <w:t>Hz</w:t>
      </w:r>
      <w:r>
        <w:t xml:space="preserve"> για την </w:t>
      </w:r>
      <w:r w:rsidRPr="00423349">
        <w:rPr>
          <w:b/>
          <w:bCs/>
          <w:lang w:val="en-US"/>
        </w:rPr>
        <w:t>Beta</w:t>
      </w:r>
      <w:r w:rsidRPr="00423349">
        <w:t xml:space="preserve"> </w:t>
      </w:r>
      <w:r>
        <w:t>συχνότητα</w:t>
      </w:r>
    </w:p>
    <w:p w14:paraId="0860297E" w14:textId="671C864E" w:rsidR="00423349" w:rsidRDefault="00423349" w:rsidP="00FA226E">
      <w:pPr>
        <w:pStyle w:val="a3"/>
        <w:numPr>
          <w:ilvl w:val="0"/>
          <w:numId w:val="9"/>
        </w:numPr>
      </w:pPr>
      <w:r>
        <w:t xml:space="preserve">Τέλος εφαρμόστηκε φίλτρο </w:t>
      </w:r>
      <w:r w:rsidRPr="00423349">
        <w:rPr>
          <w:b/>
          <w:bCs/>
          <w:lang w:val="en-US"/>
        </w:rPr>
        <w:t>Bandpas</w:t>
      </w:r>
      <w:r>
        <w:rPr>
          <w:lang w:val="en-US"/>
        </w:rPr>
        <w:t>s</w:t>
      </w:r>
      <w:r w:rsidRPr="00423349">
        <w:t xml:space="preserve"> </w:t>
      </w:r>
      <w:r>
        <w:t xml:space="preserve">με τιμές </w:t>
      </w:r>
      <w:r w:rsidRPr="00423349">
        <w:rPr>
          <w:b/>
          <w:bCs/>
        </w:rPr>
        <w:t>3</w:t>
      </w:r>
      <w:r w:rsidR="00FA5255">
        <w:rPr>
          <w:b/>
          <w:bCs/>
        </w:rPr>
        <w:t>0</w:t>
      </w:r>
      <w:r w:rsidRPr="00423349">
        <w:rPr>
          <w:b/>
          <w:bCs/>
        </w:rPr>
        <w:t>-50</w:t>
      </w:r>
      <w:r w:rsidRPr="00423349">
        <w:t xml:space="preserve"> </w:t>
      </w:r>
      <w:r w:rsidRPr="00423349">
        <w:rPr>
          <w:b/>
          <w:bCs/>
          <w:lang w:val="en-US"/>
        </w:rPr>
        <w:t>Hz</w:t>
      </w:r>
      <w:r w:rsidRPr="00423349">
        <w:t xml:space="preserve"> </w:t>
      </w:r>
      <w:r>
        <w:t xml:space="preserve">για την </w:t>
      </w:r>
      <w:r w:rsidRPr="00423349">
        <w:rPr>
          <w:b/>
          <w:bCs/>
          <w:lang w:val="en-US"/>
        </w:rPr>
        <w:t>Gamma</w:t>
      </w:r>
      <w:r w:rsidRPr="00423349">
        <w:rPr>
          <w:b/>
          <w:bCs/>
        </w:rPr>
        <w:t xml:space="preserve"> </w:t>
      </w:r>
      <w:r>
        <w:t>συχνότητα.</w:t>
      </w:r>
    </w:p>
    <w:p w14:paraId="67FCA84D" w14:textId="0ECE95CF" w:rsidR="00481D61" w:rsidRDefault="00423349" w:rsidP="00423349">
      <w:pPr>
        <w:pStyle w:val="a3"/>
      </w:pPr>
      <w:r>
        <w:t xml:space="preserve">Έπειτα </w:t>
      </w:r>
      <w:r w:rsidR="00AD7074">
        <w:t xml:space="preserve">για την οπτικοποίηση των δεδομένων </w:t>
      </w:r>
      <w:r w:rsidR="000B697C">
        <w:t>χρησιμοποι</w:t>
      </w:r>
      <w:r w:rsidR="00084EF2">
        <w:t>ήθηκε</w:t>
      </w:r>
      <w:r w:rsidR="00DD6056">
        <w:t xml:space="preserve"> </w:t>
      </w:r>
      <w:r w:rsidR="00DF2ECF">
        <w:t xml:space="preserve">η ισχύς στον </w:t>
      </w:r>
      <w:r w:rsidR="000B697C">
        <w:t>άξονα Χ και</w:t>
      </w:r>
      <w:r w:rsidR="00531C3F">
        <w:t xml:space="preserve"> </w:t>
      </w:r>
      <w:r w:rsidR="0066039F">
        <w:t>εύρος</w:t>
      </w:r>
      <w:r w:rsidR="000B697C">
        <w:t xml:space="preserve"> συχνότητα</w:t>
      </w:r>
      <w:r w:rsidR="0066039F">
        <w:t>ς</w:t>
      </w:r>
      <w:r w:rsidR="000C78D9" w:rsidRPr="000C78D9">
        <w:t xml:space="preserve"> </w:t>
      </w:r>
      <w:r w:rsidR="000B697C">
        <w:t>0-</w:t>
      </w:r>
      <w:r w:rsidR="000C78D9">
        <w:t xml:space="preserve">127 </w:t>
      </w:r>
      <w:r w:rsidR="000B697C">
        <w:rPr>
          <w:lang w:val="en-US"/>
        </w:rPr>
        <w:t>Hz</w:t>
      </w:r>
      <w:r w:rsidR="000B697C">
        <w:t xml:space="preserve"> στον άξονα Υ.</w:t>
      </w:r>
      <w:r w:rsidR="00531C3F">
        <w:t xml:space="preserve"> </w:t>
      </w:r>
      <w:r w:rsidR="000B697C">
        <w:t>Για να βρεθεί</w:t>
      </w:r>
      <w:r w:rsidR="0066039F" w:rsidRPr="0066039F">
        <w:t xml:space="preserve"> </w:t>
      </w:r>
      <w:r w:rsidR="006D2FDB">
        <w:t xml:space="preserve">το </w:t>
      </w:r>
      <w:r w:rsidR="0066039F">
        <w:rPr>
          <w:lang w:val="en-US"/>
        </w:rPr>
        <w:t>PSD</w:t>
      </w:r>
      <w:r w:rsidR="000B697C">
        <w:t xml:space="preserve"> το σήμα </w:t>
      </w:r>
      <w:r w:rsidR="0066039F">
        <w:t xml:space="preserve">μεταφέρθηκε στο πεδίο της συχνότητας μέσω </w:t>
      </w:r>
      <w:r w:rsidR="0066039F">
        <w:rPr>
          <w:lang w:val="en-US"/>
        </w:rPr>
        <w:t>FFT</w:t>
      </w:r>
      <w:r w:rsidR="00481D61">
        <w:t xml:space="preserve"> και έπειτα</w:t>
      </w:r>
      <w:r w:rsidR="000B650A">
        <w:t xml:space="preserve"> </w:t>
      </w:r>
      <w:r w:rsidR="006D2FDB">
        <w:t xml:space="preserve">βρέθηκε </w:t>
      </w:r>
      <w:r w:rsidR="00531C3F">
        <w:t xml:space="preserve">η διάρκεια μέτρησης </w:t>
      </w:r>
      <m:oMath>
        <m:r>
          <w:rPr>
            <w:rFonts w:ascii="Cambria Math" w:hAnsi="Cambria Math"/>
          </w:rPr>
          <m:t xml:space="preserve">Τ = </m:t>
        </m:r>
        <m:r>
          <w:rPr>
            <w:rFonts w:ascii="Cambria Math" w:hAnsi="Cambria Math"/>
            <w:lang w:val="en-US"/>
          </w:rPr>
          <m:t>fs</m:t>
        </m:r>
        <m:r>
          <w:rPr>
            <w:rFonts w:ascii="Cambria Math" w:hAnsi="Cambria Math"/>
          </w:rPr>
          <m:t xml:space="preserve"> * </m:t>
        </m:r>
        <m:r>
          <w:rPr>
            <w:rFonts w:ascii="Cambria Math" w:hAnsi="Cambria Math"/>
            <w:lang w:val="en-US"/>
          </w:rPr>
          <m:t>lengt</m:t>
        </m:r>
        <m:r>
          <w:rPr>
            <w:rFonts w:ascii="Cambria Math" w:hAnsi="Cambria Math"/>
          </w:rPr>
          <m:t>h</m:t>
        </m:r>
      </m:oMath>
      <w:r w:rsidR="00481D61">
        <w:t>. Ο κώδικας είναι ο εξής</w:t>
      </w:r>
      <w:r w:rsidR="000B650A">
        <w:t xml:space="preserve">: </w:t>
      </w:r>
      <w:r w:rsidR="000B650A" w:rsidRPr="00531C3F">
        <w:rPr>
          <w:bdr w:val="single" w:sz="4" w:space="0" w:color="auto"/>
          <w:lang w:val="en-US"/>
        </w:rPr>
        <w:t>np</w:t>
      </w:r>
      <w:r w:rsidR="000B650A" w:rsidRPr="00531C3F">
        <w:rPr>
          <w:bdr w:val="single" w:sz="4" w:space="0" w:color="auto"/>
        </w:rPr>
        <w:t>.</w:t>
      </w:r>
      <w:r w:rsidR="000B650A" w:rsidRPr="00531C3F">
        <w:rPr>
          <w:bdr w:val="single" w:sz="4" w:space="0" w:color="auto"/>
          <w:lang w:val="en-US"/>
        </w:rPr>
        <w:t>abs</w:t>
      </w:r>
      <w:r w:rsidR="000B650A" w:rsidRPr="00531C3F">
        <w:rPr>
          <w:bdr w:val="single" w:sz="4" w:space="0" w:color="auto"/>
        </w:rPr>
        <w:t>(“</w:t>
      </w:r>
      <w:r w:rsidR="000B650A" w:rsidRPr="00531C3F">
        <w:rPr>
          <w:bdr w:val="single" w:sz="4" w:space="0" w:color="auto"/>
          <w:lang w:val="en-US"/>
        </w:rPr>
        <w:t>Rhythm</w:t>
      </w:r>
      <w:r w:rsidR="000B650A" w:rsidRPr="00531C3F">
        <w:rPr>
          <w:bdr w:val="single" w:sz="4" w:space="0" w:color="auto"/>
        </w:rPr>
        <w:t>”)**2/</w:t>
      </w:r>
      <w:r w:rsidR="000B650A" w:rsidRPr="00531C3F">
        <w:rPr>
          <w:bdr w:val="single" w:sz="4" w:space="0" w:color="auto"/>
          <w:lang w:val="en-US"/>
        </w:rPr>
        <w:t>T</w:t>
      </w:r>
      <w:r w:rsidR="000B650A" w:rsidRPr="000B650A">
        <w:t xml:space="preserve"> </w:t>
      </w:r>
      <w:r w:rsidR="000B650A">
        <w:t xml:space="preserve">όπου </w:t>
      </w:r>
      <w:r w:rsidR="000B650A">
        <w:rPr>
          <w:lang w:val="en-US"/>
        </w:rPr>
        <w:t>Rhythm</w:t>
      </w:r>
      <w:r w:rsidR="000B650A" w:rsidRPr="000B650A">
        <w:t xml:space="preserve"> </w:t>
      </w:r>
      <w:r w:rsidR="000B650A">
        <w:t>ο αντίστοιχος ρυθμός</w:t>
      </w:r>
      <w:r w:rsidR="004D27C3" w:rsidRPr="004D27C3">
        <w:t>.</w:t>
      </w:r>
      <w:r w:rsidR="007A269C">
        <w:t xml:space="preserve"> </w:t>
      </w:r>
    </w:p>
    <w:p w14:paraId="30DBE20F" w14:textId="0B98F57C" w:rsidR="0095306E" w:rsidRPr="0019264A" w:rsidRDefault="007A269C" w:rsidP="00495025">
      <w:pPr>
        <w:pStyle w:val="a3"/>
      </w:pPr>
      <w:r>
        <w:t>Π</w:t>
      </w:r>
      <w:r w:rsidR="004D27C3">
        <w:t>αρατηρή</w:t>
      </w:r>
      <w:r w:rsidR="00EF70E8">
        <w:t>θηκε</w:t>
      </w:r>
      <w:r w:rsidR="004D27C3">
        <w:t xml:space="preserve"> ότι </w:t>
      </w:r>
      <w:r>
        <w:t xml:space="preserve">στις </w:t>
      </w:r>
      <w:r w:rsidR="004D27C3">
        <w:t>μετρήσεις υπ</w:t>
      </w:r>
      <w:r w:rsidR="00346DF9">
        <w:t>ά</w:t>
      </w:r>
      <w:r w:rsidR="004D27C3">
        <w:t>ρχ</w:t>
      </w:r>
      <w:r w:rsidR="00346DF9">
        <w:t>ου</w:t>
      </w:r>
      <w:r w:rsidR="004D27C3">
        <w:t xml:space="preserve">ν τιμές οι οποίες </w:t>
      </w:r>
      <w:r w:rsidR="00346DF9">
        <w:t>είναι</w:t>
      </w:r>
      <w:r w:rsidR="004D27C3">
        <w:t xml:space="preserve"> τεράστιες</w:t>
      </w:r>
      <w:r w:rsidR="00481D61">
        <w:t xml:space="preserve"> </w:t>
      </w:r>
      <w:r w:rsidR="004D27C3">
        <w:t>(</w:t>
      </w:r>
      <w:r w:rsidR="00495025">
        <w:t>όπως φαίνεται στην εικόνα</w:t>
      </w:r>
      <w:r w:rsidR="00FA5255">
        <w:t xml:space="preserve"> 15</w:t>
      </w:r>
      <w:r w:rsidR="004D27C3">
        <w:t>)</w:t>
      </w:r>
      <w:r w:rsidR="00495025">
        <w:t xml:space="preserve"> </w:t>
      </w:r>
      <w:r w:rsidR="004D27C3">
        <w:t>σε σύγκριση με τις υπόλοιπες.</w:t>
      </w:r>
      <w:r w:rsidR="00DA7A2B">
        <w:t xml:space="preserve"> </w:t>
      </w:r>
      <w:r w:rsidR="004D27C3">
        <w:t>Γι’</w:t>
      </w:r>
      <w:r w:rsidR="00531C3F">
        <w:t xml:space="preserve"> </w:t>
      </w:r>
      <w:r w:rsidR="004D27C3">
        <w:t xml:space="preserve">αυτό δημιουργήθηκε </w:t>
      </w:r>
      <w:r w:rsidR="00CE29F5">
        <w:t>το</w:t>
      </w:r>
      <w:r w:rsidR="004D27C3">
        <w:t xml:space="preserve"> φίλτρο</w:t>
      </w:r>
      <w:r w:rsidR="00346DF9" w:rsidRPr="00346DF9">
        <w:t xml:space="preserve"> (</w:t>
      </w:r>
      <w:proofErr w:type="spellStart"/>
      <w:r w:rsidR="00346DF9" w:rsidRPr="00346DF9">
        <w:rPr>
          <w:b/>
          <w:bCs/>
          <w:lang w:val="en-US"/>
        </w:rPr>
        <w:t>RemoveOddValues</w:t>
      </w:r>
      <w:proofErr w:type="spellEnd"/>
      <w:r w:rsidR="00346DF9" w:rsidRPr="00346DF9">
        <w:t xml:space="preserve">) </w:t>
      </w:r>
      <w:r w:rsidR="004D27C3">
        <w:t xml:space="preserve">που </w:t>
      </w:r>
      <w:r w:rsidR="00495025">
        <w:t>κανονικοποιεί</w:t>
      </w:r>
      <w:r w:rsidR="00CE29F5">
        <w:t xml:space="preserve"> αυτές τις τιμές</w:t>
      </w:r>
      <w:r w:rsidR="00495025">
        <w:t xml:space="preserve">. </w:t>
      </w:r>
    </w:p>
    <w:p w14:paraId="64D56888" w14:textId="2B9FE9DF" w:rsidR="00495025" w:rsidRDefault="00495025" w:rsidP="00495025">
      <w:pPr>
        <w:pStyle w:val="a3"/>
      </w:pPr>
      <w:r>
        <w:t xml:space="preserve">Η  λειτουργία του φίλτρου έχει ως εξής: </w:t>
      </w:r>
    </w:p>
    <w:p w14:paraId="79EAA58B" w14:textId="77777777" w:rsidR="00495025" w:rsidRPr="00495025" w:rsidRDefault="00495025" w:rsidP="00495025">
      <w:pPr>
        <w:pStyle w:val="a3"/>
        <w:numPr>
          <w:ilvl w:val="0"/>
          <w:numId w:val="12"/>
        </w:numPr>
      </w:pPr>
      <w:r>
        <w:t>Υ</w:t>
      </w:r>
      <w:r w:rsidR="004D27C3">
        <w:t>πολογίζει το διακριτό μετα</w:t>
      </w:r>
      <w:r w:rsidR="00481D61">
        <w:t>σχ</w:t>
      </w:r>
      <w:r>
        <w:t xml:space="preserve">ηματισμό Φουριέ μέσω </w:t>
      </w:r>
      <w:r>
        <w:rPr>
          <w:lang w:val="en-US"/>
        </w:rPr>
        <w:t>FFT</w:t>
      </w:r>
    </w:p>
    <w:p w14:paraId="76E7B0CF" w14:textId="72ACD9D1" w:rsidR="00495025" w:rsidRDefault="00495025" w:rsidP="00495025">
      <w:pPr>
        <w:pStyle w:val="a3"/>
        <w:numPr>
          <w:ilvl w:val="0"/>
          <w:numId w:val="12"/>
        </w:numPr>
      </w:pPr>
      <w:r>
        <w:t>Αφαιρεί</w:t>
      </w:r>
      <w:r w:rsidR="004D27C3">
        <w:t xml:space="preserve"> το μιγαδικό μέρος</w:t>
      </w:r>
      <w:r w:rsidR="00346DF9">
        <w:t xml:space="preserve"> πολλαπλασιάζοντας με το μιγαδικό συζυγή του σήματος</w:t>
      </w:r>
    </w:p>
    <w:p w14:paraId="2AC20E4B" w14:textId="4E357EF1" w:rsidR="00495025" w:rsidRDefault="00495025" w:rsidP="00495025">
      <w:pPr>
        <w:pStyle w:val="a3"/>
        <w:numPr>
          <w:ilvl w:val="0"/>
          <w:numId w:val="12"/>
        </w:numPr>
      </w:pPr>
      <w:r>
        <w:t>Ε</w:t>
      </w:r>
      <w:r w:rsidR="00346DF9">
        <w:t>φαρμόζει τετραγωνική ρίζα</w:t>
      </w:r>
      <w:r w:rsidR="004D27C3">
        <w:t xml:space="preserve"> και υπολογίζει τη μέση τιμή στο εύρος συχνοτήτων του ρυθμού.</w:t>
      </w:r>
    </w:p>
    <w:p w14:paraId="27D1FFCC" w14:textId="7FF971A7" w:rsidR="00495025" w:rsidRDefault="004D27C3" w:rsidP="00495025">
      <w:pPr>
        <w:pStyle w:val="a3"/>
        <w:numPr>
          <w:ilvl w:val="0"/>
          <w:numId w:val="12"/>
        </w:numPr>
      </w:pPr>
      <w:r>
        <w:t xml:space="preserve">Εάν </w:t>
      </w:r>
      <w:r w:rsidR="00346DF9">
        <w:t xml:space="preserve">υπάρχει κάποια τιμή που ξεπερνάει το </w:t>
      </w:r>
      <w:r w:rsidR="00651961">
        <w:t>οκταπλάσιο</w:t>
      </w:r>
      <w:r w:rsidR="00346DF9">
        <w:t xml:space="preserve"> της μέσης τότε την αντικαθιστά με τη μέση τιμή.</w:t>
      </w:r>
    </w:p>
    <w:p w14:paraId="601C0500" w14:textId="60BA10E1" w:rsidR="00423349" w:rsidRDefault="00346DF9" w:rsidP="00495025">
      <w:pPr>
        <w:pStyle w:val="a3"/>
        <w:numPr>
          <w:ilvl w:val="0"/>
          <w:numId w:val="12"/>
        </w:numPr>
      </w:pPr>
      <w:r>
        <w:t>Τέλος υψώνει στο τετράγωνο το σήμα</w:t>
      </w:r>
      <w:r w:rsidR="006205C5">
        <w:t>,</w:t>
      </w:r>
      <w:r w:rsidR="00FA5255">
        <w:t xml:space="preserve"> </w:t>
      </w:r>
      <w:r>
        <w:t>διαιρεί με το μιγαδικό συζυγή για</w:t>
      </w:r>
      <w:r w:rsidR="006205C5">
        <w:t xml:space="preserve"> να επιστρέψει</w:t>
      </w:r>
      <w:r>
        <w:t xml:space="preserve"> τις μιγαδικές τιμές</w:t>
      </w:r>
      <w:r w:rsidR="006205C5">
        <w:t>,</w:t>
      </w:r>
      <w:r w:rsidR="0032497F">
        <w:t xml:space="preserve"> </w:t>
      </w:r>
      <w:r>
        <w:t xml:space="preserve">εφαρμόζει αντίστροφο μετασχηματισμό </w:t>
      </w:r>
      <w:r w:rsidR="0032497F">
        <w:t xml:space="preserve">Φουριέ </w:t>
      </w:r>
      <w:r>
        <w:t>(</w:t>
      </w:r>
      <w:r w:rsidR="0032497F">
        <w:rPr>
          <w:lang w:val="en-US"/>
        </w:rPr>
        <w:t>Inverse</w:t>
      </w:r>
      <w:r w:rsidR="0032497F" w:rsidRPr="0032497F">
        <w:t xml:space="preserve"> </w:t>
      </w:r>
      <w:r>
        <w:rPr>
          <w:lang w:val="en-US"/>
        </w:rPr>
        <w:t>F</w:t>
      </w:r>
      <w:r w:rsidR="0032497F">
        <w:rPr>
          <w:lang w:val="en-US"/>
        </w:rPr>
        <w:t>ast</w:t>
      </w:r>
      <w:r w:rsidR="0032497F" w:rsidRPr="0032497F">
        <w:t xml:space="preserve"> </w:t>
      </w:r>
      <w:r>
        <w:rPr>
          <w:lang w:val="en-US"/>
        </w:rPr>
        <w:t>F</w:t>
      </w:r>
      <w:r w:rsidR="0032497F">
        <w:rPr>
          <w:lang w:val="en-US"/>
        </w:rPr>
        <w:t>ourier</w:t>
      </w:r>
      <w:r w:rsidR="0032497F" w:rsidRPr="0032497F">
        <w:t xml:space="preserve"> </w:t>
      </w:r>
      <w:r>
        <w:rPr>
          <w:lang w:val="en-US"/>
        </w:rPr>
        <w:t>T</w:t>
      </w:r>
      <w:r w:rsidR="0032497F">
        <w:rPr>
          <w:lang w:val="en-US"/>
        </w:rPr>
        <w:t>ransform</w:t>
      </w:r>
      <w:r w:rsidRPr="00346DF9">
        <w:t>)</w:t>
      </w:r>
      <w:r>
        <w:t xml:space="preserve"> και επιστρέφει το</w:t>
      </w:r>
      <w:r w:rsidR="0032497F" w:rsidRPr="0032497F">
        <w:t xml:space="preserve"> </w:t>
      </w:r>
      <w:r w:rsidR="0032497F">
        <w:t>κανονικοποιημένο</w:t>
      </w:r>
      <w:r>
        <w:t xml:space="preserve"> σήμα στο πεδίο του χρόνου.</w:t>
      </w:r>
    </w:p>
    <w:p w14:paraId="696B3367" w14:textId="77777777" w:rsidR="00C66FFB" w:rsidRDefault="00651961" w:rsidP="00C66FFB">
      <w:pPr>
        <w:pStyle w:val="a3"/>
        <w:keepNext/>
        <w:jc w:val="center"/>
      </w:pPr>
      <w:r>
        <w:rPr>
          <w:noProof/>
        </w:rPr>
        <w:drawing>
          <wp:inline distT="0" distB="0" distL="0" distR="0" wp14:anchorId="2C77DC10" wp14:editId="0B3FBB34">
            <wp:extent cx="4535170" cy="3003997"/>
            <wp:effectExtent l="0" t="0" r="0" b="6350"/>
            <wp:docPr id="17374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0320" name=""/>
                    <pic:cNvPicPr/>
                  </pic:nvPicPr>
                  <pic:blipFill>
                    <a:blip r:embed="rId51"/>
                    <a:stretch>
                      <a:fillRect/>
                    </a:stretch>
                  </pic:blipFill>
                  <pic:spPr>
                    <a:xfrm>
                      <a:off x="0" y="0"/>
                      <a:ext cx="4541086" cy="3007916"/>
                    </a:xfrm>
                    <a:prstGeom prst="rect">
                      <a:avLst/>
                    </a:prstGeom>
                  </pic:spPr>
                </pic:pic>
              </a:graphicData>
            </a:graphic>
          </wp:inline>
        </w:drawing>
      </w:r>
    </w:p>
    <w:p w14:paraId="1309AC86" w14:textId="7A45EE40" w:rsidR="00F072F6" w:rsidRPr="00C66FFB" w:rsidRDefault="00C66FFB" w:rsidP="00C66FFB">
      <w:pPr>
        <w:pStyle w:val="a8"/>
        <w:jc w:val="center"/>
      </w:pPr>
      <w:bookmarkStart w:id="111" w:name="_Toc146817996"/>
      <w:bookmarkStart w:id="112" w:name="_Toc146888558"/>
      <w:bookmarkStart w:id="113" w:name="_Toc146901707"/>
      <w:r w:rsidRPr="00C66FFB">
        <w:t>Εικόνα</w:t>
      </w:r>
      <w:r w:rsidRPr="00466A1D">
        <w:t xml:space="preserve"> </w:t>
      </w:r>
      <w:r>
        <w:fldChar w:fldCharType="begin"/>
      </w:r>
      <w:r w:rsidRPr="00466A1D">
        <w:instrText xml:space="preserve"> </w:instrText>
      </w:r>
      <w:r w:rsidRPr="00466A1D">
        <w:rPr>
          <w:lang w:val="en-US"/>
        </w:rPr>
        <w:instrText>SEQ</w:instrText>
      </w:r>
      <w:r w:rsidR="0070342F" w:rsidRPr="00466A1D">
        <w:instrText xml:space="preserve">  </w:instrText>
      </w:r>
      <w:r w:rsidRPr="00C66FFB">
        <w:instrText>Εικόνα</w:instrText>
      </w:r>
      <w:r w:rsidRPr="00466A1D">
        <w:instrText xml:space="preserve"> </w:instrText>
      </w:r>
      <w:r w:rsidR="00466A1D" w:rsidRPr="00466A1D">
        <w:instrText xml:space="preserve"> </w:instrText>
      </w:r>
      <w:r w:rsidRPr="00466A1D">
        <w:instrText xml:space="preserve">\* </w:instrText>
      </w:r>
      <w:r w:rsidR="00CE29F5">
        <w:rPr>
          <w:lang w:val="en-US"/>
        </w:rPr>
        <w:instrText>arabic</w:instrText>
      </w:r>
      <w:r w:rsidRPr="00466A1D">
        <w:instrText xml:space="preserve"> </w:instrText>
      </w:r>
      <w:r>
        <w:fldChar w:fldCharType="separate"/>
      </w:r>
      <w:r w:rsidR="001B7BF9" w:rsidRPr="00361D9D">
        <w:rPr>
          <w:noProof/>
        </w:rPr>
        <w:t>20</w:t>
      </w:r>
      <w:r>
        <w:fldChar w:fldCharType="end"/>
      </w:r>
      <w:r>
        <w:t>:</w:t>
      </w:r>
      <w:r w:rsidR="00E678D2" w:rsidRPr="00E678D2">
        <w:t xml:space="preserve"> </w:t>
      </w:r>
      <w:r w:rsidR="00CD7FC9">
        <w:t xml:space="preserve">αποτελεσμα </w:t>
      </w:r>
      <w:r>
        <w:t>Πριν την εφαρμογή του</w:t>
      </w:r>
      <w:r w:rsidRPr="00C66FFB">
        <w:t xml:space="preserve"> </w:t>
      </w:r>
      <w:r>
        <w:t>φίλτρου RemoveOddValues</w:t>
      </w:r>
      <w:bookmarkEnd w:id="111"/>
      <w:bookmarkEnd w:id="112"/>
      <w:bookmarkEnd w:id="113"/>
    </w:p>
    <w:p w14:paraId="037F3E75" w14:textId="77777777" w:rsidR="00651961" w:rsidRDefault="00651961" w:rsidP="00423349">
      <w:pPr>
        <w:pStyle w:val="a3"/>
      </w:pPr>
    </w:p>
    <w:p w14:paraId="6D592CF4" w14:textId="77777777" w:rsidR="00C66FFB" w:rsidRDefault="00651961" w:rsidP="00C66FFB">
      <w:pPr>
        <w:pStyle w:val="a3"/>
        <w:keepNext/>
        <w:jc w:val="center"/>
      </w:pPr>
      <w:r>
        <w:rPr>
          <w:noProof/>
        </w:rPr>
        <w:lastRenderedPageBreak/>
        <w:drawing>
          <wp:inline distT="0" distB="0" distL="0" distR="0" wp14:anchorId="4F13D36B" wp14:editId="5C3150D1">
            <wp:extent cx="4443658" cy="2933700"/>
            <wp:effectExtent l="0" t="0" r="0" b="0"/>
            <wp:docPr id="44584085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0855" name="Picture 1" descr="A graph of a graph of a graph&#10;&#10;Description automatically generated with medium confidence"/>
                    <pic:cNvPicPr/>
                  </pic:nvPicPr>
                  <pic:blipFill>
                    <a:blip r:embed="rId52"/>
                    <a:stretch>
                      <a:fillRect/>
                    </a:stretch>
                  </pic:blipFill>
                  <pic:spPr>
                    <a:xfrm>
                      <a:off x="0" y="0"/>
                      <a:ext cx="4454420" cy="2940805"/>
                    </a:xfrm>
                    <a:prstGeom prst="rect">
                      <a:avLst/>
                    </a:prstGeom>
                  </pic:spPr>
                </pic:pic>
              </a:graphicData>
            </a:graphic>
          </wp:inline>
        </w:drawing>
      </w:r>
    </w:p>
    <w:p w14:paraId="631D2389" w14:textId="28356539" w:rsidR="00651961" w:rsidRPr="00CE29F5" w:rsidRDefault="00C66FFB" w:rsidP="00CE29F5">
      <w:pPr>
        <w:pStyle w:val="a8"/>
        <w:jc w:val="center"/>
      </w:pPr>
      <w:bookmarkStart w:id="114" w:name="_Toc146888559"/>
      <w:bookmarkStart w:id="115" w:name="_Toc146901708"/>
      <w:r w:rsidRPr="00CE29F5">
        <w:t xml:space="preserve">Εικόνα </w:t>
      </w:r>
      <w:r>
        <w:fldChar w:fldCharType="begin"/>
      </w:r>
      <w:r w:rsidRPr="00CE29F5">
        <w:instrText xml:space="preserve"> </w:instrText>
      </w:r>
      <w:r>
        <w:instrText>SEQ</w:instrText>
      </w:r>
      <w:r w:rsidR="0070342F" w:rsidRPr="0070342F">
        <w:instrText xml:space="preserve"> </w:instrText>
      </w:r>
      <w:r w:rsidRPr="00CE29F5">
        <w:instrText xml:space="preserve"> Εικόνα</w:instrText>
      </w:r>
      <w:r w:rsidR="0070342F" w:rsidRPr="0070342F">
        <w:instrText xml:space="preserve"> </w:instrText>
      </w:r>
      <w:r w:rsidRPr="00CE29F5">
        <w:instrText xml:space="preserve">\* </w:instrText>
      </w:r>
      <w:r w:rsidR="0070342F" w:rsidRPr="0070342F">
        <w:instrText xml:space="preserve"> </w:instrText>
      </w:r>
      <w:r w:rsidR="00CE29F5">
        <w:rPr>
          <w:lang w:val="en-US"/>
        </w:rPr>
        <w:instrText>arabic</w:instrText>
      </w:r>
      <w:r w:rsidR="0070342F" w:rsidRPr="0070342F">
        <w:instrText xml:space="preserve"> </w:instrText>
      </w:r>
      <w:r>
        <w:fldChar w:fldCharType="separate"/>
      </w:r>
      <w:r w:rsidR="001B7BF9">
        <w:rPr>
          <w:noProof/>
        </w:rPr>
        <w:t>21</w:t>
      </w:r>
      <w:r>
        <w:fldChar w:fldCharType="end"/>
      </w:r>
      <w:r w:rsidRPr="00CE29F5">
        <w:t xml:space="preserve">: </w:t>
      </w:r>
      <w:r w:rsidR="00CD7FC9" w:rsidRPr="00CE29F5">
        <w:t xml:space="preserve">Αποτέλεσμα </w:t>
      </w:r>
      <w:r w:rsidR="00CE29F5" w:rsidRPr="00CE29F5">
        <w:t xml:space="preserve">μετά την </w:t>
      </w:r>
      <w:r w:rsidRPr="00CE29F5">
        <w:t>εφαρμογή του φ</w:t>
      </w:r>
      <w:r w:rsidR="00CE29F5">
        <w:t>ί</w:t>
      </w:r>
      <w:r w:rsidRPr="00CE29F5">
        <w:t xml:space="preserve">λτρου </w:t>
      </w:r>
      <w:r>
        <w:t>RemoveOddValues</w:t>
      </w:r>
      <w:bookmarkEnd w:id="114"/>
      <w:bookmarkEnd w:id="115"/>
    </w:p>
    <w:p w14:paraId="7ED5DBAC" w14:textId="45B72723" w:rsidR="00F072F6" w:rsidRDefault="00F072F6" w:rsidP="00423349">
      <w:pPr>
        <w:pStyle w:val="a3"/>
      </w:pPr>
    </w:p>
    <w:p w14:paraId="351397B8" w14:textId="7E816E6B" w:rsidR="006205C5" w:rsidRPr="006205C5" w:rsidRDefault="006205C5" w:rsidP="006205C5">
      <w:pPr>
        <w:pStyle w:val="a7"/>
        <w:rPr>
          <w:rFonts w:eastAsia="Arial Unicode MS" w:cs="Arial Unicode MS"/>
        </w:rPr>
      </w:pPr>
      <w:bookmarkStart w:id="116" w:name="_Toc146887511"/>
      <w:bookmarkStart w:id="117" w:name="_Toc146888560"/>
      <w:r>
        <w:rPr>
          <w:rFonts w:eastAsia="Arial Unicode MS" w:cs="Arial Unicode MS"/>
        </w:rPr>
        <w:t>4.</w:t>
      </w:r>
      <w:r w:rsidR="00D70363">
        <w:rPr>
          <w:rFonts w:eastAsia="Arial Unicode MS" w:cs="Arial Unicode MS"/>
        </w:rPr>
        <w:t>3.2</w:t>
      </w:r>
      <w:r>
        <w:rPr>
          <w:rFonts w:eastAsia="Arial Unicode MS" w:cs="Arial Unicode MS"/>
        </w:rPr>
        <w:t xml:space="preserve"> Επεξεργασία σημάτων </w:t>
      </w:r>
      <w:r>
        <w:rPr>
          <w:rFonts w:eastAsia="Arial Unicode MS" w:cs="Arial Unicode MS"/>
          <w:lang w:val="en-US"/>
        </w:rPr>
        <w:t>Muse</w:t>
      </w:r>
      <w:r w:rsidRPr="006205C5">
        <w:rPr>
          <w:rFonts w:eastAsia="Arial Unicode MS" w:cs="Arial Unicode MS"/>
        </w:rPr>
        <w:t xml:space="preserve"> </w:t>
      </w:r>
      <w:r>
        <w:rPr>
          <w:rFonts w:eastAsia="Arial Unicode MS" w:cs="Arial Unicode MS"/>
        </w:rPr>
        <w:t>μέσω Μηχανικής Μάθησης</w:t>
      </w:r>
      <w:bookmarkEnd w:id="116"/>
      <w:bookmarkEnd w:id="117"/>
    </w:p>
    <w:p w14:paraId="259175E6" w14:textId="36A2121B" w:rsidR="00D70363" w:rsidRDefault="006205C5" w:rsidP="00423349">
      <w:pPr>
        <w:pStyle w:val="a3"/>
      </w:pPr>
      <w:r>
        <w:t xml:space="preserve">Πέρα από την επεξεργασία μέσω </w:t>
      </w:r>
      <w:r>
        <w:rPr>
          <w:lang w:val="en-US"/>
        </w:rPr>
        <w:t>PSD</w:t>
      </w:r>
      <w:r w:rsidRPr="006205C5">
        <w:t xml:space="preserve"> </w:t>
      </w:r>
      <w:r>
        <w:t>δοκιμά</w:t>
      </w:r>
      <w:r w:rsidR="00EF70E8">
        <w:t>στηκε</w:t>
      </w:r>
      <w:r>
        <w:t xml:space="preserve"> και δεύτερο</w:t>
      </w:r>
      <w:r w:rsidR="00EF70E8">
        <w:t>ς</w:t>
      </w:r>
      <w:r>
        <w:t xml:space="preserve"> τρόπο μέσω Μηχανικής Μάθησης.</w:t>
      </w:r>
      <w:r w:rsidR="00651961">
        <w:t xml:space="preserve"> </w:t>
      </w:r>
      <w:r w:rsidR="00CE29F5">
        <w:t xml:space="preserve">Χρησιμοποιήσαμε το </w:t>
      </w:r>
      <w:proofErr w:type="spellStart"/>
      <w:r w:rsidR="00CE29F5">
        <w:rPr>
          <w:lang w:val="en-US"/>
        </w:rPr>
        <w:t>MuseDataset</w:t>
      </w:r>
      <w:proofErr w:type="spellEnd"/>
      <w:r w:rsidR="00FD3183" w:rsidRPr="00FD3183">
        <w:t xml:space="preserve"> </w:t>
      </w:r>
      <w:r w:rsidR="00FD3183">
        <w:t xml:space="preserve">που </w:t>
      </w:r>
      <w:r w:rsidR="00651961">
        <w:t>αποτελείται</w:t>
      </w:r>
      <w:r w:rsidR="00456161">
        <w:t xml:space="preserve"> απ</w:t>
      </w:r>
      <w:r w:rsidR="007D2C0B">
        <w:t>ό</w:t>
      </w:r>
      <w:r w:rsidR="00456161">
        <w:t xml:space="preserve"> </w:t>
      </w:r>
      <w:r w:rsidR="00C66FFB">
        <w:t>τέσσερίς</w:t>
      </w:r>
      <w:r w:rsidR="00456161">
        <w:t xml:space="preserve"> στήλες</w:t>
      </w:r>
      <w:r w:rsidR="007D2C0B">
        <w:t>-</w:t>
      </w:r>
      <w:r w:rsidR="00180174">
        <w:t>χαρακτηριστικά</w:t>
      </w:r>
      <w:r w:rsidR="00541400">
        <w:t>,</w:t>
      </w:r>
      <w:r w:rsidR="00651961">
        <w:t xml:space="preserve"> </w:t>
      </w:r>
      <w:r w:rsidR="00541400">
        <w:t xml:space="preserve">τα </w:t>
      </w:r>
      <w:r w:rsidR="00C66FFB">
        <w:t>τέσσερα</w:t>
      </w:r>
      <w:r w:rsidR="00541400">
        <w:t xml:space="preserve"> </w:t>
      </w:r>
      <w:r w:rsidR="00456161">
        <w:t>κανάλι</w:t>
      </w:r>
      <w:r w:rsidR="00541400">
        <w:t>α,</w:t>
      </w:r>
      <w:r w:rsidR="00456161">
        <w:t xml:space="preserve"> </w:t>
      </w:r>
      <w:r w:rsidR="00541400">
        <w:t>που</w:t>
      </w:r>
      <w:r w:rsidR="00456161">
        <w:t xml:space="preserve"> απαρτίζονται από τιμές </w:t>
      </w:r>
      <w:r w:rsidR="00456161">
        <w:rPr>
          <w:lang w:val="en-US"/>
        </w:rPr>
        <w:t>mV</w:t>
      </w:r>
      <w:r w:rsidR="00456161" w:rsidRPr="00456161">
        <w:t xml:space="preserve"> / </w:t>
      </w:r>
      <w:r w:rsidR="00456161">
        <w:rPr>
          <w:lang w:val="en-US"/>
        </w:rPr>
        <w:t>s</w:t>
      </w:r>
      <w:r w:rsidR="00456161" w:rsidRPr="00456161">
        <w:t xml:space="preserve"> </w:t>
      </w:r>
      <w:r w:rsidR="00456161">
        <w:t xml:space="preserve">και </w:t>
      </w:r>
      <w:r w:rsidR="00C66FFB">
        <w:t>μία</w:t>
      </w:r>
      <w:r w:rsidR="00456161">
        <w:t xml:space="preserve"> στήλη κατηγορίας</w:t>
      </w:r>
      <w:r w:rsidR="00456161" w:rsidRPr="00456161">
        <w:t xml:space="preserve"> </w:t>
      </w:r>
      <w:r w:rsidR="00456161">
        <w:t xml:space="preserve">που παίρνει την τιμή </w:t>
      </w:r>
      <w:r w:rsidR="00C66FFB">
        <w:t>ένα</w:t>
      </w:r>
      <w:r w:rsidR="00180174" w:rsidRPr="00180174">
        <w:t xml:space="preserve"> </w:t>
      </w:r>
      <w:r w:rsidR="00456161">
        <w:t xml:space="preserve">(Συγκέντρωση) ή </w:t>
      </w:r>
      <w:r w:rsidR="00C66FFB">
        <w:t>μηδέν</w:t>
      </w:r>
      <w:r w:rsidR="00180174" w:rsidRPr="00180174">
        <w:t xml:space="preserve"> </w:t>
      </w:r>
      <w:r w:rsidR="00456161">
        <w:t>(Χαλάρωση).</w:t>
      </w:r>
      <w:r w:rsidR="00571E4F" w:rsidRPr="00571E4F">
        <w:t xml:space="preserve"> </w:t>
      </w:r>
      <w:r w:rsidR="00C5754F">
        <w:t xml:space="preserve">Να σημειωθεί ότι στο </w:t>
      </w:r>
      <w:r w:rsidR="00C5754F">
        <w:rPr>
          <w:lang w:val="en-US"/>
        </w:rPr>
        <w:t>dataset</w:t>
      </w:r>
      <w:r w:rsidR="00C5754F" w:rsidRPr="00C5754F">
        <w:t xml:space="preserve"> </w:t>
      </w:r>
      <w:r w:rsidR="00C5754F">
        <w:t>διαγράφηκε οποι</w:t>
      </w:r>
      <w:r w:rsidR="00FD3183">
        <w:t>ο</w:t>
      </w:r>
      <w:r w:rsidR="00C5754F">
        <w:t xml:space="preserve">δήποτε </w:t>
      </w:r>
      <w:r w:rsidR="00FD3183">
        <w:t>πρότυπο</w:t>
      </w:r>
      <w:r w:rsidR="00C5754F">
        <w:t xml:space="preserve"> </w:t>
      </w:r>
      <w:r w:rsidR="00C66FFB">
        <w:t>έχει</w:t>
      </w:r>
      <w:r w:rsidR="00C5754F">
        <w:t xml:space="preserve"> έστω και μία τιμή άνω των 100 ή κάτω -100</w:t>
      </w:r>
      <w:r w:rsidR="003E69A0">
        <w:t xml:space="preserve"> </w:t>
      </w:r>
      <w:r w:rsidR="00FD3183">
        <w:t>θεωρώντας την ως θόρυβο</w:t>
      </w:r>
      <w:r w:rsidR="00C5754F">
        <w:t>.</w:t>
      </w:r>
      <w:r w:rsidR="007D2C0B">
        <w:t xml:space="preserve"> </w:t>
      </w:r>
      <w:r w:rsidR="00BC6DFF">
        <w:t>Χρησιμοποιή</w:t>
      </w:r>
      <w:r w:rsidR="00FD3183">
        <w:t>σαμε</w:t>
      </w:r>
      <w:r w:rsidR="00BC6DFF">
        <w:t xml:space="preserve"> </w:t>
      </w:r>
      <w:r w:rsidR="007D2C0B">
        <w:t xml:space="preserve">τα </w:t>
      </w:r>
      <w:r w:rsidR="00C66FFB">
        <w:t>πέντε</w:t>
      </w:r>
      <w:r w:rsidR="00C939C2">
        <w:t xml:space="preserve"> </w:t>
      </w:r>
      <w:r w:rsidR="00BC6DFF">
        <w:t xml:space="preserve">μοντέλα που προαναφέρθηκαν </w:t>
      </w:r>
      <w:r w:rsidR="00C939C2">
        <w:t xml:space="preserve">και </w:t>
      </w:r>
      <w:r w:rsidR="00FD3183">
        <w:t xml:space="preserve">τα αξιολογήσαμε </w:t>
      </w:r>
      <w:r w:rsidR="00C939C2">
        <w:t xml:space="preserve">με την τεχνική </w:t>
      </w:r>
      <w:r w:rsidR="00C939C2">
        <w:rPr>
          <w:lang w:val="en-US"/>
        </w:rPr>
        <w:t>k</w:t>
      </w:r>
      <w:r w:rsidR="00C939C2" w:rsidRPr="00C939C2">
        <w:t xml:space="preserve"> </w:t>
      </w:r>
      <w:r w:rsidR="00C939C2">
        <w:rPr>
          <w:lang w:val="en-US"/>
        </w:rPr>
        <w:t>cross</w:t>
      </w:r>
      <w:r w:rsidR="00C939C2" w:rsidRPr="00C939C2">
        <w:t xml:space="preserve"> </w:t>
      </w:r>
      <w:r w:rsidR="00C939C2">
        <w:rPr>
          <w:lang w:val="en-US"/>
        </w:rPr>
        <w:t>validation</w:t>
      </w:r>
      <w:r w:rsidR="00C939C2" w:rsidRPr="00C939C2">
        <w:t xml:space="preserve"> </w:t>
      </w:r>
      <w:r w:rsidR="00C939C2">
        <w:t xml:space="preserve">με </w:t>
      </w:r>
      <m:oMath>
        <m:r>
          <w:rPr>
            <w:rFonts w:ascii="Cambria Math" w:hAnsi="Cambria Math"/>
            <w:lang w:val="en-US"/>
          </w:rPr>
          <m:t>k</m:t>
        </m:r>
        <m:r>
          <w:rPr>
            <w:rFonts w:ascii="Cambria Math" w:hAnsi="Cambria Math"/>
          </w:rPr>
          <m:t>=10</m:t>
        </m:r>
      </m:oMath>
      <w:r w:rsidR="00C66FFB">
        <w:t>,</w:t>
      </w:r>
      <w:r w:rsidR="00C939C2">
        <w:t xml:space="preserve"> συνολικά</w:t>
      </w:r>
      <w:r w:rsidR="00835AB0" w:rsidRPr="00835AB0">
        <w:t xml:space="preserve"> </w:t>
      </w:r>
      <w:r w:rsidR="00C66FFB">
        <w:t>δέκα</w:t>
      </w:r>
      <w:r w:rsidR="00835AB0">
        <w:t xml:space="preserve"> φορές το καθέν</w:t>
      </w:r>
      <w:r w:rsidR="00C5754F">
        <w:t>α.</w:t>
      </w:r>
      <w:r w:rsidR="00C66FFB">
        <w:t xml:space="preserve"> </w:t>
      </w:r>
      <w:r w:rsidR="00CA38A8">
        <w:t>Τα αποτελέσματα</w:t>
      </w:r>
      <w:r w:rsidR="003E69A0">
        <w:t xml:space="preserve"> όπως αναφέρονται στην εικόνα</w:t>
      </w:r>
      <w:r w:rsidR="00FD3183">
        <w:t xml:space="preserve"> 17 </w:t>
      </w:r>
      <w:r w:rsidR="003E69A0">
        <w:t>δεν είναι ενθαρρυντικά</w:t>
      </w:r>
      <w:r w:rsidR="00556FD2">
        <w:t xml:space="preserve"> και αυτός θα είναι ένας από τους λόγους που θα επιλέξουμε την συσκευή </w:t>
      </w:r>
      <w:proofErr w:type="spellStart"/>
      <w:r w:rsidR="00556FD2">
        <w:rPr>
          <w:lang w:val="en-US"/>
        </w:rPr>
        <w:t>Mindwave</w:t>
      </w:r>
      <w:proofErr w:type="spellEnd"/>
      <w:r w:rsidR="00556FD2" w:rsidRPr="00556FD2">
        <w:t xml:space="preserve"> </w:t>
      </w:r>
      <w:r w:rsidR="00556FD2">
        <w:t xml:space="preserve">έναντι του </w:t>
      </w:r>
      <w:r w:rsidR="00556FD2">
        <w:rPr>
          <w:lang w:val="en-US"/>
        </w:rPr>
        <w:t>Muse</w:t>
      </w:r>
      <w:r w:rsidR="00CA38A8">
        <w:t>.</w:t>
      </w:r>
    </w:p>
    <w:p w14:paraId="5B0A9709" w14:textId="77777777" w:rsidR="003E69A0" w:rsidRDefault="003E69A0" w:rsidP="003E69A0">
      <w:pPr>
        <w:pStyle w:val="a3"/>
        <w:keepNext/>
        <w:jc w:val="center"/>
      </w:pPr>
      <w:r>
        <w:rPr>
          <w:noProof/>
        </w:rPr>
        <w:drawing>
          <wp:inline distT="0" distB="0" distL="0" distR="0" wp14:anchorId="0619B455" wp14:editId="2327E704">
            <wp:extent cx="3533775" cy="1076325"/>
            <wp:effectExtent l="0" t="0" r="9525" b="9525"/>
            <wp:docPr id="156124386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3864" name="Picture 1" descr="A computer screen with white text&#10;&#10;Description automatically generated"/>
                    <pic:cNvPicPr/>
                  </pic:nvPicPr>
                  <pic:blipFill>
                    <a:blip r:embed="rId53"/>
                    <a:stretch>
                      <a:fillRect/>
                    </a:stretch>
                  </pic:blipFill>
                  <pic:spPr>
                    <a:xfrm>
                      <a:off x="0" y="0"/>
                      <a:ext cx="3533775" cy="1076325"/>
                    </a:xfrm>
                    <a:prstGeom prst="rect">
                      <a:avLst/>
                    </a:prstGeom>
                  </pic:spPr>
                </pic:pic>
              </a:graphicData>
            </a:graphic>
          </wp:inline>
        </w:drawing>
      </w:r>
    </w:p>
    <w:p w14:paraId="02431CC3" w14:textId="6F2DF09F" w:rsidR="003E69A0" w:rsidRDefault="003E69A0" w:rsidP="003E69A0">
      <w:pPr>
        <w:pStyle w:val="a8"/>
        <w:jc w:val="center"/>
      </w:pPr>
      <w:bookmarkStart w:id="118" w:name="_Toc146817997"/>
      <w:bookmarkStart w:id="119" w:name="_Toc146888561"/>
      <w:bookmarkStart w:id="120" w:name="_Toc146901709"/>
      <w:r>
        <w:t xml:space="preserve">Εικόνα </w:t>
      </w:r>
      <w:fldSimple w:instr=" SEQ Εικόνα \* ARABIC ">
        <w:r w:rsidR="001B7BF9">
          <w:rPr>
            <w:noProof/>
          </w:rPr>
          <w:t>22</w:t>
        </w:r>
      </w:fldSimple>
      <w:r>
        <w:t>: Αποτελέσματα κατηγοριοποίησης Muse</w:t>
      </w:r>
      <w:bookmarkEnd w:id="118"/>
      <w:bookmarkEnd w:id="119"/>
      <w:bookmarkEnd w:id="120"/>
    </w:p>
    <w:p w14:paraId="3EC51092" w14:textId="061260A7" w:rsidR="003E69A0" w:rsidRPr="00D70363" w:rsidRDefault="003E69A0" w:rsidP="003E69A0">
      <w:pPr>
        <w:pStyle w:val="a3"/>
      </w:pPr>
      <w:r>
        <w:t xml:space="preserve"> </w:t>
      </w:r>
    </w:p>
    <w:p w14:paraId="662C41B5" w14:textId="4AE1A4AE" w:rsidR="001D53DA" w:rsidRPr="00CD7FC9" w:rsidRDefault="00D70363" w:rsidP="00D70363">
      <w:pPr>
        <w:pStyle w:val="a6"/>
        <w:rPr>
          <w:rFonts w:eastAsia="Arial Unicode MS" w:cs="Arial Unicode MS"/>
        </w:rPr>
      </w:pPr>
      <w:bookmarkStart w:id="121" w:name="_Toc146888562"/>
      <w:r>
        <w:rPr>
          <w:rFonts w:eastAsia="Arial Unicode MS" w:cs="Arial Unicode MS"/>
        </w:rPr>
        <w:t>4.4</w:t>
      </w:r>
      <w:r w:rsidRPr="00B96343">
        <w:rPr>
          <w:rFonts w:eastAsia="Arial Unicode MS" w:cs="Arial Unicode MS"/>
        </w:rPr>
        <w:t xml:space="preserve"> </w:t>
      </w:r>
      <w:r>
        <w:rPr>
          <w:rFonts w:eastAsia="Arial Unicode MS" w:cs="Arial Unicode MS"/>
          <w:lang w:val="en-US"/>
        </w:rPr>
        <w:t>E</w:t>
      </w:r>
      <w:proofErr w:type="spellStart"/>
      <w:r>
        <w:rPr>
          <w:rFonts w:eastAsia="Arial Unicode MS" w:cs="Arial Unicode MS"/>
        </w:rPr>
        <w:t>πεξεργασία</w:t>
      </w:r>
      <w:proofErr w:type="spellEnd"/>
      <w:r>
        <w:rPr>
          <w:rFonts w:eastAsia="Arial Unicode MS" w:cs="Arial Unicode MS"/>
        </w:rPr>
        <w:t xml:space="preserve"> </w:t>
      </w:r>
      <w:r w:rsidR="00FE577E">
        <w:rPr>
          <w:rFonts w:eastAsia="Arial Unicode MS" w:cs="Arial Unicode MS"/>
        </w:rPr>
        <w:t>δεδομένων</w:t>
      </w:r>
      <w:r>
        <w:rPr>
          <w:rFonts w:eastAsia="Arial Unicode MS" w:cs="Arial Unicode MS"/>
        </w:rPr>
        <w:t xml:space="preserve"> </w:t>
      </w:r>
      <w:proofErr w:type="spellStart"/>
      <w:r>
        <w:rPr>
          <w:rFonts w:eastAsia="Arial Unicode MS" w:cs="Arial Unicode MS"/>
          <w:lang w:val="en-US"/>
        </w:rPr>
        <w:t>Mindwave</w:t>
      </w:r>
      <w:bookmarkEnd w:id="121"/>
      <w:proofErr w:type="spellEnd"/>
    </w:p>
    <w:p w14:paraId="4360D89C" w14:textId="51F67707" w:rsidR="006E7819" w:rsidRDefault="00FE577E" w:rsidP="00423349">
      <w:pPr>
        <w:pStyle w:val="a3"/>
      </w:pPr>
      <w:r>
        <w:t xml:space="preserve">Ο </w:t>
      </w:r>
      <w:proofErr w:type="spellStart"/>
      <w:r>
        <w:t>εγκεφαλογράφος</w:t>
      </w:r>
      <w:proofErr w:type="spellEnd"/>
      <w:r w:rsidR="00D70363">
        <w:t xml:space="preserve"> </w:t>
      </w:r>
      <w:proofErr w:type="spellStart"/>
      <w:r w:rsidR="00D70363">
        <w:rPr>
          <w:lang w:val="en-US"/>
        </w:rPr>
        <w:t>Mindwave</w:t>
      </w:r>
      <w:proofErr w:type="spellEnd"/>
      <w:r w:rsidR="00D70363" w:rsidRPr="00D70363">
        <w:t xml:space="preserve"> </w:t>
      </w:r>
      <w:r>
        <w:t xml:space="preserve">σε αντίθεση με τον εγκεφαλογράφο </w:t>
      </w:r>
      <w:r>
        <w:rPr>
          <w:lang w:val="en-US"/>
        </w:rPr>
        <w:t>Muse</w:t>
      </w:r>
      <w:r w:rsidRPr="00FE577E">
        <w:t xml:space="preserve"> </w:t>
      </w:r>
      <w:r>
        <w:t>μας δίνει κατευθείαν ποσοστό συγκέντρωσης</w:t>
      </w:r>
      <w:r w:rsidR="00FD3183">
        <w:t xml:space="preserve"> (</w:t>
      </w:r>
      <w:r w:rsidR="00FD3183" w:rsidRPr="003E135A">
        <w:rPr>
          <w:b/>
          <w:bCs/>
          <w:lang w:val="en-US"/>
        </w:rPr>
        <w:t>attention</w:t>
      </w:r>
      <w:r w:rsidR="00FD3183" w:rsidRPr="003E135A">
        <w:t>)</w:t>
      </w:r>
      <w:r>
        <w:t>. Έγιναν συγκρίσεις</w:t>
      </w:r>
      <w:r w:rsidR="00601492">
        <w:t xml:space="preserve"> στα ποσοστά όταν το άτομο </w:t>
      </w:r>
      <w:r w:rsidR="00772DFA">
        <w:t>ήταν συγκεντρωμένο</w:t>
      </w:r>
      <w:r w:rsidR="00601492">
        <w:t xml:space="preserve"> και όταν ήταν χαλαρό οι οποίες αναφέρονται στο κεφάλαιο 5.</w:t>
      </w:r>
      <w:r w:rsidR="009A4EA7">
        <w:t xml:space="preserve"> </w:t>
      </w:r>
      <w:r w:rsidR="00710485">
        <w:t>Όπως προαναφέρθηκε</w:t>
      </w:r>
      <w:r w:rsidR="00FD3183">
        <w:t>,</w:t>
      </w:r>
      <w:r w:rsidR="00710485">
        <w:t xml:space="preserve"> </w:t>
      </w:r>
      <w:r w:rsidR="003E135A">
        <w:t>διαθέτουμε και άλλες τιμές εκτός από τη συγκέντρωσ</w:t>
      </w:r>
      <w:r w:rsidR="00FD3183">
        <w:t>η</w:t>
      </w:r>
      <w:r w:rsidR="003E135A">
        <w:t xml:space="preserve">, με αφορμή αυτές, χρησιμοποιήσαμε </w:t>
      </w:r>
      <w:r w:rsidR="000218BC">
        <w:t>και</w:t>
      </w:r>
      <w:r w:rsidR="003E135A">
        <w:t xml:space="preserve"> δεύτερο τρόπο επεξεργασίας</w:t>
      </w:r>
      <w:r w:rsidR="001D53DA">
        <w:t>,</w:t>
      </w:r>
      <w:r w:rsidR="003E135A">
        <w:t xml:space="preserve"> </w:t>
      </w:r>
      <w:r w:rsidR="00FD3183">
        <w:t xml:space="preserve">όπως και στο </w:t>
      </w:r>
      <w:r w:rsidR="00FD3183">
        <w:rPr>
          <w:lang w:val="en-US"/>
        </w:rPr>
        <w:t>Muse</w:t>
      </w:r>
      <w:r w:rsidR="00FD3183" w:rsidRPr="00FD3183">
        <w:t xml:space="preserve"> </w:t>
      </w:r>
      <w:r w:rsidR="006E7819">
        <w:t>με μηχανική μάθηση.</w:t>
      </w:r>
    </w:p>
    <w:p w14:paraId="5926840E" w14:textId="77777777" w:rsidR="00FD3183" w:rsidRDefault="00FD3183" w:rsidP="00423349">
      <w:pPr>
        <w:pStyle w:val="a3"/>
      </w:pPr>
    </w:p>
    <w:p w14:paraId="739513B6" w14:textId="0C8804A2" w:rsidR="006E7819" w:rsidRDefault="006E7819" w:rsidP="00423349">
      <w:pPr>
        <w:pStyle w:val="a3"/>
      </w:pPr>
      <w:r>
        <w:lastRenderedPageBreak/>
        <w:t>Η διαδικασία είναι η εξής:</w:t>
      </w:r>
    </w:p>
    <w:p w14:paraId="03873250" w14:textId="71F6547D" w:rsidR="006E7819" w:rsidRDefault="006E7819" w:rsidP="006E7819">
      <w:pPr>
        <w:pStyle w:val="a3"/>
        <w:numPr>
          <w:ilvl w:val="0"/>
          <w:numId w:val="14"/>
        </w:numPr>
      </w:pPr>
      <w:r>
        <w:t>Χρησιμοποιή</w:t>
      </w:r>
      <w:r w:rsidR="00FA6426">
        <w:t>θηκε</w:t>
      </w:r>
      <w:r>
        <w:t xml:space="preserve"> Γραμμικό Παλινδρομικό μοντέλο</w:t>
      </w:r>
      <w:r w:rsidRPr="006E7819">
        <w:t xml:space="preserve"> </w:t>
      </w:r>
      <w:r>
        <w:t>(</w:t>
      </w:r>
      <w:r w:rsidRPr="001D53DA">
        <w:rPr>
          <w:b/>
          <w:bCs/>
          <w:lang w:val="en-US"/>
        </w:rPr>
        <w:t>Linear</w:t>
      </w:r>
      <w:r w:rsidRPr="001D53DA">
        <w:rPr>
          <w:b/>
          <w:bCs/>
        </w:rPr>
        <w:t xml:space="preserve"> </w:t>
      </w:r>
      <w:r w:rsidRPr="001D53DA">
        <w:rPr>
          <w:b/>
          <w:bCs/>
          <w:lang w:val="en-US"/>
        </w:rPr>
        <w:t>Regression</w:t>
      </w:r>
      <w:r w:rsidRPr="001D53DA">
        <w:rPr>
          <w:b/>
          <w:bCs/>
        </w:rPr>
        <w:t xml:space="preserve"> </w:t>
      </w:r>
      <w:r w:rsidRPr="001D53DA">
        <w:rPr>
          <w:b/>
          <w:bCs/>
          <w:lang w:val="en-US"/>
        </w:rPr>
        <w:t>model</w:t>
      </w:r>
      <w:r w:rsidRPr="006E7819">
        <w:t>)</w:t>
      </w:r>
      <w:r>
        <w:t xml:space="preserve"> ώστε να βρεθούν οι συντελεστές συσχέτισης των δεδομένων.</w:t>
      </w:r>
    </w:p>
    <w:p w14:paraId="2E646196" w14:textId="77777777" w:rsidR="000218BC" w:rsidRDefault="00F73C16" w:rsidP="000218BC">
      <w:pPr>
        <w:pStyle w:val="a3"/>
        <w:keepNext/>
        <w:ind w:left="720"/>
        <w:jc w:val="center"/>
      </w:pPr>
      <w:r>
        <w:rPr>
          <w:noProof/>
        </w:rPr>
        <w:drawing>
          <wp:inline distT="0" distB="0" distL="0" distR="0" wp14:anchorId="782CCABD" wp14:editId="79B81A8B">
            <wp:extent cx="3440430" cy="2112264"/>
            <wp:effectExtent l="0" t="0" r="7620" b="2540"/>
            <wp:docPr id="4901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057" name=""/>
                    <pic:cNvPicPr/>
                  </pic:nvPicPr>
                  <pic:blipFill>
                    <a:blip r:embed="rId54"/>
                    <a:stretch>
                      <a:fillRect/>
                    </a:stretch>
                  </pic:blipFill>
                  <pic:spPr>
                    <a:xfrm>
                      <a:off x="0" y="0"/>
                      <a:ext cx="3443157" cy="2113938"/>
                    </a:xfrm>
                    <a:prstGeom prst="rect">
                      <a:avLst/>
                    </a:prstGeom>
                  </pic:spPr>
                </pic:pic>
              </a:graphicData>
            </a:graphic>
          </wp:inline>
        </w:drawing>
      </w:r>
    </w:p>
    <w:p w14:paraId="71B7F20D" w14:textId="5AF0E22B" w:rsidR="00F73C16" w:rsidRDefault="000218BC" w:rsidP="000218BC">
      <w:pPr>
        <w:pStyle w:val="a8"/>
        <w:jc w:val="center"/>
      </w:pPr>
      <w:bookmarkStart w:id="122" w:name="_Toc146817998"/>
      <w:bookmarkStart w:id="123" w:name="_Toc146888563"/>
      <w:bookmarkStart w:id="124" w:name="_Toc146901710"/>
      <w:r>
        <w:t xml:space="preserve">Εικόνα </w:t>
      </w:r>
      <w:fldSimple w:instr=" SEQ Εικόνα \* ARABIC ">
        <w:r w:rsidR="001B7BF9">
          <w:rPr>
            <w:noProof/>
          </w:rPr>
          <w:t>23</w:t>
        </w:r>
      </w:fldSimple>
      <w:r>
        <w:t>: Συντελεστές συσχέτισης</w:t>
      </w:r>
      <w:bookmarkEnd w:id="122"/>
      <w:bookmarkEnd w:id="123"/>
      <w:bookmarkEnd w:id="124"/>
    </w:p>
    <w:p w14:paraId="3C6B05CF" w14:textId="045B6EE5" w:rsidR="000218BC" w:rsidRPr="00FD3183" w:rsidRDefault="000218BC" w:rsidP="000218BC">
      <w:pPr>
        <w:pStyle w:val="a3"/>
      </w:pPr>
    </w:p>
    <w:p w14:paraId="6E90A590" w14:textId="3CB35948" w:rsidR="00E70CAA" w:rsidRDefault="00E70CAA" w:rsidP="006E7819">
      <w:pPr>
        <w:pStyle w:val="a3"/>
        <w:numPr>
          <w:ilvl w:val="0"/>
          <w:numId w:val="14"/>
        </w:numPr>
      </w:pPr>
      <w:r>
        <w:t>Αφαιρέ</w:t>
      </w:r>
      <w:r w:rsidR="00FA6426">
        <w:t>θηκαν</w:t>
      </w:r>
      <w:r>
        <w:t xml:space="preserve"> τα χαρακτηριστικά με συντελεστή μικρότερο</w:t>
      </w:r>
      <w:r w:rsidR="001D53DA">
        <w:t xml:space="preserve"> της τάξης</w:t>
      </w:r>
      <w:r>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oMath>
      <w:r w:rsidR="004A6ED5">
        <w:t xml:space="preserve">με εξαίρεση την τιμή </w:t>
      </w:r>
      <w:r w:rsidR="004A6ED5" w:rsidRPr="004A6ED5">
        <w:t>“</w:t>
      </w:r>
      <w:r w:rsidR="004A6ED5">
        <w:rPr>
          <w:lang w:val="en-US"/>
        </w:rPr>
        <w:t>raw</w:t>
      </w:r>
      <w:r w:rsidR="004A6ED5" w:rsidRPr="004A6ED5">
        <w:t>_</w:t>
      </w:r>
      <w:r w:rsidR="004A6ED5">
        <w:rPr>
          <w:lang w:val="en-US"/>
        </w:rPr>
        <w:t>value</w:t>
      </w:r>
      <w:r w:rsidR="004A6ED5" w:rsidRPr="004A6ED5">
        <w:t>”</w:t>
      </w:r>
      <w:r w:rsidR="004A6ED5">
        <w:t xml:space="preserve"> η οποία ανανεώνεται 128 φορές το δευτερόλεπτο</w:t>
      </w:r>
      <w:r w:rsidR="00FA6426">
        <w:t xml:space="preserve">. </w:t>
      </w:r>
      <w:r w:rsidR="009E16DE">
        <w:t xml:space="preserve">Ο λόγος που κρατήσαμε την τιμή </w:t>
      </w:r>
      <w:r w:rsidR="009E16DE">
        <w:rPr>
          <w:lang w:val="en-US"/>
        </w:rPr>
        <w:t>raw</w:t>
      </w:r>
      <w:r w:rsidR="009E16DE" w:rsidRPr="00FC3EBB">
        <w:t xml:space="preserve"> </w:t>
      </w:r>
      <w:r w:rsidR="009E16DE">
        <w:rPr>
          <w:lang w:val="en-US"/>
        </w:rPr>
        <w:t>value</w:t>
      </w:r>
      <w:r w:rsidR="009E16DE" w:rsidRPr="00FC3EBB">
        <w:t xml:space="preserve"> </w:t>
      </w:r>
      <w:r w:rsidR="009E16DE">
        <w:t>είναι επειδή χωρίς αυτή το ποσοστό συγκέντρωσης σε ένα δεύτερο θα ήταν 0 ή 100</w:t>
      </w:r>
      <w:r w:rsidR="00740747">
        <w:t>.</w:t>
      </w:r>
    </w:p>
    <w:p w14:paraId="5361EC01" w14:textId="05864287" w:rsidR="006E7819" w:rsidRDefault="00E70CAA" w:rsidP="006E7819">
      <w:pPr>
        <w:pStyle w:val="a3"/>
        <w:numPr>
          <w:ilvl w:val="0"/>
          <w:numId w:val="14"/>
        </w:numPr>
      </w:pPr>
      <w:r>
        <w:t>Εκπαιδε</w:t>
      </w:r>
      <w:r w:rsidR="00FA6426">
        <w:t>ύτηκαν</w:t>
      </w:r>
      <w:r w:rsidR="00206665">
        <w:t xml:space="preserve"> και αξιολογ</w:t>
      </w:r>
      <w:r w:rsidR="00FA6426">
        <w:t>ήθηκαν</w:t>
      </w:r>
      <w:r>
        <w:t xml:space="preserve"> πέντε μοντέλα που προαναφέρθηκαν στο κεφάλαιο </w:t>
      </w:r>
      <w:r w:rsidRPr="004A6ED5">
        <w:rPr>
          <w:b/>
          <w:bCs/>
        </w:rPr>
        <w:t xml:space="preserve">4.1.3 </w:t>
      </w:r>
      <w:r>
        <w:t xml:space="preserve">χρησιμοποιώντας την τεχνική </w:t>
      </w:r>
      <w:r w:rsidRPr="00E70CAA">
        <w:rPr>
          <w:b/>
          <w:bCs/>
          <w:lang w:val="en-US"/>
        </w:rPr>
        <w:t>k</w:t>
      </w:r>
      <w:r w:rsidRPr="00E70CAA">
        <w:rPr>
          <w:b/>
          <w:bCs/>
        </w:rPr>
        <w:t>-</w:t>
      </w:r>
      <w:r w:rsidRPr="00E70CAA">
        <w:rPr>
          <w:b/>
          <w:bCs/>
          <w:lang w:val="en-US"/>
        </w:rPr>
        <w:t>cross</w:t>
      </w:r>
      <w:r w:rsidRPr="00E70CAA">
        <w:rPr>
          <w:b/>
          <w:bCs/>
        </w:rPr>
        <w:t xml:space="preserve"> </w:t>
      </w:r>
      <w:r w:rsidRPr="00E70CAA">
        <w:rPr>
          <w:b/>
          <w:bCs/>
          <w:lang w:val="en-US"/>
        </w:rPr>
        <w:t>validation</w:t>
      </w:r>
      <w:r w:rsidRPr="00E70CAA">
        <w:rPr>
          <w:b/>
          <w:bCs/>
        </w:rPr>
        <w:t xml:space="preserve"> </w:t>
      </w:r>
      <w:r>
        <w:t xml:space="preserve">με </w:t>
      </w:r>
      <m:oMath>
        <m:r>
          <w:rPr>
            <w:rFonts w:ascii="Cambria Math" w:hAnsi="Cambria Math"/>
          </w:rPr>
          <m:t>κ=10</m:t>
        </m:r>
      </m:oMath>
      <w:r w:rsidR="00206665">
        <w:t xml:space="preserve"> και επαναλαμβάνοντας τη διαδικασία δέκα φορές συνολικά </w:t>
      </w:r>
      <w:r w:rsidR="00206665" w:rsidRPr="00206665">
        <w:t xml:space="preserve">100 </w:t>
      </w:r>
      <w:r w:rsidR="00206665">
        <w:t>κατηγοριοποιήσεις.</w:t>
      </w:r>
    </w:p>
    <w:p w14:paraId="044781B1" w14:textId="464727EF" w:rsidR="00C86D4E" w:rsidRDefault="001D53DA" w:rsidP="001D53DA">
      <w:pPr>
        <w:pStyle w:val="a7"/>
      </w:pPr>
      <w:bookmarkStart w:id="125" w:name="_Toc146887512"/>
      <w:bookmarkStart w:id="126" w:name="_Toc146888564"/>
      <w:r>
        <w:t>4.4.1 Παραγωγή ποσοστού συγκέντρωσης με μοντέλο μηχανικής μάθησης</w:t>
      </w:r>
      <w:bookmarkEnd w:id="125"/>
      <w:bookmarkEnd w:id="126"/>
    </w:p>
    <w:p w14:paraId="3CA20822" w14:textId="67E60C31" w:rsidR="00C86D4E" w:rsidRPr="00C86D4E" w:rsidRDefault="00C86D4E" w:rsidP="00C86D4E">
      <w:pPr>
        <w:pStyle w:val="a3"/>
        <w:jc w:val="center"/>
      </w:pPr>
      <w:r>
        <w:t xml:space="preserve">Επιλέχθηκε το μοντέλο </w:t>
      </w:r>
      <w:proofErr w:type="spellStart"/>
      <w:r>
        <w:rPr>
          <w:lang w:val="en-US"/>
        </w:rPr>
        <w:t>RandomForest</w:t>
      </w:r>
      <w:proofErr w:type="spellEnd"/>
      <w:r w:rsidRPr="00C86D4E">
        <w:t xml:space="preserve"> </w:t>
      </w:r>
      <w:r>
        <w:t>λόγο της καλύτερη</w:t>
      </w:r>
      <w:r w:rsidR="00F4237B">
        <w:t>ς</w:t>
      </w:r>
      <w:r>
        <w:t xml:space="preserve"> ακρίβειας όπως φαίνεται και στην εικόνα </w:t>
      </w:r>
      <w:r w:rsidR="000037F3">
        <w:t>19</w:t>
      </w:r>
      <w:r w:rsidR="00F4237B">
        <w:t>.</w:t>
      </w:r>
    </w:p>
    <w:p w14:paraId="2D782930" w14:textId="77777777" w:rsidR="00C86D4E" w:rsidRDefault="00C86D4E" w:rsidP="00C86D4E">
      <w:pPr>
        <w:pStyle w:val="a3"/>
        <w:keepNext/>
        <w:jc w:val="center"/>
      </w:pPr>
      <w:r>
        <w:rPr>
          <w:noProof/>
        </w:rPr>
        <w:drawing>
          <wp:inline distT="0" distB="0" distL="0" distR="0" wp14:anchorId="51BA50D4" wp14:editId="2D3B0C0F">
            <wp:extent cx="2190750" cy="897848"/>
            <wp:effectExtent l="0" t="0" r="0" b="0"/>
            <wp:docPr id="16352833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83333" name="Picture 1" descr="A screenshot of a computer screen&#10;&#10;Description automatically generated"/>
                    <pic:cNvPicPr/>
                  </pic:nvPicPr>
                  <pic:blipFill>
                    <a:blip r:embed="rId55"/>
                    <a:stretch>
                      <a:fillRect/>
                    </a:stretch>
                  </pic:blipFill>
                  <pic:spPr>
                    <a:xfrm>
                      <a:off x="0" y="0"/>
                      <a:ext cx="2207810" cy="904840"/>
                    </a:xfrm>
                    <a:prstGeom prst="rect">
                      <a:avLst/>
                    </a:prstGeom>
                  </pic:spPr>
                </pic:pic>
              </a:graphicData>
            </a:graphic>
          </wp:inline>
        </w:drawing>
      </w:r>
    </w:p>
    <w:p w14:paraId="05EC1316" w14:textId="62F28306" w:rsidR="00C86D4E" w:rsidRDefault="00C86D4E" w:rsidP="00C86D4E">
      <w:pPr>
        <w:pStyle w:val="a8"/>
        <w:jc w:val="center"/>
      </w:pPr>
      <w:bookmarkStart w:id="127" w:name="_Toc146817999"/>
      <w:bookmarkStart w:id="128" w:name="_Toc146888565"/>
      <w:bookmarkStart w:id="129" w:name="_Toc146901711"/>
      <w:r>
        <w:t xml:space="preserve">Εικόνα </w:t>
      </w:r>
      <w:fldSimple w:instr=" SEQ Εικόνα \* ARABIC ">
        <w:r w:rsidR="001B7BF9">
          <w:rPr>
            <w:noProof/>
          </w:rPr>
          <w:t>24</w:t>
        </w:r>
      </w:fldSimple>
      <w:r>
        <w:t>: Αποτελέσματα κατηγοριοποίησης</w:t>
      </w:r>
      <w:bookmarkEnd w:id="127"/>
      <w:bookmarkEnd w:id="128"/>
      <w:bookmarkEnd w:id="129"/>
    </w:p>
    <w:p w14:paraId="104A9BC5" w14:textId="77777777" w:rsidR="00C86D4E" w:rsidRDefault="00C86D4E" w:rsidP="001D53DA">
      <w:pPr>
        <w:pStyle w:val="a3"/>
      </w:pPr>
    </w:p>
    <w:p w14:paraId="27491960" w14:textId="1127238A" w:rsidR="00D20B4D" w:rsidRDefault="001D53DA" w:rsidP="001D53DA">
      <w:pPr>
        <w:pStyle w:val="a3"/>
      </w:pPr>
      <w:r>
        <w:t>Αφού</w:t>
      </w:r>
      <w:r w:rsidR="00351B98">
        <w:t xml:space="preserve"> </w:t>
      </w:r>
      <w:proofErr w:type="spellStart"/>
      <w:r w:rsidR="00351B98">
        <w:t>αποθηκε</w:t>
      </w:r>
      <w:r w:rsidR="000F67FB">
        <w:t>υτηκε</w:t>
      </w:r>
      <w:proofErr w:type="spellEnd"/>
      <w:r w:rsidR="00351B98">
        <w:t xml:space="preserve"> </w:t>
      </w:r>
      <w:r>
        <w:t>το μοντέλο</w:t>
      </w:r>
      <w:r w:rsidR="00351B98">
        <w:t>,</w:t>
      </w:r>
      <w:r>
        <w:t xml:space="preserve"> το επόμενο </w:t>
      </w:r>
      <w:r w:rsidR="00C20C54">
        <w:t>βήμα</w:t>
      </w:r>
      <w:r>
        <w:t xml:space="preserve"> είναι να </w:t>
      </w:r>
      <w:r w:rsidR="000F67FB">
        <w:t>βρεθεί</w:t>
      </w:r>
      <w:r w:rsidR="00C20C54">
        <w:t xml:space="preserve"> </w:t>
      </w:r>
      <w:r w:rsidR="00351B98">
        <w:t>το ποσοστό συγκέντρωσης και</w:t>
      </w:r>
      <w:r w:rsidR="00C20C54">
        <w:t xml:space="preserve"> να</w:t>
      </w:r>
      <w:r w:rsidR="00351B98">
        <w:t xml:space="preserve"> </w:t>
      </w:r>
      <w:r w:rsidR="000F67FB">
        <w:t>καταγραφεί</w:t>
      </w:r>
      <w:r w:rsidR="00351B98">
        <w:t xml:space="preserve"> στο αρχείο </w:t>
      </w:r>
      <w:r w:rsidR="00351B98">
        <w:rPr>
          <w:lang w:val="en-US"/>
        </w:rPr>
        <w:t>data</w:t>
      </w:r>
      <w:r w:rsidR="00351B98" w:rsidRPr="00351B98">
        <w:t>.</w:t>
      </w:r>
      <w:r w:rsidR="00351B98">
        <w:rPr>
          <w:lang w:val="en-US"/>
        </w:rPr>
        <w:t>csv</w:t>
      </w:r>
      <w:r w:rsidR="00C20C54">
        <w:t>.</w:t>
      </w:r>
      <w:r w:rsidR="00C20C54" w:rsidRPr="00C20C54">
        <w:t xml:space="preserve"> </w:t>
      </w:r>
      <w:r w:rsidR="00C20C54">
        <w:t>Μετά την προ</w:t>
      </w:r>
      <w:r w:rsidR="006D5AA0">
        <w:t>-</w:t>
      </w:r>
      <w:r w:rsidR="00C20C54">
        <w:t>επεξεργασία</w:t>
      </w:r>
      <w:r w:rsidR="003B7317">
        <w:t>,</w:t>
      </w:r>
      <w:r w:rsidR="00C20C54">
        <w:t xml:space="preserve"> το </w:t>
      </w:r>
      <w:r w:rsidR="00C20C54">
        <w:rPr>
          <w:lang w:val="en-US"/>
        </w:rPr>
        <w:t>dataset</w:t>
      </w:r>
      <w:r w:rsidR="00C20C54" w:rsidRPr="00C20C54">
        <w:t xml:space="preserve"> </w:t>
      </w:r>
      <w:r w:rsidR="00C20C54">
        <w:t xml:space="preserve">έχει </w:t>
      </w:r>
      <w:r w:rsidR="003B7317">
        <w:t xml:space="preserve">τέσσερις </w:t>
      </w:r>
      <w:r w:rsidR="00C20C54">
        <w:t>στήλες</w:t>
      </w:r>
      <w:r w:rsidR="003B7317">
        <w:t>:</w:t>
      </w:r>
      <w:r w:rsidR="00C20C54">
        <w:t xml:space="preserve"> </w:t>
      </w:r>
      <w:r w:rsidR="00C20C54">
        <w:rPr>
          <w:lang w:val="en-US"/>
        </w:rPr>
        <w:t>Attention</w:t>
      </w:r>
      <w:r w:rsidR="00C20C54" w:rsidRPr="00C20C54">
        <w:t xml:space="preserve">, </w:t>
      </w:r>
      <w:r w:rsidR="00C20C54">
        <w:rPr>
          <w:lang w:val="en-US"/>
        </w:rPr>
        <w:t>Meditation</w:t>
      </w:r>
      <w:r w:rsidR="00C20C54" w:rsidRPr="00C20C54">
        <w:t>,</w:t>
      </w:r>
      <w:r w:rsidR="005252E5">
        <w:t xml:space="preserve"> </w:t>
      </w:r>
      <w:r w:rsidR="00C20C54">
        <w:rPr>
          <w:lang w:val="en-US"/>
        </w:rPr>
        <w:t>Raw</w:t>
      </w:r>
      <w:r w:rsidR="00C20C54" w:rsidRPr="00C20C54">
        <w:t xml:space="preserve"> </w:t>
      </w:r>
      <w:r w:rsidR="00C20C54">
        <w:rPr>
          <w:lang w:val="en-US"/>
        </w:rPr>
        <w:t>value</w:t>
      </w:r>
      <w:r w:rsidR="005252E5">
        <w:t xml:space="preserve"> και </w:t>
      </w:r>
      <w:r w:rsidR="005252E5">
        <w:rPr>
          <w:lang w:val="en-US"/>
        </w:rPr>
        <w:t>Class</w:t>
      </w:r>
      <w:r w:rsidR="003B7317">
        <w:t xml:space="preserve">. </w:t>
      </w:r>
      <w:r w:rsidR="005252E5">
        <w:t xml:space="preserve">Ο αλγόριθμος </w:t>
      </w:r>
      <w:r w:rsidR="00FC3EBB">
        <w:t>εκτελεί δομή επανάληψης όπου</w:t>
      </w:r>
      <w:r w:rsidR="00D20B4D" w:rsidRPr="00D20B4D">
        <w:t>:</w:t>
      </w:r>
    </w:p>
    <w:p w14:paraId="50F00E56" w14:textId="3D186FEF" w:rsidR="00D20B4D" w:rsidRDefault="00D20B4D" w:rsidP="00D20B4D">
      <w:pPr>
        <w:pStyle w:val="a3"/>
        <w:numPr>
          <w:ilvl w:val="0"/>
          <w:numId w:val="17"/>
        </w:numPr>
      </w:pPr>
      <w:r>
        <w:t>Γ</w:t>
      </w:r>
      <w:r w:rsidR="005252E5">
        <w:t xml:space="preserve">ια </w:t>
      </w:r>
      <w:r w:rsidR="00FC3EBB">
        <w:t xml:space="preserve">κάθε </w:t>
      </w:r>
      <w:r w:rsidR="005252E5">
        <w:t xml:space="preserve">δεύτερο αποθηκεύει τις απαντήσεις του μοντέλου (ένα ή μηδέν) </w:t>
      </w:r>
    </w:p>
    <w:p w14:paraId="7C883279" w14:textId="722DE31E" w:rsidR="00D20B4D" w:rsidRDefault="00D20B4D" w:rsidP="00D20B4D">
      <w:pPr>
        <w:pStyle w:val="a3"/>
        <w:numPr>
          <w:ilvl w:val="0"/>
          <w:numId w:val="17"/>
        </w:numPr>
      </w:pPr>
      <w:r>
        <w:lastRenderedPageBreak/>
        <w:t>Ε</w:t>
      </w:r>
      <w:r w:rsidR="005252E5">
        <w:t xml:space="preserve">κτελεί την πράξη: </w:t>
      </w:r>
      <m:oMath>
        <m:f>
          <m:fPr>
            <m:ctrlPr>
              <w:rPr>
                <w:rFonts w:ascii="Cambria Math" w:hAnsi="Cambria Math"/>
                <w:i/>
              </w:rPr>
            </m:ctrlPr>
          </m:fPr>
          <m:num>
            <m:r>
              <w:rPr>
                <w:rFonts w:ascii="Cambria Math" w:hAnsi="Cambria Math"/>
              </w:rPr>
              <m:t>sum(answers)</m:t>
            </m:r>
          </m:num>
          <m:den>
            <m:r>
              <w:rPr>
                <w:rFonts w:ascii="Cambria Math" w:hAnsi="Cambria Math"/>
              </w:rPr>
              <m:t>len(answers)</m:t>
            </m:r>
          </m:den>
        </m:f>
        <m:r>
          <w:rPr>
            <w:rFonts w:ascii="Cambria Math" w:hAnsi="Cambria Math"/>
          </w:rPr>
          <m:t>*100</m:t>
        </m:r>
      </m:oMath>
      <w:r w:rsidR="005252E5">
        <w:t xml:space="preserve">, </w:t>
      </w:r>
      <w:r w:rsidR="000F67FB">
        <w:t xml:space="preserve">το αποτέλεσμα της οποίας είναι </w:t>
      </w:r>
      <w:r w:rsidR="005252E5">
        <w:t>ποσοστό συγκέντρωσης</w:t>
      </w:r>
      <w:r w:rsidR="00FC3EBB">
        <w:t xml:space="preserve">, </w:t>
      </w:r>
    </w:p>
    <w:p w14:paraId="746A5D84" w14:textId="5119C8C8" w:rsidR="001D53DA" w:rsidRPr="00FC3EBB" w:rsidRDefault="00D20B4D" w:rsidP="00D20B4D">
      <w:pPr>
        <w:pStyle w:val="a3"/>
        <w:numPr>
          <w:ilvl w:val="0"/>
          <w:numId w:val="17"/>
        </w:numPr>
      </w:pPr>
      <w:r>
        <w:t>Έ</w:t>
      </w:r>
      <w:r w:rsidR="00FC3EBB">
        <w:t xml:space="preserve">πειτα εκτελεί μία άπειρη δομή επανάληψης στην οποία προσπαθεί να ενημερώσει το αρχείο και όταν το ενημερώσει σταματάει </w:t>
      </w:r>
      <w:r w:rsidR="000037F3">
        <w:t>τ</w:t>
      </w:r>
      <w:r w:rsidR="00FC3EBB">
        <w:t>η</w:t>
      </w:r>
      <w:r w:rsidR="000037F3">
        <w:t>ν</w:t>
      </w:r>
      <w:r w:rsidR="00FC3EBB">
        <w:t xml:space="preserve"> επανάληψη</w:t>
      </w:r>
      <w:r w:rsidR="009E16DE">
        <w:t>.</w:t>
      </w:r>
    </w:p>
    <w:p w14:paraId="66C36944" w14:textId="36A69FD5" w:rsidR="00FD3926" w:rsidRDefault="003F534E" w:rsidP="00A53806">
      <w:pPr>
        <w:pStyle w:val="a4"/>
      </w:pPr>
      <w:bookmarkStart w:id="130" w:name="_Toc146888566"/>
      <w:r>
        <w:t>Κεφάλαιο</w:t>
      </w:r>
      <w:r w:rsidR="009717E1">
        <w:t xml:space="preserve"> 5: </w:t>
      </w:r>
      <w:r w:rsidR="009E16DE">
        <w:t>Αποτελέσματα</w:t>
      </w:r>
      <w:bookmarkEnd w:id="130"/>
      <w:r w:rsidR="009717E1">
        <w:t xml:space="preserve"> </w:t>
      </w:r>
    </w:p>
    <w:p w14:paraId="2B41BE66" w14:textId="77777777" w:rsidR="00E36624" w:rsidRDefault="00E36624" w:rsidP="00E36624">
      <w:pPr>
        <w:pStyle w:val="a3"/>
      </w:pPr>
    </w:p>
    <w:p w14:paraId="14321F75" w14:textId="175847B3" w:rsidR="00E36624" w:rsidRPr="003E69A0" w:rsidRDefault="00E36624" w:rsidP="00E36624">
      <w:pPr>
        <w:pStyle w:val="a6"/>
      </w:pPr>
      <w:bookmarkStart w:id="131" w:name="_Toc146888567"/>
      <w:r>
        <w:rPr>
          <w:rFonts w:eastAsia="Arial Unicode MS" w:cs="Arial Unicode MS"/>
        </w:rPr>
        <w:t>5.1</w:t>
      </w:r>
      <w:r w:rsidRPr="00B96343">
        <w:rPr>
          <w:rFonts w:eastAsia="Arial Unicode MS" w:cs="Arial Unicode MS"/>
        </w:rPr>
        <w:t xml:space="preserve"> </w:t>
      </w:r>
      <w:r w:rsidR="009E16DE">
        <w:rPr>
          <w:rFonts w:eastAsia="Arial Unicode MS" w:cs="Arial Unicode MS"/>
        </w:rPr>
        <w:t xml:space="preserve">Αποτελέσματα </w:t>
      </w:r>
      <w:r w:rsidR="009E16DE">
        <w:rPr>
          <w:rFonts w:eastAsia="Arial Unicode MS" w:cs="Arial Unicode MS"/>
          <w:lang w:val="en-US"/>
        </w:rPr>
        <w:t>Muse</w:t>
      </w:r>
      <w:bookmarkEnd w:id="131"/>
    </w:p>
    <w:p w14:paraId="763D48A7" w14:textId="355A6382" w:rsidR="00E36624" w:rsidRDefault="00556FD2" w:rsidP="009E16DE">
      <w:pPr>
        <w:pStyle w:val="a3"/>
      </w:pPr>
      <w:r>
        <w:t>Όπως προαναφέρθηκε τα αποτελέσματα των μοντέλων</w:t>
      </w:r>
      <w:r w:rsidR="00517E9A" w:rsidRPr="00517E9A">
        <w:t xml:space="preserve"> </w:t>
      </w:r>
      <w:r w:rsidR="00517E9A">
        <w:t>μηχανικής μάθησης</w:t>
      </w:r>
      <w:r>
        <w:t xml:space="preserve"> δεν ήταν ενθαρρυντικά</w:t>
      </w:r>
      <w:r w:rsidR="000037F3">
        <w:t xml:space="preserve"> </w:t>
      </w:r>
      <w:r>
        <w:t>, παρακάτω</w:t>
      </w:r>
      <w:r w:rsidR="00517E9A">
        <w:t xml:space="preserve"> όμως </w:t>
      </w:r>
      <w:r w:rsidR="000F67FB">
        <w:t>φαίνονται οι</w:t>
      </w:r>
      <w:r w:rsidR="00517E9A">
        <w:t xml:space="preserve"> γραφικές παραστάσεις</w:t>
      </w:r>
      <w:r>
        <w:t xml:space="preserve"> </w:t>
      </w:r>
      <w:r w:rsidR="00517E9A">
        <w:t xml:space="preserve">συγκέντρωσης και χαλάρωσης </w:t>
      </w:r>
      <w:r w:rsidR="000037F3">
        <w:t>δέκα</w:t>
      </w:r>
      <w:r w:rsidR="00517E9A">
        <w:t xml:space="preserve"> ατόμων μέσω </w:t>
      </w:r>
      <w:r w:rsidR="00517E9A" w:rsidRPr="00517E9A">
        <w:rPr>
          <w:b/>
          <w:bCs/>
          <w:lang w:val="en-US"/>
        </w:rPr>
        <w:t>PSD</w:t>
      </w:r>
      <w:r>
        <w:t>.</w:t>
      </w:r>
    </w:p>
    <w:p w14:paraId="4167F8CC" w14:textId="77777777" w:rsidR="00A02FCB" w:rsidRDefault="00F04799" w:rsidP="00A02FCB">
      <w:pPr>
        <w:pStyle w:val="a3"/>
        <w:keepNext/>
        <w:jc w:val="center"/>
      </w:pPr>
      <w:r>
        <w:rPr>
          <w:noProof/>
        </w:rPr>
        <w:drawing>
          <wp:inline distT="0" distB="0" distL="0" distR="0" wp14:anchorId="6802B0BC" wp14:editId="3F6A926C">
            <wp:extent cx="5417270" cy="2070119"/>
            <wp:effectExtent l="0" t="0" r="0" b="6350"/>
            <wp:docPr id="770973614"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3614" name="Picture 1" descr="A graph of different sizes and colors&#10;&#10;Description automatically generated with medium confidence"/>
                    <pic:cNvPicPr/>
                  </pic:nvPicPr>
                  <pic:blipFill>
                    <a:blip r:embed="rId56"/>
                    <a:stretch>
                      <a:fillRect/>
                    </a:stretch>
                  </pic:blipFill>
                  <pic:spPr>
                    <a:xfrm>
                      <a:off x="0" y="0"/>
                      <a:ext cx="5435277" cy="2077000"/>
                    </a:xfrm>
                    <a:prstGeom prst="rect">
                      <a:avLst/>
                    </a:prstGeom>
                  </pic:spPr>
                </pic:pic>
              </a:graphicData>
            </a:graphic>
          </wp:inline>
        </w:drawing>
      </w:r>
    </w:p>
    <w:p w14:paraId="1DED7117" w14:textId="7EEFD05B" w:rsidR="00517E9A" w:rsidRDefault="00A02FCB" w:rsidP="00467250">
      <w:pPr>
        <w:pStyle w:val="a8"/>
        <w:jc w:val="center"/>
      </w:pPr>
      <w:bookmarkStart w:id="132" w:name="_Toc146888568"/>
      <w:bookmarkStart w:id="133" w:name="_Toc146901712"/>
      <w:r>
        <w:t xml:space="preserve">Εικόνα </w:t>
      </w:r>
      <w:fldSimple w:instr=" SEQ Εικόνα \* ARABIC ">
        <w:r w:rsidR="001B7BF9">
          <w:rPr>
            <w:noProof/>
          </w:rPr>
          <w:t>25</w:t>
        </w:r>
      </w:fldSimple>
      <w:r>
        <w:t>:</w:t>
      </w:r>
      <w:r w:rsidR="000037F3">
        <w:t xml:space="preserve"> </w:t>
      </w:r>
      <w:r>
        <w:t xml:space="preserve">Μετρήσεις </w:t>
      </w:r>
      <w:r w:rsidR="000037F3">
        <w:t xml:space="preserve">του </w:t>
      </w:r>
      <w:r>
        <w:t>πρώτου εθελοντή</w:t>
      </w:r>
      <w:bookmarkEnd w:id="132"/>
      <w:bookmarkEnd w:id="133"/>
    </w:p>
    <w:p w14:paraId="13FB21CF" w14:textId="77777777" w:rsidR="00602E24" w:rsidRDefault="00F04799" w:rsidP="00602E24">
      <w:pPr>
        <w:pStyle w:val="a3"/>
        <w:keepNext/>
        <w:jc w:val="center"/>
      </w:pPr>
      <w:r>
        <w:rPr>
          <w:noProof/>
        </w:rPr>
        <w:lastRenderedPageBreak/>
        <w:drawing>
          <wp:inline distT="0" distB="0" distL="0" distR="0" wp14:anchorId="68CA068F" wp14:editId="385E21AA">
            <wp:extent cx="5422859" cy="2172970"/>
            <wp:effectExtent l="0" t="0" r="6985" b="0"/>
            <wp:docPr id="154785585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5857" name="Picture 1" descr="A graph of different colored lines&#10;&#10;Description automatically generated"/>
                    <pic:cNvPicPr/>
                  </pic:nvPicPr>
                  <pic:blipFill>
                    <a:blip r:embed="rId57"/>
                    <a:stretch>
                      <a:fillRect/>
                    </a:stretch>
                  </pic:blipFill>
                  <pic:spPr>
                    <a:xfrm>
                      <a:off x="0" y="0"/>
                      <a:ext cx="5435878" cy="2178187"/>
                    </a:xfrm>
                    <a:prstGeom prst="rect">
                      <a:avLst/>
                    </a:prstGeom>
                  </pic:spPr>
                </pic:pic>
              </a:graphicData>
            </a:graphic>
          </wp:inline>
        </w:drawing>
      </w:r>
    </w:p>
    <w:p w14:paraId="3FF6D1CC" w14:textId="4FE38958" w:rsidR="00467250" w:rsidRDefault="00602E24" w:rsidP="00602E24">
      <w:pPr>
        <w:pStyle w:val="a8"/>
        <w:jc w:val="center"/>
      </w:pPr>
      <w:bookmarkStart w:id="134" w:name="_Toc146818000"/>
      <w:bookmarkStart w:id="135" w:name="_Toc146888569"/>
      <w:bookmarkStart w:id="136" w:name="_Toc146901713"/>
      <w:r>
        <w:t xml:space="preserve">Εικόνα </w:t>
      </w:r>
      <w:fldSimple w:instr=" SEQ Εικόνα \* ARABIC ">
        <w:r w:rsidR="001B7BF9">
          <w:rPr>
            <w:noProof/>
          </w:rPr>
          <w:t>26</w:t>
        </w:r>
      </w:fldSimple>
      <w:r>
        <w:t>:Μετρήσεις δεύτερου εθελοντη</w:t>
      </w:r>
      <w:bookmarkEnd w:id="134"/>
      <w:bookmarkEnd w:id="135"/>
      <w:bookmarkEnd w:id="136"/>
    </w:p>
    <w:p w14:paraId="0BF977B6" w14:textId="77777777" w:rsidR="00602E24" w:rsidRDefault="00602E24" w:rsidP="00602E24">
      <w:pPr>
        <w:pStyle w:val="a3"/>
      </w:pPr>
    </w:p>
    <w:p w14:paraId="57E9D8D0" w14:textId="77777777" w:rsidR="00602E24" w:rsidRDefault="00F04799" w:rsidP="00602E24">
      <w:pPr>
        <w:pStyle w:val="a3"/>
        <w:keepNext/>
        <w:jc w:val="center"/>
      </w:pPr>
      <w:r>
        <w:rPr>
          <w:noProof/>
        </w:rPr>
        <w:drawing>
          <wp:inline distT="0" distB="0" distL="0" distR="0" wp14:anchorId="155F6F01" wp14:editId="59D4F882">
            <wp:extent cx="5809353" cy="2283235"/>
            <wp:effectExtent l="0" t="0" r="1270" b="3175"/>
            <wp:docPr id="1049962724" name="Picture 1" descr="A graph of different colo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62724" name="Picture 1" descr="A graph of different colors and numbers&#10;&#10;Description automatically generated with medium confidence"/>
                    <pic:cNvPicPr/>
                  </pic:nvPicPr>
                  <pic:blipFill>
                    <a:blip r:embed="rId58"/>
                    <a:stretch>
                      <a:fillRect/>
                    </a:stretch>
                  </pic:blipFill>
                  <pic:spPr>
                    <a:xfrm>
                      <a:off x="0" y="0"/>
                      <a:ext cx="5831765" cy="2292044"/>
                    </a:xfrm>
                    <a:prstGeom prst="rect">
                      <a:avLst/>
                    </a:prstGeom>
                  </pic:spPr>
                </pic:pic>
              </a:graphicData>
            </a:graphic>
          </wp:inline>
        </w:drawing>
      </w:r>
    </w:p>
    <w:p w14:paraId="5240FFCA" w14:textId="3B4D91FA" w:rsidR="00517E9A" w:rsidRDefault="00602E24" w:rsidP="00602E24">
      <w:pPr>
        <w:pStyle w:val="a8"/>
        <w:jc w:val="center"/>
      </w:pPr>
      <w:bookmarkStart w:id="137" w:name="_Toc146818001"/>
      <w:bookmarkStart w:id="138" w:name="_Toc146888570"/>
      <w:bookmarkStart w:id="139" w:name="_Toc146901714"/>
      <w:r>
        <w:t xml:space="preserve">Εικόνα </w:t>
      </w:r>
      <w:fldSimple w:instr=" SEQ Εικόνα \* ARABIC ">
        <w:r w:rsidR="001B7BF9">
          <w:rPr>
            <w:noProof/>
          </w:rPr>
          <w:t>27</w:t>
        </w:r>
      </w:fldSimple>
      <w:r>
        <w:t>:Μετρήσεις του Τριτου Εθελοντη</w:t>
      </w:r>
      <w:bookmarkEnd w:id="137"/>
      <w:bookmarkEnd w:id="138"/>
      <w:bookmarkEnd w:id="139"/>
    </w:p>
    <w:p w14:paraId="0D97D30E" w14:textId="77777777" w:rsidR="00602E24" w:rsidRDefault="00666615" w:rsidP="00602E24">
      <w:pPr>
        <w:pStyle w:val="a3"/>
        <w:keepNext/>
        <w:jc w:val="center"/>
      </w:pPr>
      <w:r>
        <w:rPr>
          <w:noProof/>
        </w:rPr>
        <w:drawing>
          <wp:inline distT="0" distB="0" distL="0" distR="0" wp14:anchorId="497FC4D0" wp14:editId="4DAF42A3">
            <wp:extent cx="5792583" cy="2287463"/>
            <wp:effectExtent l="0" t="0" r="0" b="0"/>
            <wp:docPr id="1252269598" name="Picture 1" descr="A graph of data and a graph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69598" name="Picture 1" descr="A graph of data and a graph of data&#10;&#10;Description automatically generated with medium confidence"/>
                    <pic:cNvPicPr/>
                  </pic:nvPicPr>
                  <pic:blipFill>
                    <a:blip r:embed="rId59"/>
                    <a:stretch>
                      <a:fillRect/>
                    </a:stretch>
                  </pic:blipFill>
                  <pic:spPr>
                    <a:xfrm>
                      <a:off x="0" y="0"/>
                      <a:ext cx="5801386" cy="2290939"/>
                    </a:xfrm>
                    <a:prstGeom prst="rect">
                      <a:avLst/>
                    </a:prstGeom>
                  </pic:spPr>
                </pic:pic>
              </a:graphicData>
            </a:graphic>
          </wp:inline>
        </w:drawing>
      </w:r>
    </w:p>
    <w:p w14:paraId="1052FC4E" w14:textId="54EDA89F" w:rsidR="00517E9A" w:rsidRDefault="00602E24" w:rsidP="00602E24">
      <w:pPr>
        <w:pStyle w:val="a8"/>
        <w:jc w:val="center"/>
      </w:pPr>
      <w:bookmarkStart w:id="140" w:name="_Toc146818002"/>
      <w:bookmarkStart w:id="141" w:name="_Toc146888571"/>
      <w:bookmarkStart w:id="142" w:name="_Toc146901715"/>
      <w:r>
        <w:t xml:space="preserve">Εικόνα </w:t>
      </w:r>
      <w:fldSimple w:instr=" SEQ Εικόνα \* ARABIC ">
        <w:r w:rsidR="001B7BF9">
          <w:rPr>
            <w:noProof/>
          </w:rPr>
          <w:t>28</w:t>
        </w:r>
      </w:fldSimple>
      <w:r>
        <w:t>:Μετρήσεις του τεταρου εθελοντη</w:t>
      </w:r>
      <w:bookmarkEnd w:id="140"/>
      <w:bookmarkEnd w:id="141"/>
      <w:bookmarkEnd w:id="142"/>
    </w:p>
    <w:p w14:paraId="6FCA0D80" w14:textId="14C75D64" w:rsidR="00517E9A" w:rsidRDefault="00517E9A" w:rsidP="00517E9A">
      <w:pPr>
        <w:pStyle w:val="a3"/>
        <w:jc w:val="center"/>
      </w:pPr>
    </w:p>
    <w:p w14:paraId="6685D554" w14:textId="39627DDD" w:rsidR="00517E9A" w:rsidRDefault="00517E9A" w:rsidP="00517E9A">
      <w:pPr>
        <w:pStyle w:val="a3"/>
        <w:jc w:val="center"/>
      </w:pPr>
    </w:p>
    <w:p w14:paraId="06EFA71E" w14:textId="77777777" w:rsidR="00602E24" w:rsidRPr="00001CAD" w:rsidRDefault="002F3405" w:rsidP="00602E24">
      <w:pPr>
        <w:pStyle w:val="a3"/>
        <w:keepNext/>
        <w:jc w:val="center"/>
      </w:pPr>
      <w:r>
        <w:rPr>
          <w:noProof/>
        </w:rPr>
        <w:lastRenderedPageBreak/>
        <w:drawing>
          <wp:inline distT="0" distB="0" distL="0" distR="0" wp14:anchorId="46B77909" wp14:editId="2E77C4E9">
            <wp:extent cx="6120130" cy="2496185"/>
            <wp:effectExtent l="0" t="0" r="0" b="0"/>
            <wp:docPr id="1717243644"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43644" name="Picture 1" descr="A graph of different colored lines&#10;&#10;Description automatically generated with medium confidence"/>
                    <pic:cNvPicPr/>
                  </pic:nvPicPr>
                  <pic:blipFill>
                    <a:blip r:embed="rId60"/>
                    <a:stretch>
                      <a:fillRect/>
                    </a:stretch>
                  </pic:blipFill>
                  <pic:spPr>
                    <a:xfrm>
                      <a:off x="0" y="0"/>
                      <a:ext cx="6120130" cy="2496185"/>
                    </a:xfrm>
                    <a:prstGeom prst="rect">
                      <a:avLst/>
                    </a:prstGeom>
                  </pic:spPr>
                </pic:pic>
              </a:graphicData>
            </a:graphic>
          </wp:inline>
        </w:drawing>
      </w:r>
    </w:p>
    <w:p w14:paraId="3C54C9E6" w14:textId="43591EED" w:rsidR="00517E9A" w:rsidRDefault="00602E24" w:rsidP="00602E24">
      <w:pPr>
        <w:pStyle w:val="a8"/>
        <w:jc w:val="center"/>
      </w:pPr>
      <w:bookmarkStart w:id="143" w:name="_Toc146818003"/>
      <w:bookmarkStart w:id="144" w:name="_Toc146888572"/>
      <w:bookmarkStart w:id="145" w:name="_Toc146901716"/>
      <w:r>
        <w:t xml:space="preserve">Εικόνα </w:t>
      </w:r>
      <w:fldSimple w:instr=" SEQ Εικόνα \* ARABIC ">
        <w:r w:rsidR="001B7BF9">
          <w:rPr>
            <w:noProof/>
          </w:rPr>
          <w:t>29</w:t>
        </w:r>
      </w:fldSimple>
      <w:r>
        <w:t>:Μετρήσεις του πεμπτου εθελοντη</w:t>
      </w:r>
      <w:bookmarkEnd w:id="143"/>
      <w:bookmarkEnd w:id="144"/>
      <w:bookmarkEnd w:id="145"/>
    </w:p>
    <w:p w14:paraId="5859FAF1" w14:textId="77777777" w:rsidR="00456D5D" w:rsidRPr="00456D5D" w:rsidRDefault="00456D5D" w:rsidP="00456D5D">
      <w:pPr>
        <w:rPr>
          <w:lang w:val="el-GR" w:eastAsia="el-GR"/>
        </w:rPr>
      </w:pPr>
    </w:p>
    <w:p w14:paraId="0FE16F00" w14:textId="77777777" w:rsidR="00456D5D" w:rsidRPr="00456D5D" w:rsidRDefault="00456D5D" w:rsidP="00456D5D">
      <w:pPr>
        <w:rPr>
          <w:lang w:val="el-GR" w:eastAsia="el-GR"/>
        </w:rPr>
      </w:pPr>
    </w:p>
    <w:p w14:paraId="087AF0EB" w14:textId="77777777" w:rsidR="00456D5D" w:rsidRPr="00456D5D" w:rsidRDefault="00456D5D" w:rsidP="00456D5D">
      <w:pPr>
        <w:rPr>
          <w:lang w:val="el-GR" w:eastAsia="el-GR"/>
        </w:rPr>
      </w:pPr>
    </w:p>
    <w:p w14:paraId="16550DFF" w14:textId="77777777" w:rsidR="00456D5D" w:rsidRDefault="00456D5D" w:rsidP="00456D5D">
      <w:pPr>
        <w:rPr>
          <w:rFonts w:ascii="Play" w:hAnsi="Play" w:cs="Arial Unicode MS"/>
          <w:color w:val="000000"/>
          <w:shd w:val="clear" w:color="auto" w:fill="FFFFFF"/>
          <w:lang w:val="el-GR" w:eastAsia="el-GR"/>
          <w14:textOutline w14:w="0" w14:cap="flat" w14:cmpd="sng" w14:algn="ctr">
            <w14:noFill/>
            <w14:prstDash w14:val="solid"/>
            <w14:bevel/>
          </w14:textOutline>
        </w:rPr>
      </w:pPr>
    </w:p>
    <w:p w14:paraId="117E6348" w14:textId="77777777" w:rsidR="00456D5D" w:rsidRPr="00456D5D" w:rsidRDefault="00456D5D" w:rsidP="00456D5D">
      <w:pPr>
        <w:jc w:val="center"/>
        <w:rPr>
          <w:lang w:val="el-GR" w:eastAsia="el-GR"/>
        </w:rPr>
      </w:pPr>
    </w:p>
    <w:p w14:paraId="61BB02A6" w14:textId="77777777" w:rsidR="00602E24" w:rsidRDefault="00666615" w:rsidP="00602E24">
      <w:pPr>
        <w:pStyle w:val="a3"/>
        <w:keepNext/>
        <w:jc w:val="center"/>
      </w:pPr>
      <w:r>
        <w:rPr>
          <w:noProof/>
        </w:rPr>
        <w:drawing>
          <wp:inline distT="0" distB="0" distL="0" distR="0" wp14:anchorId="2C9EE3F2" wp14:editId="46CE8EA3">
            <wp:extent cx="6017260" cy="2378060"/>
            <wp:effectExtent l="0" t="0" r="2540" b="3810"/>
            <wp:docPr id="139094721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47218" name="Picture 1" descr="A graph of different colored lines&#10;&#10;Description automatically generated with medium confidence"/>
                    <pic:cNvPicPr/>
                  </pic:nvPicPr>
                  <pic:blipFill>
                    <a:blip r:embed="rId61"/>
                    <a:stretch>
                      <a:fillRect/>
                    </a:stretch>
                  </pic:blipFill>
                  <pic:spPr>
                    <a:xfrm>
                      <a:off x="0" y="0"/>
                      <a:ext cx="6030760" cy="2383395"/>
                    </a:xfrm>
                    <a:prstGeom prst="rect">
                      <a:avLst/>
                    </a:prstGeom>
                  </pic:spPr>
                </pic:pic>
              </a:graphicData>
            </a:graphic>
          </wp:inline>
        </w:drawing>
      </w:r>
    </w:p>
    <w:p w14:paraId="7083B8B7" w14:textId="6BC64731" w:rsidR="00517E9A" w:rsidRPr="00602E24" w:rsidRDefault="00602E24" w:rsidP="00602E24">
      <w:pPr>
        <w:pStyle w:val="a8"/>
        <w:jc w:val="center"/>
      </w:pPr>
      <w:bookmarkStart w:id="146" w:name="_Toc146818004"/>
      <w:bookmarkStart w:id="147" w:name="_Toc146888573"/>
      <w:bookmarkStart w:id="148" w:name="_Toc146901717"/>
      <w:r w:rsidRPr="00602E24">
        <w:t xml:space="preserve">Εικόνα </w:t>
      </w:r>
      <w:r>
        <w:fldChar w:fldCharType="begin"/>
      </w:r>
      <w:r w:rsidRPr="00602E24">
        <w:instrText xml:space="preserve"> </w:instrText>
      </w:r>
      <w:r>
        <w:instrText>SEQ</w:instrText>
      </w:r>
      <w:r w:rsidRPr="00602E24">
        <w:instrText xml:space="preserve"> Εικόνα \* </w:instrText>
      </w:r>
      <w:r>
        <w:instrText>ARABIC</w:instrText>
      </w:r>
      <w:r w:rsidRPr="00602E24">
        <w:instrText xml:space="preserve"> </w:instrText>
      </w:r>
      <w:r>
        <w:fldChar w:fldCharType="separate"/>
      </w:r>
      <w:r w:rsidR="001B7BF9">
        <w:rPr>
          <w:noProof/>
        </w:rPr>
        <w:t>30</w:t>
      </w:r>
      <w:r>
        <w:fldChar w:fldCharType="end"/>
      </w:r>
      <w:r>
        <w:t>:Μετρησεις του εκτου εθελοντη</w:t>
      </w:r>
      <w:bookmarkEnd w:id="146"/>
      <w:bookmarkEnd w:id="147"/>
      <w:bookmarkEnd w:id="148"/>
    </w:p>
    <w:p w14:paraId="55412400" w14:textId="1CC48103" w:rsidR="00517E9A" w:rsidRDefault="00517E9A" w:rsidP="00517E9A">
      <w:pPr>
        <w:pStyle w:val="a3"/>
        <w:jc w:val="center"/>
      </w:pPr>
    </w:p>
    <w:p w14:paraId="090B6E32" w14:textId="77777777" w:rsidR="00602E24" w:rsidRDefault="00666615" w:rsidP="00602E24">
      <w:pPr>
        <w:pStyle w:val="a3"/>
        <w:keepNext/>
        <w:jc w:val="center"/>
      </w:pPr>
      <w:r>
        <w:rPr>
          <w:noProof/>
        </w:rPr>
        <w:lastRenderedPageBreak/>
        <w:drawing>
          <wp:inline distT="0" distB="0" distL="0" distR="0" wp14:anchorId="36A9EF61" wp14:editId="469ABF0D">
            <wp:extent cx="6120130" cy="2385060"/>
            <wp:effectExtent l="0" t="0" r="0" b="0"/>
            <wp:docPr id="2024631186"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1186" name="Picture 1" descr="A graph of different colors and sizes&#10;&#10;Description automatically generated"/>
                    <pic:cNvPicPr/>
                  </pic:nvPicPr>
                  <pic:blipFill>
                    <a:blip r:embed="rId62"/>
                    <a:stretch>
                      <a:fillRect/>
                    </a:stretch>
                  </pic:blipFill>
                  <pic:spPr>
                    <a:xfrm>
                      <a:off x="0" y="0"/>
                      <a:ext cx="6120130" cy="2385060"/>
                    </a:xfrm>
                    <a:prstGeom prst="rect">
                      <a:avLst/>
                    </a:prstGeom>
                  </pic:spPr>
                </pic:pic>
              </a:graphicData>
            </a:graphic>
          </wp:inline>
        </w:drawing>
      </w:r>
    </w:p>
    <w:p w14:paraId="5105DFC3" w14:textId="3030FC07" w:rsidR="00517E9A" w:rsidRPr="009B38E8" w:rsidRDefault="00602E24" w:rsidP="009B38E8">
      <w:pPr>
        <w:pStyle w:val="a8"/>
        <w:jc w:val="center"/>
      </w:pPr>
      <w:bookmarkStart w:id="149" w:name="_Toc146818005"/>
      <w:bookmarkStart w:id="150" w:name="_Toc146888574"/>
      <w:bookmarkStart w:id="151" w:name="_Toc146901718"/>
      <w:r w:rsidRPr="009B38E8">
        <w:t xml:space="preserve">Εικόνα </w:t>
      </w:r>
      <w:r>
        <w:fldChar w:fldCharType="begin"/>
      </w:r>
      <w:r w:rsidRPr="009B38E8">
        <w:instrText xml:space="preserve"> </w:instrText>
      </w:r>
      <w:r>
        <w:instrText>SEQ</w:instrText>
      </w:r>
      <w:r w:rsidRPr="009B38E8">
        <w:instrText xml:space="preserve"> Εικόνα  \* </w:instrText>
      </w:r>
      <w:r>
        <w:instrText>ARABIC</w:instrText>
      </w:r>
      <w:r w:rsidRPr="009B38E8">
        <w:instrText xml:space="preserve"> </w:instrText>
      </w:r>
      <w:r>
        <w:fldChar w:fldCharType="separate"/>
      </w:r>
      <w:r w:rsidR="001B7BF9">
        <w:rPr>
          <w:noProof/>
        </w:rPr>
        <w:t>31</w:t>
      </w:r>
      <w:r>
        <w:rPr>
          <w:noProof/>
        </w:rPr>
        <w:fldChar w:fldCharType="end"/>
      </w:r>
      <w:r w:rsidRPr="009B38E8">
        <w:t>:</w:t>
      </w:r>
      <w:r w:rsidR="000037F3" w:rsidRPr="009B38E8">
        <w:t xml:space="preserve"> </w:t>
      </w:r>
      <w:r w:rsidRPr="009B38E8">
        <w:t>Μετρήσεις του</w:t>
      </w:r>
      <w:r w:rsidR="009B38E8">
        <w:t xml:space="preserve"> έ</w:t>
      </w:r>
      <w:r w:rsidRPr="009B38E8">
        <w:t>βδομου εθελοντ</w:t>
      </w:r>
      <w:bookmarkEnd w:id="149"/>
      <w:bookmarkEnd w:id="150"/>
      <w:r w:rsidR="009B38E8">
        <w:t>ή</w:t>
      </w:r>
      <w:bookmarkEnd w:id="151"/>
    </w:p>
    <w:p w14:paraId="38F9709B" w14:textId="5B1BBE38" w:rsidR="00D25016" w:rsidRDefault="00D25016" w:rsidP="00517E9A">
      <w:pPr>
        <w:pStyle w:val="a3"/>
        <w:jc w:val="center"/>
      </w:pPr>
    </w:p>
    <w:p w14:paraId="25DA27E6" w14:textId="77777777" w:rsidR="00602E24" w:rsidRDefault="00666615" w:rsidP="00602E24">
      <w:pPr>
        <w:pStyle w:val="a3"/>
        <w:keepNext/>
        <w:jc w:val="center"/>
      </w:pPr>
      <w:r>
        <w:rPr>
          <w:noProof/>
        </w:rPr>
        <w:drawing>
          <wp:inline distT="0" distB="0" distL="0" distR="0" wp14:anchorId="5CBE0697" wp14:editId="7D22AF39">
            <wp:extent cx="6120130" cy="2360930"/>
            <wp:effectExtent l="0" t="0" r="0" b="1270"/>
            <wp:docPr id="2123014415" name="Picture 1"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14415" name="Picture 1" descr="A graph of different colors and numbers&#10;&#10;Description automatically generated"/>
                    <pic:cNvPicPr/>
                  </pic:nvPicPr>
                  <pic:blipFill>
                    <a:blip r:embed="rId63"/>
                    <a:stretch>
                      <a:fillRect/>
                    </a:stretch>
                  </pic:blipFill>
                  <pic:spPr>
                    <a:xfrm>
                      <a:off x="0" y="0"/>
                      <a:ext cx="6120130" cy="2360930"/>
                    </a:xfrm>
                    <a:prstGeom prst="rect">
                      <a:avLst/>
                    </a:prstGeom>
                  </pic:spPr>
                </pic:pic>
              </a:graphicData>
            </a:graphic>
          </wp:inline>
        </w:drawing>
      </w:r>
    </w:p>
    <w:p w14:paraId="45D850F7" w14:textId="373D17AA" w:rsidR="00D25016" w:rsidRDefault="00602E24" w:rsidP="00602E24">
      <w:pPr>
        <w:pStyle w:val="a8"/>
        <w:jc w:val="center"/>
      </w:pPr>
      <w:bookmarkStart w:id="152" w:name="_Toc146818006"/>
      <w:bookmarkStart w:id="153" w:name="_Toc146888575"/>
      <w:bookmarkStart w:id="154" w:name="_Toc146901719"/>
      <w:r>
        <w:t xml:space="preserve">Εικόνα </w:t>
      </w:r>
      <w:fldSimple w:instr=" SEQ Εικόνα \* ARABIC ">
        <w:r w:rsidR="001B7BF9">
          <w:rPr>
            <w:noProof/>
          </w:rPr>
          <w:t>32</w:t>
        </w:r>
      </w:fldSimple>
      <w:r>
        <w:t>:</w:t>
      </w:r>
      <w:r w:rsidR="007B66AB">
        <w:t xml:space="preserve"> </w:t>
      </w:r>
      <w:bookmarkEnd w:id="152"/>
      <w:bookmarkEnd w:id="153"/>
      <w:r w:rsidR="009B38E8">
        <w:t>Μετρήσεις  του όγδοου εθελοντή</w:t>
      </w:r>
      <w:bookmarkEnd w:id="154"/>
    </w:p>
    <w:p w14:paraId="32D2B88C" w14:textId="525D5D48" w:rsidR="00D25016" w:rsidRDefault="00D25016" w:rsidP="00517E9A">
      <w:pPr>
        <w:pStyle w:val="a3"/>
        <w:jc w:val="center"/>
      </w:pPr>
    </w:p>
    <w:p w14:paraId="321E2260" w14:textId="77777777" w:rsidR="00602E24" w:rsidRDefault="00666615" w:rsidP="00602E24">
      <w:pPr>
        <w:pStyle w:val="a3"/>
        <w:keepNext/>
        <w:jc w:val="center"/>
      </w:pPr>
      <w:r>
        <w:rPr>
          <w:noProof/>
        </w:rPr>
        <w:drawing>
          <wp:inline distT="0" distB="0" distL="0" distR="0" wp14:anchorId="750CEC03" wp14:editId="50A67A07">
            <wp:extent cx="6120130" cy="2421890"/>
            <wp:effectExtent l="0" t="0" r="0" b="0"/>
            <wp:docPr id="102124932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9327" name="Picture 1" descr="A graph of different colored lines&#10;&#10;Description automatically generated with medium confidence"/>
                    <pic:cNvPicPr/>
                  </pic:nvPicPr>
                  <pic:blipFill>
                    <a:blip r:embed="rId64"/>
                    <a:stretch>
                      <a:fillRect/>
                    </a:stretch>
                  </pic:blipFill>
                  <pic:spPr>
                    <a:xfrm>
                      <a:off x="0" y="0"/>
                      <a:ext cx="6120130" cy="2421890"/>
                    </a:xfrm>
                    <a:prstGeom prst="rect">
                      <a:avLst/>
                    </a:prstGeom>
                  </pic:spPr>
                </pic:pic>
              </a:graphicData>
            </a:graphic>
          </wp:inline>
        </w:drawing>
      </w:r>
    </w:p>
    <w:p w14:paraId="1D985F3B" w14:textId="44C3529E" w:rsidR="00D25016" w:rsidRDefault="00602E24" w:rsidP="00602E24">
      <w:pPr>
        <w:pStyle w:val="a8"/>
        <w:jc w:val="center"/>
      </w:pPr>
      <w:bookmarkStart w:id="155" w:name="_Toc146818007"/>
      <w:bookmarkStart w:id="156" w:name="_Toc146888576"/>
      <w:bookmarkStart w:id="157" w:name="_Toc146901720"/>
      <w:r>
        <w:t xml:space="preserve">Εικόνα </w:t>
      </w:r>
      <w:fldSimple w:instr=" SEQ Εικόνα \* ARABIC ">
        <w:r w:rsidR="001B7BF9">
          <w:rPr>
            <w:noProof/>
          </w:rPr>
          <w:t>33</w:t>
        </w:r>
      </w:fldSimple>
      <w:r>
        <w:t>:</w:t>
      </w:r>
      <w:r w:rsidR="007B66AB">
        <w:t xml:space="preserve"> </w:t>
      </w:r>
      <w:bookmarkEnd w:id="155"/>
      <w:bookmarkEnd w:id="156"/>
      <w:r w:rsidR="009B38E8">
        <w:t>Μετρήσεισ του έννατου εθελοντή</w:t>
      </w:r>
      <w:bookmarkEnd w:id="157"/>
    </w:p>
    <w:p w14:paraId="34973D56" w14:textId="77777777" w:rsidR="00602E24" w:rsidRDefault="00F812A3" w:rsidP="00602E24">
      <w:pPr>
        <w:pStyle w:val="a3"/>
        <w:keepNext/>
        <w:jc w:val="center"/>
      </w:pPr>
      <w:r>
        <w:rPr>
          <w:noProof/>
        </w:rPr>
        <w:lastRenderedPageBreak/>
        <w:drawing>
          <wp:inline distT="0" distB="0" distL="0" distR="0" wp14:anchorId="6D700D52" wp14:editId="31EC64A3">
            <wp:extent cx="6120130" cy="2370455"/>
            <wp:effectExtent l="0" t="0" r="0" b="0"/>
            <wp:docPr id="48340957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9570" name="Picture 1" descr="A graph of different colored lines&#10;&#10;Description automatically generated with medium confidence"/>
                    <pic:cNvPicPr/>
                  </pic:nvPicPr>
                  <pic:blipFill>
                    <a:blip r:embed="rId65"/>
                    <a:stretch>
                      <a:fillRect/>
                    </a:stretch>
                  </pic:blipFill>
                  <pic:spPr>
                    <a:xfrm>
                      <a:off x="0" y="0"/>
                      <a:ext cx="6120130" cy="2370455"/>
                    </a:xfrm>
                    <a:prstGeom prst="rect">
                      <a:avLst/>
                    </a:prstGeom>
                  </pic:spPr>
                </pic:pic>
              </a:graphicData>
            </a:graphic>
          </wp:inline>
        </w:drawing>
      </w:r>
    </w:p>
    <w:p w14:paraId="679DC184" w14:textId="4B87E3E0" w:rsidR="00D25016" w:rsidRPr="009B38E8" w:rsidRDefault="00602E24" w:rsidP="009B38E8">
      <w:pPr>
        <w:pStyle w:val="a8"/>
        <w:jc w:val="center"/>
      </w:pPr>
      <w:bookmarkStart w:id="158" w:name="_Toc146818008"/>
      <w:bookmarkStart w:id="159" w:name="_Toc146888577"/>
      <w:bookmarkStart w:id="160" w:name="_Toc146901721"/>
      <w:r w:rsidRPr="009B38E8">
        <w:t xml:space="preserve">Εικόνα </w:t>
      </w:r>
      <w:r>
        <w:fldChar w:fldCharType="begin"/>
      </w:r>
      <w:r w:rsidRPr="009B38E8">
        <w:instrText xml:space="preserve"> </w:instrText>
      </w:r>
      <w:r>
        <w:instrText>SEQ</w:instrText>
      </w:r>
      <w:r w:rsidRPr="009B38E8">
        <w:instrText xml:space="preserve"> Εικόνα \* </w:instrText>
      </w:r>
      <w:r>
        <w:instrText>ARABIC</w:instrText>
      </w:r>
      <w:r w:rsidRPr="009B38E8">
        <w:instrText xml:space="preserve"> </w:instrText>
      </w:r>
      <w:r>
        <w:fldChar w:fldCharType="separate"/>
      </w:r>
      <w:r w:rsidR="001B7BF9">
        <w:rPr>
          <w:noProof/>
        </w:rPr>
        <w:t>34</w:t>
      </w:r>
      <w:r>
        <w:rPr>
          <w:noProof/>
        </w:rPr>
        <w:fldChar w:fldCharType="end"/>
      </w:r>
      <w:r w:rsidRPr="009B38E8">
        <w:t>:</w:t>
      </w:r>
      <w:r w:rsidR="007B66AB" w:rsidRPr="009B38E8">
        <w:t xml:space="preserve"> </w:t>
      </w:r>
      <w:bookmarkEnd w:id="158"/>
      <w:bookmarkEnd w:id="159"/>
      <w:r w:rsidR="009B38E8" w:rsidRPr="009B38E8">
        <w:t>Μετρήσει</w:t>
      </w:r>
      <w:r w:rsidR="009B38E8">
        <w:t>ς</w:t>
      </w:r>
      <w:r w:rsidR="009B38E8" w:rsidRPr="009B38E8">
        <w:t xml:space="preserve"> του δέκατου εθελοντή</w:t>
      </w:r>
      <w:bookmarkEnd w:id="160"/>
    </w:p>
    <w:p w14:paraId="30B15720" w14:textId="67E32D58" w:rsidR="00666615" w:rsidRPr="00E8013C" w:rsidRDefault="00E8013C" w:rsidP="00E8013C">
      <w:pPr>
        <w:pStyle w:val="a3"/>
        <w:jc w:val="left"/>
        <w:rPr>
          <w:b/>
          <w:bCs/>
        </w:rPr>
      </w:pPr>
      <w:r w:rsidRPr="00E8013C">
        <w:rPr>
          <w:b/>
          <w:bCs/>
        </w:rPr>
        <w:t>Συμπεράσματα:</w:t>
      </w:r>
    </w:p>
    <w:p w14:paraId="6C38DA15" w14:textId="4684405B" w:rsidR="00893618" w:rsidRPr="004721F5" w:rsidRDefault="000F67FB" w:rsidP="007D2625">
      <w:pPr>
        <w:pStyle w:val="a3"/>
      </w:pPr>
      <w:r>
        <w:t>Διακρίνεται</w:t>
      </w:r>
      <w:r w:rsidR="00FC11D9">
        <w:t xml:space="preserve"> </w:t>
      </w:r>
      <w:r w:rsidR="00BA0326">
        <w:t>πως τα αποτελέσματα δεν έχουν συνοχή</w:t>
      </w:r>
      <w:r w:rsidR="002654D5">
        <w:t>. Σ</w:t>
      </w:r>
      <w:r w:rsidR="00BA0326">
        <w:t xml:space="preserve">τις περισσότερες περιπτώσεις ο ρυθμός </w:t>
      </w:r>
      <w:proofErr w:type="spellStart"/>
      <w:r w:rsidR="000037F3">
        <w:t>γάμμα</w:t>
      </w:r>
      <w:proofErr w:type="spellEnd"/>
      <w:r w:rsidR="00BA0326" w:rsidRPr="00BA0326">
        <w:t xml:space="preserve"> </w:t>
      </w:r>
      <w:r w:rsidR="00BA0326">
        <w:t>υπέρ-ισχύει άσχετα με το αν το άτομο είναι συγκεντρωμένο η όχι</w:t>
      </w:r>
      <w:r w:rsidR="00291DF8" w:rsidRPr="00291DF8">
        <w:t xml:space="preserve"> </w:t>
      </w:r>
      <w:r w:rsidR="00291DF8">
        <w:t xml:space="preserve">χαρακτηριστικό παράδειγμα οι εικόνες </w:t>
      </w:r>
      <w:r w:rsidR="000037F3">
        <w:t>20</w:t>
      </w:r>
      <w:r w:rsidR="00291DF8">
        <w:t xml:space="preserve">, </w:t>
      </w:r>
      <w:r w:rsidR="000037F3">
        <w:t>22</w:t>
      </w:r>
      <w:r w:rsidR="00291DF8">
        <w:t xml:space="preserve">, </w:t>
      </w:r>
      <w:r w:rsidR="000037F3">
        <w:t>23</w:t>
      </w:r>
      <w:r w:rsidR="00291DF8">
        <w:t xml:space="preserve"> και </w:t>
      </w:r>
      <w:r w:rsidR="000037F3">
        <w:t>25</w:t>
      </w:r>
      <w:r w:rsidR="00291DF8">
        <w:t xml:space="preserve">. Επιπλέον η ενέργεια ανά τη συχνότητα έχει </w:t>
      </w:r>
      <w:r w:rsidR="009A305C">
        <w:t xml:space="preserve">μεγάλες </w:t>
      </w:r>
      <w:r w:rsidR="00291DF8">
        <w:t>διαφοροποιήσεις στα</w:t>
      </w:r>
      <w:r w:rsidR="009A305C">
        <w:t xml:space="preserve"> </w:t>
      </w:r>
      <w:r w:rsidR="00291DF8">
        <w:t>άτομα δηλαδή</w:t>
      </w:r>
      <w:r w:rsidR="009A305C">
        <w:t>,</w:t>
      </w:r>
      <w:r w:rsidR="00291DF8">
        <w:t xml:space="preserve"> βλέπουμε στην εικόνα </w:t>
      </w:r>
      <w:r w:rsidR="000037F3">
        <w:t>27</w:t>
      </w:r>
      <w:r w:rsidR="009A305C">
        <w:t xml:space="preserve"> </w:t>
      </w:r>
      <w:r w:rsidR="002654D5">
        <w:t xml:space="preserve">και </w:t>
      </w:r>
      <w:r w:rsidR="000037F3">
        <w:t>28</w:t>
      </w:r>
      <w:r w:rsidR="002654D5">
        <w:t xml:space="preserve"> </w:t>
      </w:r>
      <w:r w:rsidR="009A305C">
        <w:t>πως όταν το άτομο είναι συγκεντρωμένο η μέγιστη ενέργεια</w:t>
      </w:r>
      <w:r w:rsidR="002654D5">
        <w:t xml:space="preserve"> είναι μεγαλύτερη από όταν είναι χαλαρό</w:t>
      </w:r>
      <w:r w:rsidR="009A305C">
        <w:t>,</w:t>
      </w:r>
      <w:r w:rsidR="009A305C" w:rsidRPr="009A305C">
        <w:t xml:space="preserve"> </w:t>
      </w:r>
      <w:r w:rsidR="009A305C">
        <w:t xml:space="preserve">ενώ στην εικόνα </w:t>
      </w:r>
      <w:r w:rsidR="000037F3">
        <w:t>23</w:t>
      </w:r>
      <w:r w:rsidR="009A305C">
        <w:t xml:space="preserve"> και </w:t>
      </w:r>
      <w:r w:rsidR="000037F3">
        <w:t>24</w:t>
      </w:r>
      <w:r w:rsidR="009A305C">
        <w:t xml:space="preserve"> φαίνεται πως όταν το άτομο είναι συγκεντρωμένο έχει χαμηλότερη μέγιστη ενέργεια από όταν είναι χαλαρό.</w:t>
      </w:r>
      <w:r w:rsidR="002654D5">
        <w:t xml:space="preserve"> Γενικότερα στο παράδειγμα </w:t>
      </w:r>
      <w:r w:rsidR="000037F3">
        <w:t>29</w:t>
      </w:r>
      <w:r w:rsidR="002654D5">
        <w:t xml:space="preserve"> φαίνεται καθαρά πότε υπάρχει συγκέντρωση και πότε όχι αλλά δυστυχώς από τα δέκα παραδείγματα</w:t>
      </w:r>
      <w:r w:rsidR="00893618">
        <w:t xml:space="preserve"> μόνο σε αυτό είναι εμφανής η διαφορά</w:t>
      </w:r>
      <w:r w:rsidR="002654D5">
        <w:t>.</w:t>
      </w:r>
      <w:r w:rsidR="004721F5">
        <w:t xml:space="preserve"> Θ</w:t>
      </w:r>
      <w:r w:rsidR="00893618">
        <w:t xml:space="preserve">εωρούμε πως η συσκευή </w:t>
      </w:r>
      <w:r w:rsidR="00893618">
        <w:rPr>
          <w:lang w:val="en-US"/>
        </w:rPr>
        <w:t>Muse</w:t>
      </w:r>
      <w:r w:rsidR="00893618" w:rsidRPr="00893618">
        <w:t xml:space="preserve"> </w:t>
      </w:r>
      <w:r w:rsidR="00893618">
        <w:t>λόγο των τεσσάρων καναλιών δεν έχει έμπιστες μετρήσεις</w:t>
      </w:r>
      <w:r w:rsidR="004721F5" w:rsidRPr="004721F5">
        <w:t>,</w:t>
      </w:r>
      <w:r w:rsidR="00893618">
        <w:t xml:space="preserve"> οποιαδήποτε σωματική κίνηση προκαλεί θόρυβο</w:t>
      </w:r>
      <w:r w:rsidR="000037F3">
        <w:t>. Επιπλέον οι</w:t>
      </w:r>
      <w:r w:rsidR="00893618">
        <w:t xml:space="preserve"> δύο εκ των τεσσάρων αισθητήρων εφαρμόζουν πάνω από τα αυτιά που υπάρχει πυκνό μαλλί και σε κάποιες περιπτώσεις θέλει έως και δέκα λεπτά μέχρι να εφαρμοστεί σωστά ο εγκεφαλογράφος</w:t>
      </w:r>
      <w:r w:rsidR="004721F5" w:rsidRPr="004721F5">
        <w:t>.</w:t>
      </w:r>
      <w:r w:rsidR="004721F5">
        <w:t xml:space="preserve"> Εν κατακλείδι αποφασί</w:t>
      </w:r>
      <w:r>
        <w:t>στηκε</w:t>
      </w:r>
      <w:r w:rsidR="004721F5">
        <w:t xml:space="preserve"> να μην χρησιμοποι</w:t>
      </w:r>
      <w:r>
        <w:t>ηθεί</w:t>
      </w:r>
      <w:r w:rsidR="004721F5">
        <w:t xml:space="preserve"> </w:t>
      </w:r>
      <w:r>
        <w:t>ο</w:t>
      </w:r>
      <w:r w:rsidR="004721F5">
        <w:t xml:space="preserve"> συγκεκριμένο</w:t>
      </w:r>
      <w:r>
        <w:t>ς</w:t>
      </w:r>
      <w:r w:rsidR="004721F5">
        <w:t xml:space="preserve"> </w:t>
      </w:r>
      <w:proofErr w:type="spellStart"/>
      <w:r w:rsidR="004721F5">
        <w:t>εγκεφαλογράφο</w:t>
      </w:r>
      <w:r>
        <w:t>ς</w:t>
      </w:r>
      <w:proofErr w:type="spellEnd"/>
      <w:r w:rsidR="004721F5">
        <w:t xml:space="preserve"> λόγο της αναξιοπιστίας του</w:t>
      </w:r>
      <w:r w:rsidR="004721F5" w:rsidRPr="004721F5">
        <w:t>.</w:t>
      </w:r>
    </w:p>
    <w:p w14:paraId="293D721F" w14:textId="18750BA9" w:rsidR="00893618" w:rsidRPr="00893618" w:rsidRDefault="00893618" w:rsidP="007D2625">
      <w:pPr>
        <w:pStyle w:val="a3"/>
      </w:pPr>
      <w:r>
        <w:tab/>
      </w:r>
    </w:p>
    <w:p w14:paraId="64202077" w14:textId="77777777" w:rsidR="007D2625" w:rsidRPr="00556FD2" w:rsidRDefault="007D2625" w:rsidP="007D2625">
      <w:pPr>
        <w:pStyle w:val="a3"/>
      </w:pPr>
    </w:p>
    <w:p w14:paraId="28192668" w14:textId="470E2DD1" w:rsidR="00E36624" w:rsidRPr="00DE310C" w:rsidRDefault="00E36624" w:rsidP="00E36624">
      <w:pPr>
        <w:pStyle w:val="a6"/>
      </w:pPr>
      <w:bookmarkStart w:id="161" w:name="_Toc146888578"/>
      <w:r>
        <w:rPr>
          <w:rFonts w:eastAsia="Arial Unicode MS" w:cs="Arial Unicode MS"/>
        </w:rPr>
        <w:t>5.2</w:t>
      </w:r>
      <w:r w:rsidRPr="00B96343">
        <w:rPr>
          <w:rFonts w:eastAsia="Arial Unicode MS" w:cs="Arial Unicode MS"/>
        </w:rPr>
        <w:t xml:space="preserve"> </w:t>
      </w:r>
      <w:r w:rsidR="00DE310C">
        <w:rPr>
          <w:rFonts w:eastAsia="Arial Unicode MS" w:cs="Arial Unicode MS"/>
        </w:rPr>
        <w:t xml:space="preserve">Αποτελέσματα </w:t>
      </w:r>
      <w:proofErr w:type="spellStart"/>
      <w:r w:rsidR="00DE310C">
        <w:rPr>
          <w:rFonts w:eastAsia="Arial Unicode MS" w:cs="Arial Unicode MS"/>
          <w:lang w:val="en-US"/>
        </w:rPr>
        <w:t>Mindwave</w:t>
      </w:r>
      <w:bookmarkEnd w:id="161"/>
      <w:proofErr w:type="spellEnd"/>
    </w:p>
    <w:p w14:paraId="68929283" w14:textId="6E719A8A" w:rsidR="009E4C09" w:rsidRDefault="009E4C09" w:rsidP="00E36624">
      <w:pPr>
        <w:pStyle w:val="a3"/>
      </w:pPr>
      <w:r>
        <w:t>Σε αυτό το κεφάλαιο παρουσιάζ</w:t>
      </w:r>
      <w:r w:rsidR="000F67FB">
        <w:t>ονται</w:t>
      </w:r>
      <w:r>
        <w:t xml:space="preserve"> τα αποτελέσματα από τις μετρήσεις του </w:t>
      </w:r>
      <w:proofErr w:type="spellStart"/>
      <w:r>
        <w:rPr>
          <w:lang w:val="en-US"/>
        </w:rPr>
        <w:t>Mindwave</w:t>
      </w:r>
      <w:proofErr w:type="spellEnd"/>
      <w:r w:rsidRPr="009E4C09">
        <w:t xml:space="preserve"> </w:t>
      </w:r>
      <w:r w:rsidR="0031219C">
        <w:t xml:space="preserve">για να διαπιστωθεί εάν το ποσοστό συγκέντρωσης που επιστρέφει ο </w:t>
      </w:r>
      <w:proofErr w:type="spellStart"/>
      <w:r w:rsidR="0031219C">
        <w:t>εγκεφαλογράφος</w:t>
      </w:r>
      <w:proofErr w:type="spellEnd"/>
      <w:r w:rsidR="0031219C">
        <w:t xml:space="preserve"> ε</w:t>
      </w:r>
      <w:r>
        <w:t>ίναι έγκυρ</w:t>
      </w:r>
      <w:r w:rsidR="0031219C">
        <w:t>ο. Έ</w:t>
      </w:r>
      <w:r>
        <w:t xml:space="preserve">πειτα </w:t>
      </w:r>
      <w:r w:rsidR="0031219C">
        <w:t>γίνεται σύγκριση</w:t>
      </w:r>
      <w:r>
        <w:t xml:space="preserve"> </w:t>
      </w:r>
      <w:r w:rsidR="0031219C">
        <w:t xml:space="preserve">μεταξύ </w:t>
      </w:r>
      <w:r>
        <w:t>το</w:t>
      </w:r>
      <w:r w:rsidR="0031219C">
        <w:t>υ</w:t>
      </w:r>
      <w:r>
        <w:t xml:space="preserve"> ποσοστ</w:t>
      </w:r>
      <w:r w:rsidR="0031219C">
        <w:t>ού</w:t>
      </w:r>
      <w:r>
        <w:t xml:space="preserve"> συγκέντρωσης του </w:t>
      </w:r>
      <w:proofErr w:type="spellStart"/>
      <w:r>
        <w:t>εγκεφαλογράφου</w:t>
      </w:r>
      <w:proofErr w:type="spellEnd"/>
      <w:r>
        <w:t xml:space="preserve"> με το ποσοστό</w:t>
      </w:r>
      <w:r w:rsidR="0031219C">
        <w:t xml:space="preserve"> συγκέντρωσης της μεθόδου της διπλωματικής</w:t>
      </w:r>
      <w:r>
        <w:t>.</w:t>
      </w:r>
    </w:p>
    <w:p w14:paraId="7722FA30" w14:textId="0D5A7885" w:rsidR="009E4C09" w:rsidRPr="009E4C09" w:rsidRDefault="009E4C09" w:rsidP="009E4C09">
      <w:pPr>
        <w:pStyle w:val="a7"/>
      </w:pPr>
      <w:r>
        <w:t xml:space="preserve"> </w:t>
      </w:r>
      <w:bookmarkStart w:id="162" w:name="_Toc146887513"/>
      <w:bookmarkStart w:id="163" w:name="_Toc146888579"/>
      <w:r>
        <w:t>5.2.1 Αποτελέσματα Μετρήσεων</w:t>
      </w:r>
      <w:bookmarkEnd w:id="162"/>
      <w:bookmarkEnd w:id="163"/>
    </w:p>
    <w:p w14:paraId="0712515E" w14:textId="3A3CF9BB" w:rsidR="00E36624" w:rsidRDefault="00DE310C" w:rsidP="00E36624">
      <w:pPr>
        <w:pStyle w:val="a3"/>
      </w:pPr>
      <w:r>
        <w:t xml:space="preserve">Ο </w:t>
      </w:r>
      <w:proofErr w:type="spellStart"/>
      <w:r>
        <w:t>εγκεφαλογράφος</w:t>
      </w:r>
      <w:proofErr w:type="spellEnd"/>
      <w:r>
        <w:t xml:space="preserve"> </w:t>
      </w:r>
      <w:proofErr w:type="spellStart"/>
      <w:r>
        <w:rPr>
          <w:lang w:val="en-US"/>
        </w:rPr>
        <w:t>Mindwave</w:t>
      </w:r>
      <w:proofErr w:type="spellEnd"/>
      <w:r w:rsidR="00BF5AAE">
        <w:t xml:space="preserve"> όπως προ-αναφέρθηκε</w:t>
      </w:r>
      <w:r w:rsidR="00AA3FCC" w:rsidRPr="00AA3FCC">
        <w:t xml:space="preserve"> </w:t>
      </w:r>
      <w:r w:rsidR="00BF5AAE">
        <w:t xml:space="preserve">δίνει κατευθείαν το ποσοστό συγκέντρωσης, όπως και στο </w:t>
      </w:r>
      <w:r w:rsidR="00BF5AAE">
        <w:rPr>
          <w:lang w:val="en-US"/>
        </w:rPr>
        <w:t>muse</w:t>
      </w:r>
      <w:r w:rsidR="00BF5AAE" w:rsidRPr="00BF5AAE">
        <w:t xml:space="preserve"> </w:t>
      </w:r>
      <w:r w:rsidR="0031219C">
        <w:t xml:space="preserve">έγιναν </w:t>
      </w:r>
      <w:r w:rsidR="00BF5AAE">
        <w:t xml:space="preserve">μετρήσεις </w:t>
      </w:r>
      <w:r w:rsidR="0031219C">
        <w:t>σε</w:t>
      </w:r>
      <w:r w:rsidR="00AA3FCC">
        <w:t xml:space="preserve"> δέκα εθελοντές και παρακάτω </w:t>
      </w:r>
      <w:proofErr w:type="spellStart"/>
      <w:r w:rsidR="00AA3FCC">
        <w:t>παραθέτο</w:t>
      </w:r>
      <w:r w:rsidR="0031219C">
        <w:t>νται</w:t>
      </w:r>
      <w:proofErr w:type="spellEnd"/>
      <w:r w:rsidR="0031219C">
        <w:t xml:space="preserve"> </w:t>
      </w:r>
      <w:r w:rsidR="00AA3FCC">
        <w:t xml:space="preserve">ενδεικτικά </w:t>
      </w:r>
      <w:r w:rsidR="00843B56">
        <w:t>τρεις</w:t>
      </w:r>
      <w:r w:rsidR="00AA3FCC">
        <w:t xml:space="preserve"> γραφικές παραστάσεις και τους μέσους όρους συγκέντρωσης από όλους τους εθελοντές</w:t>
      </w:r>
      <w:r w:rsidR="0003728D">
        <w:t xml:space="preserve"> πρώτον όταν συγκεντρώνονταν και δεύτερων όταν χαλάρωναν</w:t>
      </w:r>
      <w:r w:rsidR="00AA3FCC">
        <w:t>.</w:t>
      </w:r>
    </w:p>
    <w:p w14:paraId="0811DAB2" w14:textId="77777777" w:rsidR="000037F3" w:rsidRDefault="0003728D" w:rsidP="000037F3">
      <w:pPr>
        <w:pStyle w:val="a3"/>
        <w:keepNext/>
        <w:jc w:val="center"/>
      </w:pPr>
      <w:r>
        <w:rPr>
          <w:noProof/>
        </w:rPr>
        <w:lastRenderedPageBreak/>
        <w:drawing>
          <wp:inline distT="0" distB="0" distL="0" distR="0" wp14:anchorId="389AEDEC" wp14:editId="492105F3">
            <wp:extent cx="3433434" cy="2751661"/>
            <wp:effectExtent l="0" t="0" r="0" b="0"/>
            <wp:docPr id="152626936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9360" name="Picture 1" descr="A graph with blue and orange lines&#10;&#10;Description automatically generated"/>
                    <pic:cNvPicPr/>
                  </pic:nvPicPr>
                  <pic:blipFill>
                    <a:blip r:embed="rId66"/>
                    <a:stretch>
                      <a:fillRect/>
                    </a:stretch>
                  </pic:blipFill>
                  <pic:spPr>
                    <a:xfrm>
                      <a:off x="0" y="0"/>
                      <a:ext cx="3439295" cy="2756358"/>
                    </a:xfrm>
                    <a:prstGeom prst="rect">
                      <a:avLst/>
                    </a:prstGeom>
                  </pic:spPr>
                </pic:pic>
              </a:graphicData>
            </a:graphic>
          </wp:inline>
        </w:drawing>
      </w:r>
    </w:p>
    <w:p w14:paraId="60DCAFF6" w14:textId="76BE59C9" w:rsidR="00AA3FCC" w:rsidRPr="0031219C" w:rsidRDefault="000037F3" w:rsidP="00B903D3">
      <w:pPr>
        <w:pStyle w:val="a8"/>
        <w:jc w:val="center"/>
      </w:pPr>
      <w:bookmarkStart w:id="164" w:name="_Toc146888580"/>
      <w:bookmarkStart w:id="165" w:name="_Toc146901722"/>
      <w:r>
        <w:t xml:space="preserve">Εικόνα </w:t>
      </w:r>
      <w:r w:rsidR="00000000">
        <w:fldChar w:fldCharType="begin"/>
      </w:r>
      <w:r w:rsidR="00000000">
        <w:instrText xml:space="preserve"> SEQ Εικόνα \* ARABIC </w:instrText>
      </w:r>
      <w:r w:rsidR="00000000">
        <w:fldChar w:fldCharType="separate"/>
      </w:r>
      <w:r w:rsidR="001B7BF9">
        <w:rPr>
          <w:noProof/>
        </w:rPr>
        <w:t>35</w:t>
      </w:r>
      <w:r w:rsidR="00000000">
        <w:rPr>
          <w:noProof/>
        </w:rPr>
        <w:fldChar w:fldCharType="end"/>
      </w:r>
      <w:r>
        <w:t>: Μετρήσεις του πρώτου εθελοντή</w:t>
      </w:r>
      <w:bookmarkEnd w:id="164"/>
      <w:bookmarkEnd w:id="165"/>
      <w:r w:rsidR="0031219C">
        <w:t xml:space="preserve"> </w:t>
      </w:r>
    </w:p>
    <w:p w14:paraId="1B98AE51" w14:textId="77777777" w:rsidR="00B903D3" w:rsidRDefault="00B903D3" w:rsidP="00B903D3">
      <w:pPr>
        <w:pStyle w:val="a3"/>
      </w:pPr>
    </w:p>
    <w:p w14:paraId="1D242C90" w14:textId="77777777" w:rsidR="000037F3" w:rsidRDefault="00D57810" w:rsidP="000037F3">
      <w:pPr>
        <w:pStyle w:val="a3"/>
        <w:keepNext/>
        <w:jc w:val="center"/>
      </w:pPr>
      <w:r>
        <w:rPr>
          <w:noProof/>
        </w:rPr>
        <w:drawing>
          <wp:inline distT="0" distB="0" distL="0" distR="0" wp14:anchorId="72783CF2" wp14:editId="64232FF2">
            <wp:extent cx="3469801" cy="2772103"/>
            <wp:effectExtent l="0" t="0" r="0" b="9525"/>
            <wp:docPr id="2020713847"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13847" name="Picture 1" descr="A graph with blue and orange lines&#10;&#10;Description automatically generated"/>
                    <pic:cNvPicPr/>
                  </pic:nvPicPr>
                  <pic:blipFill>
                    <a:blip r:embed="rId67"/>
                    <a:stretch>
                      <a:fillRect/>
                    </a:stretch>
                  </pic:blipFill>
                  <pic:spPr>
                    <a:xfrm>
                      <a:off x="0" y="0"/>
                      <a:ext cx="3479449" cy="2779811"/>
                    </a:xfrm>
                    <a:prstGeom prst="rect">
                      <a:avLst/>
                    </a:prstGeom>
                  </pic:spPr>
                </pic:pic>
              </a:graphicData>
            </a:graphic>
          </wp:inline>
        </w:drawing>
      </w:r>
    </w:p>
    <w:p w14:paraId="5478DCE1" w14:textId="320701B6" w:rsidR="0003728D" w:rsidRDefault="000037F3" w:rsidP="00B903D3">
      <w:pPr>
        <w:pStyle w:val="a8"/>
        <w:jc w:val="center"/>
      </w:pPr>
      <w:bookmarkStart w:id="166" w:name="_Toc146888581"/>
      <w:bookmarkStart w:id="167" w:name="_Toc146901723"/>
      <w:r>
        <w:t xml:space="preserve">Εικόνα </w:t>
      </w:r>
      <w:fldSimple w:instr=" SEQ Εικόνα \* ARABIC ">
        <w:r w:rsidR="001B7BF9">
          <w:rPr>
            <w:noProof/>
          </w:rPr>
          <w:t>36</w:t>
        </w:r>
      </w:fldSimple>
      <w:r>
        <w:t>: Μετρήσεις του τρίτου εθελοντή</w:t>
      </w:r>
      <w:bookmarkEnd w:id="166"/>
      <w:bookmarkEnd w:id="167"/>
    </w:p>
    <w:p w14:paraId="01D275FF" w14:textId="77777777" w:rsidR="00AF1FEC" w:rsidRPr="00B903D3" w:rsidRDefault="00AF1FEC" w:rsidP="00AF1FEC">
      <w:pPr>
        <w:pStyle w:val="a3"/>
      </w:pPr>
    </w:p>
    <w:p w14:paraId="0AA629D9" w14:textId="77777777" w:rsidR="000037F3" w:rsidRDefault="00843B56" w:rsidP="000037F3">
      <w:pPr>
        <w:pStyle w:val="a3"/>
        <w:keepNext/>
        <w:jc w:val="center"/>
      </w:pPr>
      <w:r>
        <w:rPr>
          <w:noProof/>
        </w:rPr>
        <w:lastRenderedPageBreak/>
        <w:drawing>
          <wp:inline distT="0" distB="0" distL="0" distR="0" wp14:anchorId="7CDE0566" wp14:editId="010379A3">
            <wp:extent cx="3374238" cy="2640448"/>
            <wp:effectExtent l="0" t="0" r="0" b="7620"/>
            <wp:docPr id="455553648"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3648" name="Picture 1" descr="A graph with blue and orange lines&#10;&#10;Description automatically generated"/>
                    <pic:cNvPicPr/>
                  </pic:nvPicPr>
                  <pic:blipFill>
                    <a:blip r:embed="rId68"/>
                    <a:stretch>
                      <a:fillRect/>
                    </a:stretch>
                  </pic:blipFill>
                  <pic:spPr>
                    <a:xfrm>
                      <a:off x="0" y="0"/>
                      <a:ext cx="3385964" cy="2649624"/>
                    </a:xfrm>
                    <a:prstGeom prst="rect">
                      <a:avLst/>
                    </a:prstGeom>
                  </pic:spPr>
                </pic:pic>
              </a:graphicData>
            </a:graphic>
          </wp:inline>
        </w:drawing>
      </w:r>
    </w:p>
    <w:p w14:paraId="1944B2F6" w14:textId="5491F587" w:rsidR="00843B56" w:rsidRPr="007B66AB" w:rsidRDefault="000037F3" w:rsidP="00B903D3">
      <w:pPr>
        <w:pStyle w:val="a8"/>
        <w:jc w:val="center"/>
      </w:pPr>
      <w:bookmarkStart w:id="168" w:name="_Toc146888582"/>
      <w:bookmarkStart w:id="169" w:name="_Toc146901724"/>
      <w:r>
        <w:t xml:space="preserve">Εικόνα </w:t>
      </w:r>
      <w:fldSimple w:instr=" SEQ Εικόνα \* ARABIC ">
        <w:r w:rsidR="001B7BF9">
          <w:rPr>
            <w:noProof/>
          </w:rPr>
          <w:t>37</w:t>
        </w:r>
      </w:fldSimple>
      <w:r>
        <w:t>: Μετρήσεις του όγδοου εθελοντή</w:t>
      </w:r>
      <w:bookmarkEnd w:id="168"/>
      <w:bookmarkEnd w:id="169"/>
    </w:p>
    <w:p w14:paraId="5566AF07" w14:textId="70884EF5" w:rsidR="006A1315" w:rsidRPr="006A1315" w:rsidRDefault="006A1315" w:rsidP="0003728D">
      <w:pPr>
        <w:pStyle w:val="a3"/>
        <w:jc w:val="center"/>
      </w:pPr>
    </w:p>
    <w:tbl>
      <w:tblPr>
        <w:tblStyle w:val="TableGrid"/>
        <w:tblW w:w="0" w:type="auto"/>
        <w:tblLook w:val="04A0" w:firstRow="1" w:lastRow="0" w:firstColumn="1" w:lastColumn="0" w:noHBand="0" w:noVBand="1"/>
      </w:tblPr>
      <w:tblGrid>
        <w:gridCol w:w="3209"/>
        <w:gridCol w:w="3209"/>
        <w:gridCol w:w="3210"/>
      </w:tblGrid>
      <w:tr w:rsidR="0003728D" w:rsidRPr="00261CD4" w14:paraId="5D57526A" w14:textId="77777777" w:rsidTr="002C6422">
        <w:trPr>
          <w:trHeight w:val="1151"/>
        </w:trPr>
        <w:tc>
          <w:tcPr>
            <w:tcW w:w="3209" w:type="dxa"/>
          </w:tcPr>
          <w:p w14:paraId="446C0AA1" w14:textId="56D4A6C1"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Εθελοντής</w:t>
            </w:r>
          </w:p>
        </w:tc>
        <w:tc>
          <w:tcPr>
            <w:tcW w:w="3209" w:type="dxa"/>
          </w:tcPr>
          <w:p w14:paraId="7F8581E8" w14:textId="7777777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Μέσος Όρος Συγκέντρωσης</w:t>
            </w:r>
          </w:p>
          <w:p w14:paraId="7FE095CE" w14:textId="396EF642"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(όσο περισσότερο τόσο το καλύτερο)</w:t>
            </w:r>
          </w:p>
        </w:tc>
        <w:tc>
          <w:tcPr>
            <w:tcW w:w="3210" w:type="dxa"/>
          </w:tcPr>
          <w:p w14:paraId="60764FE1" w14:textId="7777777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Μέσος Όρος Χαλάρωσης</w:t>
            </w:r>
          </w:p>
          <w:p w14:paraId="65DFFF70" w14:textId="5A930698"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(όσο λιγότερο τόσο το καλύτερο)</w:t>
            </w:r>
          </w:p>
        </w:tc>
      </w:tr>
      <w:tr w:rsidR="0003728D" w14:paraId="0200F641" w14:textId="77777777" w:rsidTr="0003728D">
        <w:tc>
          <w:tcPr>
            <w:tcW w:w="3209" w:type="dxa"/>
          </w:tcPr>
          <w:p w14:paraId="7A018778" w14:textId="182C7E56"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1</w:t>
            </w:r>
            <w:r w:rsidRPr="002C6422">
              <w:rPr>
                <w:b/>
                <w:bCs/>
                <w:vertAlign w:val="superscript"/>
              </w:rPr>
              <w:t>ος</w:t>
            </w:r>
            <w:r w:rsidRPr="002C6422">
              <w:rPr>
                <w:b/>
                <w:bCs/>
              </w:rPr>
              <w:t xml:space="preserve"> </w:t>
            </w:r>
          </w:p>
        </w:tc>
        <w:tc>
          <w:tcPr>
            <w:tcW w:w="3209" w:type="dxa"/>
          </w:tcPr>
          <w:p w14:paraId="27B6F411" w14:textId="0DECD06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66.999</w:t>
            </w:r>
          </w:p>
        </w:tc>
        <w:tc>
          <w:tcPr>
            <w:tcW w:w="3210" w:type="dxa"/>
          </w:tcPr>
          <w:p w14:paraId="30BDF230" w14:textId="5103AAF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29.327</w:t>
            </w:r>
          </w:p>
        </w:tc>
      </w:tr>
      <w:tr w:rsidR="0003728D" w14:paraId="73CC66A0" w14:textId="77777777" w:rsidTr="0003728D">
        <w:tc>
          <w:tcPr>
            <w:tcW w:w="3209" w:type="dxa"/>
          </w:tcPr>
          <w:p w14:paraId="79F3D4C8" w14:textId="7FEB36F8"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w:t>
            </w:r>
            <w:r w:rsidRPr="002C6422">
              <w:rPr>
                <w:b/>
                <w:bCs/>
                <w:vertAlign w:val="superscript"/>
              </w:rPr>
              <w:t>ος</w:t>
            </w:r>
          </w:p>
        </w:tc>
        <w:tc>
          <w:tcPr>
            <w:tcW w:w="3209" w:type="dxa"/>
          </w:tcPr>
          <w:p w14:paraId="1A36ED34" w14:textId="14C21A9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53.249</w:t>
            </w:r>
          </w:p>
        </w:tc>
        <w:tc>
          <w:tcPr>
            <w:tcW w:w="3210" w:type="dxa"/>
          </w:tcPr>
          <w:p w14:paraId="4836A7B3" w14:textId="350D8BC0"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65.383</w:t>
            </w:r>
          </w:p>
        </w:tc>
      </w:tr>
      <w:tr w:rsidR="0003728D" w14:paraId="244E8286" w14:textId="77777777" w:rsidTr="0003728D">
        <w:tc>
          <w:tcPr>
            <w:tcW w:w="3209" w:type="dxa"/>
          </w:tcPr>
          <w:p w14:paraId="0389F7D9" w14:textId="7B52C88C"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w:t>
            </w:r>
            <w:r w:rsidRPr="002C6422">
              <w:rPr>
                <w:b/>
                <w:bCs/>
                <w:vertAlign w:val="superscript"/>
              </w:rPr>
              <w:t>ος</w:t>
            </w:r>
            <w:r w:rsidRPr="002C6422">
              <w:rPr>
                <w:b/>
                <w:bCs/>
              </w:rPr>
              <w:t xml:space="preserve"> </w:t>
            </w:r>
          </w:p>
        </w:tc>
        <w:tc>
          <w:tcPr>
            <w:tcW w:w="3209" w:type="dxa"/>
          </w:tcPr>
          <w:p w14:paraId="5EF5ECB6" w14:textId="6214FB81"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29.607</w:t>
            </w:r>
          </w:p>
        </w:tc>
        <w:tc>
          <w:tcPr>
            <w:tcW w:w="3210" w:type="dxa"/>
          </w:tcPr>
          <w:p w14:paraId="1B86FAC1" w14:textId="56CFCAD9"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27.591</w:t>
            </w:r>
          </w:p>
        </w:tc>
      </w:tr>
      <w:tr w:rsidR="0003728D" w14:paraId="5473CD3D" w14:textId="77777777" w:rsidTr="0003728D">
        <w:tc>
          <w:tcPr>
            <w:tcW w:w="3209" w:type="dxa"/>
          </w:tcPr>
          <w:p w14:paraId="72F2224C" w14:textId="6F6BAD14"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4</w:t>
            </w:r>
            <w:r w:rsidRPr="002C6422">
              <w:rPr>
                <w:b/>
                <w:bCs/>
                <w:vertAlign w:val="superscript"/>
              </w:rPr>
              <w:t>ος</w:t>
            </w:r>
          </w:p>
        </w:tc>
        <w:tc>
          <w:tcPr>
            <w:tcW w:w="3209" w:type="dxa"/>
          </w:tcPr>
          <w:p w14:paraId="4E1AB2B9" w14:textId="3B80B8A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57.021</w:t>
            </w:r>
          </w:p>
        </w:tc>
        <w:tc>
          <w:tcPr>
            <w:tcW w:w="3210" w:type="dxa"/>
          </w:tcPr>
          <w:p w14:paraId="71473972" w14:textId="689FD589"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37.691</w:t>
            </w:r>
          </w:p>
        </w:tc>
      </w:tr>
      <w:tr w:rsidR="0003728D" w14:paraId="0ABE1DD5" w14:textId="77777777" w:rsidTr="0003728D">
        <w:tc>
          <w:tcPr>
            <w:tcW w:w="3209" w:type="dxa"/>
          </w:tcPr>
          <w:p w14:paraId="79957CB1" w14:textId="243A044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w:t>
            </w:r>
            <w:r w:rsidRPr="002C6422">
              <w:rPr>
                <w:b/>
                <w:bCs/>
                <w:vertAlign w:val="superscript"/>
              </w:rPr>
              <w:t>ος</w:t>
            </w:r>
            <w:r w:rsidRPr="002C6422">
              <w:rPr>
                <w:b/>
                <w:bCs/>
              </w:rPr>
              <w:t xml:space="preserve"> </w:t>
            </w:r>
          </w:p>
        </w:tc>
        <w:tc>
          <w:tcPr>
            <w:tcW w:w="3209" w:type="dxa"/>
          </w:tcPr>
          <w:p w14:paraId="76DD82D7" w14:textId="5B3B047E"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36.921</w:t>
            </w:r>
          </w:p>
        </w:tc>
        <w:tc>
          <w:tcPr>
            <w:tcW w:w="3210" w:type="dxa"/>
          </w:tcPr>
          <w:p w14:paraId="2AF16BB7" w14:textId="3B2478A1"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55.862</w:t>
            </w:r>
          </w:p>
        </w:tc>
      </w:tr>
      <w:tr w:rsidR="0003728D" w14:paraId="5300A3BE" w14:textId="77777777" w:rsidTr="0003728D">
        <w:tc>
          <w:tcPr>
            <w:tcW w:w="3209" w:type="dxa"/>
          </w:tcPr>
          <w:p w14:paraId="3A8B1965" w14:textId="2286D9DD"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w:t>
            </w:r>
            <w:r w:rsidRPr="002C6422">
              <w:rPr>
                <w:b/>
                <w:bCs/>
                <w:vertAlign w:val="superscript"/>
              </w:rPr>
              <w:t>ος</w:t>
            </w:r>
            <w:r w:rsidRPr="002C6422">
              <w:rPr>
                <w:b/>
                <w:bCs/>
              </w:rPr>
              <w:t xml:space="preserve"> </w:t>
            </w:r>
          </w:p>
        </w:tc>
        <w:tc>
          <w:tcPr>
            <w:tcW w:w="3209" w:type="dxa"/>
          </w:tcPr>
          <w:p w14:paraId="055A0732" w14:textId="66AA568C"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62.540</w:t>
            </w:r>
          </w:p>
        </w:tc>
        <w:tc>
          <w:tcPr>
            <w:tcW w:w="3210" w:type="dxa"/>
          </w:tcPr>
          <w:p w14:paraId="69D2B1EC" w14:textId="5D36F73F"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56.754</w:t>
            </w:r>
          </w:p>
        </w:tc>
      </w:tr>
      <w:tr w:rsidR="0003728D" w14:paraId="4EFCB88C" w14:textId="77777777" w:rsidTr="0003728D">
        <w:tc>
          <w:tcPr>
            <w:tcW w:w="3209" w:type="dxa"/>
          </w:tcPr>
          <w:p w14:paraId="0C2E14D1" w14:textId="0363E99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7</w:t>
            </w:r>
            <w:r w:rsidRPr="002C6422">
              <w:rPr>
                <w:b/>
                <w:bCs/>
                <w:vertAlign w:val="superscript"/>
              </w:rPr>
              <w:t>ος</w:t>
            </w:r>
          </w:p>
        </w:tc>
        <w:tc>
          <w:tcPr>
            <w:tcW w:w="3209" w:type="dxa"/>
          </w:tcPr>
          <w:p w14:paraId="5EE153D1" w14:textId="4E0008EF"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38.240</w:t>
            </w:r>
          </w:p>
        </w:tc>
        <w:tc>
          <w:tcPr>
            <w:tcW w:w="3210" w:type="dxa"/>
          </w:tcPr>
          <w:p w14:paraId="0559541E" w14:textId="2913A86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32.894</w:t>
            </w:r>
          </w:p>
        </w:tc>
      </w:tr>
      <w:tr w:rsidR="0003728D" w14:paraId="1FA3F620" w14:textId="77777777" w:rsidTr="0003728D">
        <w:tc>
          <w:tcPr>
            <w:tcW w:w="3209" w:type="dxa"/>
          </w:tcPr>
          <w:p w14:paraId="30513364" w14:textId="0AC50C1B"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8</w:t>
            </w:r>
            <w:r w:rsidRPr="002C6422">
              <w:rPr>
                <w:b/>
                <w:bCs/>
                <w:vertAlign w:val="superscript"/>
              </w:rPr>
              <w:t>ος</w:t>
            </w:r>
          </w:p>
        </w:tc>
        <w:tc>
          <w:tcPr>
            <w:tcW w:w="3209" w:type="dxa"/>
          </w:tcPr>
          <w:p w14:paraId="362D5EE4" w14:textId="13D00D93"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lang w:val="en-US"/>
              </w:rPr>
              <w:t>74.60</w:t>
            </w:r>
            <w:r w:rsidRPr="002C6422">
              <w:rPr>
                <w:b/>
                <w:bCs/>
              </w:rPr>
              <w:t>9</w:t>
            </w:r>
          </w:p>
        </w:tc>
        <w:tc>
          <w:tcPr>
            <w:tcW w:w="3210" w:type="dxa"/>
          </w:tcPr>
          <w:p w14:paraId="059E2953" w14:textId="5C6AB12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33.159</w:t>
            </w:r>
          </w:p>
        </w:tc>
      </w:tr>
      <w:tr w:rsidR="0003728D" w14:paraId="1B401FDD" w14:textId="77777777" w:rsidTr="0003728D">
        <w:tc>
          <w:tcPr>
            <w:tcW w:w="3209" w:type="dxa"/>
          </w:tcPr>
          <w:p w14:paraId="0FBD1112" w14:textId="704DB836"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9</w:t>
            </w:r>
            <w:r w:rsidRPr="002C6422">
              <w:rPr>
                <w:b/>
                <w:bCs/>
                <w:vertAlign w:val="superscript"/>
              </w:rPr>
              <w:t>ος</w:t>
            </w:r>
          </w:p>
        </w:tc>
        <w:tc>
          <w:tcPr>
            <w:tcW w:w="3209" w:type="dxa"/>
          </w:tcPr>
          <w:p w14:paraId="63449AA8" w14:textId="627C10AA"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lang w:val="en-US"/>
              </w:rPr>
              <w:t>59.17</w:t>
            </w:r>
            <w:r w:rsidRPr="002C6422">
              <w:rPr>
                <w:b/>
                <w:bCs/>
              </w:rPr>
              <w:t>3</w:t>
            </w:r>
          </w:p>
        </w:tc>
        <w:tc>
          <w:tcPr>
            <w:tcW w:w="3210" w:type="dxa"/>
          </w:tcPr>
          <w:p w14:paraId="59EE04EF" w14:textId="2C4B6136"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47.904</w:t>
            </w:r>
          </w:p>
        </w:tc>
      </w:tr>
      <w:tr w:rsidR="0003728D" w14:paraId="0255A937" w14:textId="77777777" w:rsidTr="0003728D">
        <w:tc>
          <w:tcPr>
            <w:tcW w:w="3209" w:type="dxa"/>
          </w:tcPr>
          <w:p w14:paraId="5A969746" w14:textId="6CC6E252"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10</w:t>
            </w:r>
            <w:r w:rsidRPr="002C6422">
              <w:rPr>
                <w:b/>
                <w:bCs/>
                <w:vertAlign w:val="superscript"/>
              </w:rPr>
              <w:t>ος</w:t>
            </w:r>
            <w:r w:rsidRPr="002C6422">
              <w:rPr>
                <w:b/>
                <w:bCs/>
              </w:rPr>
              <w:t xml:space="preserve"> </w:t>
            </w:r>
          </w:p>
        </w:tc>
        <w:tc>
          <w:tcPr>
            <w:tcW w:w="3209" w:type="dxa"/>
          </w:tcPr>
          <w:p w14:paraId="5E363DCE" w14:textId="08831FB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39.431</w:t>
            </w:r>
          </w:p>
        </w:tc>
        <w:tc>
          <w:tcPr>
            <w:tcW w:w="3210" w:type="dxa"/>
          </w:tcPr>
          <w:p w14:paraId="61EDFED2" w14:textId="6A2ED2EE" w:rsidR="0003728D" w:rsidRPr="002C6422" w:rsidRDefault="00843B56" w:rsidP="007B66AB">
            <w:pPr>
              <w:pStyle w:val="a3"/>
              <w:keepNext/>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57.988</w:t>
            </w:r>
          </w:p>
        </w:tc>
      </w:tr>
    </w:tbl>
    <w:p w14:paraId="63C6F6C9" w14:textId="232D966B" w:rsidR="00A518A6" w:rsidRPr="00AF1FEC" w:rsidRDefault="007B66AB" w:rsidP="007B66AB">
      <w:pPr>
        <w:pStyle w:val="a9"/>
        <w:rPr>
          <w:b/>
          <w:bCs/>
        </w:rPr>
      </w:pPr>
      <w:bookmarkStart w:id="170" w:name="_Toc146821703"/>
      <w:bookmarkStart w:id="171" w:name="_Toc146888583"/>
      <w:proofErr w:type="spellStart"/>
      <w:r w:rsidRPr="00AF1FEC">
        <w:rPr>
          <w:b/>
          <w:bCs/>
        </w:rPr>
        <w:t>Table</w:t>
      </w:r>
      <w:proofErr w:type="spellEnd"/>
      <w:r w:rsidRPr="00AF1FEC">
        <w:rPr>
          <w:b/>
          <w:bCs/>
        </w:rPr>
        <w:t xml:space="preserve"> </w:t>
      </w:r>
      <w:r w:rsidRPr="00AF1FEC">
        <w:rPr>
          <w:b/>
          <w:bCs/>
        </w:rPr>
        <w:fldChar w:fldCharType="begin"/>
      </w:r>
      <w:r w:rsidRPr="00AF1FEC">
        <w:rPr>
          <w:b/>
          <w:bCs/>
        </w:rPr>
        <w:instrText xml:space="preserve"> SEQ Table \* ARABIC </w:instrText>
      </w:r>
      <w:r w:rsidRPr="00AF1FEC">
        <w:rPr>
          <w:b/>
          <w:bCs/>
        </w:rPr>
        <w:fldChar w:fldCharType="separate"/>
      </w:r>
      <w:r w:rsidR="009B38E8">
        <w:rPr>
          <w:b/>
          <w:bCs/>
          <w:noProof/>
        </w:rPr>
        <w:t>1</w:t>
      </w:r>
      <w:r w:rsidRPr="00AF1FEC">
        <w:rPr>
          <w:b/>
          <w:bCs/>
        </w:rPr>
        <w:fldChar w:fldCharType="end"/>
      </w:r>
      <w:r w:rsidRPr="00AF1FEC">
        <w:rPr>
          <w:b/>
          <w:bCs/>
        </w:rPr>
        <w:t>: Μέσοι όροι εθελοντών</w:t>
      </w:r>
      <w:bookmarkEnd w:id="170"/>
      <w:bookmarkEnd w:id="171"/>
    </w:p>
    <w:p w14:paraId="5AD22342" w14:textId="4A9F7E8E" w:rsidR="00A518A6" w:rsidRDefault="00A518A6" w:rsidP="00A518A6">
      <w:pPr>
        <w:pStyle w:val="a3"/>
        <w:jc w:val="left"/>
        <w:rPr>
          <w:b/>
          <w:bCs/>
        </w:rPr>
      </w:pPr>
      <w:r w:rsidRPr="00E8013C">
        <w:rPr>
          <w:b/>
          <w:bCs/>
        </w:rPr>
        <w:t>Συμπεράσματα:</w:t>
      </w:r>
    </w:p>
    <w:p w14:paraId="1F91860B" w14:textId="4C8270B9" w:rsidR="00A518A6" w:rsidRDefault="00A518A6" w:rsidP="00E555E1">
      <w:pPr>
        <w:pStyle w:val="a3"/>
      </w:pPr>
      <w:r>
        <w:t>Παρατ</w:t>
      </w:r>
      <w:r w:rsidR="0031219C">
        <w:t>ηρήθηκε</w:t>
      </w:r>
      <w:r>
        <w:t xml:space="preserve"> πως </w:t>
      </w:r>
      <w:r w:rsidR="00EC1215">
        <w:t>η τιμή που μας δίνει ο εγκεφαλογράφος είναι αρκετά ακριβής</w:t>
      </w:r>
      <w:r w:rsidR="00D57810">
        <w:t>, συγκεκριμένα 7/10 περιπτώσεις ο μέσος όρος συγκέντρωσης είναι μεγαλύτερος από τον μέσο όρο χαλάρωσης. Όπως φαίνεται και στις γραφικές παραστάσεις το άτομο είναι αρκετά δύσκολο να έχει μία συνεχή συγκέντρωση ειδικά σε τιμές άνω των 80</w:t>
      </w:r>
      <w:r w:rsidR="00ED34E0">
        <w:t xml:space="preserve">. Πολλές φορές στη διαδικασία των μετρήσεων το άτομο </w:t>
      </w:r>
      <w:r w:rsidR="00ED34E0">
        <w:lastRenderedPageBreak/>
        <w:t>δεν μπορούσε να συγκεντρωθεί καθόλου σε ένα θέμα, χαρακτηριστικό παράδειγμα ο 3</w:t>
      </w:r>
      <w:r w:rsidR="00ED34E0">
        <w:rPr>
          <w:vertAlign w:val="superscript"/>
        </w:rPr>
        <w:t xml:space="preserve">ος </w:t>
      </w:r>
      <w:r w:rsidR="00ED34E0">
        <w:t>εθελοντής</w:t>
      </w:r>
      <w:r w:rsidR="00E555E1">
        <w:t>. Παρατηρ</w:t>
      </w:r>
      <w:r w:rsidR="0031219C">
        <w:t>ήθηκε επίσης</w:t>
      </w:r>
      <w:r w:rsidR="00E555E1">
        <w:t xml:space="preserve"> στον πειραματισμό με τους εγκεφαλογράφους πως </w:t>
      </w:r>
      <w:r w:rsidR="00B903D3">
        <w:t xml:space="preserve">πολλές φορές </w:t>
      </w:r>
      <w:r w:rsidR="00E555E1">
        <w:t>όταν κάποιος θεωρεί ότι είναι συγκεντρωμένος, στη πραγματικότητα συμβαίνει ακριβώς το αντίθετο. Οποιαδήποτε συνθήκη μπορεί να αποσπάσει την προσοχή κάποιου, από ένα ψίθυρο μέχρι και η κίνηση των ατόμων σε ένα δωμάτι</w:t>
      </w:r>
      <w:r w:rsidR="00FB46C6">
        <w:t>ο</w:t>
      </w:r>
      <w:r w:rsidR="00E555E1">
        <w:t>.</w:t>
      </w:r>
      <w:r w:rsidR="00601173">
        <w:t xml:space="preserve"> </w:t>
      </w:r>
      <w:r w:rsidR="00FB46C6">
        <w:t xml:space="preserve">Αυτό επιβεβαιώνεται στο </w:t>
      </w:r>
      <w:r w:rsidR="00601173">
        <w:t>ότι πολλά άτομα δεν μπορούν να χαλαρώσουν και ταυτόχρονα δεν μπορούν να συγκεντρωθούν χαρακτηριστικό παράδειγμα 2</w:t>
      </w:r>
      <w:r w:rsidR="00601173" w:rsidRPr="00601173">
        <w:rPr>
          <w:vertAlign w:val="superscript"/>
        </w:rPr>
        <w:t>ος</w:t>
      </w:r>
      <w:r w:rsidR="00601173">
        <w:t>, 5</w:t>
      </w:r>
      <w:r w:rsidR="00601173" w:rsidRPr="00601173">
        <w:rPr>
          <w:vertAlign w:val="superscript"/>
        </w:rPr>
        <w:t>ος</w:t>
      </w:r>
      <w:r w:rsidR="00601173">
        <w:t xml:space="preserve"> και 10</w:t>
      </w:r>
      <w:r w:rsidR="00601173" w:rsidRPr="00601173">
        <w:rPr>
          <w:vertAlign w:val="superscript"/>
        </w:rPr>
        <w:t>ος</w:t>
      </w:r>
      <w:r w:rsidR="00FB46C6">
        <w:t xml:space="preserve"> εθελοντής</w:t>
      </w:r>
      <w:r w:rsidR="00060920">
        <w:t xml:space="preserve"> και πολύ πιθανών να επηρεάζει το γεγονός ότι ήταν η πρώτη επαφή με εγκεφαλογράφο για τους περισσότερους εθελοντές</w:t>
      </w:r>
      <w:r w:rsidR="00FB46C6">
        <w:t xml:space="preserve">. Γενικότερα τα αποτελέσματα </w:t>
      </w:r>
      <w:r w:rsidR="00060920">
        <w:t>ήταν ικανοποιητικά για την έρευνα</w:t>
      </w:r>
      <w:r w:rsidR="001B7BF9">
        <w:t xml:space="preserve"> της διπλωματικής</w:t>
      </w:r>
      <w:r w:rsidR="00060920">
        <w:t xml:space="preserve"> και το συμπέρασμα είναι ότι η τιμή συγκέντρωσης που δίνει ο </w:t>
      </w:r>
      <w:proofErr w:type="spellStart"/>
      <w:r w:rsidR="00060920">
        <w:t>εγκεφαλογράφος</w:t>
      </w:r>
      <w:proofErr w:type="spellEnd"/>
      <w:r w:rsidR="00060920">
        <w:t xml:space="preserve"> είναι έγκυρη.</w:t>
      </w:r>
      <w:r w:rsidR="001B7BF9">
        <w:t xml:space="preserve"> Επιλέχθηκε ο</w:t>
      </w:r>
      <w:r w:rsidR="00060920">
        <w:t xml:space="preserve"> </w:t>
      </w:r>
      <w:proofErr w:type="spellStart"/>
      <w:r w:rsidR="00060920">
        <w:t>εγκεφαλογράφο</w:t>
      </w:r>
      <w:r w:rsidR="001B7BF9">
        <w:t>ς</w:t>
      </w:r>
      <w:proofErr w:type="spellEnd"/>
      <w:r w:rsidR="00060920">
        <w:t xml:space="preserve"> </w:t>
      </w:r>
      <w:proofErr w:type="spellStart"/>
      <w:r w:rsidR="00060920">
        <w:rPr>
          <w:lang w:val="en-US"/>
        </w:rPr>
        <w:t>Mindwave</w:t>
      </w:r>
      <w:proofErr w:type="spellEnd"/>
      <w:r w:rsidR="00060920" w:rsidRPr="00060920">
        <w:t xml:space="preserve"> </w:t>
      </w:r>
      <w:r w:rsidR="00060920">
        <w:t xml:space="preserve">έναντί του </w:t>
      </w:r>
      <w:r w:rsidR="00060920">
        <w:rPr>
          <w:lang w:val="en-US"/>
        </w:rPr>
        <w:t>Muse</w:t>
      </w:r>
      <w:r w:rsidR="00060920" w:rsidRPr="00060920">
        <w:t xml:space="preserve"> </w:t>
      </w:r>
      <w:r w:rsidR="00060920">
        <w:t>λόγο της εγκυρότητας των μετρήσεων του, της εύκολης τοποθέτησης (από δέκα δευτερόλεπτα μέχρι και ένα λεπτό) και τέλος του κόστους της συσκευής (</w:t>
      </w:r>
      <w:proofErr w:type="spellStart"/>
      <w:r w:rsidR="00060920">
        <w:rPr>
          <w:lang w:val="en-US"/>
        </w:rPr>
        <w:t>Mindwave</w:t>
      </w:r>
      <w:proofErr w:type="spellEnd"/>
      <w:r w:rsidR="00060920" w:rsidRPr="00060920">
        <w:t xml:space="preserve"> ~ 100</w:t>
      </w:r>
      <w:r w:rsidR="00060920">
        <w:rPr>
          <w:lang w:val="en-US"/>
        </w:rPr>
        <w:t>E</w:t>
      </w:r>
      <w:r w:rsidR="00060920" w:rsidRPr="00060920">
        <w:t xml:space="preserve"> , </w:t>
      </w:r>
      <w:r w:rsidR="00060920">
        <w:rPr>
          <w:lang w:val="en-US"/>
        </w:rPr>
        <w:t>Muse</w:t>
      </w:r>
      <w:r w:rsidR="00060920" w:rsidRPr="00060920">
        <w:t xml:space="preserve"> ~ 400</w:t>
      </w:r>
      <w:r w:rsidR="00060920">
        <w:rPr>
          <w:lang w:val="en-US"/>
        </w:rPr>
        <w:t>E</w:t>
      </w:r>
      <w:r w:rsidR="00060920" w:rsidRPr="00060920">
        <w:t>).</w:t>
      </w:r>
    </w:p>
    <w:p w14:paraId="2BABD759" w14:textId="18DEFAC4" w:rsidR="0003728D" w:rsidRPr="00A518A6" w:rsidRDefault="0003728D" w:rsidP="00B903D3">
      <w:pPr>
        <w:pStyle w:val="a3"/>
      </w:pPr>
    </w:p>
    <w:p w14:paraId="64C8296F" w14:textId="4796DD57" w:rsidR="00E36624" w:rsidRPr="00ED6358" w:rsidRDefault="00E36624" w:rsidP="009E4C09">
      <w:pPr>
        <w:pStyle w:val="a7"/>
      </w:pPr>
      <w:bookmarkStart w:id="172" w:name="_Toc146887514"/>
      <w:bookmarkStart w:id="173" w:name="_Toc146888584"/>
      <w:r>
        <w:t>5.</w:t>
      </w:r>
      <w:r w:rsidR="009E4C09">
        <w:t>2.2</w:t>
      </w:r>
      <w:r w:rsidR="00ED6358" w:rsidRPr="00ED6358">
        <w:t xml:space="preserve"> </w:t>
      </w:r>
      <w:r w:rsidR="00ED6358">
        <w:t>Αποτελέσματα</w:t>
      </w:r>
      <w:r w:rsidR="009E4C09">
        <w:t xml:space="preserve"> μοντέλου και σύγκριση</w:t>
      </w:r>
      <w:bookmarkEnd w:id="172"/>
      <w:bookmarkEnd w:id="173"/>
    </w:p>
    <w:p w14:paraId="6DEA808E" w14:textId="53AD4CA7" w:rsidR="00E36624" w:rsidRDefault="009E4C09" w:rsidP="00E36624">
      <w:pPr>
        <w:pStyle w:val="a3"/>
      </w:pPr>
      <w:r>
        <w:t xml:space="preserve">Για </w:t>
      </w:r>
      <w:r w:rsidR="00B903D3">
        <w:t>την αξιολόγηση</w:t>
      </w:r>
      <w:r w:rsidR="005476EC">
        <w:t xml:space="preserve"> των αποτελεσμάτων με το μοντέλο </w:t>
      </w:r>
      <w:proofErr w:type="spellStart"/>
      <w:r w:rsidR="005476EC">
        <w:rPr>
          <w:lang w:val="en-US"/>
        </w:rPr>
        <w:t>RandomForest</w:t>
      </w:r>
      <w:proofErr w:type="spellEnd"/>
      <w:r w:rsidR="005476EC" w:rsidRPr="005476EC">
        <w:t xml:space="preserve"> </w:t>
      </w:r>
      <w:r w:rsidR="005476EC">
        <w:t>μετρή</w:t>
      </w:r>
      <w:r w:rsidR="001B7BF9">
        <w:t>θηκαν</w:t>
      </w:r>
      <w:r w:rsidR="005476EC">
        <w:t xml:space="preserve"> </w:t>
      </w:r>
      <w:r w:rsidR="00361D9D">
        <w:t>δύο</w:t>
      </w:r>
      <w:r w:rsidR="005476EC">
        <w:t xml:space="preserve"> άτομο σε ήσυχο περιβάλλον </w:t>
      </w:r>
      <w:r w:rsidR="00361D9D">
        <w:t>τα</w:t>
      </w:r>
      <w:r w:rsidR="005476EC">
        <w:t xml:space="preserve"> οποί</w:t>
      </w:r>
      <w:r w:rsidR="00361D9D">
        <w:t>α</w:t>
      </w:r>
      <w:r w:rsidR="005476EC">
        <w:t xml:space="preserve"> είχ</w:t>
      </w:r>
      <w:r w:rsidR="00361D9D">
        <w:t>αν</w:t>
      </w:r>
      <w:r w:rsidR="005476EC">
        <w:t xml:space="preserve"> εμπειρία με το συγκεκριμένο εγκεφαλογράφο και έγιναν δύο μετρήσεις. Η κάθε μέτρηση έχει διάρκεια δύο λεπτά, στη πρώτη τ</w:t>
      </w:r>
      <w:r w:rsidR="00361D9D">
        <w:t>α</w:t>
      </w:r>
      <w:r w:rsidR="005476EC">
        <w:t xml:space="preserve"> άτομ</w:t>
      </w:r>
      <w:r w:rsidR="00361D9D">
        <w:t>α</w:t>
      </w:r>
      <w:r w:rsidR="005476EC">
        <w:t xml:space="preserve"> ήταν συγκεντρωμέν</w:t>
      </w:r>
      <w:r w:rsidR="00361D9D">
        <w:t>α</w:t>
      </w:r>
      <w:r w:rsidR="005476EC">
        <w:t xml:space="preserve"> και στη δεύτερη ήταν χαλαρ</w:t>
      </w:r>
      <w:r w:rsidR="00361D9D">
        <w:t>ά</w:t>
      </w:r>
      <w:r w:rsidR="00566563">
        <w:t xml:space="preserve">. Ταυτόχρονα με την καταγραφή των αποτελεσμάτων του μοντέλου έγινε και καταγραφή της τιμής του </w:t>
      </w:r>
      <w:proofErr w:type="spellStart"/>
      <w:r w:rsidR="00566563">
        <w:t>εγκεφαλογράφου</w:t>
      </w:r>
      <w:proofErr w:type="spellEnd"/>
      <w:r w:rsidR="00566563">
        <w:t xml:space="preserve"> για σύγκριση.</w:t>
      </w:r>
    </w:p>
    <w:p w14:paraId="5A3816FB" w14:textId="347C2CCD" w:rsidR="00566563" w:rsidRDefault="00566563" w:rsidP="00E36624">
      <w:pPr>
        <w:pStyle w:val="a3"/>
        <w:rPr>
          <w:b/>
          <w:bCs/>
        </w:rPr>
      </w:pPr>
      <w:r w:rsidRPr="00566563">
        <w:rPr>
          <w:b/>
          <w:bCs/>
        </w:rPr>
        <w:t>Αποτελέσματα:</w:t>
      </w:r>
    </w:p>
    <w:p w14:paraId="424C5C02" w14:textId="77777777" w:rsidR="00335FCD" w:rsidRDefault="002C6422" w:rsidP="00335FCD">
      <w:pPr>
        <w:pStyle w:val="a3"/>
        <w:keepNext/>
        <w:jc w:val="center"/>
      </w:pPr>
      <w:r>
        <w:rPr>
          <w:noProof/>
        </w:rPr>
        <w:drawing>
          <wp:inline distT="0" distB="0" distL="0" distR="0" wp14:anchorId="676EB25F" wp14:editId="015EE88F">
            <wp:extent cx="6321287" cy="2899607"/>
            <wp:effectExtent l="0" t="0" r="3810" b="0"/>
            <wp:docPr id="14611521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215" name="Picture 1" descr="A graph of a graph of a graph&#10;&#10;Description automatically generated with medium confidence"/>
                    <pic:cNvPicPr/>
                  </pic:nvPicPr>
                  <pic:blipFill>
                    <a:blip r:embed="rId69"/>
                    <a:stretch>
                      <a:fillRect/>
                    </a:stretch>
                  </pic:blipFill>
                  <pic:spPr>
                    <a:xfrm>
                      <a:off x="0" y="0"/>
                      <a:ext cx="6329445" cy="2903349"/>
                    </a:xfrm>
                    <a:prstGeom prst="rect">
                      <a:avLst/>
                    </a:prstGeom>
                  </pic:spPr>
                </pic:pic>
              </a:graphicData>
            </a:graphic>
          </wp:inline>
        </w:drawing>
      </w:r>
    </w:p>
    <w:p w14:paraId="2898F8F8" w14:textId="6E841B63" w:rsidR="00566563" w:rsidRPr="001B7BF9" w:rsidRDefault="00335FCD" w:rsidP="005B6CE6">
      <w:pPr>
        <w:pStyle w:val="a8"/>
        <w:jc w:val="center"/>
      </w:pPr>
      <w:bookmarkStart w:id="174" w:name="_Toc146901725"/>
      <w:r w:rsidRPr="00335FCD">
        <w:t xml:space="preserve">Εικόνα </w:t>
      </w:r>
      <w:r>
        <w:fldChar w:fldCharType="begin"/>
      </w:r>
      <w:r w:rsidRPr="00335FCD">
        <w:instrText xml:space="preserve"> </w:instrText>
      </w:r>
      <w:r>
        <w:instrText>SEQ</w:instrText>
      </w:r>
      <w:r w:rsidRPr="00335FCD">
        <w:instrText xml:space="preserve"> Εικόνα \* </w:instrText>
      </w:r>
      <w:r>
        <w:instrText>ARABIC</w:instrText>
      </w:r>
      <w:r w:rsidRPr="00335FCD">
        <w:instrText xml:space="preserve"> </w:instrText>
      </w:r>
      <w:r>
        <w:fldChar w:fldCharType="separate"/>
      </w:r>
      <w:r w:rsidR="001B7BF9">
        <w:rPr>
          <w:noProof/>
        </w:rPr>
        <w:t>38</w:t>
      </w:r>
      <w:r>
        <w:fldChar w:fldCharType="end"/>
      </w:r>
      <w:r w:rsidRPr="00335FCD">
        <w:t xml:space="preserve">: </w:t>
      </w:r>
      <w:r>
        <w:t>Σύγκριση της τιμής του εγκεφαλογράφου και του RandomForest</w:t>
      </w:r>
      <w:bookmarkEnd w:id="174"/>
      <w:r w:rsidR="001B7BF9" w:rsidRPr="001B7BF9">
        <w:t xml:space="preserve"> </w:t>
      </w:r>
      <w:r w:rsidR="00361D9D">
        <w:t xml:space="preserve"> (</w:t>
      </w:r>
      <w:r w:rsidR="001B7BF9">
        <w:t>πρωτοσ εθελοντησ</w:t>
      </w:r>
      <w:r w:rsidR="00361D9D">
        <w:t>)</w:t>
      </w:r>
    </w:p>
    <w:p w14:paraId="43EB29F0" w14:textId="77777777" w:rsidR="007B66AB" w:rsidRPr="00335FCD" w:rsidRDefault="007B66AB" w:rsidP="002C6422">
      <w:pPr>
        <w:pStyle w:val="a3"/>
        <w:jc w:val="center"/>
        <w:rPr>
          <w:b/>
          <w:bCs/>
        </w:rPr>
      </w:pPr>
    </w:p>
    <w:p w14:paraId="41C966F3" w14:textId="77777777" w:rsidR="007B66AB" w:rsidRPr="00335FCD" w:rsidRDefault="007B66AB" w:rsidP="002C6422">
      <w:pPr>
        <w:pStyle w:val="a3"/>
        <w:jc w:val="center"/>
        <w:rPr>
          <w:b/>
          <w:bCs/>
        </w:rPr>
      </w:pPr>
    </w:p>
    <w:p w14:paraId="6E731644" w14:textId="77777777" w:rsidR="001B7BF9" w:rsidRDefault="001B7BF9" w:rsidP="001B7BF9">
      <w:pPr>
        <w:pStyle w:val="a3"/>
        <w:keepNext/>
        <w:jc w:val="center"/>
      </w:pPr>
      <w:r>
        <w:rPr>
          <w:noProof/>
        </w:rPr>
        <w:lastRenderedPageBreak/>
        <w:drawing>
          <wp:inline distT="0" distB="0" distL="0" distR="0" wp14:anchorId="384A794B" wp14:editId="65750364">
            <wp:extent cx="6120130" cy="2893695"/>
            <wp:effectExtent l="0" t="0" r="0" b="1905"/>
            <wp:docPr id="149560209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02092" name="Picture 1" descr="A graph of a graph of a graph&#10;&#10;Description automatically generated with medium confidence"/>
                    <pic:cNvPicPr/>
                  </pic:nvPicPr>
                  <pic:blipFill>
                    <a:blip r:embed="rId70"/>
                    <a:stretch>
                      <a:fillRect/>
                    </a:stretch>
                  </pic:blipFill>
                  <pic:spPr>
                    <a:xfrm>
                      <a:off x="0" y="0"/>
                      <a:ext cx="6120130" cy="2893695"/>
                    </a:xfrm>
                    <a:prstGeom prst="rect">
                      <a:avLst/>
                    </a:prstGeom>
                  </pic:spPr>
                </pic:pic>
              </a:graphicData>
            </a:graphic>
          </wp:inline>
        </w:drawing>
      </w:r>
    </w:p>
    <w:p w14:paraId="3CF140E8" w14:textId="12C44756" w:rsidR="007B66AB" w:rsidRDefault="001B7BF9" w:rsidP="00361D9D">
      <w:pPr>
        <w:pStyle w:val="a8"/>
        <w:jc w:val="center"/>
      </w:pPr>
      <w:r w:rsidRPr="00361D9D">
        <w:t xml:space="preserve">Εικόνα </w:t>
      </w:r>
      <w:r>
        <w:fldChar w:fldCharType="begin"/>
      </w:r>
      <w:r w:rsidRPr="00361D9D">
        <w:instrText xml:space="preserve"> </w:instrText>
      </w:r>
      <w:r>
        <w:instrText>SEQ</w:instrText>
      </w:r>
      <w:r w:rsidRPr="00361D9D">
        <w:instrText xml:space="preserve"> Εικόνα \* </w:instrText>
      </w:r>
      <w:r>
        <w:instrText>ARABIC</w:instrText>
      </w:r>
      <w:r w:rsidRPr="00361D9D">
        <w:instrText xml:space="preserve"> </w:instrText>
      </w:r>
      <w:r>
        <w:fldChar w:fldCharType="separate"/>
      </w:r>
      <w:r w:rsidRPr="00361D9D">
        <w:rPr>
          <w:noProof/>
        </w:rPr>
        <w:t>39</w:t>
      </w:r>
      <w:r>
        <w:fldChar w:fldCharType="end"/>
      </w:r>
      <w:r>
        <w:t>:</w:t>
      </w:r>
      <w:r w:rsidR="00361D9D" w:rsidRPr="00361D9D">
        <w:t xml:space="preserve"> </w:t>
      </w:r>
      <w:r w:rsidR="00361D9D" w:rsidRPr="00361D9D">
        <w:t xml:space="preserve">Σύγκριση της τιμής του εγκεφαλογράφου και του </w:t>
      </w:r>
      <w:r w:rsidR="00361D9D">
        <w:t>RandomForest</w:t>
      </w:r>
      <w:r w:rsidR="00361D9D" w:rsidRPr="001B7BF9">
        <w:t xml:space="preserve"> </w:t>
      </w:r>
      <w:r w:rsidR="00361D9D">
        <w:t>(Δεύτερος</w:t>
      </w:r>
      <w:r w:rsidR="00361D9D" w:rsidRPr="00361D9D">
        <w:t xml:space="preserve"> εθελοντ</w:t>
      </w:r>
      <w:r w:rsidR="00361D9D">
        <w:t>ής)</w:t>
      </w:r>
    </w:p>
    <w:p w14:paraId="1519DD05" w14:textId="77777777" w:rsidR="00361D9D" w:rsidRPr="00361D9D" w:rsidRDefault="00361D9D" w:rsidP="00361D9D">
      <w:pPr>
        <w:pStyle w:val="a3"/>
      </w:pPr>
    </w:p>
    <w:tbl>
      <w:tblPr>
        <w:tblStyle w:val="TableGrid"/>
        <w:tblW w:w="0" w:type="auto"/>
        <w:jc w:val="center"/>
        <w:tblLook w:val="04A0" w:firstRow="1" w:lastRow="0" w:firstColumn="1" w:lastColumn="0" w:noHBand="0" w:noVBand="1"/>
      </w:tblPr>
      <w:tblGrid>
        <w:gridCol w:w="1925"/>
        <w:gridCol w:w="1925"/>
        <w:gridCol w:w="1926"/>
      </w:tblGrid>
      <w:tr w:rsidR="002C6422" w14:paraId="24EE9056" w14:textId="77777777" w:rsidTr="002C6422">
        <w:trPr>
          <w:jc w:val="center"/>
        </w:trPr>
        <w:tc>
          <w:tcPr>
            <w:tcW w:w="1925" w:type="dxa"/>
          </w:tcPr>
          <w:p w14:paraId="374CDB56" w14:textId="340A9A55"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Τιμές</w:t>
            </w:r>
          </w:p>
        </w:tc>
        <w:tc>
          <w:tcPr>
            <w:tcW w:w="1925" w:type="dxa"/>
          </w:tcPr>
          <w:p w14:paraId="1A873335" w14:textId="1029BC73"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Pr>
                <w:b/>
                <w:bCs/>
              </w:rPr>
              <w:t>Μέσος Όρος Συγκέντρωσης</w:t>
            </w:r>
          </w:p>
        </w:tc>
        <w:tc>
          <w:tcPr>
            <w:tcW w:w="1926" w:type="dxa"/>
          </w:tcPr>
          <w:p w14:paraId="4FC43E3C" w14:textId="229E6DDA"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Μέσος Όρος Χαλάρωσης</w:t>
            </w:r>
          </w:p>
        </w:tc>
      </w:tr>
      <w:tr w:rsidR="002C6422" w14:paraId="5338E3B9" w14:textId="77777777" w:rsidTr="002C6422">
        <w:trPr>
          <w:jc w:val="center"/>
        </w:trPr>
        <w:tc>
          <w:tcPr>
            <w:tcW w:w="1925" w:type="dxa"/>
          </w:tcPr>
          <w:p w14:paraId="6F240B95" w14:textId="692710DE"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Pr>
                <w:b/>
                <w:bCs/>
                <w:lang w:val="en-US"/>
              </w:rPr>
              <w:t>Headset</w:t>
            </w:r>
          </w:p>
        </w:tc>
        <w:tc>
          <w:tcPr>
            <w:tcW w:w="1925" w:type="dxa"/>
          </w:tcPr>
          <w:p w14:paraId="54DD32E3" w14:textId="642C77E2"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58.747</w:t>
            </w:r>
          </w:p>
        </w:tc>
        <w:tc>
          <w:tcPr>
            <w:tcW w:w="1926" w:type="dxa"/>
          </w:tcPr>
          <w:p w14:paraId="44F60DB3" w14:textId="67A3E41E"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24.095</w:t>
            </w:r>
          </w:p>
        </w:tc>
      </w:tr>
      <w:tr w:rsidR="002C6422" w14:paraId="78DA34FD" w14:textId="77777777" w:rsidTr="002C6422">
        <w:trPr>
          <w:jc w:val="center"/>
        </w:trPr>
        <w:tc>
          <w:tcPr>
            <w:tcW w:w="1925" w:type="dxa"/>
          </w:tcPr>
          <w:p w14:paraId="48850AF2" w14:textId="29B56D2B"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proofErr w:type="spellStart"/>
            <w:r>
              <w:rPr>
                <w:b/>
                <w:bCs/>
                <w:lang w:val="en-US"/>
              </w:rPr>
              <w:t>RandomForest</w:t>
            </w:r>
            <w:proofErr w:type="spellEnd"/>
          </w:p>
        </w:tc>
        <w:tc>
          <w:tcPr>
            <w:tcW w:w="1925" w:type="dxa"/>
          </w:tcPr>
          <w:p w14:paraId="3301BE7B" w14:textId="527F7AD2"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sidRPr="00A84073">
              <w:rPr>
                <w:b/>
                <w:bCs/>
              </w:rPr>
              <w:t>63.726</w:t>
            </w:r>
          </w:p>
        </w:tc>
        <w:tc>
          <w:tcPr>
            <w:tcW w:w="1926" w:type="dxa"/>
          </w:tcPr>
          <w:p w14:paraId="64F542FB" w14:textId="406F36D8" w:rsidR="002C6422" w:rsidRDefault="002C6422" w:rsidP="007B66AB">
            <w:pPr>
              <w:pStyle w:val="a3"/>
              <w:keepNext/>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12.081</w:t>
            </w:r>
          </w:p>
        </w:tc>
      </w:tr>
    </w:tbl>
    <w:p w14:paraId="21A8941F" w14:textId="4038C429" w:rsidR="00A84073" w:rsidRPr="00AF1FEC" w:rsidRDefault="007B66AB" w:rsidP="007B66AB">
      <w:pPr>
        <w:pStyle w:val="a9"/>
        <w:rPr>
          <w:b/>
          <w:bCs/>
        </w:rPr>
      </w:pPr>
      <w:bookmarkStart w:id="175" w:name="_Toc146821704"/>
      <w:bookmarkStart w:id="176" w:name="_Toc146888585"/>
      <w:proofErr w:type="spellStart"/>
      <w:r w:rsidRPr="00AF1FEC">
        <w:rPr>
          <w:b/>
          <w:bCs/>
        </w:rPr>
        <w:t>Table</w:t>
      </w:r>
      <w:proofErr w:type="spellEnd"/>
      <w:r w:rsidRPr="00AF1FEC">
        <w:rPr>
          <w:b/>
          <w:bCs/>
        </w:rPr>
        <w:t xml:space="preserve"> </w:t>
      </w:r>
      <w:r w:rsidRPr="00AF1FEC">
        <w:rPr>
          <w:b/>
          <w:bCs/>
        </w:rPr>
        <w:fldChar w:fldCharType="begin"/>
      </w:r>
      <w:r w:rsidRPr="00AF1FEC">
        <w:rPr>
          <w:b/>
          <w:bCs/>
        </w:rPr>
        <w:instrText xml:space="preserve"> SEQ Table \* ARABIC </w:instrText>
      </w:r>
      <w:r w:rsidRPr="00AF1FEC">
        <w:rPr>
          <w:b/>
          <w:bCs/>
        </w:rPr>
        <w:fldChar w:fldCharType="separate"/>
      </w:r>
      <w:r w:rsidR="009B38E8">
        <w:rPr>
          <w:b/>
          <w:bCs/>
          <w:noProof/>
        </w:rPr>
        <w:t>2</w:t>
      </w:r>
      <w:r w:rsidRPr="00AF1FEC">
        <w:rPr>
          <w:b/>
          <w:bCs/>
        </w:rPr>
        <w:fldChar w:fldCharType="end"/>
      </w:r>
      <w:r w:rsidRPr="00AF1FEC">
        <w:rPr>
          <w:b/>
          <w:bCs/>
        </w:rPr>
        <w:t xml:space="preserve">: Μέσος όρος εθελοντών με μοντέλο </w:t>
      </w:r>
      <w:proofErr w:type="spellStart"/>
      <w:r w:rsidRPr="00AF1FEC">
        <w:rPr>
          <w:b/>
          <w:bCs/>
        </w:rPr>
        <w:t>RandomForest</w:t>
      </w:r>
      <w:bookmarkEnd w:id="175"/>
      <w:bookmarkEnd w:id="176"/>
      <w:proofErr w:type="spellEnd"/>
    </w:p>
    <w:p w14:paraId="5852C3BE" w14:textId="1AFF8BF5" w:rsidR="00E36624" w:rsidRDefault="00A84073" w:rsidP="00E36624">
      <w:pPr>
        <w:pStyle w:val="a3"/>
        <w:rPr>
          <w:b/>
          <w:bCs/>
        </w:rPr>
      </w:pPr>
      <w:r w:rsidRPr="00A84073">
        <w:rPr>
          <w:b/>
          <w:bCs/>
        </w:rPr>
        <w:t>Συμπεράσματα:</w:t>
      </w:r>
    </w:p>
    <w:p w14:paraId="16F19973" w14:textId="72714637" w:rsidR="00511848" w:rsidRPr="00A71C0C" w:rsidRDefault="002C6422" w:rsidP="00E36624">
      <w:pPr>
        <w:pStyle w:val="a3"/>
      </w:pPr>
      <w:r>
        <w:t>Παρατηρούμε πως τ</w:t>
      </w:r>
      <w:r w:rsidR="00C90D2A">
        <w:t>α</w:t>
      </w:r>
      <w:r>
        <w:t xml:space="preserve"> </w:t>
      </w:r>
      <w:r w:rsidR="00C90D2A">
        <w:t>αποτελέσματα</w:t>
      </w:r>
      <w:r>
        <w:t xml:space="preserve"> τ</w:t>
      </w:r>
      <w:r w:rsidR="00C90D2A">
        <w:t>η</w:t>
      </w:r>
      <w:r>
        <w:t xml:space="preserve">ς συσκευής είναι πιο ομαλά σε αντίθεση με του μοντέλου </w:t>
      </w:r>
      <w:r w:rsidR="00C90D2A">
        <w:t xml:space="preserve">όπου έχει απότομες εναλλαγές στις τιμές του και δημιουργεί τα «καρφιά», </w:t>
      </w:r>
      <w:r w:rsidR="00511848">
        <w:t xml:space="preserve">φαίνεται καθαρά στο διάγραμμα </w:t>
      </w:r>
      <w:r w:rsidR="00511848">
        <w:rPr>
          <w:lang w:val="en-US"/>
        </w:rPr>
        <w:t>Relaxed</w:t>
      </w:r>
      <w:r w:rsidR="00511848" w:rsidRPr="00511848">
        <w:t xml:space="preserve"> </w:t>
      </w:r>
      <w:r w:rsidR="00511848">
        <w:t>μεταξύ 40-60 δευτερολέπτων. Σε γενικές γραμμέ</w:t>
      </w:r>
      <w:r w:rsidR="002F28A0">
        <w:t xml:space="preserve">ς </w:t>
      </w:r>
      <w:r w:rsidR="00511848">
        <w:t xml:space="preserve">το μοντέλο δίνει </w:t>
      </w:r>
      <w:r w:rsidR="00C90D2A">
        <w:t>τιμή</w:t>
      </w:r>
      <w:r w:rsidR="00511848">
        <w:t xml:space="preserve"> 100 όταν </w:t>
      </w:r>
      <w:r w:rsidR="00C90D2A">
        <w:t xml:space="preserve">το ποσοστό </w:t>
      </w:r>
      <w:r w:rsidR="00511848">
        <w:t xml:space="preserve">του εγκεφαλογράφου είναι </w:t>
      </w:r>
      <m:oMath>
        <m:r>
          <w:rPr>
            <w:rFonts w:ascii="Cambria Math" w:hAnsi="Cambria Math"/>
          </w:rPr>
          <m:t>≥</m:t>
        </m:r>
      </m:oMath>
      <w:r w:rsidR="00511848">
        <w:t xml:space="preserve">80 </w:t>
      </w:r>
      <w:r w:rsidR="002F28A0">
        <w:t xml:space="preserve">και </w:t>
      </w:r>
      <w:r w:rsidR="00C90D2A">
        <w:t>τιμή</w:t>
      </w:r>
      <w:r w:rsidR="002F28A0">
        <w:t xml:space="preserve"> 0 όταν</w:t>
      </w:r>
      <w:r w:rsidR="00B903D3">
        <w:t xml:space="preserve"> το ποσοστό είναι</w:t>
      </w:r>
      <w:r w:rsidR="002F28A0">
        <w:t xml:space="preserve"> </w:t>
      </w:r>
      <m:oMath>
        <m:r>
          <w:rPr>
            <w:rFonts w:ascii="Cambria Math" w:hAnsi="Cambria Math"/>
          </w:rPr>
          <m:t>≤</m:t>
        </m:r>
      </m:oMath>
      <w:r w:rsidR="002F28A0">
        <w:t>40.</w:t>
      </w:r>
      <w:r w:rsidR="00CB48F6">
        <w:t xml:space="preserve"> Καταλήξαμε στο συμπέρασμα πως τα αποτελέσματα του μοντέλου είναι έμπιστα το οποίο φαίνεται και στο μέσο όρο</w:t>
      </w:r>
      <w:r w:rsidR="00B903D3">
        <w:t>,</w:t>
      </w:r>
      <w:r w:rsidR="00616B0E">
        <w:t xml:space="preserve"> αλλά όχι ακριβής. Το πρόβλημα θεωρούμε πως είναι οι συνθήκες του πειράματος</w:t>
      </w:r>
      <w:r w:rsidR="00A71C0C">
        <w:t xml:space="preserve"> δηλαδή,</w:t>
      </w:r>
      <w:r w:rsidR="00B903D3">
        <w:t xml:space="preserve"> το σετ δεδομένων δεν έχει αρκετά μοναδικά πρότυπα και έτσι το μοντέλο δεν γενικεύει αξιόπιστα</w:t>
      </w:r>
      <w:r w:rsidR="00A71C0C">
        <w:t>,</w:t>
      </w:r>
      <w:r w:rsidR="00616B0E">
        <w:t xml:space="preserve"> </w:t>
      </w:r>
      <w:r w:rsidR="00A71C0C">
        <w:t xml:space="preserve">η </w:t>
      </w:r>
      <w:proofErr w:type="spellStart"/>
      <w:r w:rsidR="00A71C0C">
        <w:rPr>
          <w:lang w:val="en-US"/>
        </w:rPr>
        <w:t>Mindwave</w:t>
      </w:r>
      <w:proofErr w:type="spellEnd"/>
      <w:r w:rsidR="00A71C0C" w:rsidRPr="00A71C0C">
        <w:t xml:space="preserve"> </w:t>
      </w:r>
      <w:r w:rsidR="00A71C0C">
        <w:t xml:space="preserve">ισχυρίζεται πως η τιμή </w:t>
      </w:r>
      <w:r w:rsidR="00A71C0C">
        <w:rPr>
          <w:lang w:val="en-US"/>
        </w:rPr>
        <w:t>raw</w:t>
      </w:r>
      <w:r w:rsidR="00A71C0C" w:rsidRPr="00A71C0C">
        <w:t>_</w:t>
      </w:r>
      <w:r w:rsidR="00A71C0C">
        <w:rPr>
          <w:lang w:val="en-US"/>
        </w:rPr>
        <w:t>value</w:t>
      </w:r>
      <w:r w:rsidR="00A71C0C" w:rsidRPr="00A71C0C">
        <w:t xml:space="preserve"> </w:t>
      </w:r>
      <w:r w:rsidR="00A71C0C">
        <w:t>ανανεώνεται 128 φορές το δευτερόλεπτο ενώ στην πραγματικότητα ανανεώνεται τρεις με τέσσερις φορές</w:t>
      </w:r>
      <w:r w:rsidR="00C90D2A">
        <w:t xml:space="preserve"> </w:t>
      </w:r>
      <w:r w:rsidR="00A71C0C">
        <w:t xml:space="preserve">και γενικός </w:t>
      </w:r>
      <w:r w:rsidR="00C90D2A">
        <w:t>η</w:t>
      </w:r>
      <w:r w:rsidR="00A71C0C">
        <w:t xml:space="preserve"> κατηγοριοποίηση</w:t>
      </w:r>
      <w:r w:rsidR="00B903D3">
        <w:t xml:space="preserve"> </w:t>
      </w:r>
      <w:r w:rsidR="00A71C0C">
        <w:t>0</w:t>
      </w:r>
      <w:r w:rsidR="00C90D2A">
        <w:t xml:space="preserve"> </w:t>
      </w:r>
      <w:r w:rsidR="00A71C0C">
        <w:t>-</w:t>
      </w:r>
      <w:r w:rsidR="00C90D2A">
        <w:t xml:space="preserve"> </w:t>
      </w:r>
      <w:r w:rsidR="00A71C0C">
        <w:t xml:space="preserve">1 </w:t>
      </w:r>
      <w:r w:rsidR="00B903D3">
        <w:t>(</w:t>
      </w:r>
      <w:r w:rsidR="00A71C0C">
        <w:t xml:space="preserve">συγκέντρωση </w:t>
      </w:r>
      <w:r w:rsidR="00C90D2A">
        <w:t>–</w:t>
      </w:r>
      <w:r w:rsidR="00A71C0C">
        <w:t xml:space="preserve"> χαλάρωση</w:t>
      </w:r>
      <w:r w:rsidR="00B903D3">
        <w:t>)</w:t>
      </w:r>
      <w:r w:rsidR="00C90D2A">
        <w:t xml:space="preserve"> δεν είναι ικανή </w:t>
      </w:r>
      <w:r w:rsidR="00B903D3">
        <w:t>για ένα γενικευμένο αποτέλεσμα</w:t>
      </w:r>
      <w:r w:rsidR="00A71C0C">
        <w:t xml:space="preserve">. Όμως ο σκοπός του πειράματος ήταν να αποδείξουμε ότι η επεξεργασία των τιμών με ένα νευρωνικό μοντέλο λειτουργεί και τα αποτελέσματα είναι έμπιστα, το οποίο και αποδείξαμε. </w:t>
      </w:r>
      <w:r w:rsidR="00420790">
        <w:t>Τέλος</w:t>
      </w:r>
      <w:r w:rsidR="00A71C0C">
        <w:t>, στην τελική μορφή του παιχνιδιού θα είναι διαθέσιμη η τιμή του εγκεφαλογράφου</w:t>
      </w:r>
      <w:r w:rsidR="00B903D3">
        <w:t>, η επεξεργασία</w:t>
      </w:r>
      <w:r w:rsidR="00A71C0C">
        <w:t xml:space="preserve"> του μοντέλου και ο παίχτης θα μπορεί να επιλέξει όποιον τρόπο επεξεργασίας </w:t>
      </w:r>
      <w:r w:rsidR="00420790">
        <w:t>προτιμάει.</w:t>
      </w:r>
    </w:p>
    <w:p w14:paraId="53A47832" w14:textId="77777777" w:rsidR="00E36624" w:rsidRPr="0049477E" w:rsidRDefault="00E36624" w:rsidP="00E36624">
      <w:pPr>
        <w:pStyle w:val="a0"/>
        <w:jc w:val="left"/>
        <w:sectPr w:rsidR="00E36624" w:rsidRPr="0049477E" w:rsidSect="00F749F7">
          <w:headerReference w:type="default" r:id="rId71"/>
          <w:pgSz w:w="11906" w:h="16838"/>
          <w:pgMar w:top="1134" w:right="1134" w:bottom="1134" w:left="1134" w:header="709" w:footer="851" w:gutter="0"/>
          <w:cols w:space="720"/>
          <w:titlePg/>
        </w:sectPr>
      </w:pPr>
    </w:p>
    <w:p w14:paraId="7B1A0653" w14:textId="121B0C27" w:rsidR="003F534E" w:rsidRDefault="003F534E" w:rsidP="00EE1196">
      <w:pPr>
        <w:pStyle w:val="a4"/>
      </w:pPr>
      <w:bookmarkStart w:id="177" w:name="_Toc146888586"/>
      <w:r>
        <w:lastRenderedPageBreak/>
        <w:t>Κεφάλαιο</w:t>
      </w:r>
      <w:r w:rsidR="009717E1">
        <w:t xml:space="preserve"> </w:t>
      </w:r>
      <w:r w:rsidR="009717E1" w:rsidRPr="00B96343">
        <w:t>6</w:t>
      </w:r>
      <w:r w:rsidR="009717E1">
        <w:t xml:space="preserve">: </w:t>
      </w:r>
      <w:r w:rsidR="00EE1196">
        <w:t>Συμπεράσματα</w:t>
      </w:r>
      <w:bookmarkEnd w:id="177"/>
    </w:p>
    <w:p w14:paraId="30718A46" w14:textId="7FE1D1D7" w:rsidR="003F534E" w:rsidRDefault="003F534E" w:rsidP="003F534E">
      <w:pPr>
        <w:pStyle w:val="a6"/>
      </w:pPr>
      <w:bookmarkStart w:id="178" w:name="_Toc146888587"/>
      <w:r>
        <w:rPr>
          <w:rFonts w:eastAsia="Arial Unicode MS" w:cs="Arial Unicode MS"/>
        </w:rPr>
        <w:t>6.1</w:t>
      </w:r>
      <w:r w:rsidRPr="00B96343">
        <w:rPr>
          <w:rFonts w:eastAsia="Arial Unicode MS" w:cs="Arial Unicode MS"/>
        </w:rPr>
        <w:t xml:space="preserve"> </w:t>
      </w:r>
      <w:r w:rsidR="00EE1196">
        <w:rPr>
          <w:rFonts w:eastAsia="Arial Unicode MS" w:cs="Arial Unicode MS"/>
        </w:rPr>
        <w:t>Συμπεράσματα της</w:t>
      </w:r>
      <w:r>
        <w:rPr>
          <w:rFonts w:eastAsia="Arial Unicode MS" w:cs="Arial Unicode MS"/>
        </w:rPr>
        <w:t xml:space="preserve"> Μελέτης</w:t>
      </w:r>
      <w:bookmarkEnd w:id="178"/>
    </w:p>
    <w:p w14:paraId="0ED27D78" w14:textId="21EDA4CA" w:rsidR="003F534E" w:rsidRDefault="00257BAD" w:rsidP="003F534E">
      <w:pPr>
        <w:pStyle w:val="a3"/>
      </w:pPr>
      <w:r>
        <w:t>Στην παρούσα διπλωματική εργασία</w:t>
      </w:r>
      <w:r w:rsidR="00832E45" w:rsidRPr="00832E45">
        <w:t xml:space="preserve"> </w:t>
      </w:r>
      <w:r w:rsidR="00832E45">
        <w:t>«</w:t>
      </w:r>
      <w:r w:rsidR="00832E45">
        <w:rPr>
          <w:lang w:val="en-US"/>
        </w:rPr>
        <w:t>Brain</w:t>
      </w:r>
      <w:r w:rsidR="00832E45" w:rsidRPr="00832E45">
        <w:t xml:space="preserve"> </w:t>
      </w:r>
      <w:r w:rsidR="00832E45">
        <w:rPr>
          <w:lang w:val="en-US"/>
        </w:rPr>
        <w:t>de</w:t>
      </w:r>
      <w:r w:rsidR="00832E45" w:rsidRPr="00832E45">
        <w:t xml:space="preserve"> </w:t>
      </w:r>
      <w:r w:rsidR="00832E45">
        <w:rPr>
          <w:lang w:val="en-US"/>
        </w:rPr>
        <w:t>fer</w:t>
      </w:r>
      <w:r w:rsidR="00832E45">
        <w:t>»</w:t>
      </w:r>
      <w:r>
        <w:t xml:space="preserve"> ασχοληθήκαμε</w:t>
      </w:r>
      <w:r w:rsidR="00832E45">
        <w:t xml:space="preserve"> με την επεξεργασία ηλεκτροεγκεφαλογραφήματος</w:t>
      </w:r>
      <w:r w:rsidR="00221387">
        <w:t>,</w:t>
      </w:r>
      <w:r w:rsidR="00832E45">
        <w:t xml:space="preserve"> τη προ-επεξεργασία δεδομένων,</w:t>
      </w:r>
      <w:r w:rsidR="00221387">
        <w:t xml:space="preserve"> την</w:t>
      </w:r>
      <w:r w:rsidR="00832E45">
        <w:t xml:space="preserve"> εκπαίδευση και αξιολόγηση απλών μοντέλων. Συγκρίναμε δύο </w:t>
      </w:r>
      <w:proofErr w:type="spellStart"/>
      <w:r w:rsidR="00832E45">
        <w:t>εγκεφαλογράφου</w:t>
      </w:r>
      <w:r w:rsidR="00C75928">
        <w:t>ς</w:t>
      </w:r>
      <w:proofErr w:type="spellEnd"/>
      <w:r w:rsidR="00832E45">
        <w:t xml:space="preserve"> των εταιριών </w:t>
      </w:r>
      <w:r w:rsidR="00832E45">
        <w:rPr>
          <w:lang w:val="en-US"/>
        </w:rPr>
        <w:t>Muse</w:t>
      </w:r>
      <w:r w:rsidR="00832E45" w:rsidRPr="00832E45">
        <w:t xml:space="preserve"> </w:t>
      </w:r>
      <w:r w:rsidR="00832E45">
        <w:t xml:space="preserve">και </w:t>
      </w:r>
      <w:proofErr w:type="spellStart"/>
      <w:r w:rsidR="00832E45">
        <w:rPr>
          <w:lang w:val="en-US"/>
        </w:rPr>
        <w:t>Mindwave</w:t>
      </w:r>
      <w:proofErr w:type="spellEnd"/>
      <w:r w:rsidR="00832E45">
        <w:t>, δημιουργήσαμε</w:t>
      </w:r>
      <w:r w:rsidR="00C75928" w:rsidRPr="00C75928">
        <w:t xml:space="preserve"> </w:t>
      </w:r>
      <w:r w:rsidR="00C75928">
        <w:t>δύο</w:t>
      </w:r>
      <w:r w:rsidR="00832E45">
        <w:t xml:space="preserve"> σετ δεδομένων από μετρήσεις δέκα ατόμων για την αξιολόγηση αυτών. Χρησιμοποιήσαμε</w:t>
      </w:r>
      <w:r w:rsidR="00C75928">
        <w:t xml:space="preserve"> πυκνότητα φασματικής ισχύος (</w:t>
      </w:r>
      <w:r w:rsidR="00C75928">
        <w:rPr>
          <w:lang w:val="en-US"/>
        </w:rPr>
        <w:t>PSD</w:t>
      </w:r>
      <w:r w:rsidR="00C75928" w:rsidRPr="00C75928">
        <w:t xml:space="preserve">) </w:t>
      </w:r>
      <w:r w:rsidR="00C75928">
        <w:t xml:space="preserve">για τα δεδομένα του </w:t>
      </w:r>
      <w:r w:rsidR="00C75928">
        <w:rPr>
          <w:lang w:val="en-US"/>
        </w:rPr>
        <w:t>Muse</w:t>
      </w:r>
      <w:r w:rsidR="00C75928" w:rsidRPr="00C75928">
        <w:t xml:space="preserve"> </w:t>
      </w:r>
      <w:r w:rsidR="00C75928">
        <w:t xml:space="preserve">και </w:t>
      </w:r>
      <w:r w:rsidR="00221387">
        <w:t xml:space="preserve">εκπαιδεύσαμε </w:t>
      </w:r>
      <w:r w:rsidR="00C75928">
        <w:t xml:space="preserve">πέντε μοντέλα τα οποία είναι: </w:t>
      </w:r>
      <w:r w:rsidR="00C75928">
        <w:rPr>
          <w:lang w:val="en-US"/>
        </w:rPr>
        <w:t>KNN</w:t>
      </w:r>
      <w:r w:rsidR="00C75928" w:rsidRPr="00C75928">
        <w:t xml:space="preserve">, </w:t>
      </w:r>
      <w:r w:rsidR="00C75928">
        <w:rPr>
          <w:lang w:val="en-US"/>
        </w:rPr>
        <w:t>Naive</w:t>
      </w:r>
      <w:r w:rsidR="00C75928" w:rsidRPr="00C75928">
        <w:t xml:space="preserve"> </w:t>
      </w:r>
      <w:r w:rsidR="00C75928">
        <w:rPr>
          <w:lang w:val="en-US"/>
        </w:rPr>
        <w:t>Bayes</w:t>
      </w:r>
      <w:r w:rsidR="00C75928" w:rsidRPr="00C75928">
        <w:t xml:space="preserve">, </w:t>
      </w:r>
      <w:r w:rsidR="00C75928">
        <w:rPr>
          <w:lang w:val="en-US"/>
        </w:rPr>
        <w:t>Random</w:t>
      </w:r>
      <w:r w:rsidR="00C75928" w:rsidRPr="00C75928">
        <w:t xml:space="preserve"> </w:t>
      </w:r>
      <w:r w:rsidR="00C75928">
        <w:rPr>
          <w:lang w:val="en-US"/>
        </w:rPr>
        <w:t>Forest</w:t>
      </w:r>
      <w:r w:rsidR="00C75928" w:rsidRPr="00C75928">
        <w:t xml:space="preserve">, </w:t>
      </w:r>
      <w:r w:rsidR="00C75928">
        <w:rPr>
          <w:lang w:val="en-US"/>
        </w:rPr>
        <w:t>SVM</w:t>
      </w:r>
      <w:r w:rsidR="00C75928">
        <w:t xml:space="preserve">, </w:t>
      </w:r>
      <w:proofErr w:type="spellStart"/>
      <w:r w:rsidR="00C75928">
        <w:rPr>
          <w:lang w:val="en-US"/>
        </w:rPr>
        <w:t>MultiLayerPerceptron</w:t>
      </w:r>
      <w:proofErr w:type="spellEnd"/>
      <w:r w:rsidR="00C75928">
        <w:t xml:space="preserve"> για τα δεδομένα</w:t>
      </w:r>
      <w:r w:rsidR="00221387">
        <w:t xml:space="preserve"> του</w:t>
      </w:r>
      <w:r w:rsidR="00C75928">
        <w:t xml:space="preserve"> </w:t>
      </w:r>
      <w:r w:rsidR="00C75928">
        <w:rPr>
          <w:lang w:val="en-US"/>
        </w:rPr>
        <w:t>Muse</w:t>
      </w:r>
      <w:r w:rsidR="00C75928" w:rsidRPr="00C75928">
        <w:t xml:space="preserve"> </w:t>
      </w:r>
      <w:r w:rsidR="00C75928">
        <w:t xml:space="preserve">και </w:t>
      </w:r>
      <w:proofErr w:type="spellStart"/>
      <w:r w:rsidR="00C75928">
        <w:rPr>
          <w:lang w:val="en-US"/>
        </w:rPr>
        <w:t>Mindwave</w:t>
      </w:r>
      <w:proofErr w:type="spellEnd"/>
      <w:r w:rsidR="00C75928" w:rsidRPr="00C75928">
        <w:t>.</w:t>
      </w:r>
      <w:r w:rsidR="00FC72E3">
        <w:t xml:space="preserve"> Συμπεράναμε πως ο </w:t>
      </w:r>
      <w:proofErr w:type="spellStart"/>
      <w:r w:rsidR="00FC72E3">
        <w:t>εγκεφαλογράφος</w:t>
      </w:r>
      <w:proofErr w:type="spellEnd"/>
      <w:r w:rsidR="00FC72E3">
        <w:t xml:space="preserve"> </w:t>
      </w:r>
      <w:r w:rsidR="00FC72E3">
        <w:rPr>
          <w:lang w:val="en-US"/>
        </w:rPr>
        <w:t>Muse</w:t>
      </w:r>
      <w:r w:rsidR="00FC72E3" w:rsidRPr="00FC72E3">
        <w:t xml:space="preserve"> </w:t>
      </w:r>
      <w:r w:rsidR="00FC72E3">
        <w:t xml:space="preserve">είχε μη ακριβή δεδομένα και η υψηλότερη ακρίβεια ήταν του μοντέλου </w:t>
      </w:r>
      <w:proofErr w:type="spellStart"/>
      <w:r w:rsidR="00FC72E3">
        <w:rPr>
          <w:lang w:val="en-US"/>
        </w:rPr>
        <w:t>RandomForest</w:t>
      </w:r>
      <w:proofErr w:type="spellEnd"/>
      <w:r w:rsidR="00FC72E3" w:rsidRPr="00FC72E3">
        <w:t xml:space="preserve"> </w:t>
      </w:r>
      <w:r w:rsidR="00FC72E3">
        <w:t>με αποτέλεσμα 67% οπότε αποφασίσαμε να μην το</w:t>
      </w:r>
      <w:r w:rsidR="006C62E3">
        <w:t>ν</w:t>
      </w:r>
      <w:r w:rsidR="00FC72E3">
        <w:t xml:space="preserve"> </w:t>
      </w:r>
      <w:r w:rsidR="006C62E3">
        <w:t>αξιοποιήσουμε</w:t>
      </w:r>
      <w:r w:rsidR="00FC72E3">
        <w:t xml:space="preserve">. Τέλος χρησιμοποιώντας το ποσοστό συγκέντρωσης του </w:t>
      </w:r>
      <w:proofErr w:type="spellStart"/>
      <w:r w:rsidR="00FC72E3">
        <w:rPr>
          <w:lang w:val="en-US"/>
        </w:rPr>
        <w:t>Mindwave</w:t>
      </w:r>
      <w:proofErr w:type="spellEnd"/>
      <w:r w:rsidR="00FC72E3" w:rsidRPr="00FC72E3">
        <w:t xml:space="preserve"> </w:t>
      </w:r>
      <w:r w:rsidR="00FC72E3">
        <w:t xml:space="preserve">αλλά και της δικιάς μας υλοποίησης δημιουργήσαμε </w:t>
      </w:r>
      <w:r w:rsidR="006C62E3">
        <w:t xml:space="preserve">ένα </w:t>
      </w:r>
      <w:r w:rsidR="00FC72E3">
        <w:t xml:space="preserve">παιχνίδι όπου δύο άτομα θα ανταγωνίζονται στο παιχνίδι </w:t>
      </w:r>
      <w:r w:rsidR="00FC72E3">
        <w:rPr>
          <w:lang w:val="en-US"/>
        </w:rPr>
        <w:t>Bras</w:t>
      </w:r>
      <w:r w:rsidR="00FC72E3" w:rsidRPr="00FC72E3">
        <w:t xml:space="preserve"> </w:t>
      </w:r>
      <w:r w:rsidR="00FC72E3">
        <w:rPr>
          <w:lang w:val="en-US"/>
        </w:rPr>
        <w:t>de</w:t>
      </w:r>
      <w:r w:rsidR="00FC72E3" w:rsidRPr="00FC72E3">
        <w:t xml:space="preserve"> </w:t>
      </w:r>
      <w:r w:rsidR="00FC72E3">
        <w:rPr>
          <w:lang w:val="en-US"/>
        </w:rPr>
        <w:t>fer</w:t>
      </w:r>
      <w:r w:rsidR="00FC72E3" w:rsidRPr="00FC72E3">
        <w:t xml:space="preserve"> </w:t>
      </w:r>
      <w:r w:rsidR="00FC72E3">
        <w:t>με τη δύναμη της συγκέντρωσης τους.</w:t>
      </w:r>
    </w:p>
    <w:p w14:paraId="23FA5899" w14:textId="24668A70" w:rsidR="00FC4C40" w:rsidRDefault="00FC4C40" w:rsidP="003F534E">
      <w:pPr>
        <w:pStyle w:val="a3"/>
      </w:pPr>
      <w:r>
        <w:t>Η τελική μορφή του παιχνιδιού</w:t>
      </w:r>
    </w:p>
    <w:p w14:paraId="17D6AE10" w14:textId="77777777" w:rsidR="00906B26" w:rsidRDefault="00FC4C40" w:rsidP="00906B26">
      <w:pPr>
        <w:pStyle w:val="a3"/>
        <w:keepNext/>
      </w:pPr>
      <w:r>
        <w:rPr>
          <w:noProof/>
        </w:rPr>
        <w:drawing>
          <wp:inline distT="0" distB="0" distL="0" distR="0" wp14:anchorId="5202C44D" wp14:editId="0E0AAC9C">
            <wp:extent cx="5729605" cy="3004505"/>
            <wp:effectExtent l="0" t="0" r="4445" b="5715"/>
            <wp:docPr id="17589211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1161" name="Picture 1" descr="A screenshot of a video game&#10;&#10;Description automatically generated"/>
                    <pic:cNvPicPr/>
                  </pic:nvPicPr>
                  <pic:blipFill>
                    <a:blip r:embed="rId72"/>
                    <a:stretch>
                      <a:fillRect/>
                    </a:stretch>
                  </pic:blipFill>
                  <pic:spPr>
                    <a:xfrm>
                      <a:off x="0" y="0"/>
                      <a:ext cx="5755335" cy="3017997"/>
                    </a:xfrm>
                    <a:prstGeom prst="rect">
                      <a:avLst/>
                    </a:prstGeom>
                  </pic:spPr>
                </pic:pic>
              </a:graphicData>
            </a:graphic>
          </wp:inline>
        </w:drawing>
      </w:r>
    </w:p>
    <w:p w14:paraId="1441FB2C" w14:textId="4B16C1DD" w:rsidR="00FC4C40" w:rsidRDefault="00906B26" w:rsidP="00906B26">
      <w:pPr>
        <w:pStyle w:val="a8"/>
        <w:jc w:val="center"/>
      </w:pPr>
      <w:bookmarkStart w:id="179" w:name="_Toc146901726"/>
      <w:r>
        <w:t xml:space="preserve">Εικόνα </w:t>
      </w:r>
      <w:fldSimple w:instr=" SEQ Εικόνα \* ARABIC ">
        <w:r w:rsidR="001B7BF9">
          <w:rPr>
            <w:noProof/>
          </w:rPr>
          <w:t>40</w:t>
        </w:r>
      </w:fldSimple>
      <w:r>
        <w:t>: Μενού επιλογών</w:t>
      </w:r>
      <w:bookmarkEnd w:id="179"/>
    </w:p>
    <w:p w14:paraId="1C0567F1" w14:textId="77777777" w:rsidR="009B38E8" w:rsidRDefault="009B38E8" w:rsidP="009B38E8">
      <w:pPr>
        <w:pStyle w:val="a3"/>
        <w:keepNext/>
      </w:pPr>
      <w:r>
        <w:rPr>
          <w:noProof/>
        </w:rPr>
        <w:lastRenderedPageBreak/>
        <w:drawing>
          <wp:inline distT="0" distB="0" distL="0" distR="0" wp14:anchorId="4097BF29" wp14:editId="612E91A5">
            <wp:extent cx="612013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421380"/>
                    </a:xfrm>
                    <a:prstGeom prst="rect">
                      <a:avLst/>
                    </a:prstGeom>
                  </pic:spPr>
                </pic:pic>
              </a:graphicData>
            </a:graphic>
          </wp:inline>
        </w:drawing>
      </w:r>
    </w:p>
    <w:p w14:paraId="4A159013" w14:textId="0196FE69" w:rsidR="009B38E8" w:rsidRPr="00846EF1" w:rsidRDefault="009B38E8" w:rsidP="009B38E8">
      <w:pPr>
        <w:pStyle w:val="a8"/>
        <w:jc w:val="center"/>
      </w:pPr>
      <w:bookmarkStart w:id="180" w:name="_Toc146901727"/>
      <w:r>
        <w:t xml:space="preserve">Εικόνα </w:t>
      </w:r>
      <w:fldSimple w:instr=" SEQ Εικόνα \* ARABIC ">
        <w:r w:rsidR="001B7BF9">
          <w:rPr>
            <w:noProof/>
          </w:rPr>
          <w:t>41</w:t>
        </w:r>
      </w:fldSimple>
      <w:r>
        <w:t>: Το παιχνίδι</w:t>
      </w:r>
      <w:bookmarkEnd w:id="180"/>
    </w:p>
    <w:p w14:paraId="23D0E04A" w14:textId="30777E77" w:rsidR="00AB1152" w:rsidRDefault="00AB1152" w:rsidP="00AB1152">
      <w:pPr>
        <w:pStyle w:val="a6"/>
      </w:pPr>
      <w:bookmarkStart w:id="181" w:name="_Toc146888588"/>
      <w:r w:rsidRPr="00AB1152">
        <w:t>6.2 Περιορισμοί</w:t>
      </w:r>
      <w:bookmarkEnd w:id="181"/>
    </w:p>
    <w:p w14:paraId="45D24B17" w14:textId="2F26AE98" w:rsidR="00AB1152" w:rsidRPr="00AB1152" w:rsidRDefault="00AB1152" w:rsidP="00AB1152">
      <w:pPr>
        <w:pStyle w:val="a3"/>
      </w:pPr>
      <w:r>
        <w:t xml:space="preserve">Οι περιορισμοί που συναντήσαμε ήταν ελάχιστοι και εύκολα αντιμετωπίσιμοι, στην αρχή της διπλωματικής όταν συνειδητοποιήσαμε πως ο εγκεφαλογράφος </w:t>
      </w:r>
      <w:r>
        <w:rPr>
          <w:lang w:val="en-US"/>
        </w:rPr>
        <w:t>Muse</w:t>
      </w:r>
      <w:r w:rsidRPr="00AB1152">
        <w:t xml:space="preserve"> </w:t>
      </w:r>
      <w:r>
        <w:t>δεν ήταν έμπιστος υπήρχε μία μικρή καθυστέρηση μέχρι να παραλάβουμε το</w:t>
      </w:r>
      <w:r w:rsidR="005A778D">
        <w:t>ν</w:t>
      </w:r>
      <w:r>
        <w:t xml:space="preserve"> καινούριο</w:t>
      </w:r>
      <w:r w:rsidR="005A778D">
        <w:t xml:space="preserve"> και αυτό μας έδωσε τη δυνατότητα να πάρουμε κι’ άλλες μετρήσεις με το </w:t>
      </w:r>
      <w:r w:rsidR="005A778D">
        <w:rPr>
          <w:lang w:val="en-US"/>
        </w:rPr>
        <w:t>Muse</w:t>
      </w:r>
      <w:r w:rsidR="005A778D" w:rsidRPr="005A778D">
        <w:t xml:space="preserve"> </w:t>
      </w:r>
      <w:r w:rsidR="005A778D">
        <w:t>για μεγαλύτερη αξιοπιστία</w:t>
      </w:r>
      <w:r>
        <w:t xml:space="preserve">. </w:t>
      </w:r>
      <w:r w:rsidR="005A778D">
        <w:t>Στη συνέχεια το</w:t>
      </w:r>
      <w:r>
        <w:t xml:space="preserve"> αρχικό πλάνο</w:t>
      </w:r>
      <w:r w:rsidR="005A778D">
        <w:t xml:space="preserve"> ήταν να ανταγωνίζονται δύο παίχτες δηλαδή, να έχουμε δύο συσκευές </w:t>
      </w:r>
      <w:r w:rsidR="006C62E3">
        <w:t>όμως το μεγαλύτερο χρονικό διάστημα είχαμε μόνο μία συσκευή</w:t>
      </w:r>
      <w:r>
        <w:t>, το οποίο δεν αποτέλεσε κάποιο πρόβλημα</w:t>
      </w:r>
      <w:r w:rsidR="006C62E3">
        <w:t xml:space="preserve">. Λόγο αυτού </w:t>
      </w:r>
      <w:r>
        <w:t xml:space="preserve">δημιουργήσαμε </w:t>
      </w:r>
      <w:r w:rsidR="006C62E3">
        <w:t>την επιλογή</w:t>
      </w:r>
      <w:r>
        <w:t xml:space="preserve"> όπου ένας παίχτης θα μπορεί να παίζει εναντίων υπολογιστή.</w:t>
      </w:r>
    </w:p>
    <w:p w14:paraId="21B694A8" w14:textId="143E4612" w:rsidR="0053631C" w:rsidRDefault="0053631C" w:rsidP="0053631C">
      <w:pPr>
        <w:pStyle w:val="a6"/>
      </w:pPr>
      <w:bookmarkStart w:id="182" w:name="_Toc146888589"/>
      <w:r>
        <w:t>6.</w:t>
      </w:r>
      <w:r w:rsidR="00AB1152">
        <w:t>3</w:t>
      </w:r>
      <w:r>
        <w:t xml:space="preserve"> 87</w:t>
      </w:r>
      <w:r w:rsidRPr="0053631C">
        <w:rPr>
          <w:vertAlign w:val="superscript"/>
        </w:rPr>
        <w:t>η</w:t>
      </w:r>
      <w:r>
        <w:t xml:space="preserve"> Διεθνή Έκθεση Θεσσαλονίκης</w:t>
      </w:r>
      <w:bookmarkEnd w:id="182"/>
    </w:p>
    <w:p w14:paraId="28303321" w14:textId="52D56789" w:rsidR="0053631C" w:rsidRPr="00D86A44" w:rsidRDefault="0053631C" w:rsidP="0053631C">
      <w:pPr>
        <w:pStyle w:val="a3"/>
      </w:pPr>
      <w:r>
        <w:t>Μέσω</w:t>
      </w:r>
      <w:r w:rsidR="00A36504" w:rsidRPr="00A36504">
        <w:t xml:space="preserve"> </w:t>
      </w:r>
      <w:r w:rsidR="00A36504">
        <w:t xml:space="preserve">του Πανεπιστημίου Δυτικής Μακεδονίας και του έργου </w:t>
      </w:r>
      <w:proofErr w:type="spellStart"/>
      <w:r w:rsidR="00A36504">
        <w:rPr>
          <w:lang w:val="en-US"/>
        </w:rPr>
        <w:t>Agrotour</w:t>
      </w:r>
      <w:proofErr w:type="spellEnd"/>
      <w:r w:rsidR="00A36504" w:rsidRPr="00A36504">
        <w:t xml:space="preserve"> </w:t>
      </w:r>
      <w:r w:rsidR="00A36504">
        <w:t>καταφέραμε να παρουσιάσουμε την διπλωματική μας στην 87</w:t>
      </w:r>
      <w:r w:rsidR="00A36504" w:rsidRPr="00A36504">
        <w:rPr>
          <w:vertAlign w:val="superscript"/>
        </w:rPr>
        <w:t>η</w:t>
      </w:r>
      <w:r w:rsidR="00A36504">
        <w:t xml:space="preserve"> Διεθνή έκθεση Θεσσαλονίκης (ΔΕΘ). Η γνώμη του κόσμου είναι πάρα πολύ σημαντική για τη συγκεκριμένη διπλωματική, άλλωστε προορίζεται για το κοινό και θεωρούμε πως η ΔΕΘ ήταν η κατάλληλη ευκαιρία. Οι εντυπώσεις του κόσμου ήταν πολύ θετικές, η γενική οδηγία ήταν ο καθένας να σκέφτεται και να εστιάσει σε κάτι που τον προβληματίζει και να προσπαθεί να το λύσει ώστε να συγκεντρωθεί. </w:t>
      </w:r>
      <w:r w:rsidR="00D86A44">
        <w:t xml:space="preserve">Το συμπέρασμα είναι πως ο καθένας έχει τον δικό του τρόπο συγκέντρωσης π.χ. κάποιος σκεφτόταν ένα τραγούδι και είχε πολύ υψηλό σκορ, τα παιδιά έκαναν συνεχής αριθμητικές πράξεις, κάποιος άλλος μετρούσε τα τούβλα που υπάρχουν στο πίσω μέρος του παιχνιδιού.  </w:t>
      </w:r>
      <w:r w:rsidR="0068211E">
        <w:t>Εν κατακλείδι τα μεγάλα χαμόγελα και ο ενθουσιασμός του κόσμου μας έδειξε ότι το τελικό αποτέλεσμα της διπλωματικής ξεπέρασε μέχρι και τις δικές μας προσδοκίες.</w:t>
      </w:r>
    </w:p>
    <w:p w14:paraId="4178CC66" w14:textId="54A6A93B" w:rsidR="00A36504" w:rsidRPr="00A36504" w:rsidRDefault="0068211E" w:rsidP="0068211E">
      <w:pPr>
        <w:pStyle w:val="a6"/>
      </w:pPr>
      <w:bookmarkStart w:id="183" w:name="_Toc146888590"/>
      <w:r>
        <w:t>6.</w:t>
      </w:r>
      <w:r w:rsidR="00AB1152">
        <w:t>4</w:t>
      </w:r>
      <w:r>
        <w:t xml:space="preserve"> Μελλοντικές βελτιώσεις</w:t>
      </w:r>
      <w:bookmarkEnd w:id="183"/>
    </w:p>
    <w:p w14:paraId="6D9C9534" w14:textId="6F5423E9" w:rsidR="00A36504" w:rsidRPr="002A011D" w:rsidRDefault="0068211E" w:rsidP="0053631C">
      <w:pPr>
        <w:pStyle w:val="a3"/>
      </w:pPr>
      <w:r>
        <w:t>Υπάρχουν κάποια κομμάτια στην συγκεκριμένη εργασία που θα μπορούσαν να βελτιωθούν στο μέλλον</w:t>
      </w:r>
      <w:r w:rsidR="002A011D">
        <w:t xml:space="preserve">. Συγκεκριμένα θα μπορούσε να δοκιμαστεί καινούριος </w:t>
      </w:r>
      <w:proofErr w:type="spellStart"/>
      <w:r w:rsidR="002A011D">
        <w:t>εγκεφαλογράφος</w:t>
      </w:r>
      <w:proofErr w:type="spellEnd"/>
      <w:r w:rsidR="002A011D">
        <w:t xml:space="preserve"> της εταιρίας </w:t>
      </w:r>
      <w:proofErr w:type="spellStart"/>
      <w:r w:rsidR="002A011D">
        <w:rPr>
          <w:lang w:val="en-US"/>
        </w:rPr>
        <w:t>emotiv</w:t>
      </w:r>
      <w:proofErr w:type="spellEnd"/>
      <w:r w:rsidR="002A011D">
        <w:t xml:space="preserve"> </w:t>
      </w:r>
      <w:r w:rsidR="00B903D3">
        <w:fldChar w:fldCharType="begin"/>
      </w:r>
      <w:r w:rsidR="00077B6A">
        <w:instrText xml:space="preserve"> ADDIN ZOTERO_ITEM CSL_CITATION {"citationID":"dYrESCbd","properties":{"formattedCitation":"[29]","plainCitation":"[29]","noteIndex":0},"citationItems":[{"id":65,"uris":["http://zotero.org/users/11986912/items/WKF7GTEY"],"itemData":{"id":65,"type":"post-weblog","abstract":"EMOTIV Insight EEG device is fully supported with the BCI application which allows you to control the physical and digital environment through your mental command, Buy now for the next neuro research, customer insights, health, and wellness.","container-title":"EMOTIV","language":"en-US","title":"INSIGHT - 5 Channel Wireless EEG Headset","URL":"https://www.emotiv.com/insight/","accessed":{"date-parts":[["2023",9,23]]}}}],"schema":"https://github.com/citation-style-language/schema/raw/master/csl-citation.json"} </w:instrText>
      </w:r>
      <w:r w:rsidR="00B903D3">
        <w:fldChar w:fldCharType="separate"/>
      </w:r>
      <w:r w:rsidR="00D53FEA" w:rsidRPr="00D53FEA">
        <w:t>[29]</w:t>
      </w:r>
      <w:r w:rsidR="00B903D3">
        <w:fldChar w:fldCharType="end"/>
      </w:r>
      <w:r w:rsidR="00B903D3">
        <w:t xml:space="preserve"> </w:t>
      </w:r>
      <w:r w:rsidR="002A011D">
        <w:t xml:space="preserve">με μεγαλύτερη ακρίβεια ηλεκτροεγκεφαλογραφημάτων. Στη συνέχεια πρέπει </w:t>
      </w:r>
      <w:r w:rsidR="00DB28CF">
        <w:t xml:space="preserve">αλλάξει </w:t>
      </w:r>
      <w:r w:rsidR="00DB28CF">
        <w:lastRenderedPageBreak/>
        <w:t xml:space="preserve">η κατηγοριοποίηση, μία ιδέα είναι, αντί να έχουμε δύο κατηγορίες 0 – 1 να έχουμε τρεις </w:t>
      </w:r>
      <m:oMath>
        <m:r>
          <w:rPr>
            <w:rFonts w:ascii="Cambria Math" w:hAnsi="Cambria Math"/>
          </w:rPr>
          <m:t xml:space="preserve">0 – 1 </m:t>
        </m:r>
        <m:r>
          <w:rPr>
            <w:rFonts w:ascii="Cambria Math" w:hAnsi="Cambria Math"/>
          </w:rPr>
          <m:t>–</m:t>
        </m:r>
        <m:r>
          <w:rPr>
            <w:rFonts w:ascii="Cambria Math" w:hAnsi="Cambria Math"/>
          </w:rPr>
          <m:t xml:space="preserve"> 2</m:t>
        </m:r>
      </m:oMath>
      <w:r w:rsidR="005911F7">
        <w:t>,</w:t>
      </w:r>
      <w:r w:rsidR="00DB28CF">
        <w:t xml:space="preserve"> δηλαδή να προσθέσουμε μία ενδιάμεση κατηγορία όπου</w:t>
      </w:r>
      <w:r w:rsidR="005911F7">
        <w:t xml:space="preserve"> </w:t>
      </w:r>
      <w:r w:rsidR="00DB28CF">
        <w:t xml:space="preserve">ο εθελοντής να μην είναι πολύ συγκεντρωμένος, αλλά ούτε πολύ χαλαρός. Επιπλέον μία απαραίτητη αλλαγή είναι </w:t>
      </w:r>
      <w:r w:rsidR="002A011D">
        <w:t xml:space="preserve">να δημιουργηθεί μεγαλύτερο σετ δεδομένων με περισσότερους εθελοντές για πιο αξιόπιστα αποτελέσματα. </w:t>
      </w:r>
      <w:r w:rsidR="00DB28CF">
        <w:t>Τέλος η τελική μορφή του παιχνιδιού μπορεί να υποστηρίξει πληθώρα εγκεφαλογράφων οπότε οι δοκιμές ποικίλουν στον εγκεφαλογράφο που κατέχει ο καθένας.</w:t>
      </w:r>
    </w:p>
    <w:p w14:paraId="5F5B2FDE" w14:textId="77777777" w:rsidR="0068211E" w:rsidRPr="00A36504" w:rsidRDefault="0068211E" w:rsidP="0053631C">
      <w:pPr>
        <w:pStyle w:val="a3"/>
      </w:pPr>
    </w:p>
    <w:p w14:paraId="2271C28F" w14:textId="77777777" w:rsidR="00A36504" w:rsidRDefault="00A36504" w:rsidP="0053631C">
      <w:pPr>
        <w:pStyle w:val="a3"/>
      </w:pPr>
    </w:p>
    <w:p w14:paraId="432DCB1A" w14:textId="39CA46AC" w:rsidR="0068211E" w:rsidRPr="00A36504" w:rsidRDefault="0068211E" w:rsidP="0053631C">
      <w:pPr>
        <w:pStyle w:val="a3"/>
        <w:sectPr w:rsidR="0068211E" w:rsidRPr="00A36504" w:rsidSect="00F749F7">
          <w:headerReference w:type="default" r:id="rId74"/>
          <w:pgSz w:w="11906" w:h="16838"/>
          <w:pgMar w:top="1134" w:right="1134" w:bottom="1134" w:left="1134" w:header="709" w:footer="851" w:gutter="0"/>
          <w:cols w:space="720"/>
          <w:titlePg/>
        </w:sectPr>
      </w:pPr>
    </w:p>
    <w:p w14:paraId="41DE6C04" w14:textId="77777777" w:rsidR="00DA74C4" w:rsidRPr="00DA74C4" w:rsidRDefault="00DA74C4" w:rsidP="00DA74C4">
      <w:pPr>
        <w:pStyle w:val="a4"/>
      </w:pPr>
      <w:bookmarkStart w:id="184" w:name="_Toc146888591"/>
      <w:r>
        <w:lastRenderedPageBreak/>
        <w:t>Παράρτημα Β – Κώδικάς Εφαρμογής</w:t>
      </w:r>
      <w:bookmarkEnd w:id="184"/>
      <w:r>
        <w:t xml:space="preserve"> </w:t>
      </w:r>
    </w:p>
    <w:p w14:paraId="6C974281" w14:textId="7A3C12FD" w:rsidR="00DA74C4" w:rsidRDefault="003679AC" w:rsidP="00DA74C4">
      <w:pPr>
        <w:pStyle w:val="a0"/>
        <w:jc w:val="left"/>
        <w:rPr>
          <w:sz w:val="24"/>
          <w:szCs w:val="24"/>
        </w:rPr>
      </w:pPr>
      <w:r>
        <w:rPr>
          <w:sz w:val="24"/>
          <w:szCs w:val="24"/>
        </w:rPr>
        <w:t>Παρακάτω παραθέτουμε φωτογραφίες από τη ΔΕΘ.</w:t>
      </w:r>
    </w:p>
    <w:p w14:paraId="495EE9B3" w14:textId="3D8E6EB4" w:rsidR="003679AC" w:rsidRDefault="003679AC" w:rsidP="00DA74C4">
      <w:pPr>
        <w:pStyle w:val="a0"/>
        <w:jc w:val="left"/>
        <w:rPr>
          <w:sz w:val="24"/>
          <w:szCs w:val="24"/>
        </w:rPr>
      </w:pPr>
      <w:r>
        <w:rPr>
          <w:noProof/>
        </w:rPr>
        <w:drawing>
          <wp:inline distT="0" distB="0" distL="0" distR="0" wp14:anchorId="1C39C0C4" wp14:editId="6F5DD35B">
            <wp:extent cx="6120130" cy="2747645"/>
            <wp:effectExtent l="0" t="0" r="0" b="0"/>
            <wp:docPr id="332063516" name="Picture 1" descr="Two men with headsets on their he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63516" name="Picture 1" descr="Two men with headsets on their heads&#10;&#10;Description automatically generated"/>
                    <pic:cNvPicPr/>
                  </pic:nvPicPr>
                  <pic:blipFill>
                    <a:blip r:embed="rId75"/>
                    <a:stretch>
                      <a:fillRect/>
                    </a:stretch>
                  </pic:blipFill>
                  <pic:spPr>
                    <a:xfrm>
                      <a:off x="0" y="0"/>
                      <a:ext cx="6120130" cy="2747645"/>
                    </a:xfrm>
                    <a:prstGeom prst="rect">
                      <a:avLst/>
                    </a:prstGeom>
                  </pic:spPr>
                </pic:pic>
              </a:graphicData>
            </a:graphic>
          </wp:inline>
        </w:drawing>
      </w:r>
    </w:p>
    <w:p w14:paraId="01DF5151" w14:textId="77777777" w:rsidR="00DA74C4" w:rsidRDefault="00DA74C4" w:rsidP="00DA74C4">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C7DDB56" w14:textId="77777777" w:rsidR="00DA74C4" w:rsidRDefault="003679AC" w:rsidP="00DA74C4">
      <w:pPr>
        <w:pStyle w:val="a0"/>
        <w:jc w:val="left"/>
      </w:pPr>
      <w:r>
        <w:rPr>
          <w:noProof/>
        </w:rPr>
        <w:drawing>
          <wp:inline distT="0" distB="0" distL="0" distR="0" wp14:anchorId="32387F8B" wp14:editId="0A0E9C98">
            <wp:extent cx="6120130" cy="2734945"/>
            <wp:effectExtent l="0" t="0" r="0" b="8255"/>
            <wp:docPr id="1797879664" name="Picture 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9664" name="Picture 1" descr="A group of people in a room&#10;&#10;Description automatically generated"/>
                    <pic:cNvPicPr/>
                  </pic:nvPicPr>
                  <pic:blipFill>
                    <a:blip r:embed="rId76"/>
                    <a:stretch>
                      <a:fillRect/>
                    </a:stretch>
                  </pic:blipFill>
                  <pic:spPr>
                    <a:xfrm>
                      <a:off x="0" y="0"/>
                      <a:ext cx="6120130" cy="2734945"/>
                    </a:xfrm>
                    <a:prstGeom prst="rect">
                      <a:avLst/>
                    </a:prstGeom>
                  </pic:spPr>
                </pic:pic>
              </a:graphicData>
            </a:graphic>
          </wp:inline>
        </w:drawing>
      </w:r>
    </w:p>
    <w:p w14:paraId="5BAAC0FF" w14:textId="77777777" w:rsidR="003679AC" w:rsidRDefault="003679AC" w:rsidP="00DA74C4">
      <w:pPr>
        <w:pStyle w:val="a0"/>
        <w:jc w:val="left"/>
      </w:pPr>
    </w:p>
    <w:p w14:paraId="6D93A9F2" w14:textId="77777777" w:rsidR="003679AC" w:rsidRDefault="003679AC" w:rsidP="00DA74C4">
      <w:pPr>
        <w:pStyle w:val="a0"/>
        <w:jc w:val="left"/>
      </w:pPr>
      <w:r>
        <w:rPr>
          <w:noProof/>
        </w:rPr>
        <w:lastRenderedPageBreak/>
        <w:drawing>
          <wp:inline distT="0" distB="0" distL="0" distR="0" wp14:anchorId="34F3C2FE" wp14:editId="7F905C09">
            <wp:extent cx="3451670" cy="6148081"/>
            <wp:effectExtent l="4128" t="0" r="952" b="953"/>
            <wp:docPr id="2114343726" name="Picture 1" descr="A person look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3726" name="Picture 1" descr="A person looking at a screen&#10;&#10;Description automatically generated"/>
                    <pic:cNvPicPr/>
                  </pic:nvPicPr>
                  <pic:blipFill>
                    <a:blip r:embed="rId77"/>
                    <a:stretch>
                      <a:fillRect/>
                    </a:stretch>
                  </pic:blipFill>
                  <pic:spPr>
                    <a:xfrm rot="16200000">
                      <a:off x="0" y="0"/>
                      <a:ext cx="3461455" cy="6165510"/>
                    </a:xfrm>
                    <a:prstGeom prst="rect">
                      <a:avLst/>
                    </a:prstGeom>
                  </pic:spPr>
                </pic:pic>
              </a:graphicData>
            </a:graphic>
          </wp:inline>
        </w:drawing>
      </w:r>
    </w:p>
    <w:p w14:paraId="7061CE9B" w14:textId="77777777" w:rsidR="003679AC" w:rsidRPr="00FC4C40" w:rsidRDefault="003679AC" w:rsidP="00DA74C4">
      <w:pPr>
        <w:pStyle w:val="a0"/>
        <w:jc w:val="left"/>
        <w:rPr>
          <w:lang w:val="en-US"/>
        </w:rPr>
      </w:pPr>
    </w:p>
    <w:p w14:paraId="78930844" w14:textId="77777777" w:rsidR="003679AC" w:rsidRDefault="003679AC" w:rsidP="00DA74C4">
      <w:pPr>
        <w:pStyle w:val="a0"/>
        <w:jc w:val="left"/>
      </w:pPr>
    </w:p>
    <w:p w14:paraId="13E7501A" w14:textId="77777777" w:rsidR="003679AC" w:rsidRDefault="003679AC" w:rsidP="00DA74C4">
      <w:pPr>
        <w:pStyle w:val="a0"/>
        <w:jc w:val="left"/>
      </w:pPr>
    </w:p>
    <w:p w14:paraId="6499673E" w14:textId="77777777" w:rsidR="003679AC" w:rsidRDefault="00FC4C40" w:rsidP="00DA74C4">
      <w:pPr>
        <w:pStyle w:val="a0"/>
        <w:jc w:val="left"/>
      </w:pPr>
      <w:r>
        <w:rPr>
          <w:noProof/>
        </w:rPr>
        <w:drawing>
          <wp:inline distT="0" distB="0" distL="0" distR="0" wp14:anchorId="14859A2D" wp14:editId="2FBCB3C7">
            <wp:extent cx="6120130" cy="3348990"/>
            <wp:effectExtent l="0" t="0" r="0" b="3810"/>
            <wp:docPr id="1934142947" name="Picture 1" descr="A group of people at a conven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42947" name="Picture 1" descr="A group of people at a convention&#10;&#10;Description automatically generated"/>
                    <pic:cNvPicPr/>
                  </pic:nvPicPr>
                  <pic:blipFill>
                    <a:blip r:embed="rId78"/>
                    <a:stretch>
                      <a:fillRect/>
                    </a:stretch>
                  </pic:blipFill>
                  <pic:spPr>
                    <a:xfrm>
                      <a:off x="0" y="0"/>
                      <a:ext cx="6120130" cy="3348990"/>
                    </a:xfrm>
                    <a:prstGeom prst="rect">
                      <a:avLst/>
                    </a:prstGeom>
                  </pic:spPr>
                </pic:pic>
              </a:graphicData>
            </a:graphic>
          </wp:inline>
        </w:drawing>
      </w:r>
    </w:p>
    <w:p w14:paraId="5F2C9785" w14:textId="77777777" w:rsidR="00846EF1" w:rsidRDefault="00846EF1" w:rsidP="00DA74C4">
      <w:pPr>
        <w:pStyle w:val="a0"/>
        <w:jc w:val="left"/>
      </w:pPr>
    </w:p>
    <w:p w14:paraId="39ED6DF6" w14:textId="77777777" w:rsidR="005911F7" w:rsidRDefault="005911F7" w:rsidP="00DA74C4">
      <w:pPr>
        <w:pStyle w:val="a0"/>
        <w:jc w:val="left"/>
      </w:pPr>
    </w:p>
    <w:p w14:paraId="043857B0" w14:textId="29528E5F" w:rsidR="00906B26" w:rsidRDefault="00846EF1" w:rsidP="00DA74C4">
      <w:pPr>
        <w:pStyle w:val="a0"/>
        <w:jc w:val="left"/>
      </w:pPr>
      <w:r>
        <w:lastRenderedPageBreak/>
        <w:t>Ο κώδικας που αναφέρθηκε.</w:t>
      </w:r>
    </w:p>
    <w:p w14:paraId="02E8E44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val="el-GR" w:eastAsia="el-GR"/>
        </w:rPr>
        <w:t xml:space="preserve"> </w:t>
      </w:r>
      <w:proofErr w:type="gramStart"/>
      <w:r w:rsidRPr="00846EF1">
        <w:rPr>
          <w:rFonts w:ascii="Consolas" w:eastAsia="Times New Roman" w:hAnsi="Consolas"/>
          <w:color w:val="DCDCAA"/>
          <w:sz w:val="21"/>
          <w:szCs w:val="21"/>
          <w:bdr w:val="none" w:sz="0" w:space="0" w:color="auto"/>
          <w:lang w:eastAsia="el-GR"/>
        </w:rPr>
        <w:t>main</w:t>
      </w:r>
      <w:r w:rsidRPr="00846EF1">
        <w:rPr>
          <w:rFonts w:ascii="Consolas" w:eastAsia="Times New Roman" w:hAnsi="Consolas"/>
          <w:color w:val="D4D4D4"/>
          <w:sz w:val="21"/>
          <w:szCs w:val="21"/>
          <w:bdr w:val="none" w:sz="0" w:space="0" w:color="auto"/>
          <w:lang w:val="el-GR" w:eastAsia="el-GR"/>
        </w:rPr>
        <w:t>(</w:t>
      </w:r>
      <w:proofErr w:type="gramEnd"/>
      <w:r w:rsidRPr="00846EF1">
        <w:rPr>
          <w:rFonts w:ascii="Consolas" w:eastAsia="Times New Roman" w:hAnsi="Consolas"/>
          <w:color w:val="D4D4D4"/>
          <w:sz w:val="21"/>
          <w:szCs w:val="21"/>
          <w:bdr w:val="none" w:sz="0" w:space="0" w:color="auto"/>
          <w:lang w:val="el-GR" w:eastAsia="el-GR"/>
        </w:rPr>
        <w:t>):</w:t>
      </w:r>
    </w:p>
    <w:p w14:paraId="3B8AC2C6" w14:textId="77777777" w:rsidR="00846EF1" w:rsidRPr="00867979"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r w:rsidRPr="00846EF1">
        <w:rPr>
          <w:rFonts w:ascii="Consolas" w:eastAsia="Times New Roman" w:hAnsi="Consolas"/>
          <w:color w:val="D4D4D4"/>
          <w:sz w:val="21"/>
          <w:szCs w:val="21"/>
          <w:bdr w:val="none" w:sz="0" w:space="0" w:color="auto"/>
          <w:lang w:eastAsia="el-GR"/>
        </w:rPr>
        <w:t> </w:t>
      </w:r>
      <w:r w:rsidRPr="00846EF1">
        <w:rPr>
          <w:rFonts w:ascii="Consolas" w:eastAsia="Times New Roman" w:hAnsi="Consolas"/>
          <w:color w:val="D4D4D4"/>
          <w:sz w:val="21"/>
          <w:szCs w:val="21"/>
          <w:bdr w:val="none" w:sz="0" w:space="0" w:color="auto"/>
          <w:lang w:val="el-GR" w:eastAsia="el-GR"/>
        </w:rPr>
        <w:t xml:space="preserve"> </w:t>
      </w:r>
      <w:r w:rsidRPr="00846EF1">
        <w:rPr>
          <w:rFonts w:ascii="Consolas" w:eastAsia="Times New Roman" w:hAnsi="Consolas"/>
          <w:color w:val="D4D4D4"/>
          <w:sz w:val="21"/>
          <w:szCs w:val="21"/>
          <w:bdr w:val="none" w:sz="0" w:space="0" w:color="auto"/>
          <w:lang w:eastAsia="el-GR"/>
        </w:rPr>
        <w:t> </w:t>
      </w:r>
      <w:r w:rsidRPr="00846EF1">
        <w:rPr>
          <w:rFonts w:ascii="Consolas" w:eastAsia="Times New Roman" w:hAnsi="Consolas"/>
          <w:color w:val="D4D4D4"/>
          <w:sz w:val="21"/>
          <w:szCs w:val="21"/>
          <w:bdr w:val="none" w:sz="0" w:space="0" w:color="auto"/>
          <w:lang w:val="el-GR" w:eastAsia="el-GR"/>
        </w:rPr>
        <w:t xml:space="preserve"> </w:t>
      </w:r>
      <w:r w:rsidRPr="00867979">
        <w:rPr>
          <w:rFonts w:ascii="Consolas" w:eastAsia="Times New Roman" w:hAnsi="Consolas"/>
          <w:color w:val="6A9955"/>
          <w:sz w:val="21"/>
          <w:szCs w:val="21"/>
          <w:bdr w:val="none" w:sz="0" w:space="0" w:color="auto"/>
          <w:lang w:val="el-GR" w:eastAsia="el-GR"/>
        </w:rPr>
        <w:t>#</w:t>
      </w:r>
      <w:r w:rsidRPr="00846EF1">
        <w:rPr>
          <w:rFonts w:ascii="Consolas" w:eastAsia="Times New Roman" w:hAnsi="Consolas"/>
          <w:color w:val="6A9955"/>
          <w:sz w:val="21"/>
          <w:szCs w:val="21"/>
          <w:bdr w:val="none" w:sz="0" w:space="0" w:color="auto"/>
          <w:lang w:eastAsia="el-GR"/>
        </w:rPr>
        <w:t>Train</w:t>
      </w:r>
      <w:r w:rsidRPr="00867979">
        <w:rPr>
          <w:rFonts w:ascii="Consolas" w:eastAsia="Times New Roman" w:hAnsi="Consolas"/>
          <w:color w:val="6A9955"/>
          <w:sz w:val="21"/>
          <w:szCs w:val="21"/>
          <w:bdr w:val="none" w:sz="0" w:space="0" w:color="auto"/>
          <w:lang w:val="el-GR" w:eastAsia="el-GR"/>
        </w:rPr>
        <w:t xml:space="preserve"> </w:t>
      </w:r>
      <w:r w:rsidRPr="00846EF1">
        <w:rPr>
          <w:rFonts w:ascii="Consolas" w:eastAsia="Times New Roman" w:hAnsi="Consolas"/>
          <w:color w:val="6A9955"/>
          <w:sz w:val="21"/>
          <w:szCs w:val="21"/>
          <w:bdr w:val="none" w:sz="0" w:space="0" w:color="auto"/>
          <w:lang w:eastAsia="el-GR"/>
        </w:rPr>
        <w:t>dataset</w:t>
      </w:r>
    </w:p>
    <w:p w14:paraId="555F023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w:t>
      </w:r>
      <w:r w:rsidRPr="00867979">
        <w:rPr>
          <w:rFonts w:ascii="Consolas" w:eastAsia="Times New Roman" w:hAnsi="Consolas"/>
          <w:color w:val="D4D4D4"/>
          <w:sz w:val="21"/>
          <w:szCs w:val="21"/>
          <w:bdr w:val="none" w:sz="0" w:space="0" w:color="auto"/>
          <w:lang w:val="el-GR" w:eastAsia="el-GR"/>
        </w:rPr>
        <w:t xml:space="preserve"> </w:t>
      </w:r>
      <w:r w:rsidRPr="00846EF1">
        <w:rPr>
          <w:rFonts w:ascii="Consolas" w:eastAsia="Times New Roman" w:hAnsi="Consolas"/>
          <w:color w:val="D4D4D4"/>
          <w:sz w:val="21"/>
          <w:szCs w:val="21"/>
          <w:bdr w:val="none" w:sz="0" w:space="0" w:color="auto"/>
          <w:lang w:eastAsia="el-GR"/>
        </w:rPr>
        <w:t> </w:t>
      </w:r>
      <w:r w:rsidRPr="00867979">
        <w:rPr>
          <w:rFonts w:ascii="Consolas" w:eastAsia="Times New Roman" w:hAnsi="Consolas"/>
          <w:color w:val="D4D4D4"/>
          <w:sz w:val="21"/>
          <w:szCs w:val="21"/>
          <w:bdr w:val="none" w:sz="0" w:space="0" w:color="auto"/>
          <w:lang w:val="el-GR" w:eastAsia="el-GR"/>
        </w:rPr>
        <w:t xml:space="preserve"> </w:t>
      </w:r>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"C:/Users/Dounas P/Desktop/brain-de-fair/mindwavealldata.csv"</w:t>
      </w:r>
    </w:p>
    <w:p w14:paraId="38E5ECF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67C0EE3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pd.</w:t>
      </w:r>
      <w:r w:rsidRPr="00846EF1">
        <w:rPr>
          <w:rFonts w:ascii="Consolas" w:eastAsia="Times New Roman" w:hAnsi="Consolas"/>
          <w:color w:val="DCDCAA"/>
          <w:sz w:val="21"/>
          <w:szCs w:val="21"/>
          <w:bdr w:val="none" w:sz="0" w:space="0" w:color="auto"/>
          <w:lang w:eastAsia="el-GR"/>
        </w:rPr>
        <w:t>read</w:t>
      </w:r>
      <w:proofErr w:type="gramEnd"/>
      <w:r w:rsidRPr="00846EF1">
        <w:rPr>
          <w:rFonts w:ascii="Consolas" w:eastAsia="Times New Roman" w:hAnsi="Consolas"/>
          <w:color w:val="DCDCAA"/>
          <w:sz w:val="21"/>
          <w:szCs w:val="21"/>
          <w:bdr w:val="none" w:sz="0" w:space="0" w:color="auto"/>
          <w:lang w:eastAsia="el-GR"/>
        </w:rPr>
        <w:t>_csv</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p>
    <w:p w14:paraId="6F80759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r w:rsidRPr="00846EF1">
        <w:rPr>
          <w:rFonts w:ascii="Consolas" w:eastAsia="Times New Roman" w:hAnsi="Consolas"/>
          <w:color w:val="D4D4D4"/>
          <w:sz w:val="21"/>
          <w:szCs w:val="21"/>
          <w:bdr w:val="none" w:sz="0" w:space="0" w:color="auto"/>
          <w:lang w:eastAsia="el-GR"/>
        </w:rPr>
        <w:t>.iloc</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].values</w:t>
      </w:r>
    </w:p>
    <w:p w14:paraId="2E2B52F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N=</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#the columns of the dataset </w:t>
      </w:r>
      <w:proofErr w:type="spellStart"/>
      <w:r w:rsidRPr="00846EF1">
        <w:rPr>
          <w:rFonts w:ascii="Consolas" w:eastAsia="Times New Roman" w:hAnsi="Consolas"/>
          <w:color w:val="6A9955"/>
          <w:sz w:val="21"/>
          <w:szCs w:val="21"/>
          <w:bdr w:val="none" w:sz="0" w:space="0" w:color="auto"/>
          <w:lang w:eastAsia="el-GR"/>
        </w:rPr>
        <w:t>exlcuding</w:t>
      </w:r>
      <w:proofErr w:type="spellEnd"/>
      <w:r w:rsidRPr="00846EF1">
        <w:rPr>
          <w:rFonts w:ascii="Consolas" w:eastAsia="Times New Roman" w:hAnsi="Consolas"/>
          <w:color w:val="6A9955"/>
          <w:sz w:val="21"/>
          <w:szCs w:val="21"/>
          <w:bdr w:val="none" w:sz="0" w:space="0" w:color="auto"/>
          <w:lang w:eastAsia="el-GR"/>
        </w:rPr>
        <w:t xml:space="preserve"> the category</w:t>
      </w:r>
    </w:p>
    <w:p w14:paraId="4F1A50A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x_train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:N]</w:t>
      </w:r>
    </w:p>
    <w:p w14:paraId="3F94F3B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w:t>
      </w:r>
      <w:r w:rsidRPr="00846EF1">
        <w:rPr>
          <w:rFonts w:ascii="Consolas" w:eastAsia="Times New Roman" w:hAnsi="Consolas"/>
          <w:color w:val="D4D4D4"/>
          <w:sz w:val="21"/>
          <w:szCs w:val="21"/>
          <w:bdr w:val="none" w:sz="0" w:space="0" w:color="auto"/>
          <w:lang w:eastAsia="el-GR"/>
        </w:rPr>
        <w:t>]</w:t>
      </w:r>
    </w:p>
    <w:p w14:paraId="5057175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3827263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#crossVal(x_</w:t>
      </w:r>
      <w:proofErr w:type="gramStart"/>
      <w:r w:rsidRPr="00846EF1">
        <w:rPr>
          <w:rFonts w:ascii="Consolas" w:eastAsia="Times New Roman" w:hAnsi="Consolas"/>
          <w:color w:val="6A9955"/>
          <w:sz w:val="21"/>
          <w:szCs w:val="21"/>
          <w:bdr w:val="none" w:sz="0" w:space="0" w:color="auto"/>
          <w:lang w:eastAsia="el-GR"/>
        </w:rPr>
        <w:t>train,y</w:t>
      </w:r>
      <w:proofErr w:type="gramEnd"/>
      <w:r w:rsidRPr="00846EF1">
        <w:rPr>
          <w:rFonts w:ascii="Consolas" w:eastAsia="Times New Roman" w:hAnsi="Consolas"/>
          <w:color w:val="6A9955"/>
          <w:sz w:val="21"/>
          <w:szCs w:val="21"/>
          <w:bdr w:val="none" w:sz="0" w:space="0" w:color="auto"/>
          <w:lang w:eastAsia="el-GR"/>
        </w:rPr>
        <w:t>_train)</w:t>
      </w:r>
    </w:p>
    <w:p w14:paraId="50F2F6D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linearcoef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    </w:t>
      </w:r>
    </w:p>
    <w:p w14:paraId="13F523B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3E67525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w:t>
      </w:r>
    </w:p>
    <w:p w14:paraId="1CCE6B9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360211C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08704F7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57A64C9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21D5496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0E6E84C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40E8D09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Knn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Naive</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Mlp</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crossVal</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
    <w:p w14:paraId="3E97D65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Knn</w:t>
      </w:r>
      <w:proofErr w:type="spellEnd"/>
    </w:p>
    <w:p w14:paraId="620700D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9CDCFE"/>
          <w:sz w:val="21"/>
          <w:szCs w:val="21"/>
          <w:bdr w:val="none" w:sz="0" w:space="0" w:color="auto"/>
          <w:lang w:eastAsia="el-GR"/>
        </w:rPr>
        <w:t>Naive</w:t>
      </w:r>
    </w:p>
    <w:p w14:paraId="41B79F7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Rforest</w:t>
      </w:r>
      <w:proofErr w:type="spellEnd"/>
    </w:p>
    <w:p w14:paraId="3C6D083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Mlp</w:t>
      </w:r>
      <w:proofErr w:type="spellEnd"/>
    </w:p>
    <w:p w14:paraId="3DE044F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Svm</w:t>
      </w:r>
      <w:proofErr w:type="spellEnd"/>
    </w:p>
    <w:p w14:paraId="5FC1EF7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"KNN: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E0DD77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"Naive: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640EF1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"Forest: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C407CD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"MLP: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3D553F0" w14:textId="443F30D7" w:rsid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"SVM: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3476D15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59EF379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crossVal</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_dataset</w:t>
      </w:r>
      <w:proofErr w:type="spellEnd"/>
      <w:r w:rsidRPr="00846EF1">
        <w:rPr>
          <w:rFonts w:ascii="Consolas" w:eastAsia="Times New Roman" w:hAnsi="Consolas"/>
          <w:color w:val="D4D4D4"/>
          <w:sz w:val="21"/>
          <w:szCs w:val="21"/>
          <w:bdr w:val="none" w:sz="0" w:space="0" w:color="auto"/>
          <w:lang w:eastAsia="el-GR"/>
        </w:rPr>
        <w:t>):</w:t>
      </w:r>
    </w:p>
    <w:p w14:paraId="4934D32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4EC9B0"/>
          <w:sz w:val="21"/>
          <w:szCs w:val="21"/>
          <w:bdr w:val="none" w:sz="0" w:space="0" w:color="auto"/>
          <w:lang w:eastAsia="el-GR"/>
        </w:rPr>
        <w:t>KFold</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n_splits</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B5CEA8"/>
          <w:sz w:val="21"/>
          <w:szCs w:val="21"/>
          <w:bdr w:val="none" w:sz="0" w:space="0" w:color="auto"/>
          <w:lang w:eastAsia="el-GR"/>
        </w:rPr>
        <w:t>10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shuffle</w:t>
      </w:r>
      <w:proofErr w:type="gramEnd"/>
      <w:r w:rsidRPr="00846EF1">
        <w:rPr>
          <w:rFonts w:ascii="Consolas" w:eastAsia="Times New Roman" w:hAnsi="Consolas"/>
          <w:color w:val="D4D4D4"/>
          <w:sz w:val="21"/>
          <w:szCs w:val="21"/>
          <w:bdr w:val="none" w:sz="0" w:space="0" w:color="auto"/>
          <w:lang w:eastAsia="el-GR"/>
        </w:rPr>
        <w:t>=True)</w:t>
      </w:r>
    </w:p>
    <w:p w14:paraId="0A94898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#models-----------------------------------</w:t>
      </w:r>
    </w:p>
    <w:p w14:paraId="7F6CF98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Knn</w:t>
      </w:r>
      <w:proofErr w:type="spellEnd"/>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4EC9B0"/>
          <w:sz w:val="21"/>
          <w:szCs w:val="21"/>
          <w:bdr w:val="none" w:sz="0" w:space="0" w:color="auto"/>
          <w:lang w:eastAsia="el-GR"/>
        </w:rPr>
        <w:t>KNeighborsClassifier</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n_neighbors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9</w:t>
      </w:r>
      <w:r w:rsidRPr="00846EF1">
        <w:rPr>
          <w:rFonts w:ascii="Consolas" w:eastAsia="Times New Roman" w:hAnsi="Consolas"/>
          <w:color w:val="D4D4D4"/>
          <w:sz w:val="21"/>
          <w:szCs w:val="21"/>
          <w:bdr w:val="none" w:sz="0" w:space="0" w:color="auto"/>
          <w:lang w:eastAsia="el-GR"/>
        </w:rPr>
        <w:t>)</w:t>
      </w:r>
    </w:p>
    <w:p w14:paraId="12AC8E3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naiveBayes</w:t>
      </w:r>
      <w:proofErr w:type="spellEnd"/>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4EC9B0"/>
          <w:sz w:val="21"/>
          <w:szCs w:val="21"/>
          <w:bdr w:val="none" w:sz="0" w:space="0" w:color="auto"/>
          <w:lang w:eastAsia="el-GR"/>
        </w:rPr>
        <w:t>GaussianNB</w:t>
      </w:r>
      <w:proofErr w:type="spellEnd"/>
      <w:proofErr w:type="gramEnd"/>
      <w:r w:rsidRPr="00846EF1">
        <w:rPr>
          <w:rFonts w:ascii="Consolas" w:eastAsia="Times New Roman" w:hAnsi="Consolas"/>
          <w:color w:val="D4D4D4"/>
          <w:sz w:val="21"/>
          <w:szCs w:val="21"/>
          <w:bdr w:val="none" w:sz="0" w:space="0" w:color="auto"/>
          <w:lang w:eastAsia="el-GR"/>
        </w:rPr>
        <w:t>()</w:t>
      </w:r>
    </w:p>
    <w:p w14:paraId="00D8072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4EC9B0"/>
          <w:sz w:val="21"/>
          <w:szCs w:val="21"/>
          <w:bdr w:val="none" w:sz="0" w:space="0" w:color="auto"/>
          <w:lang w:eastAsia="el-GR"/>
        </w:rPr>
        <w:t>RandomForestClassifier</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n_estimators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max_depth</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20</w:t>
      </w:r>
      <w:r w:rsidRPr="00846EF1">
        <w:rPr>
          <w:rFonts w:ascii="Consolas" w:eastAsia="Times New Roman" w:hAnsi="Consolas"/>
          <w:color w:val="D4D4D4"/>
          <w:sz w:val="21"/>
          <w:szCs w:val="21"/>
          <w:bdr w:val="none" w:sz="0" w:space="0" w:color="auto"/>
          <w:lang w:eastAsia="el-GR"/>
        </w:rPr>
        <w:t>)</w:t>
      </w:r>
    </w:p>
    <w:p w14:paraId="7A98429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4EC9B0"/>
          <w:sz w:val="21"/>
          <w:szCs w:val="21"/>
          <w:bdr w:val="none" w:sz="0" w:space="0" w:color="auto"/>
          <w:lang w:eastAsia="el-GR"/>
        </w:rPr>
        <w:t>MLPClassifier</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hidden_layer_sizes</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64</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activation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relu</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solver</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adam</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max_iter</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600</w:t>
      </w:r>
      <w:r w:rsidRPr="00846EF1">
        <w:rPr>
          <w:rFonts w:ascii="Consolas" w:eastAsia="Times New Roman" w:hAnsi="Consolas"/>
          <w:color w:val="D4D4D4"/>
          <w:sz w:val="21"/>
          <w:szCs w:val="21"/>
          <w:bdr w:val="none" w:sz="0" w:space="0" w:color="auto"/>
          <w:lang w:eastAsia="el-GR"/>
        </w:rPr>
        <w:t>)</w:t>
      </w:r>
    </w:p>
    <w:p w14:paraId="3E3F23E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4D4D4"/>
          <w:sz w:val="21"/>
          <w:szCs w:val="21"/>
          <w:bdr w:val="none" w:sz="0" w:space="0" w:color="auto"/>
          <w:lang w:eastAsia="el-GR"/>
        </w:rPr>
        <w:t>svm.</w:t>
      </w:r>
      <w:r w:rsidRPr="00846EF1">
        <w:rPr>
          <w:rFonts w:ascii="Consolas" w:eastAsia="Times New Roman" w:hAnsi="Consolas"/>
          <w:color w:val="4EC9B0"/>
          <w:sz w:val="21"/>
          <w:szCs w:val="21"/>
          <w:bdr w:val="none" w:sz="0" w:space="0" w:color="auto"/>
          <w:lang w:eastAsia="el-GR"/>
        </w:rPr>
        <w:t>SVC</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cache_size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1000</w:t>
      </w:r>
      <w:r w:rsidRPr="00846EF1">
        <w:rPr>
          <w:rFonts w:ascii="Consolas" w:eastAsia="Times New Roman" w:hAnsi="Consolas"/>
          <w:color w:val="D4D4D4"/>
          <w:sz w:val="21"/>
          <w:szCs w:val="21"/>
          <w:bdr w:val="none" w:sz="0" w:space="0" w:color="auto"/>
          <w:lang w:eastAsia="el-GR"/>
        </w:rPr>
        <w:t>)</w:t>
      </w:r>
    </w:p>
    <w:p w14:paraId="1751F95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w:t>
      </w:r>
    </w:p>
    <w:p w14:paraId="3ED83C7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Knn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0893F58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scoresNaive</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naiveBayes</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2F3FD9A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3F8E5ED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53D9699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56B5DAD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lastRenderedPageBreak/>
        <w:t xml:space="preserve">    </w:t>
      </w:r>
      <w:r w:rsidRPr="00846EF1">
        <w:rPr>
          <w:rFonts w:ascii="Consolas" w:eastAsia="Times New Roman" w:hAnsi="Consolas"/>
          <w:color w:val="6A9955"/>
          <w:sz w:val="21"/>
          <w:szCs w:val="21"/>
          <w:bdr w:val="none" w:sz="0" w:space="0" w:color="auto"/>
          <w:lang w:eastAsia="el-GR"/>
        </w:rPr>
        <w:t>#Calculate and print the mean accuracy across all folds</w:t>
      </w:r>
    </w:p>
    <w:p w14:paraId="1999616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2C3A19C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KnnAcc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scoresKNN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4BFB1EE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f"KNN</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KnnAcc</w:t>
      </w:r>
      <w:proofErr w:type="spellEnd"/>
      <w:r w:rsidRPr="00846EF1">
        <w:rPr>
          <w:rFonts w:ascii="Consolas" w:eastAsia="Times New Roman" w:hAnsi="Consolas"/>
          <w:color w:val="6A9955"/>
          <w:sz w:val="21"/>
          <w:szCs w:val="21"/>
          <w:bdr w:val="none" w:sz="0" w:space="0" w:color="auto"/>
          <w:lang w:eastAsia="el-GR"/>
        </w:rPr>
        <w:t>*100}")</w:t>
      </w:r>
    </w:p>
    <w:p w14:paraId="7BDDBF0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scoresNaive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04F5C54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f"Naive</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NaiveAcc</w:t>
      </w:r>
      <w:proofErr w:type="spellEnd"/>
      <w:r w:rsidRPr="00846EF1">
        <w:rPr>
          <w:rFonts w:ascii="Consolas" w:eastAsia="Times New Roman" w:hAnsi="Consolas"/>
          <w:color w:val="6A9955"/>
          <w:sz w:val="21"/>
          <w:szCs w:val="21"/>
          <w:bdr w:val="none" w:sz="0" w:space="0" w:color="auto"/>
          <w:lang w:eastAsia="el-GR"/>
        </w:rPr>
        <w:t>*100}")</w:t>
      </w:r>
    </w:p>
    <w:p w14:paraId="639E4A4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ForestAcc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4A94479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f"Forest</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ForestAcc</w:t>
      </w:r>
      <w:proofErr w:type="spellEnd"/>
      <w:r w:rsidRPr="00846EF1">
        <w:rPr>
          <w:rFonts w:ascii="Consolas" w:eastAsia="Times New Roman" w:hAnsi="Consolas"/>
          <w:color w:val="6A9955"/>
          <w:sz w:val="21"/>
          <w:szCs w:val="21"/>
          <w:bdr w:val="none" w:sz="0" w:space="0" w:color="auto"/>
          <w:lang w:eastAsia="el-GR"/>
        </w:rPr>
        <w:t>*100}")</w:t>
      </w:r>
    </w:p>
    <w:p w14:paraId="358AE50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scoresMLP</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2C81762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f"MLP</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mean_accuracy</w:t>
      </w:r>
      <w:proofErr w:type="spellEnd"/>
      <w:r w:rsidRPr="00846EF1">
        <w:rPr>
          <w:rFonts w:ascii="Consolas" w:eastAsia="Times New Roman" w:hAnsi="Consolas"/>
          <w:color w:val="6A9955"/>
          <w:sz w:val="21"/>
          <w:szCs w:val="21"/>
          <w:bdr w:val="none" w:sz="0" w:space="0" w:color="auto"/>
          <w:lang w:eastAsia="el-GR"/>
        </w:rPr>
        <w:t>*100}")</w:t>
      </w:r>
    </w:p>
    <w:p w14:paraId="7D9F18A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scoresSVM</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5B82828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f"SVM</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mean_accuracy</w:t>
      </w:r>
      <w:proofErr w:type="spellEnd"/>
      <w:r w:rsidRPr="00846EF1">
        <w:rPr>
          <w:rFonts w:ascii="Consolas" w:eastAsia="Times New Roman" w:hAnsi="Consolas"/>
          <w:color w:val="6A9955"/>
          <w:sz w:val="21"/>
          <w:szCs w:val="21"/>
          <w:bdr w:val="none" w:sz="0" w:space="0" w:color="auto"/>
          <w:lang w:eastAsia="el-GR"/>
        </w:rPr>
        <w:t>*100}")</w:t>
      </w:r>
    </w:p>
    <w:p w14:paraId="38D5912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497D4511" w14:textId="31302389" w:rsidR="00906B2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9CDCFE"/>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KnnAcc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ForestAcc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SVMAcc</w:t>
      </w:r>
      <w:proofErr w:type="spellEnd"/>
    </w:p>
    <w:p w14:paraId="3132E0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5385DE2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linearcoef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w:t>
      </w:r>
    </w:p>
    <w:p w14:paraId="51A978A1"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reg</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4EC9B0"/>
          <w:sz w:val="21"/>
          <w:szCs w:val="21"/>
          <w:bdr w:val="none" w:sz="0" w:space="0" w:color="auto"/>
          <w:lang w:eastAsia="el-GR"/>
        </w:rPr>
        <w:t>LinearRegression</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fit</w:t>
      </w:r>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
    <w:p w14:paraId="6D85A43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reg</w:t>
      </w:r>
      <w:r w:rsidRPr="00846EF1">
        <w:rPr>
          <w:rFonts w:ascii="Consolas" w:eastAsia="Times New Roman" w:hAnsi="Consolas"/>
          <w:color w:val="D4D4D4"/>
          <w:sz w:val="21"/>
          <w:szCs w:val="21"/>
          <w:bdr w:val="none" w:sz="0" w:space="0" w:color="auto"/>
          <w:lang w:eastAsia="el-GR"/>
        </w:rPr>
        <w:t>.coef</w:t>
      </w:r>
      <w:proofErr w:type="spellEnd"/>
      <w:proofErr w:type="gramEnd"/>
      <w:r w:rsidRPr="00846EF1">
        <w:rPr>
          <w:rFonts w:ascii="Consolas" w:eastAsia="Times New Roman" w:hAnsi="Consolas"/>
          <w:color w:val="D4D4D4"/>
          <w:sz w:val="21"/>
          <w:szCs w:val="21"/>
          <w:bdr w:val="none" w:sz="0" w:space="0" w:color="auto"/>
          <w:lang w:eastAsia="el-GR"/>
        </w:rPr>
        <w:t>_</w:t>
      </w:r>
    </w:p>
    <w:p w14:paraId="3AFA734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names</w:t>
      </w:r>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attention"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"meditation"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"high</w:t>
      </w:r>
      <w:proofErr w:type="spellEnd"/>
      <w:r w:rsidRPr="00846EF1">
        <w:rPr>
          <w:rFonts w:ascii="Consolas" w:eastAsia="Times New Roman" w:hAnsi="Consolas"/>
          <w:color w:val="CE9178"/>
          <w:sz w:val="21"/>
          <w:szCs w:val="21"/>
          <w:bdr w:val="none" w:sz="0" w:space="0" w:color="auto"/>
          <w:lang w:eastAsia="el-GR"/>
        </w:rPr>
        <w:t xml:space="preserve"> </w:t>
      </w:r>
      <w:proofErr w:type="spellStart"/>
      <w:r w:rsidRPr="00846EF1">
        <w:rPr>
          <w:rFonts w:ascii="Consolas" w:eastAsia="Times New Roman" w:hAnsi="Consolas"/>
          <w:color w:val="CE9178"/>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w:t>
      </w:r>
      <w:proofErr w:type="spellEnd"/>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 high-</w:t>
      </w:r>
      <w:proofErr w:type="spellStart"/>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w:t>
      </w:r>
      <w:proofErr w:type="spellEnd"/>
      <w:r w:rsidRPr="00846EF1">
        <w:rPr>
          <w:rFonts w:ascii="Consolas" w:eastAsia="Times New Roman" w:hAnsi="Consolas"/>
          <w:color w:val="CE9178"/>
          <w:sz w:val="21"/>
          <w:szCs w:val="21"/>
          <w:bdr w:val="none" w:sz="0" w:space="0" w:color="auto"/>
          <w:lang w:eastAsia="el-GR"/>
        </w:rPr>
        <w:t xml:space="preserve"> </w:t>
      </w:r>
      <w:proofErr w:type="spellStart"/>
      <w:r w:rsidRPr="00846EF1">
        <w:rPr>
          <w:rFonts w:ascii="Consolas" w:eastAsia="Times New Roman" w:hAnsi="Consolas"/>
          <w:color w:val="CE9178"/>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"mid-gamma"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"raw_value"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"delta"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"theta</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
    <w:p w14:paraId="352550C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
    <w:p w14:paraId="7398779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
    <w:p w14:paraId="3B300C5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names</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CE9178"/>
          <w:sz w:val="21"/>
          <w:szCs w:val="21"/>
          <w:bdr w:val="none" w:sz="0" w:space="0" w:color="auto"/>
          <w:lang w:eastAsia="el-GR"/>
        </w:rPr>
        <w:t>" :</w:t>
      </w:r>
      <w:proofErr w:type="gramEnd"/>
      <w:r w:rsidRPr="00846EF1">
        <w:rPr>
          <w:rFonts w:ascii="Consolas" w:eastAsia="Times New Roman" w:hAnsi="Consolas"/>
          <w:color w:val="CE9178"/>
          <w:sz w:val="21"/>
          <w:szCs w:val="21"/>
          <w:bdr w:val="none" w:sz="0" w:space="0" w:color="auto"/>
          <w:lang w:eastAsia="el-GR"/>
        </w:rPr>
        <w:t xml:space="preserve">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
    <w:p w14:paraId="2C1235F1" w14:textId="2D73ACF6"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9CDCFE"/>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coef</w:t>
      </w:r>
      <w:proofErr w:type="spellEnd"/>
      <w:proofErr w:type="gramEnd"/>
    </w:p>
    <w:p w14:paraId="45A3BADE" w14:textId="77777777"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2298D9D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splitMethod2</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x_test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y_test</w:t>
      </w:r>
      <w:proofErr w:type="spellEnd"/>
      <w:r w:rsidRPr="00846EF1">
        <w:rPr>
          <w:rFonts w:ascii="Consolas" w:eastAsia="Times New Roman" w:hAnsi="Consolas"/>
          <w:color w:val="D4D4D4"/>
          <w:sz w:val="21"/>
          <w:szCs w:val="21"/>
          <w:bdr w:val="none" w:sz="0" w:space="0" w:color="auto"/>
          <w:lang w:eastAsia="el-GR"/>
        </w:rPr>
        <w:t>):</w:t>
      </w:r>
    </w:p>
    <w:p w14:paraId="5CEAE69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60FB49FC" w14:textId="77777777" w:rsid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x_train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xTest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yTest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train_test_</w:t>
      </w:r>
      <w:proofErr w:type="gramStart"/>
      <w:r w:rsidRPr="00846EF1">
        <w:rPr>
          <w:rFonts w:ascii="Consolas" w:eastAsia="Times New Roman" w:hAnsi="Consolas"/>
          <w:color w:val="DCDCAA"/>
          <w:sz w:val="21"/>
          <w:szCs w:val="21"/>
          <w:bdr w:val="none" w:sz="0" w:space="0" w:color="auto"/>
          <w:lang w:eastAsia="el-GR"/>
        </w:rPr>
        <w:t>split</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test_size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random_state</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4D4D4"/>
          <w:sz w:val="21"/>
          <w:szCs w:val="21"/>
          <w:bdr w:val="none" w:sz="0" w:space="0" w:color="auto"/>
          <w:lang w:eastAsia="el-GR"/>
        </w:rPr>
        <w:t>None,</w:t>
      </w:r>
      <w:r w:rsidRPr="00846EF1">
        <w:rPr>
          <w:rFonts w:ascii="Consolas" w:eastAsia="Times New Roman" w:hAnsi="Consolas"/>
          <w:color w:val="9CDCFE"/>
          <w:sz w:val="21"/>
          <w:szCs w:val="21"/>
          <w:bdr w:val="none" w:sz="0" w:space="0" w:color="auto"/>
          <w:lang w:eastAsia="el-GR"/>
        </w:rPr>
        <w:t>shuffle</w:t>
      </w:r>
      <w:proofErr w:type="spellEnd"/>
      <w:r w:rsidRPr="00846EF1">
        <w:rPr>
          <w:rFonts w:ascii="Consolas" w:eastAsia="Times New Roman" w:hAnsi="Consolas"/>
          <w:color w:val="D4D4D4"/>
          <w:sz w:val="21"/>
          <w:szCs w:val="21"/>
          <w:bdr w:val="none" w:sz="0" w:space="0" w:color="auto"/>
          <w:lang w:eastAsia="el-GR"/>
        </w:rPr>
        <w:t>=True)</w:t>
      </w:r>
    </w:p>
    <w:p w14:paraId="3A9D6A54" w14:textId="6F1703D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4404DDD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array</w:t>
      </w:r>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 xml:space="preserve">] </w:t>
      </w:r>
    </w:p>
    <w:p w14:paraId="278C9913" w14:textId="2A17D36F"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avg</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"binary"</w:t>
      </w:r>
    </w:p>
    <w:p w14:paraId="3D224A7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4EC9B0"/>
          <w:sz w:val="21"/>
          <w:szCs w:val="21"/>
          <w:bdr w:val="none" w:sz="0" w:space="0" w:color="auto"/>
          <w:lang w:eastAsia="el-GR"/>
        </w:rPr>
        <w:t>RandomForestClassifier</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n_estimators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300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max_depth</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7</w:t>
      </w:r>
      <w:r w:rsidRPr="00846EF1">
        <w:rPr>
          <w:rFonts w:ascii="Consolas" w:eastAsia="Times New Roman" w:hAnsi="Consolas"/>
          <w:color w:val="D4D4D4"/>
          <w:sz w:val="21"/>
          <w:szCs w:val="21"/>
          <w:bdr w:val="none" w:sz="0" w:space="0" w:color="auto"/>
          <w:lang w:eastAsia="el-GR"/>
        </w:rPr>
        <w:t>)</w:t>
      </w:r>
    </w:p>
    <w:p w14:paraId="678F628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fit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w:t>
      </w:r>
    </w:p>
    <w:p w14:paraId="02C4218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D4D4D4"/>
          <w:sz w:val="21"/>
          <w:szCs w:val="21"/>
          <w:bdr w:val="none" w:sz="0" w:space="0" w:color="auto"/>
          <w:lang w:eastAsia="el-GR"/>
        </w:rPr>
        <w:t>joblib.</w:t>
      </w:r>
      <w:r w:rsidRPr="00846EF1">
        <w:rPr>
          <w:rFonts w:ascii="Consolas" w:eastAsia="Times New Roman" w:hAnsi="Consolas"/>
          <w:color w:val="DCDCAA"/>
          <w:sz w:val="21"/>
          <w:szCs w:val="21"/>
          <w:bdr w:val="none" w:sz="0" w:space="0" w:color="auto"/>
          <w:lang w:eastAsia="el-GR"/>
        </w:rPr>
        <w:t>dump</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RandomForestModel.pkl</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
    <w:p w14:paraId="3946DF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y_pred</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predict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xTest</w:t>
      </w:r>
      <w:proofErr w:type="spellEnd"/>
      <w:r w:rsidRPr="00846EF1">
        <w:rPr>
          <w:rFonts w:ascii="Consolas" w:eastAsia="Times New Roman" w:hAnsi="Consolas"/>
          <w:color w:val="D4D4D4"/>
          <w:sz w:val="21"/>
          <w:szCs w:val="21"/>
          <w:bdr w:val="none" w:sz="0" w:space="0" w:color="auto"/>
          <w:lang w:eastAsia="el-GR"/>
        </w:rPr>
        <w:t>)</w:t>
      </w:r>
    </w:p>
    <w:p w14:paraId="6F08930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array</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append</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accuracy_score</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yTest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y_pred</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w:t>
      </w:r>
    </w:p>
    <w:p w14:paraId="36FDA34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Randomforest</w:t>
      </w:r>
      <w:proofErr w:type="spellEnd"/>
      <w:r w:rsidRPr="00846EF1">
        <w:rPr>
          <w:rFonts w:ascii="Consolas" w:eastAsia="Times New Roman" w:hAnsi="Consolas"/>
          <w:color w:val="CE9178"/>
          <w:sz w:val="21"/>
          <w:szCs w:val="21"/>
          <w:bdr w:val="none" w:sz="0" w:space="0" w:color="auto"/>
          <w:lang w:eastAsia="el-GR"/>
        </w:rPr>
        <w:t xml:space="preserve"> Complete----"</w:t>
      </w:r>
      <w:r w:rsidRPr="00846EF1">
        <w:rPr>
          <w:rFonts w:ascii="Consolas" w:eastAsia="Times New Roman" w:hAnsi="Consolas"/>
          <w:color w:val="D4D4D4"/>
          <w:sz w:val="21"/>
          <w:szCs w:val="21"/>
          <w:bdr w:val="none" w:sz="0" w:space="0" w:color="auto"/>
          <w:lang w:eastAsia="el-GR"/>
        </w:rPr>
        <w:t>)</w:t>
      </w:r>
    </w:p>
    <w:p w14:paraId="261CC6AA" w14:textId="6FC46864"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array</w:t>
      </w:r>
      <w:r w:rsidRPr="00846EF1">
        <w:rPr>
          <w:rFonts w:ascii="Consolas" w:eastAsia="Times New Roman" w:hAnsi="Consolas"/>
          <w:color w:val="D4D4D4"/>
          <w:sz w:val="21"/>
          <w:szCs w:val="21"/>
          <w:bdr w:val="none" w:sz="0" w:space="0" w:color="auto"/>
          <w:lang w:eastAsia="el-GR"/>
        </w:rPr>
        <w:t>)</w:t>
      </w:r>
    </w:p>
    <w:p w14:paraId="43ED62C2" w14:textId="0498AA28" w:rsidR="00846EF1" w:rsidRPr="005B6CE6" w:rsidRDefault="00846EF1" w:rsidP="00846EF1">
      <w:pPr>
        <w:pStyle w:val="a0"/>
        <w:rPr>
          <w:b/>
          <w:bCs/>
          <w:lang w:val="en-US"/>
        </w:rPr>
      </w:pPr>
      <w:r w:rsidRPr="00846EF1">
        <w:rPr>
          <w:b/>
          <w:bCs/>
        </w:rPr>
        <w:t>Κώδικας</w:t>
      </w:r>
      <w:r w:rsidRPr="005B6CE6">
        <w:rPr>
          <w:b/>
          <w:bCs/>
          <w:lang w:val="en-US"/>
        </w:rPr>
        <w:t xml:space="preserve"> </w:t>
      </w:r>
      <w:r w:rsidRPr="00846EF1">
        <w:rPr>
          <w:b/>
          <w:bCs/>
        </w:rPr>
        <w:t>εκπαίδευσης</w:t>
      </w:r>
      <w:r w:rsidRPr="005B6CE6">
        <w:rPr>
          <w:b/>
          <w:bCs/>
          <w:lang w:val="en-US"/>
        </w:rPr>
        <w:t xml:space="preserve"> </w:t>
      </w:r>
      <w:r w:rsidRPr="00846EF1">
        <w:rPr>
          <w:b/>
          <w:bCs/>
        </w:rPr>
        <w:t>και</w:t>
      </w:r>
      <w:r w:rsidRPr="005B6CE6">
        <w:rPr>
          <w:b/>
          <w:bCs/>
          <w:lang w:val="en-US"/>
        </w:rPr>
        <w:t xml:space="preserve"> </w:t>
      </w:r>
      <w:r w:rsidRPr="00846EF1">
        <w:rPr>
          <w:b/>
          <w:bCs/>
        </w:rPr>
        <w:t>αποθήκευσης</w:t>
      </w:r>
      <w:r w:rsidRPr="005B6CE6">
        <w:rPr>
          <w:b/>
          <w:bCs/>
          <w:lang w:val="en-US"/>
        </w:rPr>
        <w:t xml:space="preserve"> </w:t>
      </w:r>
      <w:r w:rsidRPr="00846EF1">
        <w:rPr>
          <w:b/>
          <w:bCs/>
        </w:rPr>
        <w:t>μοντέλου</w:t>
      </w:r>
    </w:p>
    <w:p w14:paraId="484D4D4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removeOddValues</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rythm</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low</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high</w:t>
      </w:r>
      <w:proofErr w:type="spellEnd"/>
      <w:r w:rsidRPr="00846EF1">
        <w:rPr>
          <w:rFonts w:ascii="Consolas" w:eastAsia="Times New Roman" w:hAnsi="Consolas"/>
          <w:color w:val="D4D4D4"/>
          <w:sz w:val="21"/>
          <w:szCs w:val="21"/>
          <w:bdr w:val="none" w:sz="0" w:space="0" w:color="auto"/>
          <w:lang w:eastAsia="el-GR"/>
        </w:rPr>
        <w:t>):</w:t>
      </w:r>
    </w:p>
    <w:p w14:paraId="589B0A0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#---compute the </w:t>
      </w:r>
      <w:proofErr w:type="spellStart"/>
      <w:r w:rsidRPr="00846EF1">
        <w:rPr>
          <w:rFonts w:ascii="Consolas" w:eastAsia="Times New Roman" w:hAnsi="Consolas"/>
          <w:color w:val="6A9955"/>
          <w:sz w:val="21"/>
          <w:szCs w:val="21"/>
          <w:bdr w:val="none" w:sz="0" w:space="0" w:color="auto"/>
          <w:lang w:eastAsia="el-GR"/>
        </w:rPr>
        <w:t>fft</w:t>
      </w:r>
      <w:proofErr w:type="spellEnd"/>
      <w:r w:rsidRPr="00846EF1">
        <w:rPr>
          <w:rFonts w:ascii="Consolas" w:eastAsia="Times New Roman" w:hAnsi="Consolas"/>
          <w:color w:val="6A9955"/>
          <w:sz w:val="21"/>
          <w:szCs w:val="21"/>
          <w:bdr w:val="none" w:sz="0" w:space="0" w:color="auto"/>
          <w:lang w:eastAsia="el-GR"/>
        </w:rPr>
        <w:t xml:space="preserve"> of </w:t>
      </w:r>
      <w:proofErr w:type="spellStart"/>
      <w:r w:rsidRPr="00846EF1">
        <w:rPr>
          <w:rFonts w:ascii="Consolas" w:eastAsia="Times New Roman" w:hAnsi="Consolas"/>
          <w:color w:val="6A9955"/>
          <w:sz w:val="21"/>
          <w:szCs w:val="21"/>
          <w:bdr w:val="none" w:sz="0" w:space="0" w:color="auto"/>
          <w:lang w:eastAsia="el-GR"/>
        </w:rPr>
        <w:t>rythm</w:t>
      </w:r>
      <w:proofErr w:type="spellEnd"/>
      <w:r w:rsidRPr="00846EF1">
        <w:rPr>
          <w:rFonts w:ascii="Consolas" w:eastAsia="Times New Roman" w:hAnsi="Consolas"/>
          <w:color w:val="6A9955"/>
          <w:sz w:val="21"/>
          <w:szCs w:val="21"/>
          <w:bdr w:val="none" w:sz="0" w:space="0" w:color="auto"/>
          <w:lang w:eastAsia="el-GR"/>
        </w:rPr>
        <w:t xml:space="preserve"> and remove the complex numbers ---#</w:t>
      </w:r>
    </w:p>
    <w:p w14:paraId="4EDC182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6C96EB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74C25B9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conjrythm</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4D4D4"/>
          <w:sz w:val="21"/>
          <w:szCs w:val="21"/>
          <w:bdr w:val="none" w:sz="0" w:space="0" w:color="auto"/>
          <w:lang w:eastAsia="el-GR"/>
        </w:rPr>
        <w:t>np.conj</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5F4125D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conjrythm</w:t>
      </w:r>
      <w:proofErr w:type="spellEnd"/>
    </w:p>
    <w:p w14:paraId="6155B5E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find the mean of the given frequency range ---#</w:t>
      </w:r>
    </w:p>
    <w:p w14:paraId="302FF7A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256</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arange</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p>
    <w:p w14:paraId="3B3C4C8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freq_range</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where</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&gt;=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low</w:t>
      </w:r>
      <w:r w:rsidRPr="00846EF1">
        <w:rPr>
          <w:rFonts w:ascii="Consolas" w:eastAsia="Times New Roman" w:hAnsi="Consolas"/>
          <w:color w:val="D4D4D4"/>
          <w:sz w:val="21"/>
          <w:szCs w:val="21"/>
          <w:bdr w:val="none" w:sz="0" w:space="0" w:color="auto"/>
          <w:lang w:eastAsia="el-GR"/>
        </w:rPr>
        <w:t>) &amp; (</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&lt;=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high</w:t>
      </w:r>
      <w:r w:rsidRPr="00846EF1">
        <w:rPr>
          <w:rFonts w:ascii="Consolas" w:eastAsia="Times New Roman" w:hAnsi="Consolas"/>
          <w:color w:val="D4D4D4"/>
          <w:sz w:val="21"/>
          <w:szCs w:val="21"/>
          <w:bdr w:val="none" w:sz="0" w:space="0" w:color="auto"/>
          <w:lang w:eastAsia="el-GR"/>
        </w:rPr>
        <w:t>))</w:t>
      </w:r>
    </w:p>
    <w:p w14:paraId="1350E43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lastRenderedPageBreak/>
        <w:t xml:space="preserve">    </w:t>
      </w:r>
      <w:proofErr w:type="spellStart"/>
      <w:r w:rsidRPr="00846EF1">
        <w:rPr>
          <w:rFonts w:ascii="Consolas" w:eastAsia="Times New Roman" w:hAnsi="Consolas"/>
          <w:color w:val="9CDCFE"/>
          <w:sz w:val="21"/>
          <w:szCs w:val="21"/>
          <w:bdr w:val="none" w:sz="0" w:space="0" w:color="auto"/>
          <w:lang w:eastAsia="el-GR"/>
        </w:rPr>
        <w:t>mymean</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mean</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freq_range</w:t>
      </w:r>
      <w:proofErr w:type="spellEnd"/>
      <w:r w:rsidRPr="00846EF1">
        <w:rPr>
          <w:rFonts w:ascii="Consolas" w:eastAsia="Times New Roman" w:hAnsi="Consolas"/>
          <w:color w:val="D4D4D4"/>
          <w:sz w:val="21"/>
          <w:szCs w:val="21"/>
          <w:bdr w:val="none" w:sz="0" w:space="0" w:color="auto"/>
          <w:lang w:eastAsia="el-GR"/>
        </w:rPr>
        <w:t>])</w:t>
      </w:r>
    </w:p>
    <w:p w14:paraId="214FA73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normalize any value bigger than 8 time the mean of </w:t>
      </w:r>
      <w:proofErr w:type="spellStart"/>
      <w:r w:rsidRPr="00846EF1">
        <w:rPr>
          <w:rFonts w:ascii="Consolas" w:eastAsia="Times New Roman" w:hAnsi="Consolas"/>
          <w:color w:val="6A9955"/>
          <w:sz w:val="21"/>
          <w:szCs w:val="21"/>
          <w:bdr w:val="none" w:sz="0" w:space="0" w:color="auto"/>
          <w:lang w:eastAsia="el-GR"/>
        </w:rPr>
        <w:t>rythm</w:t>
      </w:r>
      <w:proofErr w:type="spellEnd"/>
      <w:r w:rsidRPr="00846EF1">
        <w:rPr>
          <w:rFonts w:ascii="Consolas" w:eastAsia="Times New Roman" w:hAnsi="Consolas"/>
          <w:color w:val="6A9955"/>
          <w:sz w:val="21"/>
          <w:szCs w:val="21"/>
          <w:bdr w:val="none" w:sz="0" w:space="0" w:color="auto"/>
          <w:lang w:eastAsia="el-GR"/>
        </w:rPr>
        <w:t xml:space="preserve"> ---#</w:t>
      </w:r>
    </w:p>
    <w:p w14:paraId="07CD9F6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
    <w:p w14:paraId="7669DA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&gt; </w:t>
      </w:r>
      <w:r w:rsidRPr="00846EF1">
        <w:rPr>
          <w:rFonts w:ascii="Consolas" w:eastAsia="Times New Roman" w:hAnsi="Consolas"/>
          <w:color w:val="B5CEA8"/>
          <w:sz w:val="21"/>
          <w:szCs w:val="21"/>
          <w:bdr w:val="none" w:sz="0" w:space="0" w:color="auto"/>
          <w:lang w:eastAsia="el-GR"/>
        </w:rPr>
        <w:t>5</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mymean</w:t>
      </w:r>
      <w:proofErr w:type="spellEnd"/>
      <w:r w:rsidRPr="00846EF1">
        <w:rPr>
          <w:rFonts w:ascii="Consolas" w:eastAsia="Times New Roman" w:hAnsi="Consolas"/>
          <w:color w:val="D4D4D4"/>
          <w:sz w:val="21"/>
          <w:szCs w:val="21"/>
          <w:bdr w:val="none" w:sz="0" w:space="0" w:color="auto"/>
          <w:lang w:eastAsia="el-GR"/>
        </w:rPr>
        <w:t>:</w:t>
      </w:r>
    </w:p>
    <w:p w14:paraId="55FFECF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mymean</w:t>
      </w:r>
      <w:proofErr w:type="spellEnd"/>
    </w:p>
    <w:p w14:paraId="5632B52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conjrythm</w:t>
      </w:r>
      <w:proofErr w:type="spellEnd"/>
    </w:p>
    <w:p w14:paraId="725C181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4D4D4"/>
          <w:sz w:val="21"/>
          <w:szCs w:val="21"/>
          <w:bdr w:val="none" w:sz="0" w:space="0" w:color="auto"/>
          <w:lang w:eastAsia="el-GR"/>
        </w:rPr>
        <w:t>scipy.fft.ifft</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5216224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rythm</w:t>
      </w:r>
      <w:proofErr w:type="spellEnd"/>
      <w:proofErr w:type="gramEnd"/>
    </w:p>
    <w:p w14:paraId="7394FF77" w14:textId="1D7F8AD1" w:rsidR="00846EF1" w:rsidRDefault="00846EF1" w:rsidP="00846EF1">
      <w:pPr>
        <w:pStyle w:val="a0"/>
        <w:rPr>
          <w:b/>
          <w:bCs/>
          <w:lang w:val="en-US"/>
        </w:rPr>
      </w:pPr>
      <w:r>
        <w:rPr>
          <w:b/>
          <w:bCs/>
        </w:rPr>
        <w:t>Η</w:t>
      </w:r>
      <w:r w:rsidRPr="005B6CE6">
        <w:rPr>
          <w:b/>
          <w:bCs/>
          <w:lang w:val="en-US"/>
        </w:rPr>
        <w:t xml:space="preserve"> </w:t>
      </w:r>
      <w:r>
        <w:rPr>
          <w:b/>
          <w:bCs/>
        </w:rPr>
        <w:t>συνάρτηση</w:t>
      </w:r>
      <w:r w:rsidRPr="005B6CE6">
        <w:rPr>
          <w:b/>
          <w:bCs/>
          <w:lang w:val="en-US"/>
        </w:rPr>
        <w:t xml:space="preserve"> </w:t>
      </w:r>
      <w:proofErr w:type="spellStart"/>
      <w:r>
        <w:rPr>
          <w:b/>
          <w:bCs/>
          <w:lang w:val="en-US"/>
        </w:rPr>
        <w:t>removeOddValues</w:t>
      </w:r>
      <w:proofErr w:type="spellEnd"/>
    </w:p>
    <w:p w14:paraId="0403EEE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DCDCAA"/>
          <w:sz w:val="21"/>
          <w:szCs w:val="21"/>
          <w:bdr w:val="none" w:sz="0" w:space="0" w:color="auto"/>
          <w:lang w:eastAsia="el-GR"/>
        </w:rPr>
        <w:t>plotPSD</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name</w:t>
      </w:r>
      <w:proofErr w:type="spellEnd"/>
      <w:r w:rsidRPr="00846EF1">
        <w:rPr>
          <w:rFonts w:ascii="Consolas" w:eastAsia="Times New Roman" w:hAnsi="Consolas"/>
          <w:color w:val="D4D4D4"/>
          <w:sz w:val="21"/>
          <w:szCs w:val="21"/>
          <w:bdr w:val="none" w:sz="0" w:space="0" w:color="auto"/>
          <w:lang w:eastAsia="el-GR"/>
        </w:rPr>
        <w:t>):</w:t>
      </w:r>
    </w:p>
    <w:p w14:paraId="25F02B6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09BD8CA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256</w:t>
      </w:r>
    </w:p>
    <w:p w14:paraId="47C87BD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T=</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p>
    <w:p w14:paraId="7142C26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29292C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
    <w:p w14:paraId="2BAC966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
    <w:p w14:paraId="1711AF6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1C82C3A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arange</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p>
    <w:p w14:paraId="5F99CC11"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2A368A8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096E566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68F4BD8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after="240" w:line="285" w:lineRule="atLeast"/>
        <w:rPr>
          <w:rFonts w:ascii="Consolas" w:eastAsia="Times New Roman" w:hAnsi="Consolas"/>
          <w:color w:val="D4D4D4"/>
          <w:sz w:val="21"/>
          <w:szCs w:val="21"/>
          <w:bdr w:val="none" w:sz="0" w:space="0" w:color="auto"/>
          <w:lang w:eastAsia="el-GR"/>
        </w:rPr>
      </w:pPr>
    </w:p>
    <w:p w14:paraId="10189CC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fig</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plt.</w:t>
      </w:r>
      <w:r w:rsidRPr="00846EF1">
        <w:rPr>
          <w:rFonts w:ascii="Consolas" w:eastAsia="Times New Roman" w:hAnsi="Consolas"/>
          <w:color w:val="DCDCAA"/>
          <w:sz w:val="21"/>
          <w:szCs w:val="21"/>
          <w:bdr w:val="none" w:sz="0" w:space="0" w:color="auto"/>
          <w:lang w:eastAsia="el-GR"/>
        </w:rPr>
        <w:t>subplots</w:t>
      </w:r>
      <w:proofErr w:type="spellEnd"/>
      <w:proofErr w:type="gramEnd"/>
      <w:r w:rsidRPr="00846EF1">
        <w:rPr>
          <w:rFonts w:ascii="Consolas" w:eastAsia="Times New Roman" w:hAnsi="Consolas"/>
          <w:color w:val="D4D4D4"/>
          <w:sz w:val="21"/>
          <w:szCs w:val="21"/>
          <w:bdr w:val="none" w:sz="0" w:space="0" w:color="auto"/>
          <w:lang w:eastAsia="el-GR"/>
        </w:rPr>
        <w:t>()</w:t>
      </w:r>
    </w:p>
    <w:p w14:paraId="1B43F80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198F0E0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Plot the data on the single set of axes</w:t>
      </w:r>
    </w:p>
    <w:p w14:paraId="201A8C3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358314F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
    <w:p w14:paraId="00C83DE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
    <w:p w14:paraId="1CFB3ED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6DA60D2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grid</w:t>
      </w:r>
      <w:proofErr w:type="spellEnd"/>
      <w:proofErr w:type="gramEnd"/>
      <w:r w:rsidRPr="00846EF1">
        <w:rPr>
          <w:rFonts w:ascii="Consolas" w:eastAsia="Times New Roman" w:hAnsi="Consolas"/>
          <w:color w:val="D4D4D4"/>
          <w:sz w:val="21"/>
          <w:szCs w:val="21"/>
          <w:bdr w:val="none" w:sz="0" w:space="0" w:color="auto"/>
          <w:lang w:eastAsia="el-GR"/>
        </w:rPr>
        <w:t>()</w:t>
      </w:r>
    </w:p>
    <w:p w14:paraId="16546B9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legend</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loc</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"upper right"</w:t>
      </w:r>
      <w:r w:rsidRPr="00846EF1">
        <w:rPr>
          <w:rFonts w:ascii="Consolas" w:eastAsia="Times New Roman" w:hAnsi="Consolas"/>
          <w:color w:val="D4D4D4"/>
          <w:sz w:val="21"/>
          <w:szCs w:val="21"/>
          <w:bdr w:val="none" w:sz="0" w:space="0" w:color="auto"/>
          <w:lang w:eastAsia="el-GR"/>
        </w:rPr>
        <w:t>)</w:t>
      </w:r>
    </w:p>
    <w:p w14:paraId="3FB0B28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set_xlabel</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'(Hz)'</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fontweight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'bold'</w:t>
      </w:r>
      <w:r w:rsidRPr="00846EF1">
        <w:rPr>
          <w:rFonts w:ascii="Consolas" w:eastAsia="Times New Roman" w:hAnsi="Consolas"/>
          <w:color w:val="D4D4D4"/>
          <w:sz w:val="21"/>
          <w:szCs w:val="21"/>
          <w:bdr w:val="none" w:sz="0" w:space="0" w:color="auto"/>
          <w:lang w:eastAsia="el-GR"/>
        </w:rPr>
        <w:t>)</w:t>
      </w:r>
    </w:p>
    <w:p w14:paraId="78BEF9F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set_</w:t>
      </w:r>
      <w:proofErr w:type="gramStart"/>
      <w:r w:rsidRPr="00846EF1">
        <w:rPr>
          <w:rFonts w:ascii="Consolas" w:eastAsia="Times New Roman" w:hAnsi="Consolas"/>
          <w:color w:val="DCDCAA"/>
          <w:sz w:val="21"/>
          <w:szCs w:val="21"/>
          <w:bdr w:val="none" w:sz="0" w:space="0" w:color="auto"/>
          <w:lang w:eastAsia="el-GR"/>
        </w:rPr>
        <w:t>ylabel</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'Power Spectral Density (Joules)'</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fontweight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'bold'</w:t>
      </w:r>
      <w:r w:rsidRPr="00846EF1">
        <w:rPr>
          <w:rFonts w:ascii="Consolas" w:eastAsia="Times New Roman" w:hAnsi="Consolas"/>
          <w:color w:val="D4D4D4"/>
          <w:sz w:val="21"/>
          <w:szCs w:val="21"/>
          <w:bdr w:val="none" w:sz="0" w:space="0" w:color="auto"/>
          <w:lang w:eastAsia="el-GR"/>
        </w:rPr>
        <w:t>)</w:t>
      </w:r>
    </w:p>
    <w:p w14:paraId="5187F5F5" w14:textId="77777777" w:rsidR="00846EF1" w:rsidRPr="00867979"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ax</w:t>
      </w:r>
      <w:r w:rsidRPr="00867979">
        <w:rPr>
          <w:rFonts w:ascii="Consolas" w:eastAsia="Times New Roman" w:hAnsi="Consolas"/>
          <w:color w:val="D4D4D4"/>
          <w:sz w:val="21"/>
          <w:szCs w:val="21"/>
          <w:bdr w:val="none" w:sz="0" w:space="0" w:color="auto"/>
          <w:lang w:val="el-GR" w:eastAsia="el-GR"/>
        </w:rPr>
        <w:t>.</w:t>
      </w:r>
      <w:r w:rsidRPr="00846EF1">
        <w:rPr>
          <w:rFonts w:ascii="Consolas" w:eastAsia="Times New Roman" w:hAnsi="Consolas"/>
          <w:color w:val="DCDCAA"/>
          <w:sz w:val="21"/>
          <w:szCs w:val="21"/>
          <w:bdr w:val="none" w:sz="0" w:space="0" w:color="auto"/>
          <w:lang w:eastAsia="el-GR"/>
        </w:rPr>
        <w:t>set</w:t>
      </w:r>
      <w:r w:rsidRPr="00867979">
        <w:rPr>
          <w:rFonts w:ascii="Consolas" w:eastAsia="Times New Roman" w:hAnsi="Consolas"/>
          <w:color w:val="DCDCAA"/>
          <w:sz w:val="21"/>
          <w:szCs w:val="21"/>
          <w:bdr w:val="none" w:sz="0" w:space="0" w:color="auto"/>
          <w:lang w:val="el-GR" w:eastAsia="el-GR"/>
        </w:rPr>
        <w:t>_</w:t>
      </w:r>
      <w:r w:rsidRPr="00846EF1">
        <w:rPr>
          <w:rFonts w:ascii="Consolas" w:eastAsia="Times New Roman" w:hAnsi="Consolas"/>
          <w:color w:val="DCDCAA"/>
          <w:sz w:val="21"/>
          <w:szCs w:val="21"/>
          <w:bdr w:val="none" w:sz="0" w:space="0" w:color="auto"/>
          <w:lang w:eastAsia="el-GR"/>
        </w:rPr>
        <w:t>title</w:t>
      </w:r>
      <w:r w:rsidRPr="00867979">
        <w:rPr>
          <w:rFonts w:ascii="Consolas" w:eastAsia="Times New Roman" w:hAnsi="Consolas"/>
          <w:color w:val="D4D4D4"/>
          <w:sz w:val="21"/>
          <w:szCs w:val="21"/>
          <w:bdr w:val="none" w:sz="0" w:space="0" w:color="auto"/>
          <w:lang w:val="el-GR" w:eastAsia="el-GR"/>
        </w:rPr>
        <w:t>(</w:t>
      </w:r>
      <w:r w:rsidRPr="00846EF1">
        <w:rPr>
          <w:rFonts w:ascii="Consolas" w:eastAsia="Times New Roman" w:hAnsi="Consolas"/>
          <w:color w:val="9CDCFE"/>
          <w:sz w:val="21"/>
          <w:szCs w:val="21"/>
          <w:bdr w:val="none" w:sz="0" w:space="0" w:color="auto"/>
          <w:lang w:eastAsia="el-GR"/>
        </w:rPr>
        <w:t>name</w:t>
      </w:r>
      <w:r w:rsidRPr="00867979">
        <w:rPr>
          <w:rFonts w:ascii="Consolas" w:eastAsia="Times New Roman" w:hAnsi="Consolas"/>
          <w:color w:val="D4D4D4"/>
          <w:sz w:val="21"/>
          <w:szCs w:val="21"/>
          <w:bdr w:val="none" w:sz="0" w:space="0" w:color="auto"/>
          <w:lang w:val="el-GR" w:eastAsia="el-GR"/>
        </w:rPr>
        <w:t>)</w:t>
      </w:r>
    </w:p>
    <w:p w14:paraId="0E5AF0E3" w14:textId="19B3E5A0" w:rsidR="00846EF1" w:rsidRPr="00867979"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r w:rsidRPr="00846EF1">
        <w:rPr>
          <w:rFonts w:ascii="Consolas" w:eastAsia="Times New Roman" w:hAnsi="Consolas"/>
          <w:color w:val="D4D4D4"/>
          <w:sz w:val="21"/>
          <w:szCs w:val="21"/>
          <w:bdr w:val="none" w:sz="0" w:space="0" w:color="auto"/>
          <w:lang w:eastAsia="el-GR"/>
        </w:rPr>
        <w:t> </w:t>
      </w:r>
      <w:r w:rsidRPr="00867979">
        <w:rPr>
          <w:rFonts w:ascii="Consolas" w:eastAsia="Times New Roman" w:hAnsi="Consolas"/>
          <w:color w:val="D4D4D4"/>
          <w:sz w:val="21"/>
          <w:szCs w:val="21"/>
          <w:bdr w:val="none" w:sz="0" w:space="0" w:color="auto"/>
          <w:lang w:val="el-GR" w:eastAsia="el-GR"/>
        </w:rPr>
        <w:t xml:space="preserve"> </w:t>
      </w:r>
      <w:r w:rsidRPr="00846EF1">
        <w:rPr>
          <w:rFonts w:ascii="Consolas" w:eastAsia="Times New Roman" w:hAnsi="Consolas"/>
          <w:color w:val="D4D4D4"/>
          <w:sz w:val="21"/>
          <w:szCs w:val="21"/>
          <w:bdr w:val="none" w:sz="0" w:space="0" w:color="auto"/>
          <w:lang w:eastAsia="el-GR"/>
        </w:rPr>
        <w:t> </w:t>
      </w:r>
      <w:r w:rsidRPr="00867979">
        <w:rPr>
          <w:rFonts w:ascii="Consolas" w:eastAsia="Times New Roman" w:hAnsi="Consolas"/>
          <w:color w:val="D4D4D4"/>
          <w:sz w:val="21"/>
          <w:szCs w:val="21"/>
          <w:bdr w:val="none" w:sz="0" w:space="0" w:color="auto"/>
          <w:lang w:val="el-GR" w:eastAsia="el-GR"/>
        </w:rPr>
        <w:t xml:space="preserve"> </w:t>
      </w:r>
      <w:proofErr w:type="spellStart"/>
      <w:proofErr w:type="gramStart"/>
      <w:r w:rsidRPr="00846EF1">
        <w:rPr>
          <w:rFonts w:ascii="Consolas" w:eastAsia="Times New Roman" w:hAnsi="Consolas"/>
          <w:color w:val="D4D4D4"/>
          <w:sz w:val="21"/>
          <w:szCs w:val="21"/>
          <w:bdr w:val="none" w:sz="0" w:space="0" w:color="auto"/>
          <w:lang w:eastAsia="el-GR"/>
        </w:rPr>
        <w:t>plt</w:t>
      </w:r>
      <w:proofErr w:type="spellEnd"/>
      <w:r w:rsidRPr="00867979">
        <w:rPr>
          <w:rFonts w:ascii="Consolas" w:eastAsia="Times New Roman" w:hAnsi="Consolas"/>
          <w:color w:val="D4D4D4"/>
          <w:sz w:val="21"/>
          <w:szCs w:val="21"/>
          <w:bdr w:val="none" w:sz="0" w:space="0" w:color="auto"/>
          <w:lang w:val="el-GR" w:eastAsia="el-GR"/>
        </w:rPr>
        <w:t>.</w:t>
      </w:r>
      <w:r w:rsidRPr="00846EF1">
        <w:rPr>
          <w:rFonts w:ascii="Consolas" w:eastAsia="Times New Roman" w:hAnsi="Consolas"/>
          <w:color w:val="DCDCAA"/>
          <w:sz w:val="21"/>
          <w:szCs w:val="21"/>
          <w:bdr w:val="none" w:sz="0" w:space="0" w:color="auto"/>
          <w:lang w:eastAsia="el-GR"/>
        </w:rPr>
        <w:t>show</w:t>
      </w:r>
      <w:proofErr w:type="gramEnd"/>
      <w:r w:rsidRPr="00867979">
        <w:rPr>
          <w:rFonts w:ascii="Consolas" w:eastAsia="Times New Roman" w:hAnsi="Consolas"/>
          <w:color w:val="D4D4D4"/>
          <w:sz w:val="21"/>
          <w:szCs w:val="21"/>
          <w:bdr w:val="none" w:sz="0" w:space="0" w:color="auto"/>
          <w:lang w:val="el-GR" w:eastAsia="el-GR"/>
        </w:rPr>
        <w:t>()</w:t>
      </w:r>
    </w:p>
    <w:p w14:paraId="34B66F22" w14:textId="77777777" w:rsidR="00846EF1" w:rsidRPr="00867979"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p>
    <w:p w14:paraId="4EB47FDC" w14:textId="2882D118" w:rsidR="00846EF1" w:rsidRPr="00335FCD" w:rsidRDefault="00846EF1" w:rsidP="00846EF1">
      <w:pPr>
        <w:pStyle w:val="a0"/>
        <w:rPr>
          <w:b/>
          <w:bCs/>
        </w:rPr>
      </w:pPr>
      <w:r>
        <w:rPr>
          <w:b/>
          <w:bCs/>
        </w:rPr>
        <w:t xml:space="preserve">Γραφικές παραστάσεις δεδομένων </w:t>
      </w:r>
      <w:r>
        <w:rPr>
          <w:b/>
          <w:bCs/>
          <w:lang w:val="en-US"/>
        </w:rPr>
        <w:t>Muse</w:t>
      </w:r>
      <w:r>
        <w:rPr>
          <w:b/>
          <w:bCs/>
        </w:rPr>
        <w:t xml:space="preserve"> μέσω </w:t>
      </w:r>
      <w:r>
        <w:rPr>
          <w:b/>
          <w:bCs/>
          <w:lang w:val="en-US"/>
        </w:rPr>
        <w:t>PSD</w:t>
      </w:r>
    </w:p>
    <w:p w14:paraId="64FB3B69" w14:textId="77777777" w:rsidR="00846EF1" w:rsidRPr="00846EF1" w:rsidRDefault="00846EF1" w:rsidP="00DA74C4">
      <w:pPr>
        <w:pStyle w:val="a0"/>
        <w:jc w:val="left"/>
      </w:pPr>
    </w:p>
    <w:p w14:paraId="6F3F4D0A" w14:textId="757AB52E" w:rsidR="00846EF1" w:rsidRPr="00846EF1" w:rsidRDefault="00846EF1" w:rsidP="00DA74C4">
      <w:pPr>
        <w:pStyle w:val="a0"/>
        <w:jc w:val="left"/>
        <w:sectPr w:rsidR="00846EF1" w:rsidRPr="00846EF1" w:rsidSect="00F749F7">
          <w:headerReference w:type="default" r:id="rId79"/>
          <w:pgSz w:w="11906" w:h="16838"/>
          <w:pgMar w:top="1134" w:right="1134" w:bottom="1134" w:left="1134" w:header="709" w:footer="851" w:gutter="0"/>
          <w:cols w:space="720"/>
          <w:titlePg/>
        </w:sectPr>
      </w:pPr>
    </w:p>
    <w:p w14:paraId="6A7B76D0" w14:textId="77777777" w:rsidR="00FD3926" w:rsidRPr="005B6CE6" w:rsidRDefault="00DA74C4" w:rsidP="00A53806">
      <w:pPr>
        <w:pStyle w:val="a4"/>
        <w:rPr>
          <w:sz w:val="24"/>
          <w:szCs w:val="24"/>
          <w:lang w:val="en-US"/>
        </w:rPr>
      </w:pPr>
      <w:bookmarkStart w:id="185" w:name="_Toc146888592"/>
      <w:r>
        <w:lastRenderedPageBreak/>
        <w:t>Βιβλιογραφία</w:t>
      </w:r>
      <w:bookmarkEnd w:id="185"/>
    </w:p>
    <w:p w14:paraId="7EAB3C46" w14:textId="77777777" w:rsidR="001A0179" w:rsidRPr="005B6CE6" w:rsidRDefault="001A0179" w:rsidP="009F523A">
      <w:pPr>
        <w:pStyle w:val="a0"/>
        <w:jc w:val="both"/>
        <w:rPr>
          <w:rFonts w:asciiTheme="majorHAnsi" w:hAnsiTheme="majorHAnsi"/>
          <w:lang w:val="en-US"/>
        </w:rPr>
      </w:pPr>
    </w:p>
    <w:p w14:paraId="74C1A547" w14:textId="77777777" w:rsidR="002C50C0" w:rsidRPr="002C50C0" w:rsidRDefault="00B92407" w:rsidP="002C50C0">
      <w:pPr>
        <w:pStyle w:val="Bibliography"/>
        <w:rPr>
          <w:rFonts w:ascii="Play" w:hAnsi="Play"/>
          <w:sz w:val="27"/>
        </w:rPr>
      </w:pPr>
      <w:r>
        <w:rPr>
          <w:rFonts w:asciiTheme="majorHAnsi" w:hAnsiTheme="majorHAnsi"/>
        </w:rPr>
        <w:fldChar w:fldCharType="begin"/>
      </w:r>
      <w:r w:rsidRPr="00846EF1">
        <w:rPr>
          <w:rFonts w:asciiTheme="majorHAnsi" w:hAnsiTheme="majorHAnsi"/>
        </w:rPr>
        <w:instrText xml:space="preserve"> </w:instrText>
      </w:r>
      <w:r>
        <w:rPr>
          <w:rFonts w:asciiTheme="majorHAnsi" w:hAnsiTheme="majorHAnsi"/>
        </w:rPr>
        <w:instrText>ADDIN</w:instrText>
      </w:r>
      <w:r w:rsidRPr="00846EF1">
        <w:rPr>
          <w:rFonts w:asciiTheme="majorHAnsi" w:hAnsiTheme="majorHAnsi"/>
        </w:rPr>
        <w:instrText xml:space="preserve"> </w:instrText>
      </w:r>
      <w:r>
        <w:rPr>
          <w:rFonts w:asciiTheme="majorHAnsi" w:hAnsiTheme="majorHAnsi"/>
        </w:rPr>
        <w:instrText>ZOTERO</w:instrText>
      </w:r>
      <w:r w:rsidRPr="00846EF1">
        <w:rPr>
          <w:rFonts w:asciiTheme="majorHAnsi" w:hAnsiTheme="majorHAnsi"/>
        </w:rPr>
        <w:instrText>_</w:instrText>
      </w:r>
      <w:r>
        <w:rPr>
          <w:rFonts w:asciiTheme="majorHAnsi" w:hAnsiTheme="majorHAnsi"/>
        </w:rPr>
        <w:instrText>BIBL</w:instrText>
      </w:r>
      <w:r w:rsidRPr="00846EF1">
        <w:rPr>
          <w:rFonts w:asciiTheme="majorHAnsi" w:hAnsiTheme="majorHAnsi"/>
        </w:rPr>
        <w:instrText xml:space="preserve"> {"</w:instrText>
      </w:r>
      <w:r>
        <w:rPr>
          <w:rFonts w:asciiTheme="majorHAnsi" w:hAnsiTheme="majorHAnsi"/>
        </w:rPr>
        <w:instrText>uncited</w:instrText>
      </w:r>
      <w:r w:rsidRPr="00846EF1">
        <w:rPr>
          <w:rFonts w:asciiTheme="majorHAnsi" w:hAnsiTheme="majorHAnsi"/>
        </w:rPr>
        <w:instrText>":[],"</w:instrText>
      </w:r>
      <w:r>
        <w:rPr>
          <w:rFonts w:asciiTheme="majorHAnsi" w:hAnsiTheme="majorHAnsi"/>
        </w:rPr>
        <w:instrText>omitted</w:instrText>
      </w:r>
      <w:r w:rsidRPr="00846EF1">
        <w:rPr>
          <w:rFonts w:asciiTheme="majorHAnsi" w:hAnsiTheme="majorHAnsi"/>
        </w:rPr>
        <w:instrText>":[],"</w:instrText>
      </w:r>
      <w:r>
        <w:rPr>
          <w:rFonts w:asciiTheme="majorHAnsi" w:hAnsiTheme="majorHAnsi"/>
        </w:rPr>
        <w:instrText>custom</w:instrText>
      </w:r>
      <w:r w:rsidRPr="00846EF1">
        <w:rPr>
          <w:rFonts w:asciiTheme="majorHAnsi" w:hAnsiTheme="majorHAnsi"/>
        </w:rPr>
        <w:instrText xml:space="preserve">":[]} </w:instrText>
      </w:r>
      <w:r>
        <w:rPr>
          <w:rFonts w:asciiTheme="majorHAnsi" w:hAnsiTheme="majorHAnsi"/>
        </w:rPr>
        <w:instrText>CSL</w:instrText>
      </w:r>
      <w:r w:rsidRPr="00846EF1">
        <w:rPr>
          <w:rFonts w:asciiTheme="majorHAnsi" w:hAnsiTheme="majorHAnsi"/>
        </w:rPr>
        <w:instrText>_</w:instrText>
      </w:r>
      <w:r>
        <w:rPr>
          <w:rFonts w:asciiTheme="majorHAnsi" w:hAnsiTheme="majorHAnsi"/>
        </w:rPr>
        <w:instrText>BIBLIOGRAPHY</w:instrText>
      </w:r>
      <w:r w:rsidRPr="00846EF1">
        <w:rPr>
          <w:rFonts w:asciiTheme="majorHAnsi" w:hAnsiTheme="majorHAnsi"/>
        </w:rPr>
        <w:instrText xml:space="preserve"> </w:instrText>
      </w:r>
      <w:r>
        <w:rPr>
          <w:rFonts w:asciiTheme="majorHAnsi" w:hAnsiTheme="majorHAnsi"/>
        </w:rPr>
        <w:fldChar w:fldCharType="separate"/>
      </w:r>
      <w:r w:rsidR="002C50C0" w:rsidRPr="002C50C0">
        <w:rPr>
          <w:rFonts w:ascii="Play" w:hAnsi="Play"/>
          <w:sz w:val="27"/>
        </w:rPr>
        <w:t>[1]</w:t>
      </w:r>
      <w:r w:rsidR="002C50C0" w:rsidRPr="002C50C0">
        <w:rPr>
          <w:rFonts w:ascii="Play" w:hAnsi="Play"/>
          <w:sz w:val="27"/>
        </w:rPr>
        <w:tab/>
        <w:t>“Effects of Stroke.” Accessed: Sep. 26, 2023. [Online]. Available: https://www.hopkinsmedicine.org/health/conditions-and-diseases/stroke/effects-of-stroke</w:t>
      </w:r>
    </w:p>
    <w:p w14:paraId="43EE7B5F" w14:textId="77777777" w:rsidR="002C50C0" w:rsidRPr="002C50C0" w:rsidRDefault="002C50C0" w:rsidP="002C50C0">
      <w:pPr>
        <w:pStyle w:val="Bibliography"/>
        <w:rPr>
          <w:rFonts w:ascii="Play" w:hAnsi="Play"/>
          <w:sz w:val="27"/>
        </w:rPr>
      </w:pPr>
      <w:r w:rsidRPr="002C50C0">
        <w:rPr>
          <w:rFonts w:ascii="Play" w:hAnsi="Play"/>
          <w:sz w:val="27"/>
        </w:rPr>
        <w:t>[2]</w:t>
      </w:r>
      <w:r w:rsidRPr="002C50C0">
        <w:rPr>
          <w:rFonts w:ascii="Play" w:hAnsi="Play"/>
          <w:sz w:val="27"/>
        </w:rPr>
        <w:tab/>
        <w:t>“Johnson_1-16pages.pdf.” Accessed: Sep. 27, 2023. [Online]. Available: https://www.konstadaras.gr/image/eksofila/979/Johnson_1-16pages.pdf</w:t>
      </w:r>
    </w:p>
    <w:p w14:paraId="2EFFB89D" w14:textId="77777777" w:rsidR="002C50C0" w:rsidRPr="002C50C0" w:rsidRDefault="002C50C0" w:rsidP="002C50C0">
      <w:pPr>
        <w:pStyle w:val="Bibliography"/>
        <w:rPr>
          <w:rFonts w:ascii="Play" w:hAnsi="Play"/>
          <w:sz w:val="27"/>
        </w:rPr>
      </w:pPr>
      <w:r w:rsidRPr="002C50C0">
        <w:rPr>
          <w:rFonts w:ascii="Play" w:hAnsi="Play"/>
          <w:sz w:val="27"/>
        </w:rPr>
        <w:t>[3]</w:t>
      </w:r>
      <w:r w:rsidRPr="002C50C0">
        <w:rPr>
          <w:rFonts w:ascii="Play" w:hAnsi="Play"/>
          <w:sz w:val="27"/>
        </w:rPr>
        <w:tab/>
        <w:t>“</w:t>
      </w:r>
      <w:proofErr w:type="spellStart"/>
      <w:r w:rsidRPr="002C50C0">
        <w:rPr>
          <w:rFonts w:ascii="Play" w:hAnsi="Play"/>
          <w:sz w:val="27"/>
        </w:rPr>
        <w:t>Νευρών</w:t>
      </w:r>
      <w:proofErr w:type="spellEnd"/>
      <w:r w:rsidRPr="002C50C0">
        <w:rPr>
          <w:rFonts w:ascii="Play" w:hAnsi="Play"/>
          <w:sz w:val="27"/>
        </w:rPr>
        <w:t xml:space="preserve">ας,” </w:t>
      </w:r>
      <w:proofErr w:type="spellStart"/>
      <w:r w:rsidRPr="002C50C0">
        <w:rPr>
          <w:rFonts w:ascii="Play" w:hAnsi="Play"/>
          <w:i/>
          <w:iCs/>
          <w:sz w:val="27"/>
        </w:rPr>
        <w:t>Βικι</w:t>
      </w:r>
      <w:proofErr w:type="spellEnd"/>
      <w:r w:rsidRPr="002C50C0">
        <w:rPr>
          <w:rFonts w:ascii="Play" w:hAnsi="Play"/>
          <w:i/>
          <w:iCs/>
          <w:sz w:val="27"/>
        </w:rPr>
        <w:t>παίδεια</w:t>
      </w:r>
      <w:r w:rsidRPr="002C50C0">
        <w:rPr>
          <w:rFonts w:ascii="Play" w:hAnsi="Play"/>
          <w:sz w:val="27"/>
        </w:rPr>
        <w:t>. Jan. 09, 2023. Accessed: Sep. 26, 2023. [Online]. Available: https://el.wikipedia.org/w/index.php?title=%CE%9D%CE%B5%CF%85%CF%81%CF%8E%CE%BD%CE%B1%CF%82&amp;oldid=9858487</w:t>
      </w:r>
    </w:p>
    <w:p w14:paraId="235A355B" w14:textId="77777777" w:rsidR="002C50C0" w:rsidRPr="002C50C0" w:rsidRDefault="002C50C0" w:rsidP="002C50C0">
      <w:pPr>
        <w:pStyle w:val="Bibliography"/>
        <w:rPr>
          <w:rFonts w:ascii="Play" w:hAnsi="Play"/>
          <w:sz w:val="27"/>
        </w:rPr>
      </w:pPr>
      <w:r w:rsidRPr="002C50C0">
        <w:rPr>
          <w:rFonts w:ascii="Play" w:hAnsi="Play"/>
          <w:sz w:val="27"/>
        </w:rPr>
        <w:t>[4]</w:t>
      </w:r>
      <w:r w:rsidRPr="002C50C0">
        <w:rPr>
          <w:rFonts w:ascii="Play" w:hAnsi="Play"/>
          <w:sz w:val="27"/>
        </w:rPr>
        <w:tab/>
        <w:t xml:space="preserve">U. </w:t>
      </w:r>
      <w:proofErr w:type="spellStart"/>
      <w:r w:rsidRPr="002C50C0">
        <w:rPr>
          <w:rFonts w:ascii="Play" w:hAnsi="Play"/>
          <w:sz w:val="27"/>
        </w:rPr>
        <w:t>Badseed</w:t>
      </w:r>
      <w:proofErr w:type="spellEnd"/>
      <w:r w:rsidRPr="002C50C0">
        <w:rPr>
          <w:rFonts w:ascii="Play" w:hAnsi="Play"/>
          <w:sz w:val="27"/>
        </w:rPr>
        <w:t xml:space="preserve"> translated and modified by, </w:t>
      </w:r>
      <w:proofErr w:type="spellStart"/>
      <w:r w:rsidRPr="002C50C0">
        <w:rPr>
          <w:rFonts w:ascii="Play" w:hAnsi="Play"/>
          <w:i/>
          <w:iCs/>
          <w:sz w:val="27"/>
        </w:rPr>
        <w:t>Ελληνικά</w:t>
      </w:r>
      <w:proofErr w:type="spellEnd"/>
      <w:r w:rsidRPr="002C50C0">
        <w:rPr>
          <w:rFonts w:ascii="Play" w:hAnsi="Play"/>
          <w:i/>
          <w:iCs/>
          <w:sz w:val="27"/>
        </w:rPr>
        <w:t xml:space="preserve">:  </w:t>
      </w:r>
      <w:proofErr w:type="spellStart"/>
      <w:r w:rsidRPr="002C50C0">
        <w:rPr>
          <w:rFonts w:ascii="Play" w:hAnsi="Play"/>
          <w:i/>
          <w:iCs/>
          <w:sz w:val="27"/>
        </w:rPr>
        <w:t>Τυ</w:t>
      </w:r>
      <w:proofErr w:type="spellEnd"/>
      <w:r w:rsidRPr="002C50C0">
        <w:rPr>
          <w:rFonts w:ascii="Play" w:hAnsi="Play"/>
          <w:i/>
          <w:iCs/>
          <w:sz w:val="27"/>
        </w:rPr>
        <w:t xml:space="preserve">πική </w:t>
      </w:r>
      <w:proofErr w:type="spellStart"/>
      <w:r w:rsidRPr="002C50C0">
        <w:rPr>
          <w:rFonts w:ascii="Play" w:hAnsi="Play"/>
          <w:i/>
          <w:iCs/>
          <w:sz w:val="27"/>
        </w:rPr>
        <w:t>δομή</w:t>
      </w:r>
      <w:proofErr w:type="spellEnd"/>
      <w:r w:rsidRPr="002C50C0">
        <w:rPr>
          <w:rFonts w:ascii="Play" w:hAnsi="Play"/>
          <w:i/>
          <w:iCs/>
          <w:sz w:val="27"/>
        </w:rPr>
        <w:t xml:space="preserve"> </w:t>
      </w:r>
      <w:proofErr w:type="spellStart"/>
      <w:r w:rsidRPr="002C50C0">
        <w:rPr>
          <w:rFonts w:ascii="Play" w:hAnsi="Play"/>
          <w:i/>
          <w:iCs/>
          <w:sz w:val="27"/>
        </w:rPr>
        <w:t>ενός</w:t>
      </w:r>
      <w:proofErr w:type="spellEnd"/>
      <w:r w:rsidRPr="002C50C0">
        <w:rPr>
          <w:rFonts w:ascii="Play" w:hAnsi="Play"/>
          <w:i/>
          <w:iCs/>
          <w:sz w:val="27"/>
        </w:rPr>
        <w:t xml:space="preserve"> </w:t>
      </w:r>
      <w:proofErr w:type="spellStart"/>
      <w:r w:rsidRPr="002C50C0">
        <w:rPr>
          <w:rFonts w:ascii="Play" w:hAnsi="Play"/>
          <w:i/>
          <w:iCs/>
          <w:sz w:val="27"/>
        </w:rPr>
        <w:t>Νευρών</w:t>
      </w:r>
      <w:proofErr w:type="spellEnd"/>
      <w:r w:rsidRPr="002C50C0">
        <w:rPr>
          <w:rFonts w:ascii="Play" w:hAnsi="Play"/>
          <w:i/>
          <w:iCs/>
          <w:sz w:val="27"/>
        </w:rPr>
        <w:t>α.</w:t>
      </w:r>
      <w:r w:rsidRPr="002C50C0">
        <w:rPr>
          <w:rFonts w:ascii="Play" w:hAnsi="Play"/>
          <w:sz w:val="27"/>
        </w:rPr>
        <w:t xml:space="preserve"> 2013. Accessed: Sep. 26, 2023. [Online]. Available: https://commons.wikimedia.org/wiki/File:Neuron_el.svg</w:t>
      </w:r>
    </w:p>
    <w:p w14:paraId="56BDA120" w14:textId="77777777" w:rsidR="002C50C0" w:rsidRPr="002C50C0" w:rsidRDefault="002C50C0" w:rsidP="002C50C0">
      <w:pPr>
        <w:pStyle w:val="Bibliography"/>
        <w:rPr>
          <w:rFonts w:ascii="Play" w:hAnsi="Play"/>
          <w:sz w:val="27"/>
        </w:rPr>
      </w:pPr>
      <w:r w:rsidRPr="002C50C0">
        <w:rPr>
          <w:rFonts w:ascii="Play" w:hAnsi="Play"/>
          <w:sz w:val="27"/>
        </w:rPr>
        <w:t>[5]</w:t>
      </w:r>
      <w:r w:rsidRPr="002C50C0">
        <w:rPr>
          <w:rFonts w:ascii="Play" w:hAnsi="Play"/>
          <w:sz w:val="27"/>
        </w:rPr>
        <w:tab/>
        <w:t xml:space="preserve">P. A. Abhang, B. W. </w:t>
      </w:r>
      <w:proofErr w:type="spellStart"/>
      <w:r w:rsidRPr="002C50C0">
        <w:rPr>
          <w:rFonts w:ascii="Play" w:hAnsi="Play"/>
          <w:sz w:val="27"/>
        </w:rPr>
        <w:t>Gawali</w:t>
      </w:r>
      <w:proofErr w:type="spellEnd"/>
      <w:r w:rsidRPr="002C50C0">
        <w:rPr>
          <w:rFonts w:ascii="Play" w:hAnsi="Play"/>
          <w:sz w:val="27"/>
        </w:rPr>
        <w:t xml:space="preserve">, and S. C. Mehrotra, “Chapter 2 - Technological Basics of EEG Recording and Operation of Apparatus,” in </w:t>
      </w:r>
      <w:r w:rsidRPr="002C50C0">
        <w:rPr>
          <w:rFonts w:ascii="Play" w:hAnsi="Play"/>
          <w:i/>
          <w:iCs/>
          <w:sz w:val="27"/>
        </w:rPr>
        <w:t>Introduction to EEG- and Speech-Based Emotion Recognition</w:t>
      </w:r>
      <w:r w:rsidRPr="002C50C0">
        <w:rPr>
          <w:rFonts w:ascii="Play" w:hAnsi="Play"/>
          <w:sz w:val="27"/>
        </w:rPr>
        <w:t xml:space="preserve">, P. A. Abhang, B. W. </w:t>
      </w:r>
      <w:proofErr w:type="spellStart"/>
      <w:r w:rsidRPr="002C50C0">
        <w:rPr>
          <w:rFonts w:ascii="Play" w:hAnsi="Play"/>
          <w:sz w:val="27"/>
        </w:rPr>
        <w:t>Gawali</w:t>
      </w:r>
      <w:proofErr w:type="spellEnd"/>
      <w:r w:rsidRPr="002C50C0">
        <w:rPr>
          <w:rFonts w:ascii="Play" w:hAnsi="Play"/>
          <w:sz w:val="27"/>
        </w:rPr>
        <w:t xml:space="preserve">, and S. C. Mehrotra, Eds., Academic Press, 2016, pp. 19–50. </w:t>
      </w:r>
      <w:proofErr w:type="spellStart"/>
      <w:r w:rsidRPr="002C50C0">
        <w:rPr>
          <w:rFonts w:ascii="Play" w:hAnsi="Play"/>
          <w:sz w:val="27"/>
        </w:rPr>
        <w:t>doi</w:t>
      </w:r>
      <w:proofErr w:type="spellEnd"/>
      <w:r w:rsidRPr="002C50C0">
        <w:rPr>
          <w:rFonts w:ascii="Play" w:hAnsi="Play"/>
          <w:sz w:val="27"/>
        </w:rPr>
        <w:t>: 10.1016/B978-0-12-804490-2.00002-6.</w:t>
      </w:r>
    </w:p>
    <w:p w14:paraId="43DB23E3" w14:textId="77777777" w:rsidR="002C50C0" w:rsidRPr="002C50C0" w:rsidRDefault="002C50C0" w:rsidP="002C50C0">
      <w:pPr>
        <w:pStyle w:val="Bibliography"/>
        <w:rPr>
          <w:rFonts w:ascii="Play" w:hAnsi="Play"/>
          <w:sz w:val="27"/>
        </w:rPr>
      </w:pPr>
      <w:r w:rsidRPr="002C50C0">
        <w:rPr>
          <w:rFonts w:ascii="Play" w:hAnsi="Play"/>
          <w:sz w:val="27"/>
        </w:rPr>
        <w:t>[6]</w:t>
      </w:r>
      <w:r w:rsidRPr="002C50C0">
        <w:rPr>
          <w:rFonts w:ascii="Play" w:hAnsi="Play"/>
          <w:sz w:val="27"/>
        </w:rPr>
        <w:tab/>
        <w:t xml:space="preserve">“Little Buddha: meditation with EEG </w:t>
      </w:r>
      <w:proofErr w:type="gramStart"/>
      <w:r w:rsidRPr="002C50C0">
        <w:rPr>
          <w:rFonts w:ascii="Play" w:hAnsi="Play"/>
          <w:sz w:val="27"/>
        </w:rPr>
        <w:t>neuro-headsets</w:t>
      </w:r>
      <w:proofErr w:type="gramEnd"/>
      <w:r w:rsidRPr="002C50C0">
        <w:rPr>
          <w:rFonts w:ascii="Play" w:hAnsi="Play"/>
          <w:sz w:val="27"/>
        </w:rPr>
        <w:t>.” Accessed: Sep. 27, 2023. [Online]. Available: https://store.neurosky.com/products/little-buddha-meditation-with-eeg-neuro-headsets</w:t>
      </w:r>
    </w:p>
    <w:p w14:paraId="48FC9E72" w14:textId="77777777" w:rsidR="002C50C0" w:rsidRPr="002C50C0" w:rsidRDefault="002C50C0" w:rsidP="002C50C0">
      <w:pPr>
        <w:pStyle w:val="Bibliography"/>
        <w:rPr>
          <w:rFonts w:ascii="Play" w:hAnsi="Play"/>
          <w:sz w:val="27"/>
        </w:rPr>
      </w:pPr>
      <w:r w:rsidRPr="002C50C0">
        <w:rPr>
          <w:rFonts w:ascii="Play" w:hAnsi="Play"/>
          <w:sz w:val="27"/>
        </w:rPr>
        <w:t>[7]</w:t>
      </w:r>
      <w:r w:rsidRPr="002C50C0">
        <w:rPr>
          <w:rFonts w:ascii="Play" w:hAnsi="Play"/>
          <w:sz w:val="27"/>
        </w:rPr>
        <w:tab/>
        <w:t>“Minds in Space.” Accessed: Sep. 27, 2023. [Online]. Available: https://store.neurosky.com/products/minds-in-space</w:t>
      </w:r>
    </w:p>
    <w:p w14:paraId="1E57533B" w14:textId="77777777" w:rsidR="002C50C0" w:rsidRPr="002C50C0" w:rsidRDefault="002C50C0" w:rsidP="002C50C0">
      <w:pPr>
        <w:pStyle w:val="Bibliography"/>
        <w:rPr>
          <w:rFonts w:ascii="Play" w:hAnsi="Play"/>
          <w:sz w:val="27"/>
        </w:rPr>
      </w:pPr>
      <w:r w:rsidRPr="002C50C0">
        <w:rPr>
          <w:rFonts w:ascii="Play" w:hAnsi="Play"/>
          <w:sz w:val="27"/>
        </w:rPr>
        <w:t>[8]</w:t>
      </w:r>
      <w:r w:rsidRPr="002C50C0">
        <w:rPr>
          <w:rFonts w:ascii="Play" w:hAnsi="Play"/>
          <w:sz w:val="27"/>
        </w:rPr>
        <w:tab/>
        <w:t>“Tug of War 2 Player.” Accessed: Sep. 27, 2023. [Online]. Available: https://store.neurosky.com/products/tug-of-war-2-player</w:t>
      </w:r>
    </w:p>
    <w:p w14:paraId="1720D3C8" w14:textId="77777777" w:rsidR="002C50C0" w:rsidRPr="002C50C0" w:rsidRDefault="002C50C0" w:rsidP="002C50C0">
      <w:pPr>
        <w:pStyle w:val="Bibliography"/>
        <w:rPr>
          <w:rFonts w:ascii="Play" w:hAnsi="Play"/>
          <w:sz w:val="27"/>
        </w:rPr>
      </w:pPr>
      <w:r w:rsidRPr="002C50C0">
        <w:rPr>
          <w:rFonts w:ascii="Play" w:hAnsi="Play"/>
          <w:sz w:val="27"/>
        </w:rPr>
        <w:t>[9]</w:t>
      </w:r>
      <w:r w:rsidRPr="002C50C0">
        <w:rPr>
          <w:rFonts w:ascii="Play" w:hAnsi="Play"/>
          <w:sz w:val="27"/>
        </w:rPr>
        <w:tab/>
        <w:t xml:space="preserve">R. Grabner and B. De Smedt, “Oscillatory EEG Correlates of Arithmetic Strategies: A Training Study,” </w:t>
      </w:r>
      <w:r w:rsidRPr="002C50C0">
        <w:rPr>
          <w:rFonts w:ascii="Play" w:hAnsi="Play"/>
          <w:i/>
          <w:iCs/>
          <w:sz w:val="27"/>
        </w:rPr>
        <w:t>Front. Psychol.</w:t>
      </w:r>
      <w:r w:rsidRPr="002C50C0">
        <w:rPr>
          <w:rFonts w:ascii="Play" w:hAnsi="Play"/>
          <w:sz w:val="27"/>
        </w:rPr>
        <w:t xml:space="preserve">, vol. 3, p. 428, Oct. 2012, </w:t>
      </w:r>
      <w:proofErr w:type="spellStart"/>
      <w:r w:rsidRPr="002C50C0">
        <w:rPr>
          <w:rFonts w:ascii="Play" w:hAnsi="Play"/>
          <w:sz w:val="27"/>
        </w:rPr>
        <w:t>doi</w:t>
      </w:r>
      <w:proofErr w:type="spellEnd"/>
      <w:r w:rsidRPr="002C50C0">
        <w:rPr>
          <w:rFonts w:ascii="Play" w:hAnsi="Play"/>
          <w:sz w:val="27"/>
        </w:rPr>
        <w:t>: 10.3389/fpsyg.2012.00428.</w:t>
      </w:r>
    </w:p>
    <w:p w14:paraId="61694EDC" w14:textId="77777777" w:rsidR="002C50C0" w:rsidRPr="002C50C0" w:rsidRDefault="002C50C0" w:rsidP="002C50C0">
      <w:pPr>
        <w:pStyle w:val="Bibliography"/>
        <w:rPr>
          <w:rFonts w:ascii="Play" w:hAnsi="Play"/>
          <w:sz w:val="27"/>
        </w:rPr>
      </w:pPr>
      <w:r w:rsidRPr="002C50C0">
        <w:rPr>
          <w:rFonts w:ascii="Play" w:hAnsi="Play"/>
          <w:sz w:val="27"/>
        </w:rPr>
        <w:t>[10]</w:t>
      </w:r>
      <w:r w:rsidRPr="002C50C0">
        <w:rPr>
          <w:rFonts w:ascii="Play" w:hAnsi="Play"/>
          <w:sz w:val="27"/>
        </w:rPr>
        <w:tab/>
        <w:t>J. Kowaleski, “</w:t>
      </w:r>
      <w:proofErr w:type="spellStart"/>
      <w:r w:rsidRPr="002C50C0">
        <w:rPr>
          <w:rFonts w:ascii="Play" w:hAnsi="Play"/>
          <w:sz w:val="27"/>
        </w:rPr>
        <w:t>BlueMuse</w:t>
      </w:r>
      <w:proofErr w:type="spellEnd"/>
      <w:r w:rsidRPr="002C50C0">
        <w:rPr>
          <w:rFonts w:ascii="Play" w:hAnsi="Play"/>
          <w:sz w:val="27"/>
        </w:rPr>
        <w:t>.” Jun. 26, 2023. Accessed: Jun. 27, 2023. [Online]. Available: https://github.com/kowalej/BlueMuse</w:t>
      </w:r>
    </w:p>
    <w:p w14:paraId="20033866" w14:textId="77777777" w:rsidR="002C50C0" w:rsidRPr="002C50C0" w:rsidRDefault="002C50C0" w:rsidP="002C50C0">
      <w:pPr>
        <w:pStyle w:val="Bibliography"/>
        <w:rPr>
          <w:rFonts w:ascii="Play" w:hAnsi="Play"/>
          <w:sz w:val="27"/>
        </w:rPr>
      </w:pPr>
      <w:r w:rsidRPr="002C50C0">
        <w:rPr>
          <w:rFonts w:ascii="Play" w:hAnsi="Play"/>
          <w:sz w:val="27"/>
        </w:rPr>
        <w:lastRenderedPageBreak/>
        <w:t>[11]</w:t>
      </w:r>
      <w:r w:rsidRPr="002C50C0">
        <w:rPr>
          <w:rFonts w:ascii="Play" w:hAnsi="Play"/>
          <w:sz w:val="27"/>
        </w:rPr>
        <w:tab/>
        <w:t>“Fig. 2. Comparison of electrode placement between MUSE and the...,” ResearchGate. Accessed: Jul. 04, 2023. [Online]. Available: https://www.researchgate.net/figure/Comparison-of-electrode-placement-between-MUSE-and-the-international-10-20-system-a_fig2_352019337</w:t>
      </w:r>
    </w:p>
    <w:p w14:paraId="369758CD" w14:textId="77777777" w:rsidR="002C50C0" w:rsidRPr="002C50C0" w:rsidRDefault="002C50C0" w:rsidP="002C50C0">
      <w:pPr>
        <w:pStyle w:val="Bibliography"/>
        <w:rPr>
          <w:rFonts w:ascii="Play" w:hAnsi="Play"/>
          <w:sz w:val="27"/>
        </w:rPr>
      </w:pPr>
      <w:r w:rsidRPr="002C50C0">
        <w:rPr>
          <w:rFonts w:ascii="Play" w:hAnsi="Play"/>
          <w:sz w:val="27"/>
        </w:rPr>
        <w:t>[12]</w:t>
      </w:r>
      <w:r w:rsidRPr="002C50C0">
        <w:rPr>
          <w:rFonts w:ascii="Play" w:hAnsi="Play"/>
          <w:sz w:val="27"/>
        </w:rPr>
        <w:tab/>
        <w:t>“Lab Streaming Layer.” Accessed: Jun. 27, 2023. [Online]. Available: https://labstreaminglayer.org/#/</w:t>
      </w:r>
    </w:p>
    <w:p w14:paraId="67368FB4" w14:textId="77777777" w:rsidR="002C50C0" w:rsidRPr="002C50C0" w:rsidRDefault="002C50C0" w:rsidP="002C50C0">
      <w:pPr>
        <w:pStyle w:val="Bibliography"/>
        <w:rPr>
          <w:rFonts w:ascii="Play" w:hAnsi="Play"/>
          <w:sz w:val="27"/>
        </w:rPr>
      </w:pPr>
      <w:r w:rsidRPr="002C50C0">
        <w:rPr>
          <w:rFonts w:ascii="Play" w:hAnsi="Play"/>
          <w:sz w:val="27"/>
        </w:rPr>
        <w:t>[13]</w:t>
      </w:r>
      <w:r w:rsidRPr="002C50C0">
        <w:rPr>
          <w:rFonts w:ascii="Play" w:hAnsi="Play"/>
          <w:sz w:val="27"/>
        </w:rPr>
        <w:tab/>
        <w:t xml:space="preserve"> </w:t>
      </w:r>
      <w:proofErr w:type="spellStart"/>
      <w:r w:rsidRPr="002C50C0">
        <w:rPr>
          <w:rFonts w:ascii="Play" w:hAnsi="Play"/>
          <w:sz w:val="27"/>
        </w:rPr>
        <w:t>alexandre</w:t>
      </w:r>
      <w:proofErr w:type="spellEnd"/>
      <w:r w:rsidRPr="002C50C0">
        <w:rPr>
          <w:rFonts w:ascii="Play" w:hAnsi="Play"/>
          <w:sz w:val="27"/>
        </w:rPr>
        <w:t xml:space="preserve"> </w:t>
      </w:r>
      <w:proofErr w:type="spellStart"/>
      <w:r w:rsidRPr="002C50C0">
        <w:rPr>
          <w:rFonts w:ascii="Play" w:hAnsi="Play"/>
          <w:sz w:val="27"/>
        </w:rPr>
        <w:t>barachant</w:t>
      </w:r>
      <w:proofErr w:type="spellEnd"/>
      <w:r w:rsidRPr="002C50C0">
        <w:rPr>
          <w:rFonts w:ascii="Play" w:hAnsi="Play"/>
          <w:sz w:val="27"/>
        </w:rPr>
        <w:t>, “Muse LSL.” Jun. 25, 2023. Accessed: Jun. 29, 2023. [Online]. Available: https://github.com/alexandrebarachant/muse-lsl</w:t>
      </w:r>
    </w:p>
    <w:p w14:paraId="3333E76D" w14:textId="77777777" w:rsidR="002C50C0" w:rsidRPr="002C50C0" w:rsidRDefault="002C50C0" w:rsidP="002C50C0">
      <w:pPr>
        <w:pStyle w:val="Bibliography"/>
        <w:rPr>
          <w:rFonts w:ascii="Play" w:hAnsi="Play"/>
          <w:sz w:val="27"/>
        </w:rPr>
      </w:pPr>
      <w:r w:rsidRPr="002C50C0">
        <w:rPr>
          <w:rFonts w:ascii="Play" w:hAnsi="Play"/>
          <w:sz w:val="27"/>
        </w:rPr>
        <w:t>[14]</w:t>
      </w:r>
      <w:r w:rsidRPr="002C50C0">
        <w:rPr>
          <w:rFonts w:ascii="Play" w:hAnsi="Play"/>
          <w:sz w:val="27"/>
        </w:rPr>
        <w:tab/>
        <w:t>“</w:t>
      </w:r>
      <w:proofErr w:type="spellStart"/>
      <w:r w:rsidRPr="002C50C0">
        <w:rPr>
          <w:rFonts w:ascii="Play" w:hAnsi="Play"/>
          <w:sz w:val="27"/>
        </w:rPr>
        <w:t>mindwave</w:t>
      </w:r>
      <w:proofErr w:type="spellEnd"/>
      <w:r w:rsidRPr="002C50C0">
        <w:rPr>
          <w:rFonts w:ascii="Play" w:hAnsi="Play"/>
          <w:sz w:val="27"/>
        </w:rPr>
        <w:t>-python.” Barkley, May 17, 2023. Accessed: Jun. 29, 2023. [Online]. Available: https://github.com/BarkleyUS/mindwave-python</w:t>
      </w:r>
    </w:p>
    <w:p w14:paraId="6941FDD0" w14:textId="77777777" w:rsidR="002C50C0" w:rsidRPr="002C50C0" w:rsidRDefault="002C50C0" w:rsidP="002C50C0">
      <w:pPr>
        <w:pStyle w:val="Bibliography"/>
        <w:rPr>
          <w:rFonts w:ascii="Play" w:hAnsi="Play"/>
          <w:sz w:val="27"/>
        </w:rPr>
      </w:pPr>
      <w:r w:rsidRPr="002C50C0">
        <w:rPr>
          <w:rFonts w:ascii="Play" w:hAnsi="Play"/>
          <w:sz w:val="27"/>
        </w:rPr>
        <w:t>[15]</w:t>
      </w:r>
      <w:r w:rsidRPr="002C50C0">
        <w:rPr>
          <w:rFonts w:ascii="Play" w:hAnsi="Play"/>
          <w:sz w:val="27"/>
        </w:rPr>
        <w:tab/>
        <w:t>“</w:t>
      </w:r>
      <w:proofErr w:type="spellStart"/>
      <w:r w:rsidRPr="002C50C0">
        <w:rPr>
          <w:rFonts w:ascii="Play" w:hAnsi="Play"/>
          <w:sz w:val="27"/>
        </w:rPr>
        <w:t>Neurosky</w:t>
      </w:r>
      <w:proofErr w:type="spellEnd"/>
      <w:r w:rsidRPr="002C50C0">
        <w:rPr>
          <w:rFonts w:ascii="Play" w:hAnsi="Play"/>
          <w:sz w:val="27"/>
        </w:rPr>
        <w:t xml:space="preserve"> home use devices for neurofeedback training/therapy,” BIOFEEDBACK NEUROFEEDBACK THERAPY. Accessed: Sep. 27, 2023. [Online]. Available: https://biofeedback-neurofeedback-therapy.com/neurosky/</w:t>
      </w:r>
    </w:p>
    <w:p w14:paraId="23B2FDC4" w14:textId="77777777" w:rsidR="002C50C0" w:rsidRPr="002C50C0" w:rsidRDefault="002C50C0" w:rsidP="002C50C0">
      <w:pPr>
        <w:pStyle w:val="Bibliography"/>
        <w:rPr>
          <w:rFonts w:ascii="Play" w:hAnsi="Play"/>
          <w:sz w:val="27"/>
        </w:rPr>
      </w:pPr>
      <w:r w:rsidRPr="002C50C0">
        <w:rPr>
          <w:rFonts w:ascii="Play" w:hAnsi="Play"/>
          <w:sz w:val="27"/>
        </w:rPr>
        <w:t>[16]</w:t>
      </w:r>
      <w:r w:rsidRPr="002C50C0">
        <w:rPr>
          <w:rFonts w:ascii="Play" w:hAnsi="Play"/>
          <w:sz w:val="27"/>
        </w:rPr>
        <w:tab/>
        <w:t xml:space="preserve">“How to convert raw values to voltage? / Science / Knowledge Base - </w:t>
      </w:r>
      <w:proofErr w:type="spellStart"/>
      <w:r w:rsidRPr="002C50C0">
        <w:rPr>
          <w:rFonts w:ascii="Play" w:hAnsi="Play"/>
          <w:sz w:val="27"/>
        </w:rPr>
        <w:t>NeuroSky</w:t>
      </w:r>
      <w:proofErr w:type="spellEnd"/>
      <w:r w:rsidRPr="002C50C0">
        <w:rPr>
          <w:rFonts w:ascii="Play" w:hAnsi="Play"/>
          <w:sz w:val="27"/>
        </w:rPr>
        <w:t xml:space="preserve"> - Home Page Support.” Accessed: Jun. 30, 2023. [Online]. Available: http://support.neurosky.com/kb/science/how-to-convert-raw-values-to-voltage</w:t>
      </w:r>
    </w:p>
    <w:p w14:paraId="24BDFC94" w14:textId="77777777" w:rsidR="002C50C0" w:rsidRPr="002C50C0" w:rsidRDefault="002C50C0" w:rsidP="002C50C0">
      <w:pPr>
        <w:pStyle w:val="Bibliography"/>
        <w:rPr>
          <w:rFonts w:ascii="Play" w:hAnsi="Play"/>
          <w:sz w:val="27"/>
        </w:rPr>
      </w:pPr>
      <w:r w:rsidRPr="002C50C0">
        <w:rPr>
          <w:rFonts w:ascii="Play" w:hAnsi="Play"/>
          <w:sz w:val="27"/>
        </w:rPr>
        <w:t>[17]</w:t>
      </w:r>
      <w:r w:rsidRPr="002C50C0">
        <w:rPr>
          <w:rFonts w:ascii="Play" w:hAnsi="Play"/>
          <w:sz w:val="27"/>
        </w:rPr>
        <w:tab/>
        <w:t>“</w:t>
      </w:r>
      <w:proofErr w:type="spellStart"/>
      <w:r w:rsidRPr="002C50C0">
        <w:rPr>
          <w:rFonts w:ascii="Play" w:hAnsi="Play"/>
          <w:sz w:val="27"/>
        </w:rPr>
        <w:t>thinkgear_communications_protocol</w:t>
      </w:r>
      <w:proofErr w:type="spellEnd"/>
      <w:r w:rsidRPr="002C50C0">
        <w:rPr>
          <w:rFonts w:ascii="Play" w:hAnsi="Play"/>
          <w:sz w:val="27"/>
        </w:rPr>
        <w:t xml:space="preserve"> [</w:t>
      </w:r>
      <w:proofErr w:type="spellStart"/>
      <w:r w:rsidRPr="002C50C0">
        <w:rPr>
          <w:rFonts w:ascii="Play" w:hAnsi="Play"/>
          <w:sz w:val="27"/>
        </w:rPr>
        <w:t>NeuroSky</w:t>
      </w:r>
      <w:proofErr w:type="spellEnd"/>
      <w:r w:rsidRPr="002C50C0">
        <w:rPr>
          <w:rFonts w:ascii="Play" w:hAnsi="Play"/>
          <w:sz w:val="27"/>
        </w:rPr>
        <w:t xml:space="preserve"> Developer - Docs].” Accessed: Jun. 29, 2023. [Online]. Available: https://developer.neurosky.com/docs/doku.php?id=thinkgear_communications_protocol</w:t>
      </w:r>
    </w:p>
    <w:p w14:paraId="278F9255" w14:textId="77777777" w:rsidR="002C50C0" w:rsidRPr="002C50C0" w:rsidRDefault="002C50C0" w:rsidP="002C50C0">
      <w:pPr>
        <w:pStyle w:val="Bibliography"/>
        <w:rPr>
          <w:rFonts w:ascii="Play" w:hAnsi="Play"/>
          <w:sz w:val="27"/>
        </w:rPr>
      </w:pPr>
      <w:r w:rsidRPr="002C50C0">
        <w:rPr>
          <w:rFonts w:ascii="Play" w:hAnsi="Play"/>
          <w:sz w:val="27"/>
        </w:rPr>
        <w:t>[18]</w:t>
      </w:r>
      <w:r w:rsidRPr="002C50C0">
        <w:rPr>
          <w:rFonts w:ascii="Play" w:hAnsi="Play"/>
          <w:sz w:val="27"/>
        </w:rPr>
        <w:tab/>
        <w:t>P. Heckbert, “Fourier Transforms and the Fast Fourier Transform (FFT) Algorithm”.</w:t>
      </w:r>
    </w:p>
    <w:p w14:paraId="49ED952E" w14:textId="77777777" w:rsidR="002C50C0" w:rsidRPr="002C50C0" w:rsidRDefault="002C50C0" w:rsidP="002C50C0">
      <w:pPr>
        <w:pStyle w:val="Bibliography"/>
        <w:rPr>
          <w:rFonts w:ascii="Play" w:hAnsi="Play"/>
          <w:sz w:val="27"/>
        </w:rPr>
      </w:pPr>
      <w:r w:rsidRPr="002C50C0">
        <w:rPr>
          <w:rFonts w:ascii="Play" w:hAnsi="Play"/>
          <w:sz w:val="27"/>
        </w:rPr>
        <w:t>[19]</w:t>
      </w:r>
      <w:r w:rsidRPr="002C50C0">
        <w:rPr>
          <w:rFonts w:ascii="Play" w:hAnsi="Play"/>
          <w:sz w:val="27"/>
        </w:rPr>
        <w:tab/>
      </w:r>
      <w:proofErr w:type="spellStart"/>
      <w:r w:rsidRPr="002C50C0">
        <w:rPr>
          <w:rFonts w:ascii="Play" w:hAnsi="Play"/>
          <w:sz w:val="27"/>
        </w:rPr>
        <w:t>AkanoToE</w:t>
      </w:r>
      <w:proofErr w:type="spellEnd"/>
      <w:r w:rsidRPr="002C50C0">
        <w:rPr>
          <w:rFonts w:ascii="Play" w:hAnsi="Play"/>
          <w:sz w:val="27"/>
        </w:rPr>
        <w:t xml:space="preserve">, </w:t>
      </w:r>
      <w:r w:rsidRPr="002C50C0">
        <w:rPr>
          <w:rFonts w:ascii="Play" w:hAnsi="Play"/>
          <w:i/>
          <w:iCs/>
          <w:sz w:val="27"/>
        </w:rPr>
        <w:t>English:  Fast Fourier Transform of a Cosine Summation Function resonating at 10, 20, 30, 40, and 50 Hz</w:t>
      </w:r>
      <w:r w:rsidRPr="002C50C0">
        <w:rPr>
          <w:rFonts w:ascii="Play" w:hAnsi="Play"/>
          <w:sz w:val="27"/>
        </w:rPr>
        <w:t>. 2020. Accessed: Jul. 04, 2023. [Online]. Available: https://commons.wikimedia.org/wiki/File:FFT_of_Cosine_Summation_Function.svg</w:t>
      </w:r>
    </w:p>
    <w:p w14:paraId="3A80D86F" w14:textId="77777777" w:rsidR="002C50C0" w:rsidRPr="002C50C0" w:rsidRDefault="002C50C0" w:rsidP="002C50C0">
      <w:pPr>
        <w:pStyle w:val="Bibliography"/>
        <w:rPr>
          <w:rFonts w:ascii="Play" w:hAnsi="Play"/>
          <w:sz w:val="27"/>
        </w:rPr>
      </w:pPr>
      <w:r w:rsidRPr="002C50C0">
        <w:rPr>
          <w:rFonts w:ascii="Play" w:hAnsi="Play"/>
          <w:sz w:val="27"/>
        </w:rPr>
        <w:t>[20]</w:t>
      </w:r>
      <w:r w:rsidRPr="002C50C0">
        <w:rPr>
          <w:rFonts w:ascii="Play" w:hAnsi="Play"/>
          <w:sz w:val="27"/>
        </w:rPr>
        <w:tab/>
        <w:t xml:space="preserve">R. N. Youngworth, B. B. Gallagher, and B. L. Stamper, “An overview of power spectral density (PSD) calculations,” in </w:t>
      </w:r>
      <w:r w:rsidRPr="002C50C0">
        <w:rPr>
          <w:rFonts w:ascii="Play" w:hAnsi="Play"/>
          <w:i/>
          <w:iCs/>
          <w:sz w:val="27"/>
        </w:rPr>
        <w:t>Optical Manufacturing and Testing VI</w:t>
      </w:r>
      <w:r w:rsidRPr="002C50C0">
        <w:rPr>
          <w:rFonts w:ascii="Play" w:hAnsi="Play"/>
          <w:sz w:val="27"/>
        </w:rPr>
        <w:t xml:space="preserve">, SPIE, Aug. 2005, pp. 206–216. </w:t>
      </w:r>
      <w:proofErr w:type="spellStart"/>
      <w:r w:rsidRPr="002C50C0">
        <w:rPr>
          <w:rFonts w:ascii="Play" w:hAnsi="Play"/>
          <w:sz w:val="27"/>
        </w:rPr>
        <w:t>doi</w:t>
      </w:r>
      <w:proofErr w:type="spellEnd"/>
      <w:r w:rsidRPr="002C50C0">
        <w:rPr>
          <w:rFonts w:ascii="Play" w:hAnsi="Play"/>
          <w:sz w:val="27"/>
        </w:rPr>
        <w:t>: 10.1117/12.618478.</w:t>
      </w:r>
    </w:p>
    <w:p w14:paraId="7BFBE22D" w14:textId="77777777" w:rsidR="002C50C0" w:rsidRPr="002C50C0" w:rsidRDefault="002C50C0" w:rsidP="002C50C0">
      <w:pPr>
        <w:pStyle w:val="Bibliography"/>
        <w:rPr>
          <w:rFonts w:ascii="Play" w:hAnsi="Play"/>
          <w:sz w:val="27"/>
        </w:rPr>
      </w:pPr>
      <w:r w:rsidRPr="002C50C0">
        <w:rPr>
          <w:rFonts w:ascii="Play" w:hAnsi="Play"/>
          <w:sz w:val="27"/>
        </w:rPr>
        <w:t>[21]</w:t>
      </w:r>
      <w:r w:rsidRPr="002C50C0">
        <w:rPr>
          <w:rFonts w:ascii="Play" w:hAnsi="Play"/>
          <w:sz w:val="27"/>
        </w:rPr>
        <w:tab/>
        <w:t xml:space="preserve">D. R. Edla, K. </w:t>
      </w:r>
      <w:proofErr w:type="spellStart"/>
      <w:r w:rsidRPr="002C50C0">
        <w:rPr>
          <w:rFonts w:ascii="Play" w:hAnsi="Play"/>
          <w:sz w:val="27"/>
        </w:rPr>
        <w:t>Mangalorekar</w:t>
      </w:r>
      <w:proofErr w:type="spellEnd"/>
      <w:r w:rsidRPr="002C50C0">
        <w:rPr>
          <w:rFonts w:ascii="Play" w:hAnsi="Play"/>
          <w:sz w:val="27"/>
        </w:rPr>
        <w:t xml:space="preserve">, G. Dhavalikar, and S. </w:t>
      </w:r>
      <w:proofErr w:type="spellStart"/>
      <w:r w:rsidRPr="002C50C0">
        <w:rPr>
          <w:rFonts w:ascii="Play" w:hAnsi="Play"/>
          <w:sz w:val="27"/>
        </w:rPr>
        <w:t>Dodia</w:t>
      </w:r>
      <w:proofErr w:type="spellEnd"/>
      <w:r w:rsidRPr="002C50C0">
        <w:rPr>
          <w:rFonts w:ascii="Play" w:hAnsi="Play"/>
          <w:sz w:val="27"/>
        </w:rPr>
        <w:t xml:space="preserve">, “Classification of EEG data for human mental state analysis using Random Forest Classifier,” </w:t>
      </w:r>
      <w:r w:rsidRPr="002C50C0">
        <w:rPr>
          <w:rFonts w:ascii="Play" w:hAnsi="Play"/>
          <w:i/>
          <w:iCs/>
          <w:sz w:val="27"/>
        </w:rPr>
        <w:t xml:space="preserve">Procedia </w:t>
      </w:r>
      <w:proofErr w:type="spellStart"/>
      <w:r w:rsidRPr="002C50C0">
        <w:rPr>
          <w:rFonts w:ascii="Play" w:hAnsi="Play"/>
          <w:i/>
          <w:iCs/>
          <w:sz w:val="27"/>
        </w:rPr>
        <w:t>Comput</w:t>
      </w:r>
      <w:proofErr w:type="spellEnd"/>
      <w:r w:rsidRPr="002C50C0">
        <w:rPr>
          <w:rFonts w:ascii="Play" w:hAnsi="Play"/>
          <w:i/>
          <w:iCs/>
          <w:sz w:val="27"/>
        </w:rPr>
        <w:t>. Sci.</w:t>
      </w:r>
      <w:r w:rsidRPr="002C50C0">
        <w:rPr>
          <w:rFonts w:ascii="Play" w:hAnsi="Play"/>
          <w:sz w:val="27"/>
        </w:rPr>
        <w:t xml:space="preserve">, vol. 132, pp. 1523–1532, 2018, </w:t>
      </w:r>
      <w:proofErr w:type="spellStart"/>
      <w:r w:rsidRPr="002C50C0">
        <w:rPr>
          <w:rFonts w:ascii="Play" w:hAnsi="Play"/>
          <w:sz w:val="27"/>
        </w:rPr>
        <w:t>doi</w:t>
      </w:r>
      <w:proofErr w:type="spellEnd"/>
      <w:r w:rsidRPr="002C50C0">
        <w:rPr>
          <w:rFonts w:ascii="Play" w:hAnsi="Play"/>
          <w:sz w:val="27"/>
        </w:rPr>
        <w:t>: 10.1016/j.procs.2018.05.116.</w:t>
      </w:r>
    </w:p>
    <w:p w14:paraId="0920DFF9" w14:textId="77777777" w:rsidR="002C50C0" w:rsidRPr="002C50C0" w:rsidRDefault="002C50C0" w:rsidP="002C50C0">
      <w:pPr>
        <w:pStyle w:val="Bibliography"/>
        <w:rPr>
          <w:rFonts w:ascii="Play" w:hAnsi="Play"/>
          <w:sz w:val="27"/>
        </w:rPr>
      </w:pPr>
      <w:r w:rsidRPr="002C50C0">
        <w:rPr>
          <w:rFonts w:ascii="Play" w:hAnsi="Play"/>
          <w:sz w:val="27"/>
        </w:rPr>
        <w:t>[22]</w:t>
      </w:r>
      <w:r w:rsidRPr="002C50C0">
        <w:rPr>
          <w:rFonts w:ascii="Play" w:hAnsi="Play"/>
          <w:sz w:val="27"/>
        </w:rPr>
        <w:tab/>
        <w:t>D. R. Yehoshua, “Random Forests,” Medium. Accessed: Sep. 29, 2023. [Online]. Available: https://medium.com/@roiyeho/random-forests-98892261dc49</w:t>
      </w:r>
    </w:p>
    <w:p w14:paraId="4D3CFE3E" w14:textId="77777777" w:rsidR="002C50C0" w:rsidRPr="002C50C0" w:rsidRDefault="002C50C0" w:rsidP="002C50C0">
      <w:pPr>
        <w:pStyle w:val="Bibliography"/>
        <w:rPr>
          <w:rFonts w:ascii="Play" w:hAnsi="Play"/>
          <w:sz w:val="27"/>
        </w:rPr>
      </w:pPr>
      <w:r w:rsidRPr="002C50C0">
        <w:rPr>
          <w:rFonts w:ascii="Play" w:hAnsi="Play"/>
          <w:sz w:val="27"/>
        </w:rPr>
        <w:t>[23]</w:t>
      </w:r>
      <w:r w:rsidRPr="002C50C0">
        <w:rPr>
          <w:rFonts w:ascii="Play" w:hAnsi="Play"/>
          <w:sz w:val="27"/>
        </w:rPr>
        <w:tab/>
        <w:t>“6-Naive Bayes.pdf.” Accessed: Sep. 28, 2023. [Online]. Available: https://eclass.uowm.gr/modules/document/file.php/ICTE269/2022-2023/%CE%94%CE%B9%CE%B1%CE%BB%CE%AD%CE%BE%CE%B5%CE%B9%CF%82/6-Naive%20Bayes.pdf</w:t>
      </w:r>
    </w:p>
    <w:p w14:paraId="37F25F80" w14:textId="77777777" w:rsidR="002C50C0" w:rsidRPr="002C50C0" w:rsidRDefault="002C50C0" w:rsidP="002C50C0">
      <w:pPr>
        <w:pStyle w:val="Bibliography"/>
        <w:rPr>
          <w:rFonts w:ascii="Play" w:hAnsi="Play"/>
          <w:sz w:val="27"/>
        </w:rPr>
      </w:pPr>
      <w:r w:rsidRPr="002C50C0">
        <w:rPr>
          <w:rFonts w:ascii="Play" w:hAnsi="Play"/>
          <w:sz w:val="27"/>
        </w:rPr>
        <w:t>[24]</w:t>
      </w:r>
      <w:r w:rsidRPr="002C50C0">
        <w:rPr>
          <w:rFonts w:ascii="Play" w:hAnsi="Play"/>
          <w:sz w:val="27"/>
        </w:rPr>
        <w:tab/>
        <w:t xml:space="preserve">F. Lotte, M. </w:t>
      </w:r>
      <w:proofErr w:type="spellStart"/>
      <w:r w:rsidRPr="002C50C0">
        <w:rPr>
          <w:rFonts w:ascii="Play" w:hAnsi="Play"/>
          <w:sz w:val="27"/>
        </w:rPr>
        <w:t>Congedo</w:t>
      </w:r>
      <w:proofErr w:type="spellEnd"/>
      <w:r w:rsidRPr="002C50C0">
        <w:rPr>
          <w:rFonts w:ascii="Play" w:hAnsi="Play"/>
          <w:sz w:val="27"/>
        </w:rPr>
        <w:t xml:space="preserve">, A. Lécuyer, F. Lamarche, and B. </w:t>
      </w:r>
      <w:proofErr w:type="spellStart"/>
      <w:r w:rsidRPr="002C50C0">
        <w:rPr>
          <w:rFonts w:ascii="Play" w:hAnsi="Play"/>
          <w:sz w:val="27"/>
        </w:rPr>
        <w:t>Arnaldi</w:t>
      </w:r>
      <w:proofErr w:type="spellEnd"/>
      <w:r w:rsidRPr="002C50C0">
        <w:rPr>
          <w:rFonts w:ascii="Play" w:hAnsi="Play"/>
          <w:sz w:val="27"/>
        </w:rPr>
        <w:t xml:space="preserve">, “A review of classification algorithms for EEG-based brain–computer interfaces,” </w:t>
      </w:r>
      <w:r w:rsidRPr="002C50C0">
        <w:rPr>
          <w:rFonts w:ascii="Play" w:hAnsi="Play"/>
          <w:i/>
          <w:iCs/>
          <w:sz w:val="27"/>
        </w:rPr>
        <w:t>J. Neural Eng.</w:t>
      </w:r>
      <w:r w:rsidRPr="002C50C0">
        <w:rPr>
          <w:rFonts w:ascii="Play" w:hAnsi="Play"/>
          <w:sz w:val="27"/>
        </w:rPr>
        <w:t xml:space="preserve">, vol. 4, no. 2, pp. R1–R13, Jun. 2007, </w:t>
      </w:r>
      <w:proofErr w:type="spellStart"/>
      <w:r w:rsidRPr="002C50C0">
        <w:rPr>
          <w:rFonts w:ascii="Play" w:hAnsi="Play"/>
          <w:sz w:val="27"/>
        </w:rPr>
        <w:t>doi</w:t>
      </w:r>
      <w:proofErr w:type="spellEnd"/>
      <w:r w:rsidRPr="002C50C0">
        <w:rPr>
          <w:rFonts w:ascii="Play" w:hAnsi="Play"/>
          <w:sz w:val="27"/>
        </w:rPr>
        <w:t>: 10.1088/1741-2560/4/2/R01.</w:t>
      </w:r>
    </w:p>
    <w:p w14:paraId="68467635" w14:textId="77777777" w:rsidR="002C50C0" w:rsidRPr="002C50C0" w:rsidRDefault="002C50C0" w:rsidP="002C50C0">
      <w:pPr>
        <w:pStyle w:val="Bibliography"/>
        <w:rPr>
          <w:rFonts w:ascii="Play" w:hAnsi="Play"/>
          <w:sz w:val="27"/>
        </w:rPr>
      </w:pPr>
      <w:r w:rsidRPr="002C50C0">
        <w:rPr>
          <w:rFonts w:ascii="Play" w:hAnsi="Play"/>
          <w:sz w:val="27"/>
        </w:rPr>
        <w:t>[25]</w:t>
      </w:r>
      <w:r w:rsidRPr="002C50C0">
        <w:rPr>
          <w:rFonts w:ascii="Play" w:hAnsi="Play"/>
          <w:sz w:val="27"/>
        </w:rPr>
        <w:tab/>
        <w:t xml:space="preserve">“Support Vector Machine (SVM) Algorithm - </w:t>
      </w:r>
      <w:proofErr w:type="spellStart"/>
      <w:r w:rsidRPr="002C50C0">
        <w:rPr>
          <w:rFonts w:ascii="Play" w:hAnsi="Play"/>
          <w:sz w:val="27"/>
        </w:rPr>
        <w:t>Javatpoint</w:t>
      </w:r>
      <w:proofErr w:type="spellEnd"/>
      <w:r w:rsidRPr="002C50C0">
        <w:rPr>
          <w:rFonts w:ascii="Play" w:hAnsi="Play"/>
          <w:sz w:val="27"/>
        </w:rPr>
        <w:t>.” Accessed: Sep. 29, 2023. [Online]. Available: https://www.javatpoint.com/machine-learning-support-vector-machine-algorithm</w:t>
      </w:r>
    </w:p>
    <w:p w14:paraId="7231BEBF" w14:textId="77777777" w:rsidR="002C50C0" w:rsidRPr="002C50C0" w:rsidRDefault="002C50C0" w:rsidP="002C50C0">
      <w:pPr>
        <w:pStyle w:val="Bibliography"/>
        <w:rPr>
          <w:rFonts w:ascii="Play" w:hAnsi="Play"/>
          <w:sz w:val="27"/>
        </w:rPr>
      </w:pPr>
      <w:r w:rsidRPr="002C50C0">
        <w:rPr>
          <w:rFonts w:ascii="Play" w:hAnsi="Play"/>
          <w:sz w:val="27"/>
        </w:rPr>
        <w:lastRenderedPageBreak/>
        <w:t>[26]</w:t>
      </w:r>
      <w:r w:rsidRPr="002C50C0">
        <w:rPr>
          <w:rFonts w:ascii="Play" w:hAnsi="Play"/>
          <w:sz w:val="27"/>
        </w:rPr>
        <w:tab/>
        <w:t xml:space="preserve">J. H. Friedman, “On Bias, Variance, 0/1—Loss, and the Curse-of-Dimensionality,” </w:t>
      </w:r>
      <w:r w:rsidRPr="002C50C0">
        <w:rPr>
          <w:rFonts w:ascii="Play" w:hAnsi="Play"/>
          <w:i/>
          <w:iCs/>
          <w:sz w:val="27"/>
        </w:rPr>
        <w:t xml:space="preserve">Data Min. </w:t>
      </w:r>
      <w:proofErr w:type="spellStart"/>
      <w:r w:rsidRPr="002C50C0">
        <w:rPr>
          <w:rFonts w:ascii="Play" w:hAnsi="Play"/>
          <w:i/>
          <w:iCs/>
          <w:sz w:val="27"/>
        </w:rPr>
        <w:t>Knowl</w:t>
      </w:r>
      <w:proofErr w:type="spellEnd"/>
      <w:r w:rsidRPr="002C50C0">
        <w:rPr>
          <w:rFonts w:ascii="Play" w:hAnsi="Play"/>
          <w:i/>
          <w:iCs/>
          <w:sz w:val="27"/>
        </w:rPr>
        <w:t xml:space="preserve">. </w:t>
      </w:r>
      <w:proofErr w:type="spellStart"/>
      <w:r w:rsidRPr="002C50C0">
        <w:rPr>
          <w:rFonts w:ascii="Play" w:hAnsi="Play"/>
          <w:i/>
          <w:iCs/>
          <w:sz w:val="27"/>
        </w:rPr>
        <w:t>Discov</w:t>
      </w:r>
      <w:proofErr w:type="spellEnd"/>
      <w:r w:rsidRPr="002C50C0">
        <w:rPr>
          <w:rFonts w:ascii="Play" w:hAnsi="Play"/>
          <w:i/>
          <w:iCs/>
          <w:sz w:val="27"/>
        </w:rPr>
        <w:t>.</w:t>
      </w:r>
      <w:r w:rsidRPr="002C50C0">
        <w:rPr>
          <w:rFonts w:ascii="Play" w:hAnsi="Play"/>
          <w:sz w:val="27"/>
        </w:rPr>
        <w:t xml:space="preserve">, vol. 1, no. 1, pp. 55–77, Mar. 1997, </w:t>
      </w:r>
      <w:proofErr w:type="spellStart"/>
      <w:r w:rsidRPr="002C50C0">
        <w:rPr>
          <w:rFonts w:ascii="Play" w:hAnsi="Play"/>
          <w:sz w:val="27"/>
        </w:rPr>
        <w:t>doi</w:t>
      </w:r>
      <w:proofErr w:type="spellEnd"/>
      <w:r w:rsidRPr="002C50C0">
        <w:rPr>
          <w:rFonts w:ascii="Play" w:hAnsi="Play"/>
          <w:sz w:val="27"/>
        </w:rPr>
        <w:t>: 10.1023/A:1009778005914.</w:t>
      </w:r>
    </w:p>
    <w:p w14:paraId="796F8A03" w14:textId="77777777" w:rsidR="002C50C0" w:rsidRPr="002C50C0" w:rsidRDefault="002C50C0" w:rsidP="002C50C0">
      <w:pPr>
        <w:pStyle w:val="Bibliography"/>
        <w:rPr>
          <w:rFonts w:ascii="Play" w:hAnsi="Play"/>
          <w:sz w:val="27"/>
        </w:rPr>
      </w:pPr>
      <w:r w:rsidRPr="002C50C0">
        <w:rPr>
          <w:rFonts w:ascii="Play" w:hAnsi="Play"/>
          <w:sz w:val="27"/>
        </w:rPr>
        <w:t>[27]</w:t>
      </w:r>
      <w:r w:rsidRPr="002C50C0">
        <w:rPr>
          <w:rFonts w:ascii="Play" w:hAnsi="Play"/>
          <w:sz w:val="27"/>
        </w:rPr>
        <w:tab/>
        <w:t>N. A.-R. Al-</w:t>
      </w:r>
      <w:proofErr w:type="spellStart"/>
      <w:r w:rsidRPr="002C50C0">
        <w:rPr>
          <w:rFonts w:ascii="Play" w:hAnsi="Play"/>
          <w:sz w:val="27"/>
        </w:rPr>
        <w:t>Serw</w:t>
      </w:r>
      <w:proofErr w:type="spellEnd"/>
      <w:r w:rsidRPr="002C50C0">
        <w:rPr>
          <w:rFonts w:ascii="Play" w:hAnsi="Play"/>
          <w:sz w:val="27"/>
        </w:rPr>
        <w:t xml:space="preserve">, “K-nearest Neighbor: The </w:t>
      </w:r>
      <w:proofErr w:type="spellStart"/>
      <w:r w:rsidRPr="002C50C0">
        <w:rPr>
          <w:rFonts w:ascii="Play" w:hAnsi="Play"/>
          <w:sz w:val="27"/>
        </w:rPr>
        <w:t>maths</w:t>
      </w:r>
      <w:proofErr w:type="spellEnd"/>
      <w:r w:rsidRPr="002C50C0">
        <w:rPr>
          <w:rFonts w:ascii="Play" w:hAnsi="Play"/>
          <w:sz w:val="27"/>
        </w:rPr>
        <w:t xml:space="preserve"> behind it, how it works and an example,” Analytics Vidhya. Accessed: Sep. 29, 2023. [Online]. Available: https://medium.com/analytics-vidhya/k-nearest-neighbor-the-maths-behind-it-how-it-works-and-an-example-f1de1208546c</w:t>
      </w:r>
    </w:p>
    <w:p w14:paraId="470E9332" w14:textId="77777777" w:rsidR="002C50C0" w:rsidRPr="002C50C0" w:rsidRDefault="002C50C0" w:rsidP="002C50C0">
      <w:pPr>
        <w:pStyle w:val="Bibliography"/>
        <w:rPr>
          <w:rFonts w:ascii="Play" w:hAnsi="Play"/>
          <w:sz w:val="27"/>
        </w:rPr>
      </w:pPr>
      <w:r w:rsidRPr="002C50C0">
        <w:rPr>
          <w:rFonts w:ascii="Play" w:hAnsi="Play"/>
          <w:sz w:val="27"/>
        </w:rPr>
        <w:t>[28]</w:t>
      </w:r>
      <w:r w:rsidRPr="002C50C0">
        <w:rPr>
          <w:rFonts w:ascii="Play" w:hAnsi="Play"/>
          <w:sz w:val="27"/>
        </w:rPr>
        <w:tab/>
        <w:t xml:space="preserve">S. </w:t>
      </w:r>
      <w:proofErr w:type="gramStart"/>
      <w:r w:rsidRPr="002C50C0">
        <w:rPr>
          <w:rFonts w:ascii="Play" w:hAnsi="Play"/>
          <w:sz w:val="27"/>
        </w:rPr>
        <w:t>An,</w:t>
      </w:r>
      <w:proofErr w:type="gramEnd"/>
      <w:r w:rsidRPr="002C50C0">
        <w:rPr>
          <w:rFonts w:ascii="Play" w:hAnsi="Play"/>
          <w:sz w:val="27"/>
        </w:rPr>
        <w:t xml:space="preserve"> “Introduction to how an Multilayer Perceptron works but without complicated math,” </w:t>
      </w:r>
      <w:proofErr w:type="spellStart"/>
      <w:r w:rsidRPr="002C50C0">
        <w:rPr>
          <w:rFonts w:ascii="Play" w:hAnsi="Play"/>
          <w:sz w:val="27"/>
        </w:rPr>
        <w:t>CodeX</w:t>
      </w:r>
      <w:proofErr w:type="spellEnd"/>
      <w:r w:rsidRPr="002C50C0">
        <w:rPr>
          <w:rFonts w:ascii="Play" w:hAnsi="Play"/>
          <w:sz w:val="27"/>
        </w:rPr>
        <w:t>. Accessed: Sep. 29, 2023. [Online]. Available: https://medium.com/codex/introduction-to-how-an-multilayer-perceptron-works-but-without-complicated-math-a423979897ac</w:t>
      </w:r>
    </w:p>
    <w:p w14:paraId="1531B39E" w14:textId="77777777" w:rsidR="002C50C0" w:rsidRPr="002C50C0" w:rsidRDefault="002C50C0" w:rsidP="002C50C0">
      <w:pPr>
        <w:pStyle w:val="Bibliography"/>
        <w:rPr>
          <w:rFonts w:ascii="Play" w:hAnsi="Play"/>
          <w:sz w:val="27"/>
        </w:rPr>
      </w:pPr>
      <w:r w:rsidRPr="002C50C0">
        <w:rPr>
          <w:rFonts w:ascii="Play" w:hAnsi="Play"/>
          <w:sz w:val="27"/>
        </w:rPr>
        <w:t>[29]</w:t>
      </w:r>
      <w:r w:rsidRPr="002C50C0">
        <w:rPr>
          <w:rFonts w:ascii="Play" w:hAnsi="Play"/>
          <w:sz w:val="27"/>
        </w:rPr>
        <w:tab/>
        <w:t>“INSIGHT - 5 Channel Wireless EEG Headset,” EMOTIV. Accessed: Sep. 23, 2023. [Online]. Available: https://www.emotiv.com/insight/</w:t>
      </w:r>
    </w:p>
    <w:p w14:paraId="112232D0" w14:textId="21E21FCD" w:rsidR="001A0179" w:rsidRPr="00BE408B" w:rsidRDefault="00B92407" w:rsidP="009F523A">
      <w:pPr>
        <w:pStyle w:val="a0"/>
        <w:jc w:val="both"/>
        <w:rPr>
          <w:rFonts w:asciiTheme="majorHAnsi" w:hAnsiTheme="majorHAnsi"/>
          <w:lang w:val="en-US"/>
        </w:rPr>
        <w:sectPr w:rsidR="001A0179" w:rsidRPr="00BE408B" w:rsidSect="00F749F7">
          <w:headerReference w:type="default" r:id="rId80"/>
          <w:pgSz w:w="11906" w:h="16838"/>
          <w:pgMar w:top="1134" w:right="1134" w:bottom="1134" w:left="1134" w:header="709" w:footer="851" w:gutter="0"/>
          <w:cols w:space="720"/>
          <w:titlePg/>
        </w:sectPr>
      </w:pPr>
      <w:r>
        <w:rPr>
          <w:rFonts w:asciiTheme="majorHAnsi" w:hAnsiTheme="majorHAnsi"/>
        </w:rPr>
        <w:fldChar w:fldCharType="end"/>
      </w:r>
    </w:p>
    <w:p w14:paraId="680400DE" w14:textId="77777777" w:rsidR="00A6157B" w:rsidRPr="00DA74C4" w:rsidRDefault="00A6157B" w:rsidP="00A6157B">
      <w:pPr>
        <w:pStyle w:val="a4"/>
      </w:pPr>
      <w:bookmarkStart w:id="186" w:name="_Toc146888593"/>
      <w:r w:rsidRPr="00A6157B">
        <w:lastRenderedPageBreak/>
        <w:t xml:space="preserve">Συντομογραφίες </w:t>
      </w:r>
      <w:r w:rsidR="00773AA7" w:rsidRPr="00773AA7">
        <w:t>-</w:t>
      </w:r>
      <w:r w:rsidRPr="00A6157B">
        <w:t xml:space="preserve"> Αρκτικόλεξα </w:t>
      </w:r>
      <w:r w:rsidR="00773AA7" w:rsidRPr="00773AA7">
        <w:t>-</w:t>
      </w:r>
      <w:r w:rsidRPr="00A6157B">
        <w:t xml:space="preserve"> Ακρωνύμια</w:t>
      </w:r>
      <w:bookmarkEnd w:id="186"/>
    </w:p>
    <w:p w14:paraId="7CA24466" w14:textId="77777777" w:rsidR="00773AA7" w:rsidRPr="003F79F6" w:rsidRDefault="00773AA7" w:rsidP="00773AA7">
      <w:pPr>
        <w:tabs>
          <w:tab w:val="left" w:pos="4962"/>
        </w:tabs>
        <w:ind w:firstLine="426"/>
        <w:rPr>
          <w:lang w:val="el-GR"/>
        </w:rPr>
      </w:pPr>
      <w:proofErr w:type="spellStart"/>
      <w:r w:rsidRPr="003F79F6">
        <w:rPr>
          <w:lang w:val="el-GR"/>
        </w:rPr>
        <w:t>βλπ</w:t>
      </w:r>
      <w:proofErr w:type="spellEnd"/>
      <w:r w:rsidRPr="003F79F6">
        <w:rPr>
          <w:lang w:val="el-GR"/>
        </w:rPr>
        <w:t xml:space="preserve"> </w:t>
      </w:r>
      <w:r w:rsidRPr="003F79F6">
        <w:rPr>
          <w:lang w:val="el-GR"/>
        </w:rPr>
        <w:tab/>
      </w:r>
      <w:proofErr w:type="spellStart"/>
      <w:r w:rsidRPr="003F79F6">
        <w:rPr>
          <w:lang w:val="el-GR"/>
        </w:rPr>
        <w:t>βλέπε</w:t>
      </w:r>
      <w:proofErr w:type="spellEnd"/>
    </w:p>
    <w:p w14:paraId="7826F1A4" w14:textId="77777777" w:rsidR="00773AA7" w:rsidRPr="003F79F6" w:rsidRDefault="00773AA7" w:rsidP="00773AA7">
      <w:pPr>
        <w:tabs>
          <w:tab w:val="left" w:pos="4962"/>
        </w:tabs>
        <w:ind w:firstLine="426"/>
        <w:rPr>
          <w:lang w:val="el-GR"/>
        </w:rPr>
      </w:pPr>
      <w:r w:rsidRPr="003F79F6">
        <w:rPr>
          <w:lang w:val="el-GR"/>
        </w:rPr>
        <w:t xml:space="preserve">κ.λπ. </w:t>
      </w:r>
      <w:r w:rsidRPr="003F79F6">
        <w:rPr>
          <w:lang w:val="el-GR"/>
        </w:rPr>
        <w:tab/>
        <w:t xml:space="preserve">και </w:t>
      </w:r>
      <w:proofErr w:type="spellStart"/>
      <w:r w:rsidRPr="003F79F6">
        <w:rPr>
          <w:lang w:val="el-GR"/>
        </w:rPr>
        <w:t>λοιπα</w:t>
      </w:r>
      <w:proofErr w:type="spellEnd"/>
      <w:r w:rsidRPr="003F79F6">
        <w:rPr>
          <w:lang w:val="el-GR"/>
        </w:rPr>
        <w:t>́</w:t>
      </w:r>
    </w:p>
    <w:p w14:paraId="091112B3" w14:textId="77777777" w:rsidR="00773AA7" w:rsidRPr="003F79F6" w:rsidRDefault="00773AA7" w:rsidP="00773AA7">
      <w:pPr>
        <w:tabs>
          <w:tab w:val="left" w:pos="4962"/>
        </w:tabs>
        <w:ind w:firstLine="426"/>
        <w:rPr>
          <w:lang w:val="el-GR"/>
        </w:rPr>
      </w:pPr>
      <w:proofErr w:type="spellStart"/>
      <w:r w:rsidRPr="003F79F6">
        <w:rPr>
          <w:lang w:val="el-GR"/>
        </w:rPr>
        <w:t>κ.ο.κ</w:t>
      </w:r>
      <w:proofErr w:type="spellEnd"/>
      <w:r w:rsidRPr="003F79F6">
        <w:rPr>
          <w:lang w:val="el-GR"/>
        </w:rPr>
        <w:t xml:space="preserve"> </w:t>
      </w:r>
      <w:r w:rsidRPr="003F79F6">
        <w:rPr>
          <w:lang w:val="el-GR"/>
        </w:rPr>
        <w:tab/>
        <w:t xml:space="preserve">και </w:t>
      </w:r>
      <w:proofErr w:type="spellStart"/>
      <w:r w:rsidRPr="003F79F6">
        <w:rPr>
          <w:lang w:val="el-GR"/>
        </w:rPr>
        <w:t>ούτω</w:t>
      </w:r>
      <w:proofErr w:type="spellEnd"/>
      <w:r w:rsidRPr="003F79F6">
        <w:rPr>
          <w:lang w:val="el-GR"/>
        </w:rPr>
        <w:t xml:space="preserve"> </w:t>
      </w:r>
      <w:proofErr w:type="spellStart"/>
      <w:r w:rsidRPr="003F79F6">
        <w:rPr>
          <w:lang w:val="el-GR"/>
        </w:rPr>
        <w:t>καθεξής</w:t>
      </w:r>
      <w:proofErr w:type="spellEnd"/>
    </w:p>
    <w:p w14:paraId="6F0702B7" w14:textId="77777777" w:rsidR="00A6157B" w:rsidRDefault="00A6157B" w:rsidP="00A6157B">
      <w:pPr>
        <w:pStyle w:val="a0"/>
        <w:jc w:val="left"/>
        <w:rPr>
          <w:sz w:val="24"/>
          <w:szCs w:val="24"/>
        </w:rPr>
      </w:pPr>
    </w:p>
    <w:p w14:paraId="7B000E54" w14:textId="77777777" w:rsidR="00A6157B" w:rsidRDefault="00A6157B" w:rsidP="00A6157B">
      <w:pPr>
        <w:rPr>
          <w:rFonts w:ascii="Play" w:eastAsia="Play" w:hAnsi="Play" w:cs="Play"/>
          <w:color w:val="000000"/>
          <w:shd w:val="clear" w:color="auto" w:fill="FFFFFF"/>
          <w:lang w:val="el-GR" w:eastAsia="el-GR"/>
          <w14:textOutline w14:w="0" w14:cap="flat" w14:cmpd="sng" w14:algn="ctr">
            <w14:noFill/>
            <w14:prstDash w14:val="solid"/>
            <w14:bevel/>
          </w14:textOutline>
        </w:rPr>
      </w:pPr>
    </w:p>
    <w:sectPr w:rsidR="00A6157B" w:rsidSect="00A6157B">
      <w:headerReference w:type="default" r:id="rId81"/>
      <w:pgSz w:w="11906" w:h="16838"/>
      <w:pgMar w:top="1134" w:right="1134" w:bottom="1134" w:left="1134" w:header="709"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BE723" w14:textId="77777777" w:rsidR="00752912" w:rsidRDefault="00752912" w:rsidP="00D127AC">
      <w:r>
        <w:separator/>
      </w:r>
    </w:p>
  </w:endnote>
  <w:endnote w:type="continuationSeparator" w:id="0">
    <w:p w14:paraId="76923033" w14:textId="77777777" w:rsidR="00752912" w:rsidRDefault="00752912" w:rsidP="00D12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Play">
    <w:altName w:val="Calibri"/>
    <w:charset w:val="00"/>
    <w:family w:val="auto"/>
    <w:pitch w:val="variable"/>
    <w:sig w:usb0="20000287" w:usb1="00000001" w:usb2="00000000" w:usb3="00000000" w:csb0="0000019F" w:csb1="00000000"/>
  </w:font>
  <w:font w:name="Helvetica Neue">
    <w:altName w:val="Sylfaen"/>
    <w:charset w:val="00"/>
    <w:family w:val="auto"/>
    <w:pitch w:val="variable"/>
    <w:sig w:usb0="E50002FF" w:usb1="500079DB" w:usb2="00000010" w:usb3="00000000" w:csb0="00000001" w:csb1="00000000"/>
  </w:font>
  <w:font w:name="Times Roman">
    <w:altName w:val="Times New Roman"/>
    <w:charset w:val="00"/>
    <w:family w:val="auto"/>
    <w:pitch w:val="variable"/>
    <w:sig w:usb0="E00002FF" w:usb1="5000205A" w:usb2="00000000" w:usb3="00000000" w:csb0="0000019F" w:csb1="00000000"/>
  </w:font>
  <w:font w:name="Cambria Math">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620F7" w14:textId="77777777" w:rsidR="00FD3926" w:rsidRDefault="009717E1" w:rsidP="00D127AC">
    <w:pPr>
      <w:pStyle w:val="a"/>
      <w:tabs>
        <w:tab w:val="clear" w:pos="9020"/>
        <w:tab w:val="center" w:pos="4819"/>
        <w:tab w:val="right" w:pos="9638"/>
      </w:tabs>
      <w:spacing w:after="40" w:line="192" w:lineRule="auto"/>
      <w:rPr>
        <w:rFonts w:ascii="Play" w:eastAsia="Play" w:hAnsi="Play" w:cs="Play"/>
        <w:caps/>
        <w:color w:val="5E5E5E"/>
        <w:spacing w:val="7"/>
        <w:sz w:val="27"/>
        <w:szCs w:val="27"/>
        <w:shd w:val="clear" w:color="auto" w:fill="FFFFFF"/>
      </w:rPr>
    </w:pPr>
    <w:r>
      <w:rPr>
        <w:rFonts w:ascii="Play" w:hAnsi="Play"/>
        <w:caps/>
        <w:color w:val="5E5E5E"/>
        <w:spacing w:val="7"/>
        <w:sz w:val="27"/>
        <w:szCs w:val="27"/>
        <w:shd w:val="clear" w:color="auto" w:fill="FFFFFF"/>
      </w:rPr>
      <w:t>ΤΙΤΛΟΣ</w:t>
    </w:r>
    <w:r>
      <w:rPr>
        <w:rFonts w:ascii="Play" w:eastAsia="Play" w:hAnsi="Play" w:cs="Play"/>
        <w:caps/>
        <w:color w:val="5E5E5E"/>
        <w:spacing w:val="7"/>
        <w:sz w:val="27"/>
        <w:szCs w:val="27"/>
        <w:shd w:val="clear" w:color="auto" w:fill="FFFFFF"/>
      </w:rPr>
      <w:tab/>
    </w:r>
    <w:r>
      <w:rPr>
        <w:rFonts w:ascii="Play" w:eastAsia="Play" w:hAnsi="Play" w:cs="Play"/>
        <w:caps/>
        <w:color w:val="5E5E5E"/>
        <w:spacing w:val="7"/>
        <w:sz w:val="27"/>
        <w:szCs w:val="27"/>
        <w:shd w:val="clear" w:color="auto" w:fill="FFFFFF"/>
      </w:rPr>
      <w:tab/>
    </w:r>
    <w:r>
      <w:rPr>
        <w:rFonts w:ascii="Times Roman" w:eastAsia="Times Roman" w:hAnsi="Times Roman" w:cs="Times Roman"/>
        <w:caps/>
        <w:color w:val="5E5E5E"/>
        <w:spacing w:val="7"/>
        <w:sz w:val="27"/>
        <w:szCs w:val="27"/>
        <w:shd w:val="clear" w:color="auto" w:fill="FFFFFF"/>
      </w:rPr>
      <w:fldChar w:fldCharType="begin"/>
    </w:r>
    <w:r>
      <w:rPr>
        <w:rFonts w:ascii="Times Roman" w:eastAsia="Times Roman" w:hAnsi="Times Roman" w:cs="Times Roman"/>
        <w:caps/>
        <w:color w:val="5E5E5E"/>
        <w:spacing w:val="7"/>
        <w:sz w:val="27"/>
        <w:szCs w:val="27"/>
        <w:shd w:val="clear" w:color="auto" w:fill="FFFFFF"/>
      </w:rPr>
      <w:instrText xml:space="preserve"> PAGE </w:instrText>
    </w:r>
    <w:r>
      <w:rPr>
        <w:rFonts w:ascii="Times Roman" w:eastAsia="Times Roman" w:hAnsi="Times Roman" w:cs="Times Roman"/>
        <w:caps/>
        <w:color w:val="5E5E5E"/>
        <w:spacing w:val="7"/>
        <w:sz w:val="27"/>
        <w:szCs w:val="27"/>
        <w:shd w:val="clear" w:color="auto" w:fill="FFFFFF"/>
      </w:rPr>
      <w:fldChar w:fldCharType="separate"/>
    </w:r>
    <w:r w:rsidR="000C5962">
      <w:rPr>
        <w:rFonts w:ascii="Times Roman" w:eastAsia="Times Roman" w:hAnsi="Times Roman" w:cs="Times Roman"/>
        <w:caps/>
        <w:noProof/>
        <w:color w:val="5E5E5E"/>
        <w:spacing w:val="7"/>
        <w:sz w:val="27"/>
        <w:szCs w:val="27"/>
        <w:shd w:val="clear" w:color="auto" w:fill="FFFFFF"/>
      </w:rPr>
      <w:t>2</w:t>
    </w:r>
    <w:r>
      <w:rPr>
        <w:rFonts w:ascii="Times Roman" w:eastAsia="Times Roman" w:hAnsi="Times Roman" w:cs="Times Roman"/>
        <w:caps/>
        <w:color w:val="5E5E5E"/>
        <w:spacing w:val="7"/>
        <w:sz w:val="27"/>
        <w:szCs w:val="27"/>
        <w:shd w:val="clear" w:color="auto" w:fill="FFFFFF"/>
      </w:rPr>
      <w:fldChar w:fldCharType="end"/>
    </w:r>
  </w:p>
  <w:p w14:paraId="25DB8870" w14:textId="77777777" w:rsidR="00FD3926" w:rsidRDefault="009717E1" w:rsidP="00D127AC">
    <w:pPr>
      <w:pStyle w:val="a"/>
      <w:tabs>
        <w:tab w:val="clear" w:pos="9020"/>
        <w:tab w:val="center" w:pos="4819"/>
        <w:tab w:val="right" w:pos="9638"/>
      </w:tabs>
      <w:spacing w:after="40" w:line="192" w:lineRule="auto"/>
    </w:pPr>
    <w:r>
      <w:rPr>
        <w:rFonts w:ascii="Play" w:hAnsi="Play"/>
        <w:caps/>
        <w:color w:val="5E5E5E"/>
        <w:spacing w:val="7"/>
        <w:sz w:val="27"/>
        <w:szCs w:val="27"/>
        <w:shd w:val="clear" w:color="auto" w:fill="FFFFFF"/>
      </w:rPr>
      <w:t>ΔΙΠΛΩΜΑΤΙΚΗΣ</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5E532" w14:textId="77777777" w:rsidR="00FD3926" w:rsidRDefault="00D127AC" w:rsidP="00D127AC">
    <w:pPr>
      <w:pStyle w:val="a"/>
      <w:tabs>
        <w:tab w:val="clear" w:pos="9020"/>
        <w:tab w:val="center" w:pos="4819"/>
        <w:tab w:val="right" w:pos="9638"/>
      </w:tabs>
      <w:spacing w:after="40" w:line="192" w:lineRule="auto"/>
      <w:jc w:val="center"/>
    </w:pPr>
    <w:r>
      <w:rPr>
        <w:rFonts w:ascii="Times Roman" w:eastAsia="Times Roman" w:hAnsi="Times Roman" w:cs="Times Roman"/>
        <w:caps/>
        <w:color w:val="5E5E5E"/>
        <w:spacing w:val="7"/>
        <w:sz w:val="27"/>
        <w:szCs w:val="27"/>
        <w:shd w:val="clear" w:color="auto" w:fill="FFFFFF"/>
      </w:rPr>
      <w:fldChar w:fldCharType="begin"/>
    </w:r>
    <w:r>
      <w:rPr>
        <w:rFonts w:ascii="Times Roman" w:eastAsia="Times Roman" w:hAnsi="Times Roman" w:cs="Times Roman"/>
        <w:caps/>
        <w:color w:val="5E5E5E"/>
        <w:spacing w:val="7"/>
        <w:sz w:val="27"/>
        <w:szCs w:val="27"/>
        <w:shd w:val="clear" w:color="auto" w:fill="FFFFFF"/>
      </w:rPr>
      <w:instrText xml:space="preserve"> PAGE  \* Arabic </w:instrText>
    </w:r>
    <w:r>
      <w:rPr>
        <w:rFonts w:ascii="Times Roman" w:eastAsia="Times Roman" w:hAnsi="Times Roman" w:cs="Times Roman"/>
        <w:caps/>
        <w:color w:val="5E5E5E"/>
        <w:spacing w:val="7"/>
        <w:sz w:val="27"/>
        <w:szCs w:val="27"/>
        <w:shd w:val="clear" w:color="auto" w:fill="FFFFFF"/>
      </w:rPr>
      <w:fldChar w:fldCharType="separate"/>
    </w:r>
    <w:r>
      <w:rPr>
        <w:rFonts w:ascii="Times Roman" w:eastAsia="Times Roman" w:hAnsi="Times Roman" w:cs="Times Roman"/>
        <w:caps/>
        <w:noProof/>
        <w:color w:val="5E5E5E"/>
        <w:spacing w:val="7"/>
        <w:sz w:val="27"/>
        <w:szCs w:val="27"/>
        <w:shd w:val="clear" w:color="auto" w:fill="FFFFFF"/>
      </w:rPr>
      <w:t>2</w:t>
    </w:r>
    <w:r>
      <w:rPr>
        <w:rFonts w:ascii="Times Roman" w:eastAsia="Times Roman" w:hAnsi="Times Roman" w:cs="Times Roman"/>
        <w:caps/>
        <w:color w:val="5E5E5E"/>
        <w:spacing w:val="7"/>
        <w:sz w:val="27"/>
        <w:szCs w:val="27"/>
        <w:shd w:val="clear" w:color="auto" w:fill="FFFFF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48D8D" w14:textId="77777777" w:rsidR="001A2818" w:rsidRPr="001A2818" w:rsidRDefault="001A2818" w:rsidP="00D127AC">
    <w:pPr>
      <w:pStyle w:val="Footer"/>
      <w:jc w:val="center"/>
      <w:rPr>
        <w:rFonts w:asciiTheme="majorHAnsi" w:hAnsiTheme="majorHAnsi"/>
        <w:b/>
        <w:bCs/>
      </w:rPr>
    </w:pPr>
    <w:r w:rsidRPr="001A2818">
      <w:rPr>
        <w:rFonts w:asciiTheme="majorHAnsi" w:hAnsiTheme="majorHAnsi"/>
        <w:b/>
        <w:bCs/>
      </w:rPr>
      <w:t xml:space="preserve">Brain de fer </w:t>
    </w:r>
  </w:p>
  <w:p w14:paraId="0F91064B" w14:textId="69223693" w:rsidR="00DA74C4" w:rsidRDefault="003601B1" w:rsidP="00D127AC">
    <w:pPr>
      <w:pStyle w:val="Footer"/>
      <w:jc w:val="center"/>
    </w:pPr>
    <w:r>
      <w:fldChar w:fldCharType="begin"/>
    </w:r>
    <w:r>
      <w:instrText xml:space="preserve"> PAGE  \* Arabic  \* MERGEFORMAT </w:instrText>
    </w:r>
    <w:r>
      <w:fldChar w:fldCharType="separate"/>
    </w:r>
    <w:r>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FC9B" w14:textId="77777777" w:rsidR="00BE32B9" w:rsidRDefault="00BE32B9" w:rsidP="00887258">
    <w:pPr>
      <w:pStyle w:val="Footer"/>
      <w:jc w:val="center"/>
    </w:pPr>
    <w:r w:rsidRPr="00BE32B9">
      <w:rPr>
        <w:rFonts w:asciiTheme="minorHAnsi" w:hAnsiTheme="minorHAnsi"/>
        <w:b/>
        <w:bCs/>
      </w:rPr>
      <w:t>Brain de fer</w:t>
    </w:r>
  </w:p>
  <w:p w14:paraId="0C3634B6" w14:textId="1EAB9648" w:rsidR="00887258" w:rsidRDefault="00887258" w:rsidP="00887258">
    <w:pPr>
      <w:pStyle w:val="Footer"/>
      <w:jc w:val="center"/>
    </w:pPr>
    <w:r>
      <w:fldChar w:fldCharType="begin"/>
    </w:r>
    <w:r>
      <w:instrText xml:space="preserve"> PAGE  \* Arabic  \* MERGEFORMAT </w:instrText>
    </w:r>
    <w:r>
      <w:fldChar w:fldCharType="separate"/>
    </w:r>
    <w: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0369B" w14:textId="77777777" w:rsidR="00752912" w:rsidRDefault="00752912" w:rsidP="00D127AC">
      <w:r>
        <w:separator/>
      </w:r>
    </w:p>
  </w:footnote>
  <w:footnote w:type="continuationSeparator" w:id="0">
    <w:p w14:paraId="4D96972D" w14:textId="77777777" w:rsidR="00752912" w:rsidRDefault="00752912" w:rsidP="00D127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E8A8" w14:textId="77777777" w:rsidR="00FD3926" w:rsidRDefault="00FD3926" w:rsidP="00D127A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F1293" w14:textId="77777777" w:rsidR="00B2746A" w:rsidRDefault="00B2746A" w:rsidP="00D127A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3E56A" w14:textId="77777777" w:rsidR="00B2746A" w:rsidRDefault="00B2746A" w:rsidP="00D127A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D03CB" w14:textId="77777777" w:rsidR="00B2746A" w:rsidRDefault="00B2746A" w:rsidP="00D127A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E1FCC" w14:textId="77777777" w:rsidR="00D91DC5" w:rsidRDefault="00D91DC5" w:rsidP="00D127A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BE91" w14:textId="77777777" w:rsidR="00D91DC5" w:rsidRDefault="00D91DC5" w:rsidP="00D127A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D6864" w14:textId="77777777" w:rsidR="00D91DC5" w:rsidRDefault="00D91DC5" w:rsidP="00D127A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C7977" w14:textId="77777777" w:rsidR="00E36624" w:rsidRDefault="00E36624" w:rsidP="00D127A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F2CB" w14:textId="77777777" w:rsidR="003F534E" w:rsidRDefault="003F534E" w:rsidP="00D127A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4759F" w14:textId="77777777" w:rsidR="00DA74C4" w:rsidRDefault="00DA74C4" w:rsidP="00D127A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9FB07" w14:textId="77777777" w:rsidR="00A6157B" w:rsidRDefault="00A6157B" w:rsidP="00D127A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4D24" w14:textId="77777777" w:rsidR="00FD3926" w:rsidRDefault="00FD3926" w:rsidP="00D127AC"/>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30DFF" w14:textId="77777777" w:rsidR="00887258" w:rsidRDefault="00887258" w:rsidP="00D127A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C624F" w14:textId="77777777" w:rsidR="00070596" w:rsidRDefault="00070596" w:rsidP="00D127A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49BBF" w14:textId="77777777" w:rsidR="00FD3926" w:rsidRDefault="00FD3926" w:rsidP="00D127A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1D929" w14:textId="77777777" w:rsidR="00070596" w:rsidRDefault="00070596" w:rsidP="00D127A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F32E1" w14:textId="77777777" w:rsidR="00B2746A" w:rsidRDefault="00B2746A" w:rsidP="00D127A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E2223" w14:textId="77777777" w:rsidR="00B2746A" w:rsidRDefault="00B2746A" w:rsidP="00D127A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C1454" w14:textId="77777777" w:rsidR="00B2746A" w:rsidRDefault="00B2746A" w:rsidP="00D127A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0DAF" w14:textId="77777777" w:rsidR="00B2746A" w:rsidRDefault="00B2746A" w:rsidP="00D127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38D5"/>
    <w:multiLevelType w:val="hybridMultilevel"/>
    <w:tmpl w:val="650627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9726CBF"/>
    <w:multiLevelType w:val="hybridMultilevel"/>
    <w:tmpl w:val="650627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1A8774F3"/>
    <w:multiLevelType w:val="hybridMultilevel"/>
    <w:tmpl w:val="9ECC7E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BCE65AD"/>
    <w:multiLevelType w:val="hybridMultilevel"/>
    <w:tmpl w:val="C2748278"/>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4" w15:restartNumberingAfterBreak="0">
    <w:nsid w:val="276B70E5"/>
    <w:multiLevelType w:val="hybridMultilevel"/>
    <w:tmpl w:val="8CBEF38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95152ED"/>
    <w:multiLevelType w:val="hybridMultilevel"/>
    <w:tmpl w:val="0FC416E0"/>
    <w:lvl w:ilvl="0" w:tplc="FFFFFFF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6" w15:restartNumberingAfterBreak="0">
    <w:nsid w:val="3D326890"/>
    <w:multiLevelType w:val="hybridMultilevel"/>
    <w:tmpl w:val="5992B7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E5B595B"/>
    <w:multiLevelType w:val="hybridMultilevel"/>
    <w:tmpl w:val="919C878C"/>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 w15:restartNumberingAfterBreak="0">
    <w:nsid w:val="49910BA5"/>
    <w:multiLevelType w:val="hybridMultilevel"/>
    <w:tmpl w:val="B0BE1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513693"/>
    <w:multiLevelType w:val="hybridMultilevel"/>
    <w:tmpl w:val="A9EC732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52B23FC7"/>
    <w:multiLevelType w:val="hybridMultilevel"/>
    <w:tmpl w:val="FADA1D5E"/>
    <w:lvl w:ilvl="0" w:tplc="04090001">
      <w:start w:val="1"/>
      <w:numFmt w:val="bullet"/>
      <w:lvlText w:val=""/>
      <w:lvlJc w:val="left"/>
      <w:pPr>
        <w:ind w:left="144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7D67228"/>
    <w:multiLevelType w:val="hybridMultilevel"/>
    <w:tmpl w:val="3488D49E"/>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5E5C2810"/>
    <w:multiLevelType w:val="hybridMultilevel"/>
    <w:tmpl w:val="58D8B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7A49E9"/>
    <w:multiLevelType w:val="hybridMultilevel"/>
    <w:tmpl w:val="8A5668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966C86"/>
    <w:multiLevelType w:val="hybridMultilevel"/>
    <w:tmpl w:val="46F462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602A05C7"/>
    <w:multiLevelType w:val="hybridMultilevel"/>
    <w:tmpl w:val="C7DE0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280D42"/>
    <w:multiLevelType w:val="hybridMultilevel"/>
    <w:tmpl w:val="C37C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386711"/>
    <w:multiLevelType w:val="hybridMultilevel"/>
    <w:tmpl w:val="86AE271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74372A14"/>
    <w:multiLevelType w:val="hybridMultilevel"/>
    <w:tmpl w:val="DD6409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775D7B61"/>
    <w:multiLevelType w:val="hybridMultilevel"/>
    <w:tmpl w:val="38C2F57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79D771F1"/>
    <w:multiLevelType w:val="hybridMultilevel"/>
    <w:tmpl w:val="13145C66"/>
    <w:lvl w:ilvl="0" w:tplc="C736EE4C">
      <w:start w:val="1"/>
      <w:numFmt w:val="decimal"/>
      <w:lvlText w:val="[%1] "/>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065101434">
    <w:abstractNumId w:val="20"/>
  </w:num>
  <w:num w:numId="2" w16cid:durableId="121963731">
    <w:abstractNumId w:val="9"/>
  </w:num>
  <w:num w:numId="3" w16cid:durableId="1023239516">
    <w:abstractNumId w:val="11"/>
  </w:num>
  <w:num w:numId="4" w16cid:durableId="1112823043">
    <w:abstractNumId w:val="1"/>
  </w:num>
  <w:num w:numId="5" w16cid:durableId="1940916322">
    <w:abstractNumId w:val="0"/>
  </w:num>
  <w:num w:numId="6" w16cid:durableId="1911427236">
    <w:abstractNumId w:val="5"/>
  </w:num>
  <w:num w:numId="7" w16cid:durableId="1405487366">
    <w:abstractNumId w:val="16"/>
  </w:num>
  <w:num w:numId="8" w16cid:durableId="312609330">
    <w:abstractNumId w:val="13"/>
  </w:num>
  <w:num w:numId="9" w16cid:durableId="1145007400">
    <w:abstractNumId w:val="12"/>
  </w:num>
  <w:num w:numId="10" w16cid:durableId="1522472095">
    <w:abstractNumId w:val="8"/>
  </w:num>
  <w:num w:numId="11" w16cid:durableId="435448240">
    <w:abstractNumId w:val="15"/>
  </w:num>
  <w:num w:numId="12" w16cid:durableId="1049113870">
    <w:abstractNumId w:val="2"/>
  </w:num>
  <w:num w:numId="13" w16cid:durableId="1369601144">
    <w:abstractNumId w:val="17"/>
  </w:num>
  <w:num w:numId="14" w16cid:durableId="119303895">
    <w:abstractNumId w:val="19"/>
  </w:num>
  <w:num w:numId="15" w16cid:durableId="1057096285">
    <w:abstractNumId w:val="10"/>
  </w:num>
  <w:num w:numId="16" w16cid:durableId="278418358">
    <w:abstractNumId w:val="7"/>
  </w:num>
  <w:num w:numId="17" w16cid:durableId="1909269636">
    <w:abstractNumId w:val="4"/>
  </w:num>
  <w:num w:numId="18" w16cid:durableId="127357696">
    <w:abstractNumId w:val="18"/>
  </w:num>
  <w:num w:numId="19" w16cid:durableId="590554329">
    <w:abstractNumId w:val="14"/>
  </w:num>
  <w:num w:numId="20" w16cid:durableId="421412432">
    <w:abstractNumId w:val="6"/>
  </w:num>
  <w:num w:numId="21" w16cid:durableId="18460459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972"/>
    <w:rsid w:val="000017C1"/>
    <w:rsid w:val="00001CAD"/>
    <w:rsid w:val="000037F3"/>
    <w:rsid w:val="000064FC"/>
    <w:rsid w:val="000218BC"/>
    <w:rsid w:val="00022970"/>
    <w:rsid w:val="00022D1A"/>
    <w:rsid w:val="00025172"/>
    <w:rsid w:val="0002678F"/>
    <w:rsid w:val="00030C09"/>
    <w:rsid w:val="00034954"/>
    <w:rsid w:val="0003728D"/>
    <w:rsid w:val="00042F23"/>
    <w:rsid w:val="000470B8"/>
    <w:rsid w:val="00060920"/>
    <w:rsid w:val="00070596"/>
    <w:rsid w:val="00072AB3"/>
    <w:rsid w:val="00073B2B"/>
    <w:rsid w:val="000745C7"/>
    <w:rsid w:val="000779EA"/>
    <w:rsid w:val="00077B6A"/>
    <w:rsid w:val="00081E51"/>
    <w:rsid w:val="0008313A"/>
    <w:rsid w:val="00084EF2"/>
    <w:rsid w:val="00093533"/>
    <w:rsid w:val="00094B92"/>
    <w:rsid w:val="0009613D"/>
    <w:rsid w:val="000969A7"/>
    <w:rsid w:val="00097703"/>
    <w:rsid w:val="000A1CE6"/>
    <w:rsid w:val="000A6347"/>
    <w:rsid w:val="000B650A"/>
    <w:rsid w:val="000B697C"/>
    <w:rsid w:val="000B6EF4"/>
    <w:rsid w:val="000C498D"/>
    <w:rsid w:val="000C5962"/>
    <w:rsid w:val="000C78D9"/>
    <w:rsid w:val="000D2867"/>
    <w:rsid w:val="000D29BC"/>
    <w:rsid w:val="000D68F2"/>
    <w:rsid w:val="000E0CC2"/>
    <w:rsid w:val="000F67FB"/>
    <w:rsid w:val="001158C0"/>
    <w:rsid w:val="0012547C"/>
    <w:rsid w:val="0012551E"/>
    <w:rsid w:val="00151D69"/>
    <w:rsid w:val="001532F5"/>
    <w:rsid w:val="001668B4"/>
    <w:rsid w:val="0017012A"/>
    <w:rsid w:val="00172AB1"/>
    <w:rsid w:val="001738D9"/>
    <w:rsid w:val="00180174"/>
    <w:rsid w:val="00191D66"/>
    <w:rsid w:val="0019264A"/>
    <w:rsid w:val="00196990"/>
    <w:rsid w:val="001A0179"/>
    <w:rsid w:val="001A0AFD"/>
    <w:rsid w:val="001A26D7"/>
    <w:rsid w:val="001A2818"/>
    <w:rsid w:val="001A4372"/>
    <w:rsid w:val="001B6248"/>
    <w:rsid w:val="001B65FC"/>
    <w:rsid w:val="001B7BF9"/>
    <w:rsid w:val="001C202D"/>
    <w:rsid w:val="001D22E3"/>
    <w:rsid w:val="001D53DA"/>
    <w:rsid w:val="001E15A7"/>
    <w:rsid w:val="001E38B7"/>
    <w:rsid w:val="0020311B"/>
    <w:rsid w:val="00206665"/>
    <w:rsid w:val="00221387"/>
    <w:rsid w:val="00237CBA"/>
    <w:rsid w:val="002422BB"/>
    <w:rsid w:val="00257BAD"/>
    <w:rsid w:val="00261CD4"/>
    <w:rsid w:val="00262AB9"/>
    <w:rsid w:val="002654D5"/>
    <w:rsid w:val="0027336B"/>
    <w:rsid w:val="0028260F"/>
    <w:rsid w:val="0028524B"/>
    <w:rsid w:val="00287B2A"/>
    <w:rsid w:val="00291DF8"/>
    <w:rsid w:val="002A011D"/>
    <w:rsid w:val="002A0219"/>
    <w:rsid w:val="002A0474"/>
    <w:rsid w:val="002A2315"/>
    <w:rsid w:val="002B60EB"/>
    <w:rsid w:val="002B7A65"/>
    <w:rsid w:val="002C09A6"/>
    <w:rsid w:val="002C50C0"/>
    <w:rsid w:val="002C6422"/>
    <w:rsid w:val="002C74C3"/>
    <w:rsid w:val="002D3E8F"/>
    <w:rsid w:val="002D6711"/>
    <w:rsid w:val="002D7E22"/>
    <w:rsid w:val="002F1B30"/>
    <w:rsid w:val="002F28A0"/>
    <w:rsid w:val="002F3405"/>
    <w:rsid w:val="002F379D"/>
    <w:rsid w:val="0030042A"/>
    <w:rsid w:val="0031219C"/>
    <w:rsid w:val="0031751A"/>
    <w:rsid w:val="003201B4"/>
    <w:rsid w:val="0032038D"/>
    <w:rsid w:val="00320BE7"/>
    <w:rsid w:val="003222BD"/>
    <w:rsid w:val="0032497F"/>
    <w:rsid w:val="00325C8F"/>
    <w:rsid w:val="003266AB"/>
    <w:rsid w:val="003300D7"/>
    <w:rsid w:val="003301D8"/>
    <w:rsid w:val="00335FCD"/>
    <w:rsid w:val="00337DF6"/>
    <w:rsid w:val="00346DF9"/>
    <w:rsid w:val="00351B98"/>
    <w:rsid w:val="003601B1"/>
    <w:rsid w:val="003609E8"/>
    <w:rsid w:val="00361D9D"/>
    <w:rsid w:val="003679AC"/>
    <w:rsid w:val="003701D1"/>
    <w:rsid w:val="00371ED6"/>
    <w:rsid w:val="0038171F"/>
    <w:rsid w:val="00397533"/>
    <w:rsid w:val="003A721E"/>
    <w:rsid w:val="003B7317"/>
    <w:rsid w:val="003C1774"/>
    <w:rsid w:val="003D0D47"/>
    <w:rsid w:val="003E135A"/>
    <w:rsid w:val="003E69A0"/>
    <w:rsid w:val="003E78D2"/>
    <w:rsid w:val="003F0CD7"/>
    <w:rsid w:val="003F1B61"/>
    <w:rsid w:val="003F4376"/>
    <w:rsid w:val="003F48E6"/>
    <w:rsid w:val="003F534E"/>
    <w:rsid w:val="003F55D6"/>
    <w:rsid w:val="003F5CB0"/>
    <w:rsid w:val="003F69B9"/>
    <w:rsid w:val="004036D1"/>
    <w:rsid w:val="00414731"/>
    <w:rsid w:val="00420790"/>
    <w:rsid w:val="00423349"/>
    <w:rsid w:val="004268C1"/>
    <w:rsid w:val="00431F29"/>
    <w:rsid w:val="004406CA"/>
    <w:rsid w:val="004465D4"/>
    <w:rsid w:val="00447EF7"/>
    <w:rsid w:val="00453472"/>
    <w:rsid w:val="00456161"/>
    <w:rsid w:val="00456D5D"/>
    <w:rsid w:val="00466A1D"/>
    <w:rsid w:val="00467250"/>
    <w:rsid w:val="004721F5"/>
    <w:rsid w:val="00475C24"/>
    <w:rsid w:val="00481D61"/>
    <w:rsid w:val="00485224"/>
    <w:rsid w:val="0049477E"/>
    <w:rsid w:val="00495025"/>
    <w:rsid w:val="00495B4A"/>
    <w:rsid w:val="00495D01"/>
    <w:rsid w:val="004A3941"/>
    <w:rsid w:val="004A6ED5"/>
    <w:rsid w:val="004B11EF"/>
    <w:rsid w:val="004B1C97"/>
    <w:rsid w:val="004B3C71"/>
    <w:rsid w:val="004C50C5"/>
    <w:rsid w:val="004C5C4A"/>
    <w:rsid w:val="004D27C3"/>
    <w:rsid w:val="004D31C2"/>
    <w:rsid w:val="004D4B68"/>
    <w:rsid w:val="004F0D62"/>
    <w:rsid w:val="004F7A15"/>
    <w:rsid w:val="00500723"/>
    <w:rsid w:val="00501728"/>
    <w:rsid w:val="0050364D"/>
    <w:rsid w:val="00511848"/>
    <w:rsid w:val="005170F7"/>
    <w:rsid w:val="00517C96"/>
    <w:rsid w:val="00517E9A"/>
    <w:rsid w:val="00522494"/>
    <w:rsid w:val="005252E5"/>
    <w:rsid w:val="00531BAE"/>
    <w:rsid w:val="00531C3F"/>
    <w:rsid w:val="00531F52"/>
    <w:rsid w:val="0053631C"/>
    <w:rsid w:val="00541400"/>
    <w:rsid w:val="005476EC"/>
    <w:rsid w:val="005517B8"/>
    <w:rsid w:val="00556FD2"/>
    <w:rsid w:val="00566563"/>
    <w:rsid w:val="00571E4F"/>
    <w:rsid w:val="0057696B"/>
    <w:rsid w:val="005911F7"/>
    <w:rsid w:val="005A273F"/>
    <w:rsid w:val="005A3BAE"/>
    <w:rsid w:val="005A778D"/>
    <w:rsid w:val="005B5103"/>
    <w:rsid w:val="005B60BB"/>
    <w:rsid w:val="005B6CA8"/>
    <w:rsid w:val="005B6CE6"/>
    <w:rsid w:val="005D1583"/>
    <w:rsid w:val="00601173"/>
    <w:rsid w:val="0060142E"/>
    <w:rsid w:val="00601492"/>
    <w:rsid w:val="00602E24"/>
    <w:rsid w:val="006053CE"/>
    <w:rsid w:val="00607EA5"/>
    <w:rsid w:val="00616B0E"/>
    <w:rsid w:val="006205C5"/>
    <w:rsid w:val="006216CE"/>
    <w:rsid w:val="00622EF6"/>
    <w:rsid w:val="00623A73"/>
    <w:rsid w:val="0062787C"/>
    <w:rsid w:val="00630B89"/>
    <w:rsid w:val="00635AC2"/>
    <w:rsid w:val="00646051"/>
    <w:rsid w:val="00651961"/>
    <w:rsid w:val="0065265E"/>
    <w:rsid w:val="00653E6A"/>
    <w:rsid w:val="0066039F"/>
    <w:rsid w:val="006628E2"/>
    <w:rsid w:val="00666615"/>
    <w:rsid w:val="0067054B"/>
    <w:rsid w:val="006725D1"/>
    <w:rsid w:val="00680C9F"/>
    <w:rsid w:val="0068211E"/>
    <w:rsid w:val="0068337B"/>
    <w:rsid w:val="00684A9C"/>
    <w:rsid w:val="006A1315"/>
    <w:rsid w:val="006A5B33"/>
    <w:rsid w:val="006B1733"/>
    <w:rsid w:val="006C62E3"/>
    <w:rsid w:val="006D2FDB"/>
    <w:rsid w:val="006D5AA0"/>
    <w:rsid w:val="006E0105"/>
    <w:rsid w:val="006E7819"/>
    <w:rsid w:val="006F4C32"/>
    <w:rsid w:val="006F5C8E"/>
    <w:rsid w:val="0070342F"/>
    <w:rsid w:val="00710485"/>
    <w:rsid w:val="00715F60"/>
    <w:rsid w:val="00717A06"/>
    <w:rsid w:val="00723011"/>
    <w:rsid w:val="00740747"/>
    <w:rsid w:val="0074390E"/>
    <w:rsid w:val="00752912"/>
    <w:rsid w:val="00754527"/>
    <w:rsid w:val="00760946"/>
    <w:rsid w:val="007705E7"/>
    <w:rsid w:val="00772DFA"/>
    <w:rsid w:val="00773AA7"/>
    <w:rsid w:val="00773AFF"/>
    <w:rsid w:val="00785266"/>
    <w:rsid w:val="007863DB"/>
    <w:rsid w:val="007A269C"/>
    <w:rsid w:val="007A77BD"/>
    <w:rsid w:val="007B66AB"/>
    <w:rsid w:val="007B6E3D"/>
    <w:rsid w:val="007C14B5"/>
    <w:rsid w:val="007C75D5"/>
    <w:rsid w:val="007D2625"/>
    <w:rsid w:val="007D2C0B"/>
    <w:rsid w:val="007D71A6"/>
    <w:rsid w:val="007E5A68"/>
    <w:rsid w:val="007F62F3"/>
    <w:rsid w:val="008123FD"/>
    <w:rsid w:val="00815CF1"/>
    <w:rsid w:val="00817C6D"/>
    <w:rsid w:val="0082223D"/>
    <w:rsid w:val="00832E45"/>
    <w:rsid w:val="00835AB0"/>
    <w:rsid w:val="00836364"/>
    <w:rsid w:val="00837795"/>
    <w:rsid w:val="00841B54"/>
    <w:rsid w:val="00843B56"/>
    <w:rsid w:val="00846EF1"/>
    <w:rsid w:val="00852D09"/>
    <w:rsid w:val="00854226"/>
    <w:rsid w:val="00860DF1"/>
    <w:rsid w:val="00867979"/>
    <w:rsid w:val="00887258"/>
    <w:rsid w:val="00893618"/>
    <w:rsid w:val="00894816"/>
    <w:rsid w:val="008B554D"/>
    <w:rsid w:val="008C384C"/>
    <w:rsid w:val="008C512E"/>
    <w:rsid w:val="008D07D7"/>
    <w:rsid w:val="008D332B"/>
    <w:rsid w:val="008D6121"/>
    <w:rsid w:val="008E07ED"/>
    <w:rsid w:val="008F1972"/>
    <w:rsid w:val="008F2D8E"/>
    <w:rsid w:val="008F3FEC"/>
    <w:rsid w:val="008F6913"/>
    <w:rsid w:val="00906B26"/>
    <w:rsid w:val="00913865"/>
    <w:rsid w:val="00916CEE"/>
    <w:rsid w:val="0092307B"/>
    <w:rsid w:val="00924B66"/>
    <w:rsid w:val="00926C1A"/>
    <w:rsid w:val="00926E04"/>
    <w:rsid w:val="00940566"/>
    <w:rsid w:val="0095306E"/>
    <w:rsid w:val="009614F8"/>
    <w:rsid w:val="00966F76"/>
    <w:rsid w:val="009717E1"/>
    <w:rsid w:val="00980069"/>
    <w:rsid w:val="00986445"/>
    <w:rsid w:val="00994812"/>
    <w:rsid w:val="009A305C"/>
    <w:rsid w:val="009A3382"/>
    <w:rsid w:val="009A4EA7"/>
    <w:rsid w:val="009B38E8"/>
    <w:rsid w:val="009C2EDA"/>
    <w:rsid w:val="009C340B"/>
    <w:rsid w:val="009D1253"/>
    <w:rsid w:val="009D30A6"/>
    <w:rsid w:val="009E16DE"/>
    <w:rsid w:val="009E2C5E"/>
    <w:rsid w:val="009E4266"/>
    <w:rsid w:val="009E4C09"/>
    <w:rsid w:val="009E579C"/>
    <w:rsid w:val="009F1CC4"/>
    <w:rsid w:val="009F3939"/>
    <w:rsid w:val="009F523A"/>
    <w:rsid w:val="009F5268"/>
    <w:rsid w:val="00A02FCB"/>
    <w:rsid w:val="00A05F29"/>
    <w:rsid w:val="00A145C7"/>
    <w:rsid w:val="00A27B34"/>
    <w:rsid w:val="00A30658"/>
    <w:rsid w:val="00A333C8"/>
    <w:rsid w:val="00A36504"/>
    <w:rsid w:val="00A408DA"/>
    <w:rsid w:val="00A40C03"/>
    <w:rsid w:val="00A518A6"/>
    <w:rsid w:val="00A53806"/>
    <w:rsid w:val="00A551F0"/>
    <w:rsid w:val="00A6157B"/>
    <w:rsid w:val="00A64373"/>
    <w:rsid w:val="00A712F2"/>
    <w:rsid w:val="00A71C0C"/>
    <w:rsid w:val="00A72BD1"/>
    <w:rsid w:val="00A80993"/>
    <w:rsid w:val="00A837A4"/>
    <w:rsid w:val="00A84073"/>
    <w:rsid w:val="00A875D5"/>
    <w:rsid w:val="00A92F9B"/>
    <w:rsid w:val="00AA1244"/>
    <w:rsid w:val="00AA3FCC"/>
    <w:rsid w:val="00AB1152"/>
    <w:rsid w:val="00AB7E2E"/>
    <w:rsid w:val="00AC0A8F"/>
    <w:rsid w:val="00AC596B"/>
    <w:rsid w:val="00AD7074"/>
    <w:rsid w:val="00AE0592"/>
    <w:rsid w:val="00AE6073"/>
    <w:rsid w:val="00AF1FEC"/>
    <w:rsid w:val="00B00A27"/>
    <w:rsid w:val="00B05E5C"/>
    <w:rsid w:val="00B07221"/>
    <w:rsid w:val="00B16A80"/>
    <w:rsid w:val="00B251FD"/>
    <w:rsid w:val="00B2746A"/>
    <w:rsid w:val="00B43F7A"/>
    <w:rsid w:val="00B47633"/>
    <w:rsid w:val="00B47D38"/>
    <w:rsid w:val="00B56C34"/>
    <w:rsid w:val="00B571C3"/>
    <w:rsid w:val="00B61F12"/>
    <w:rsid w:val="00B63F3F"/>
    <w:rsid w:val="00B669FE"/>
    <w:rsid w:val="00B8420E"/>
    <w:rsid w:val="00B8792A"/>
    <w:rsid w:val="00B903D3"/>
    <w:rsid w:val="00B92407"/>
    <w:rsid w:val="00B95C4B"/>
    <w:rsid w:val="00B96343"/>
    <w:rsid w:val="00BA0326"/>
    <w:rsid w:val="00BA4C24"/>
    <w:rsid w:val="00BC0F77"/>
    <w:rsid w:val="00BC6768"/>
    <w:rsid w:val="00BC6DFF"/>
    <w:rsid w:val="00BE28FD"/>
    <w:rsid w:val="00BE2FBA"/>
    <w:rsid w:val="00BE32B9"/>
    <w:rsid w:val="00BE408B"/>
    <w:rsid w:val="00BE5333"/>
    <w:rsid w:val="00BF3F59"/>
    <w:rsid w:val="00BF5AAE"/>
    <w:rsid w:val="00C03745"/>
    <w:rsid w:val="00C040FA"/>
    <w:rsid w:val="00C0717A"/>
    <w:rsid w:val="00C07D99"/>
    <w:rsid w:val="00C07E33"/>
    <w:rsid w:val="00C17D21"/>
    <w:rsid w:val="00C20C54"/>
    <w:rsid w:val="00C30E7D"/>
    <w:rsid w:val="00C313E8"/>
    <w:rsid w:val="00C331F6"/>
    <w:rsid w:val="00C362F8"/>
    <w:rsid w:val="00C41FFD"/>
    <w:rsid w:val="00C42730"/>
    <w:rsid w:val="00C51B96"/>
    <w:rsid w:val="00C5754F"/>
    <w:rsid w:val="00C57FFC"/>
    <w:rsid w:val="00C656A1"/>
    <w:rsid w:val="00C659B8"/>
    <w:rsid w:val="00C66FFB"/>
    <w:rsid w:val="00C677C3"/>
    <w:rsid w:val="00C75928"/>
    <w:rsid w:val="00C86D4E"/>
    <w:rsid w:val="00C90D2A"/>
    <w:rsid w:val="00C90D53"/>
    <w:rsid w:val="00C939C2"/>
    <w:rsid w:val="00C939E1"/>
    <w:rsid w:val="00C95D4D"/>
    <w:rsid w:val="00CA38A8"/>
    <w:rsid w:val="00CB48F6"/>
    <w:rsid w:val="00CD3C55"/>
    <w:rsid w:val="00CD7FC9"/>
    <w:rsid w:val="00CE09D1"/>
    <w:rsid w:val="00CE09EA"/>
    <w:rsid w:val="00CE29F5"/>
    <w:rsid w:val="00CF38AC"/>
    <w:rsid w:val="00CF7F5C"/>
    <w:rsid w:val="00D01B7C"/>
    <w:rsid w:val="00D024B3"/>
    <w:rsid w:val="00D0384D"/>
    <w:rsid w:val="00D127AC"/>
    <w:rsid w:val="00D20B4D"/>
    <w:rsid w:val="00D23EB7"/>
    <w:rsid w:val="00D25016"/>
    <w:rsid w:val="00D26B7B"/>
    <w:rsid w:val="00D3518A"/>
    <w:rsid w:val="00D40490"/>
    <w:rsid w:val="00D46C52"/>
    <w:rsid w:val="00D50626"/>
    <w:rsid w:val="00D53FEA"/>
    <w:rsid w:val="00D55966"/>
    <w:rsid w:val="00D57810"/>
    <w:rsid w:val="00D60A7F"/>
    <w:rsid w:val="00D61D39"/>
    <w:rsid w:val="00D669C6"/>
    <w:rsid w:val="00D70363"/>
    <w:rsid w:val="00D722E0"/>
    <w:rsid w:val="00D822DD"/>
    <w:rsid w:val="00D86A44"/>
    <w:rsid w:val="00D86F5C"/>
    <w:rsid w:val="00D917C6"/>
    <w:rsid w:val="00D91DC5"/>
    <w:rsid w:val="00D953DE"/>
    <w:rsid w:val="00DA2368"/>
    <w:rsid w:val="00DA74C4"/>
    <w:rsid w:val="00DA76A3"/>
    <w:rsid w:val="00DA7A2B"/>
    <w:rsid w:val="00DB28CF"/>
    <w:rsid w:val="00DB5B5F"/>
    <w:rsid w:val="00DC5DC3"/>
    <w:rsid w:val="00DD6056"/>
    <w:rsid w:val="00DE310C"/>
    <w:rsid w:val="00DF2ECF"/>
    <w:rsid w:val="00E01D64"/>
    <w:rsid w:val="00E06CAA"/>
    <w:rsid w:val="00E1191B"/>
    <w:rsid w:val="00E12CE3"/>
    <w:rsid w:val="00E1432E"/>
    <w:rsid w:val="00E21B3D"/>
    <w:rsid w:val="00E23F9A"/>
    <w:rsid w:val="00E24E34"/>
    <w:rsid w:val="00E253A3"/>
    <w:rsid w:val="00E30114"/>
    <w:rsid w:val="00E3380E"/>
    <w:rsid w:val="00E36624"/>
    <w:rsid w:val="00E555E1"/>
    <w:rsid w:val="00E560F0"/>
    <w:rsid w:val="00E57AEC"/>
    <w:rsid w:val="00E678D2"/>
    <w:rsid w:val="00E70CAA"/>
    <w:rsid w:val="00E74B6A"/>
    <w:rsid w:val="00E777E3"/>
    <w:rsid w:val="00E80115"/>
    <w:rsid w:val="00E8013C"/>
    <w:rsid w:val="00E815A3"/>
    <w:rsid w:val="00E840B7"/>
    <w:rsid w:val="00E91AB6"/>
    <w:rsid w:val="00EA33BC"/>
    <w:rsid w:val="00EA4B6B"/>
    <w:rsid w:val="00EA5DAF"/>
    <w:rsid w:val="00EB1E2C"/>
    <w:rsid w:val="00EC1215"/>
    <w:rsid w:val="00ED34E0"/>
    <w:rsid w:val="00ED6358"/>
    <w:rsid w:val="00EE1196"/>
    <w:rsid w:val="00EF3850"/>
    <w:rsid w:val="00EF70E8"/>
    <w:rsid w:val="00F00839"/>
    <w:rsid w:val="00F04799"/>
    <w:rsid w:val="00F072F6"/>
    <w:rsid w:val="00F25552"/>
    <w:rsid w:val="00F26AC2"/>
    <w:rsid w:val="00F32CCA"/>
    <w:rsid w:val="00F4237B"/>
    <w:rsid w:val="00F42C70"/>
    <w:rsid w:val="00F513FB"/>
    <w:rsid w:val="00F55F13"/>
    <w:rsid w:val="00F73C16"/>
    <w:rsid w:val="00F749F7"/>
    <w:rsid w:val="00F77AD7"/>
    <w:rsid w:val="00F812A3"/>
    <w:rsid w:val="00FA11FF"/>
    <w:rsid w:val="00FA20D7"/>
    <w:rsid w:val="00FA226E"/>
    <w:rsid w:val="00FA487E"/>
    <w:rsid w:val="00FA5255"/>
    <w:rsid w:val="00FA6426"/>
    <w:rsid w:val="00FA7C01"/>
    <w:rsid w:val="00FB46C6"/>
    <w:rsid w:val="00FC11D9"/>
    <w:rsid w:val="00FC1B1B"/>
    <w:rsid w:val="00FC3EBB"/>
    <w:rsid w:val="00FC4C40"/>
    <w:rsid w:val="00FC59E0"/>
    <w:rsid w:val="00FC71F4"/>
    <w:rsid w:val="00FC72E3"/>
    <w:rsid w:val="00FD07A3"/>
    <w:rsid w:val="00FD3183"/>
    <w:rsid w:val="00FD3926"/>
    <w:rsid w:val="00FE1925"/>
    <w:rsid w:val="00FE3176"/>
    <w:rsid w:val="00FE326C"/>
    <w:rsid w:val="00FE577E"/>
    <w:rsid w:val="00FF2E05"/>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F3790"/>
  <w15:docId w15:val="{9C0E3E55-4E1B-4989-A4AC-EA9386058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l-GR" w:eastAsia="el-G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57B"/>
    <w:rPr>
      <w:sz w:val="24"/>
      <w:szCs w:val="24"/>
      <w:lang w:val="en-US" w:eastAsia="en-US"/>
    </w:rPr>
  </w:style>
  <w:style w:type="paragraph" w:styleId="Heading1">
    <w:name w:val="heading 1"/>
    <w:basedOn w:val="Normal"/>
    <w:next w:val="Normal"/>
    <w:link w:val="Heading1Char"/>
    <w:uiPriority w:val="9"/>
    <w:qFormat/>
    <w:rsid w:val="00325C8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semiHidden/>
    <w:unhideWhenUsed/>
    <w:qFormat/>
    <w:rsid w:val="00325C8F"/>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3">
    <w:name w:val="heading 3"/>
    <w:basedOn w:val="Normal"/>
    <w:next w:val="Normal"/>
    <w:link w:val="Heading3Char"/>
    <w:uiPriority w:val="9"/>
    <w:unhideWhenUsed/>
    <w:qFormat/>
    <w:rsid w:val="000779EA"/>
    <w:pPr>
      <w:keepNext/>
      <w:keepLines/>
      <w:spacing w:before="40"/>
      <w:outlineLvl w:val="2"/>
    </w:pPr>
    <w:rPr>
      <w:rFonts w:asciiTheme="majorHAnsi" w:eastAsiaTheme="majorEastAsia" w:hAnsiTheme="majorHAnsi" w:cstheme="majorBidi"/>
      <w:color w:val="00507F"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table" w:customStyle="1" w:styleId="TableNormal1">
    <w:name w:val="Table Normal1"/>
    <w:tblPr>
      <w:tblInd w:w="0" w:type="dxa"/>
      <w:tblCellMar>
        <w:top w:w="0" w:type="dxa"/>
        <w:left w:w="0" w:type="dxa"/>
        <w:bottom w:w="0" w:type="dxa"/>
        <w:right w:w="0" w:type="dxa"/>
      </w:tblCellMar>
    </w:tblPr>
  </w:style>
  <w:style w:type="paragraph" w:customStyle="1" w:styleId="a">
    <w:name w:val="Κεφαλίδα και υποσέλιδο"/>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a0">
    <w:name w:val="Προεπιλογή"/>
    <w:pPr>
      <w:spacing w:after="240"/>
      <w:jc w:val="center"/>
    </w:pPr>
    <w:rPr>
      <w:rFonts w:ascii="Play" w:eastAsia="Play" w:hAnsi="Play" w:cs="Play"/>
      <w:color w:val="000000"/>
      <w:sz w:val="27"/>
      <w:szCs w:val="27"/>
      <w:shd w:val="clear" w:color="auto" w:fill="FFFFFF"/>
      <w14:textOutline w14:w="0" w14:cap="flat" w14:cmpd="sng" w14:algn="ctr">
        <w14:noFill/>
        <w14:prstDash w14:val="solid"/>
        <w14:bevel/>
      </w14:textOutline>
    </w:rPr>
  </w:style>
  <w:style w:type="paragraph" w:customStyle="1" w:styleId="a1">
    <w:name w:val="Τίτλος_Εργασίας"/>
    <w:pPr>
      <w:spacing w:after="240"/>
      <w:jc w:val="center"/>
      <w:outlineLvl w:val="3"/>
    </w:pPr>
    <w:rPr>
      <w:rFonts w:ascii="Times Roman" w:hAnsi="Times Roman" w:cs="Arial Unicode MS"/>
      <w:b/>
      <w:bCs/>
      <w:color w:val="D6712F"/>
      <w:sz w:val="45"/>
      <w:szCs w:val="45"/>
      <w:shd w:val="clear" w:color="auto" w:fill="FFFFFF"/>
      <w14:textOutline w14:w="0" w14:cap="flat" w14:cmpd="sng" w14:algn="ctr">
        <w14:noFill/>
        <w14:prstDash w14:val="solid"/>
        <w14:bevel/>
      </w14:textOutline>
    </w:rPr>
  </w:style>
  <w:style w:type="paragraph" w:customStyle="1" w:styleId="a2">
    <w:name w:val="Υπότιτλος_Εργασίας"/>
    <w:pPr>
      <w:spacing w:after="240"/>
      <w:jc w:val="center"/>
    </w:pPr>
    <w:rPr>
      <w:rFonts w:ascii="Play" w:hAnsi="Play" w:cs="Arial Unicode MS"/>
      <w:color w:val="000000"/>
      <w:sz w:val="35"/>
      <w:szCs w:val="35"/>
      <w:shd w:val="clear" w:color="auto" w:fill="FFFFFF"/>
      <w14:textOutline w14:w="0" w14:cap="flat" w14:cmpd="sng" w14:algn="ctr">
        <w14:noFill/>
        <w14:prstDash w14:val="solid"/>
        <w14:bevel/>
      </w14:textOutline>
    </w:rPr>
  </w:style>
  <w:style w:type="paragraph" w:customStyle="1" w:styleId="a3">
    <w:name w:val="Κύριο_τμήμα_παραγράφων"/>
    <w:pPr>
      <w:spacing w:after="240"/>
      <w:jc w:val="both"/>
    </w:pPr>
    <w:rPr>
      <w:rFonts w:ascii="Play" w:hAnsi="Play" w:cs="Arial Unicode MS"/>
      <w:color w:val="000000"/>
      <w:sz w:val="24"/>
      <w:szCs w:val="24"/>
      <w:shd w:val="clear" w:color="auto" w:fill="FFFFFF"/>
      <w14:textOutline w14:w="0" w14:cap="flat" w14:cmpd="sng" w14:algn="ctr">
        <w14:noFill/>
        <w14:prstDash w14:val="solid"/>
        <w14:bevel/>
      </w14:textOutline>
    </w:rPr>
  </w:style>
  <w:style w:type="paragraph" w:customStyle="1" w:styleId="a4">
    <w:name w:val="Τίτλοι_κεφαλαίων"/>
    <w:rsid w:val="00A53806"/>
    <w:pPr>
      <w:pBdr>
        <w:bottom w:val="single" w:sz="18" w:space="1" w:color="auto"/>
      </w:pBdr>
      <w:spacing w:before="2880" w:after="480"/>
      <w:jc w:val="right"/>
      <w:outlineLvl w:val="1"/>
    </w:pPr>
    <w:rPr>
      <w:rFonts w:ascii="Play" w:eastAsia="Play" w:hAnsi="Play" w:cs="Play"/>
      <w:b/>
      <w:bCs/>
      <w:i/>
      <w:iCs/>
      <w:color w:val="000000"/>
      <w:sz w:val="52"/>
      <w:szCs w:val="52"/>
      <w:shd w:val="clear" w:color="auto" w:fill="FFFFFF"/>
      <w14:shadow w14:blurRad="50800" w14:dist="38100" w14:dir="2700000" w14:sx="100000" w14:sy="100000" w14:kx="0" w14:ky="0" w14:algn="tl">
        <w14:srgbClr w14:val="000000">
          <w14:alpha w14:val="60000"/>
        </w14:srgbClr>
      </w14:shadow>
      <w14:textOutline w14:w="0" w14:cap="flat" w14:cmpd="sng" w14:algn="ctr">
        <w14:noFill/>
        <w14:prstDash w14:val="solid"/>
        <w14:bevel/>
      </w14:textOutline>
    </w:rPr>
  </w:style>
  <w:style w:type="paragraph" w:customStyle="1" w:styleId="a5">
    <w:name w:val="Υποσέλιδο_Τίτλος"/>
    <w:pPr>
      <w:spacing w:after="40" w:line="192" w:lineRule="auto"/>
    </w:pPr>
    <w:rPr>
      <w:rFonts w:ascii="Play" w:hAnsi="Play" w:cs="Arial Unicode MS"/>
      <w:caps/>
      <w:color w:val="5E5E5E"/>
      <w:spacing w:val="7"/>
      <w:sz w:val="27"/>
      <w:szCs w:val="27"/>
      <w:shd w:val="clear" w:color="auto" w:fill="FFFFFF"/>
      <w14:textOutline w14:w="0" w14:cap="flat" w14:cmpd="sng" w14:algn="ctr">
        <w14:noFill/>
        <w14:prstDash w14:val="solid"/>
        <w14:bevel/>
      </w14:textOutline>
    </w:rPr>
  </w:style>
  <w:style w:type="paragraph" w:customStyle="1" w:styleId="TOC1">
    <w:name w:val="TOC 1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10">
    <w:name w:val="toc 1"/>
    <w:basedOn w:val="TOC11"/>
    <w:next w:val="TOC11"/>
    <w:uiPriority w:val="39"/>
    <w:rPr>
      <w:rFonts w:ascii="Play" w:eastAsia="Play" w:hAnsi="Play" w:cs="Play"/>
      <w:caps/>
    </w:rPr>
  </w:style>
  <w:style w:type="paragraph" w:customStyle="1" w:styleId="a6">
    <w:name w:val="Τίτλοι_Ενοτήτων"/>
    <w:pPr>
      <w:spacing w:after="240"/>
      <w:outlineLvl w:val="0"/>
    </w:pPr>
    <w:rPr>
      <w:rFonts w:ascii="Play" w:eastAsia="Play" w:hAnsi="Play" w:cs="Play"/>
      <w:b/>
      <w:bCs/>
      <w:color w:val="000000"/>
      <w:sz w:val="35"/>
      <w:szCs w:val="35"/>
      <w:shd w:val="clear" w:color="auto" w:fill="FFFFFF"/>
      <w14:textOutline w14:w="0" w14:cap="flat" w14:cmpd="sng" w14:algn="ctr">
        <w14:noFill/>
        <w14:prstDash w14:val="solid"/>
        <w14:bevel/>
      </w14:textOutline>
    </w:rPr>
  </w:style>
  <w:style w:type="paragraph" w:customStyle="1" w:styleId="TOC2">
    <w:name w:val="TOC 2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20">
    <w:name w:val="toc 2"/>
    <w:basedOn w:val="TOC2"/>
    <w:next w:val="TOC2"/>
    <w:uiPriority w:val="39"/>
    <w:rsid w:val="005B5103"/>
    <w:pPr>
      <w:ind w:firstLine="567"/>
    </w:pPr>
    <w:rPr>
      <w:rFonts w:ascii="Play" w:eastAsia="Arial Unicode MS" w:hAnsi="Play" w:cs="Arial Unicode MS"/>
      <w:noProof/>
      <w:sz w:val="24"/>
      <w:szCs w:val="24"/>
    </w:rPr>
  </w:style>
  <w:style w:type="paragraph" w:customStyle="1" w:styleId="TOC3">
    <w:name w:val="TOC 3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30">
    <w:name w:val="toc 3"/>
    <w:basedOn w:val="TOC3"/>
    <w:next w:val="TOC3"/>
    <w:uiPriority w:val="39"/>
    <w:rsid w:val="005B5103"/>
    <w:pPr>
      <w:ind w:firstLine="851"/>
    </w:pPr>
    <w:rPr>
      <w:rFonts w:ascii="Play" w:eastAsia="Arial Unicode MS" w:hAnsi="Play" w:cs="Arial Unicode MS"/>
      <w:noProof/>
      <w:sz w:val="24"/>
      <w:szCs w:val="24"/>
    </w:rPr>
  </w:style>
  <w:style w:type="paragraph" w:customStyle="1" w:styleId="a7">
    <w:name w:val="Τίτλοι_Υποενοτήτων"/>
    <w:pPr>
      <w:spacing w:after="240"/>
      <w:outlineLvl w:val="2"/>
    </w:pPr>
    <w:rPr>
      <w:rFonts w:ascii="Play" w:eastAsia="Play" w:hAnsi="Play" w:cs="Play"/>
      <w:b/>
      <w:bCs/>
      <w:color w:val="000000"/>
      <w:sz w:val="29"/>
      <w:szCs w:val="29"/>
      <w:shd w:val="clear" w:color="auto" w:fill="FFFFFF"/>
      <w14:textOutline w14:w="0" w14:cap="flat" w14:cmpd="sng" w14:algn="ctr">
        <w14:noFill/>
        <w14:prstDash w14:val="solid"/>
        <w14:bevel/>
      </w14:textOutline>
    </w:rPr>
  </w:style>
  <w:style w:type="paragraph" w:styleId="TOC4">
    <w:name w:val="toc 4"/>
    <w:uiPriority w:val="39"/>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customStyle="1" w:styleId="a8">
    <w:name w:val="Λεζάντα_Εικόνας"/>
    <w:pPr>
      <w:tabs>
        <w:tab w:val="left" w:pos="1150"/>
      </w:tabs>
      <w:jc w:val="both"/>
      <w:outlineLvl w:val="0"/>
    </w:pPr>
    <w:rPr>
      <w:rFonts w:ascii="Play" w:eastAsia="Play" w:hAnsi="Play" w:cs="Play"/>
      <w:b/>
      <w:bCs/>
      <w:caps/>
      <w:color w:val="000000"/>
      <w14:textOutline w14:w="0" w14:cap="flat" w14:cmpd="sng" w14:algn="ctr">
        <w14:noFill/>
        <w14:prstDash w14:val="solid"/>
        <w14:bevel/>
      </w14:textOutline>
    </w:rPr>
  </w:style>
  <w:style w:type="paragraph" w:customStyle="1" w:styleId="TOC12">
    <w:name w:val="TOC 1 γονικό"/>
    <w:next w:val="TOC11"/>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customStyle="1" w:styleId="a9">
    <w:name w:val="Τίτλος_Πίνακα"/>
    <w:next w:val="a0"/>
    <w:pPr>
      <w:spacing w:before="180" w:after="240"/>
      <w:jc w:val="center"/>
      <w:outlineLvl w:val="0"/>
    </w:pPr>
    <w:rPr>
      <w:rFonts w:ascii="Play" w:eastAsia="Play" w:hAnsi="Play" w:cs="Play"/>
      <w:color w:val="000000"/>
      <w:sz w:val="22"/>
      <w:szCs w:val="22"/>
      <w:u w:color="000000"/>
      <w14:textOutline w14:w="0" w14:cap="flat" w14:cmpd="sng" w14:algn="ctr">
        <w14:noFill/>
        <w14:prstDash w14:val="solid"/>
        <w14:bevel/>
      </w14:textOutline>
    </w:rPr>
  </w:style>
  <w:style w:type="paragraph" w:customStyle="1" w:styleId="TOC11">
    <w:name w:val="TOC 1 γονικό"/>
    <w:next w:val="TOC12"/>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character" w:customStyle="1" w:styleId="aa">
    <w:name w:val="Σύνδεσμος"/>
    <w:rPr>
      <w:u w:val="single"/>
    </w:rPr>
  </w:style>
  <w:style w:type="character" w:customStyle="1" w:styleId="Hyperlink0">
    <w:name w:val="Hyperlink.0"/>
    <w:basedOn w:val="aa"/>
    <w:rPr>
      <w:outline w:val="0"/>
      <w:color w:val="0000FF"/>
      <w:u w:val="single" w:color="0000FF"/>
      <w:lang w:val="en-US"/>
    </w:rPr>
  </w:style>
  <w:style w:type="table" w:styleId="TableGrid">
    <w:name w:val="Table Grid"/>
    <w:basedOn w:val="TableNormal"/>
    <w:uiPriority w:val="39"/>
    <w:rsid w:val="009E57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25C8F"/>
    <w:rPr>
      <w:rFonts w:asciiTheme="majorHAnsi" w:eastAsiaTheme="majorEastAsia" w:hAnsiTheme="majorHAnsi" w:cstheme="majorBidi"/>
      <w:color w:val="0079BF" w:themeColor="accent1" w:themeShade="BF"/>
      <w:sz w:val="32"/>
      <w:szCs w:val="32"/>
      <w:lang w:val="en-US" w:eastAsia="en-US"/>
    </w:rPr>
  </w:style>
  <w:style w:type="character" w:customStyle="1" w:styleId="Heading2Char">
    <w:name w:val="Heading 2 Char"/>
    <w:basedOn w:val="DefaultParagraphFont"/>
    <w:link w:val="Heading2"/>
    <w:uiPriority w:val="9"/>
    <w:semiHidden/>
    <w:rsid w:val="00325C8F"/>
    <w:rPr>
      <w:rFonts w:asciiTheme="majorHAnsi" w:eastAsiaTheme="majorEastAsia" w:hAnsiTheme="majorHAnsi" w:cstheme="majorBidi"/>
      <w:color w:val="0079BF" w:themeColor="accent1" w:themeShade="BF"/>
      <w:sz w:val="26"/>
      <w:szCs w:val="26"/>
      <w:lang w:val="en-US" w:eastAsia="en-US"/>
    </w:rPr>
  </w:style>
  <w:style w:type="paragraph" w:styleId="Header">
    <w:name w:val="header"/>
    <w:basedOn w:val="Normal"/>
    <w:link w:val="HeaderChar"/>
    <w:uiPriority w:val="99"/>
    <w:unhideWhenUsed/>
    <w:rsid w:val="0049477E"/>
    <w:pPr>
      <w:tabs>
        <w:tab w:val="center" w:pos="4153"/>
        <w:tab w:val="right" w:pos="8306"/>
      </w:tabs>
    </w:pPr>
  </w:style>
  <w:style w:type="character" w:customStyle="1" w:styleId="HeaderChar">
    <w:name w:val="Header Char"/>
    <w:basedOn w:val="DefaultParagraphFont"/>
    <w:link w:val="Header"/>
    <w:uiPriority w:val="99"/>
    <w:rsid w:val="0049477E"/>
    <w:rPr>
      <w:sz w:val="24"/>
      <w:szCs w:val="24"/>
      <w:lang w:val="en-US" w:eastAsia="en-US"/>
    </w:rPr>
  </w:style>
  <w:style w:type="paragraph" w:styleId="Footer">
    <w:name w:val="footer"/>
    <w:basedOn w:val="Normal"/>
    <w:link w:val="FooterChar"/>
    <w:uiPriority w:val="99"/>
    <w:unhideWhenUsed/>
    <w:rsid w:val="0049477E"/>
    <w:pPr>
      <w:tabs>
        <w:tab w:val="center" w:pos="4153"/>
        <w:tab w:val="right" w:pos="8306"/>
      </w:tabs>
    </w:pPr>
  </w:style>
  <w:style w:type="character" w:customStyle="1" w:styleId="FooterChar">
    <w:name w:val="Footer Char"/>
    <w:basedOn w:val="DefaultParagraphFont"/>
    <w:link w:val="Footer"/>
    <w:uiPriority w:val="99"/>
    <w:rsid w:val="0049477E"/>
    <w:rPr>
      <w:sz w:val="24"/>
      <w:szCs w:val="24"/>
      <w:lang w:val="en-US" w:eastAsia="en-US"/>
    </w:rPr>
  </w:style>
  <w:style w:type="character" w:customStyle="1" w:styleId="Heading3Char">
    <w:name w:val="Heading 3 Char"/>
    <w:basedOn w:val="DefaultParagraphFont"/>
    <w:link w:val="Heading3"/>
    <w:uiPriority w:val="9"/>
    <w:rsid w:val="000779EA"/>
    <w:rPr>
      <w:rFonts w:asciiTheme="majorHAnsi" w:eastAsiaTheme="majorEastAsia" w:hAnsiTheme="majorHAnsi" w:cstheme="majorBidi"/>
      <w:color w:val="00507F" w:themeColor="accent1" w:themeShade="7F"/>
      <w:sz w:val="24"/>
      <w:szCs w:val="24"/>
      <w:lang w:val="en-US" w:eastAsia="en-US"/>
    </w:rPr>
  </w:style>
  <w:style w:type="paragraph" w:styleId="ListParagraph">
    <w:name w:val="List Paragraph"/>
    <w:basedOn w:val="Normal"/>
    <w:uiPriority w:val="34"/>
    <w:qFormat/>
    <w:rsid w:val="009F523A"/>
    <w:pPr>
      <w:ind w:left="720"/>
      <w:contextualSpacing/>
    </w:pPr>
  </w:style>
  <w:style w:type="character" w:customStyle="1" w:styleId="hgkelc">
    <w:name w:val="hgkelc"/>
    <w:basedOn w:val="DefaultParagraphFont"/>
    <w:rsid w:val="007C75D5"/>
  </w:style>
  <w:style w:type="paragraph" w:styleId="TOCHeading">
    <w:name w:val="TOC Heading"/>
    <w:basedOn w:val="Heading1"/>
    <w:next w:val="Normal"/>
    <w:uiPriority w:val="39"/>
    <w:unhideWhenUsed/>
    <w:qFormat/>
    <w:rsid w:val="000470B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character" w:styleId="PlaceholderText">
    <w:name w:val="Placeholder Text"/>
    <w:basedOn w:val="DefaultParagraphFont"/>
    <w:uiPriority w:val="99"/>
    <w:semiHidden/>
    <w:rsid w:val="00760946"/>
    <w:rPr>
      <w:color w:val="808080"/>
    </w:rPr>
  </w:style>
  <w:style w:type="paragraph" w:styleId="Caption">
    <w:name w:val="caption"/>
    <w:basedOn w:val="Normal"/>
    <w:next w:val="Normal"/>
    <w:uiPriority w:val="35"/>
    <w:unhideWhenUsed/>
    <w:qFormat/>
    <w:rsid w:val="00531F52"/>
    <w:pPr>
      <w:spacing w:after="200"/>
    </w:pPr>
    <w:rPr>
      <w:i/>
      <w:iCs/>
      <w:color w:val="5E5E5E" w:themeColor="text2"/>
      <w:sz w:val="18"/>
      <w:szCs w:val="18"/>
    </w:rPr>
  </w:style>
  <w:style w:type="paragraph" w:styleId="IntenseQuote">
    <w:name w:val="Intense Quote"/>
    <w:basedOn w:val="Normal"/>
    <w:next w:val="Normal"/>
    <w:link w:val="IntenseQuoteChar"/>
    <w:uiPriority w:val="30"/>
    <w:qFormat/>
    <w:rsid w:val="00180174"/>
    <w:pPr>
      <w:pBdr>
        <w:top w:val="single" w:sz="4" w:space="10" w:color="00A2FF" w:themeColor="accent1"/>
        <w:bottom w:val="single" w:sz="4" w:space="10" w:color="00A2FF" w:themeColor="accent1"/>
      </w:pBdr>
      <w:spacing w:before="360" w:after="360"/>
      <w:ind w:left="864" w:right="864"/>
      <w:jc w:val="center"/>
    </w:pPr>
    <w:rPr>
      <w:i/>
      <w:iCs/>
      <w:color w:val="00A2FF" w:themeColor="accent1"/>
    </w:rPr>
  </w:style>
  <w:style w:type="character" w:customStyle="1" w:styleId="IntenseQuoteChar">
    <w:name w:val="Intense Quote Char"/>
    <w:basedOn w:val="DefaultParagraphFont"/>
    <w:link w:val="IntenseQuote"/>
    <w:uiPriority w:val="30"/>
    <w:rsid w:val="00180174"/>
    <w:rPr>
      <w:i/>
      <w:iCs/>
      <w:color w:val="00A2FF" w:themeColor="accent1"/>
      <w:sz w:val="24"/>
      <w:szCs w:val="24"/>
      <w:lang w:val="en-US" w:eastAsia="en-US"/>
    </w:rPr>
  </w:style>
  <w:style w:type="paragraph" w:styleId="FootnoteText">
    <w:name w:val="footnote text"/>
    <w:basedOn w:val="Normal"/>
    <w:link w:val="FootnoteTextChar"/>
    <w:uiPriority w:val="99"/>
    <w:semiHidden/>
    <w:unhideWhenUsed/>
    <w:rsid w:val="007E5A68"/>
    <w:rPr>
      <w:sz w:val="20"/>
      <w:szCs w:val="20"/>
    </w:rPr>
  </w:style>
  <w:style w:type="character" w:customStyle="1" w:styleId="FootnoteTextChar">
    <w:name w:val="Footnote Text Char"/>
    <w:basedOn w:val="DefaultParagraphFont"/>
    <w:link w:val="FootnoteText"/>
    <w:uiPriority w:val="99"/>
    <w:semiHidden/>
    <w:rsid w:val="007E5A68"/>
    <w:rPr>
      <w:lang w:val="en-US" w:eastAsia="en-US"/>
    </w:rPr>
  </w:style>
  <w:style w:type="character" w:styleId="FootnoteReference">
    <w:name w:val="footnote reference"/>
    <w:basedOn w:val="DefaultParagraphFont"/>
    <w:uiPriority w:val="99"/>
    <w:semiHidden/>
    <w:unhideWhenUsed/>
    <w:rsid w:val="007E5A68"/>
    <w:rPr>
      <w:vertAlign w:val="superscript"/>
    </w:rPr>
  </w:style>
  <w:style w:type="paragraph" w:styleId="Bibliography">
    <w:name w:val="Bibliography"/>
    <w:basedOn w:val="Normal"/>
    <w:next w:val="Normal"/>
    <w:uiPriority w:val="37"/>
    <w:unhideWhenUsed/>
    <w:rsid w:val="00B92407"/>
    <w:pPr>
      <w:tabs>
        <w:tab w:val="left" w:pos="384"/>
      </w:tabs>
      <w:ind w:left="384" w:hanging="384"/>
    </w:pPr>
  </w:style>
  <w:style w:type="paragraph" w:styleId="TableofFigures">
    <w:name w:val="table of figures"/>
    <w:basedOn w:val="Normal"/>
    <w:next w:val="Normal"/>
    <w:uiPriority w:val="99"/>
    <w:unhideWhenUsed/>
    <w:rsid w:val="00E678D2"/>
  </w:style>
  <w:style w:type="paragraph" w:styleId="Title">
    <w:name w:val="Title"/>
    <w:basedOn w:val="Normal"/>
    <w:next w:val="Normal"/>
    <w:link w:val="TitleChar"/>
    <w:uiPriority w:val="10"/>
    <w:qFormat/>
    <w:rsid w:val="007B66A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66AB"/>
    <w:rPr>
      <w:rFonts w:asciiTheme="majorHAnsi" w:eastAsiaTheme="majorEastAsia" w:hAnsiTheme="majorHAnsi" w:cstheme="majorBidi"/>
      <w:spacing w:val="-10"/>
      <w:kern w:val="28"/>
      <w:sz w:val="56"/>
      <w:szCs w:val="56"/>
      <w:lang w:val="en-US" w:eastAsia="en-US"/>
    </w:rPr>
  </w:style>
  <w:style w:type="paragraph" w:styleId="Revision">
    <w:name w:val="Revision"/>
    <w:hidden/>
    <w:uiPriority w:val="99"/>
    <w:semiHidden/>
    <w:rsid w:val="00237CBA"/>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TOC5">
    <w:name w:val="toc 5"/>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88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6">
    <w:name w:val="toc 6"/>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10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7">
    <w:name w:val="toc 7"/>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32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8">
    <w:name w:val="toc 8"/>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54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9">
    <w:name w:val="toc 9"/>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760"/>
    </w:pPr>
    <w:rPr>
      <w:rFonts w:asciiTheme="minorHAnsi" w:eastAsiaTheme="minorEastAsia" w:hAnsiTheme="minorHAnsi" w:cstheme="minorBidi"/>
      <w:kern w:val="2"/>
      <w:sz w:val="22"/>
      <w:szCs w:val="22"/>
      <w:bdr w:val="none" w:sz="0" w:space="0" w:color="auto"/>
      <w:lang w:val="el-GR" w:eastAsia="el-GR"/>
      <w14:ligatures w14:val="standardContextual"/>
    </w:rPr>
  </w:style>
  <w:style w:type="character" w:styleId="UnresolvedMention">
    <w:name w:val="Unresolved Mention"/>
    <w:basedOn w:val="DefaultParagraphFont"/>
    <w:uiPriority w:val="99"/>
    <w:semiHidden/>
    <w:unhideWhenUsed/>
    <w:rsid w:val="003975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97084">
      <w:bodyDiv w:val="1"/>
      <w:marLeft w:val="0"/>
      <w:marRight w:val="0"/>
      <w:marTop w:val="0"/>
      <w:marBottom w:val="0"/>
      <w:divBdr>
        <w:top w:val="none" w:sz="0" w:space="0" w:color="auto"/>
        <w:left w:val="none" w:sz="0" w:space="0" w:color="auto"/>
        <w:bottom w:val="none" w:sz="0" w:space="0" w:color="auto"/>
        <w:right w:val="none" w:sz="0" w:space="0" w:color="auto"/>
      </w:divBdr>
      <w:divsChild>
        <w:div w:id="786780332">
          <w:marLeft w:val="0"/>
          <w:marRight w:val="0"/>
          <w:marTop w:val="0"/>
          <w:marBottom w:val="0"/>
          <w:divBdr>
            <w:top w:val="none" w:sz="0" w:space="0" w:color="auto"/>
            <w:left w:val="none" w:sz="0" w:space="0" w:color="auto"/>
            <w:bottom w:val="none" w:sz="0" w:space="0" w:color="auto"/>
            <w:right w:val="none" w:sz="0" w:space="0" w:color="auto"/>
          </w:divBdr>
          <w:divsChild>
            <w:div w:id="1928346811">
              <w:marLeft w:val="0"/>
              <w:marRight w:val="0"/>
              <w:marTop w:val="0"/>
              <w:marBottom w:val="0"/>
              <w:divBdr>
                <w:top w:val="none" w:sz="0" w:space="0" w:color="auto"/>
                <w:left w:val="none" w:sz="0" w:space="0" w:color="auto"/>
                <w:bottom w:val="none" w:sz="0" w:space="0" w:color="auto"/>
                <w:right w:val="none" w:sz="0" w:space="0" w:color="auto"/>
              </w:divBdr>
            </w:div>
            <w:div w:id="1745104276">
              <w:marLeft w:val="0"/>
              <w:marRight w:val="0"/>
              <w:marTop w:val="0"/>
              <w:marBottom w:val="0"/>
              <w:divBdr>
                <w:top w:val="none" w:sz="0" w:space="0" w:color="auto"/>
                <w:left w:val="none" w:sz="0" w:space="0" w:color="auto"/>
                <w:bottom w:val="none" w:sz="0" w:space="0" w:color="auto"/>
                <w:right w:val="none" w:sz="0" w:space="0" w:color="auto"/>
              </w:divBdr>
            </w:div>
            <w:div w:id="162622433">
              <w:marLeft w:val="0"/>
              <w:marRight w:val="0"/>
              <w:marTop w:val="0"/>
              <w:marBottom w:val="0"/>
              <w:divBdr>
                <w:top w:val="none" w:sz="0" w:space="0" w:color="auto"/>
                <w:left w:val="none" w:sz="0" w:space="0" w:color="auto"/>
                <w:bottom w:val="none" w:sz="0" w:space="0" w:color="auto"/>
                <w:right w:val="none" w:sz="0" w:space="0" w:color="auto"/>
              </w:divBdr>
            </w:div>
            <w:div w:id="1067798088">
              <w:marLeft w:val="0"/>
              <w:marRight w:val="0"/>
              <w:marTop w:val="0"/>
              <w:marBottom w:val="0"/>
              <w:divBdr>
                <w:top w:val="none" w:sz="0" w:space="0" w:color="auto"/>
                <w:left w:val="none" w:sz="0" w:space="0" w:color="auto"/>
                <w:bottom w:val="none" w:sz="0" w:space="0" w:color="auto"/>
                <w:right w:val="none" w:sz="0" w:space="0" w:color="auto"/>
              </w:divBdr>
            </w:div>
            <w:div w:id="13182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8835">
      <w:bodyDiv w:val="1"/>
      <w:marLeft w:val="0"/>
      <w:marRight w:val="0"/>
      <w:marTop w:val="0"/>
      <w:marBottom w:val="0"/>
      <w:divBdr>
        <w:top w:val="none" w:sz="0" w:space="0" w:color="auto"/>
        <w:left w:val="none" w:sz="0" w:space="0" w:color="auto"/>
        <w:bottom w:val="none" w:sz="0" w:space="0" w:color="auto"/>
        <w:right w:val="none" w:sz="0" w:space="0" w:color="auto"/>
      </w:divBdr>
    </w:div>
    <w:div w:id="129787971">
      <w:bodyDiv w:val="1"/>
      <w:marLeft w:val="0"/>
      <w:marRight w:val="0"/>
      <w:marTop w:val="0"/>
      <w:marBottom w:val="0"/>
      <w:divBdr>
        <w:top w:val="none" w:sz="0" w:space="0" w:color="auto"/>
        <w:left w:val="none" w:sz="0" w:space="0" w:color="auto"/>
        <w:bottom w:val="none" w:sz="0" w:space="0" w:color="auto"/>
        <w:right w:val="none" w:sz="0" w:space="0" w:color="auto"/>
      </w:divBdr>
    </w:div>
    <w:div w:id="131481695">
      <w:bodyDiv w:val="1"/>
      <w:marLeft w:val="0"/>
      <w:marRight w:val="0"/>
      <w:marTop w:val="0"/>
      <w:marBottom w:val="0"/>
      <w:divBdr>
        <w:top w:val="none" w:sz="0" w:space="0" w:color="auto"/>
        <w:left w:val="none" w:sz="0" w:space="0" w:color="auto"/>
        <w:bottom w:val="none" w:sz="0" w:space="0" w:color="auto"/>
        <w:right w:val="none" w:sz="0" w:space="0" w:color="auto"/>
      </w:divBdr>
      <w:divsChild>
        <w:div w:id="1735421643">
          <w:marLeft w:val="0"/>
          <w:marRight w:val="0"/>
          <w:marTop w:val="0"/>
          <w:marBottom w:val="0"/>
          <w:divBdr>
            <w:top w:val="none" w:sz="0" w:space="0" w:color="auto"/>
            <w:left w:val="none" w:sz="0" w:space="0" w:color="auto"/>
            <w:bottom w:val="none" w:sz="0" w:space="0" w:color="auto"/>
            <w:right w:val="none" w:sz="0" w:space="0" w:color="auto"/>
          </w:divBdr>
          <w:divsChild>
            <w:div w:id="19637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6137">
      <w:bodyDiv w:val="1"/>
      <w:marLeft w:val="0"/>
      <w:marRight w:val="0"/>
      <w:marTop w:val="0"/>
      <w:marBottom w:val="0"/>
      <w:divBdr>
        <w:top w:val="none" w:sz="0" w:space="0" w:color="auto"/>
        <w:left w:val="none" w:sz="0" w:space="0" w:color="auto"/>
        <w:bottom w:val="none" w:sz="0" w:space="0" w:color="auto"/>
        <w:right w:val="none" w:sz="0" w:space="0" w:color="auto"/>
      </w:divBdr>
      <w:divsChild>
        <w:div w:id="1364936709">
          <w:marLeft w:val="0"/>
          <w:marRight w:val="0"/>
          <w:marTop w:val="0"/>
          <w:marBottom w:val="0"/>
          <w:divBdr>
            <w:top w:val="none" w:sz="0" w:space="0" w:color="auto"/>
            <w:left w:val="none" w:sz="0" w:space="0" w:color="auto"/>
            <w:bottom w:val="none" w:sz="0" w:space="0" w:color="auto"/>
            <w:right w:val="none" w:sz="0" w:space="0" w:color="auto"/>
          </w:divBdr>
          <w:divsChild>
            <w:div w:id="677006809">
              <w:marLeft w:val="0"/>
              <w:marRight w:val="0"/>
              <w:marTop w:val="0"/>
              <w:marBottom w:val="0"/>
              <w:divBdr>
                <w:top w:val="none" w:sz="0" w:space="0" w:color="auto"/>
                <w:left w:val="none" w:sz="0" w:space="0" w:color="auto"/>
                <w:bottom w:val="none" w:sz="0" w:space="0" w:color="auto"/>
                <w:right w:val="none" w:sz="0" w:space="0" w:color="auto"/>
              </w:divBdr>
            </w:div>
            <w:div w:id="457644461">
              <w:marLeft w:val="0"/>
              <w:marRight w:val="0"/>
              <w:marTop w:val="0"/>
              <w:marBottom w:val="0"/>
              <w:divBdr>
                <w:top w:val="none" w:sz="0" w:space="0" w:color="auto"/>
                <w:left w:val="none" w:sz="0" w:space="0" w:color="auto"/>
                <w:bottom w:val="none" w:sz="0" w:space="0" w:color="auto"/>
                <w:right w:val="none" w:sz="0" w:space="0" w:color="auto"/>
              </w:divBdr>
            </w:div>
            <w:div w:id="272714464">
              <w:marLeft w:val="0"/>
              <w:marRight w:val="0"/>
              <w:marTop w:val="0"/>
              <w:marBottom w:val="0"/>
              <w:divBdr>
                <w:top w:val="none" w:sz="0" w:space="0" w:color="auto"/>
                <w:left w:val="none" w:sz="0" w:space="0" w:color="auto"/>
                <w:bottom w:val="none" w:sz="0" w:space="0" w:color="auto"/>
                <w:right w:val="none" w:sz="0" w:space="0" w:color="auto"/>
              </w:divBdr>
            </w:div>
            <w:div w:id="560871941">
              <w:marLeft w:val="0"/>
              <w:marRight w:val="0"/>
              <w:marTop w:val="0"/>
              <w:marBottom w:val="0"/>
              <w:divBdr>
                <w:top w:val="none" w:sz="0" w:space="0" w:color="auto"/>
                <w:left w:val="none" w:sz="0" w:space="0" w:color="auto"/>
                <w:bottom w:val="none" w:sz="0" w:space="0" w:color="auto"/>
                <w:right w:val="none" w:sz="0" w:space="0" w:color="auto"/>
              </w:divBdr>
            </w:div>
            <w:div w:id="1865442676">
              <w:marLeft w:val="0"/>
              <w:marRight w:val="0"/>
              <w:marTop w:val="0"/>
              <w:marBottom w:val="0"/>
              <w:divBdr>
                <w:top w:val="none" w:sz="0" w:space="0" w:color="auto"/>
                <w:left w:val="none" w:sz="0" w:space="0" w:color="auto"/>
                <w:bottom w:val="none" w:sz="0" w:space="0" w:color="auto"/>
                <w:right w:val="none" w:sz="0" w:space="0" w:color="auto"/>
              </w:divBdr>
            </w:div>
            <w:div w:id="838545660">
              <w:marLeft w:val="0"/>
              <w:marRight w:val="0"/>
              <w:marTop w:val="0"/>
              <w:marBottom w:val="0"/>
              <w:divBdr>
                <w:top w:val="none" w:sz="0" w:space="0" w:color="auto"/>
                <w:left w:val="none" w:sz="0" w:space="0" w:color="auto"/>
                <w:bottom w:val="none" w:sz="0" w:space="0" w:color="auto"/>
                <w:right w:val="none" w:sz="0" w:space="0" w:color="auto"/>
              </w:divBdr>
            </w:div>
            <w:div w:id="1272972997">
              <w:marLeft w:val="0"/>
              <w:marRight w:val="0"/>
              <w:marTop w:val="0"/>
              <w:marBottom w:val="0"/>
              <w:divBdr>
                <w:top w:val="none" w:sz="0" w:space="0" w:color="auto"/>
                <w:left w:val="none" w:sz="0" w:space="0" w:color="auto"/>
                <w:bottom w:val="none" w:sz="0" w:space="0" w:color="auto"/>
                <w:right w:val="none" w:sz="0" w:space="0" w:color="auto"/>
              </w:divBdr>
            </w:div>
            <w:div w:id="1094593953">
              <w:marLeft w:val="0"/>
              <w:marRight w:val="0"/>
              <w:marTop w:val="0"/>
              <w:marBottom w:val="0"/>
              <w:divBdr>
                <w:top w:val="none" w:sz="0" w:space="0" w:color="auto"/>
                <w:left w:val="none" w:sz="0" w:space="0" w:color="auto"/>
                <w:bottom w:val="none" w:sz="0" w:space="0" w:color="auto"/>
                <w:right w:val="none" w:sz="0" w:space="0" w:color="auto"/>
              </w:divBdr>
            </w:div>
            <w:div w:id="12416436">
              <w:marLeft w:val="0"/>
              <w:marRight w:val="0"/>
              <w:marTop w:val="0"/>
              <w:marBottom w:val="0"/>
              <w:divBdr>
                <w:top w:val="none" w:sz="0" w:space="0" w:color="auto"/>
                <w:left w:val="none" w:sz="0" w:space="0" w:color="auto"/>
                <w:bottom w:val="none" w:sz="0" w:space="0" w:color="auto"/>
                <w:right w:val="none" w:sz="0" w:space="0" w:color="auto"/>
              </w:divBdr>
            </w:div>
            <w:div w:id="407072664">
              <w:marLeft w:val="0"/>
              <w:marRight w:val="0"/>
              <w:marTop w:val="0"/>
              <w:marBottom w:val="0"/>
              <w:divBdr>
                <w:top w:val="none" w:sz="0" w:space="0" w:color="auto"/>
                <w:left w:val="none" w:sz="0" w:space="0" w:color="auto"/>
                <w:bottom w:val="none" w:sz="0" w:space="0" w:color="auto"/>
                <w:right w:val="none" w:sz="0" w:space="0" w:color="auto"/>
              </w:divBdr>
            </w:div>
            <w:div w:id="1003510092">
              <w:marLeft w:val="0"/>
              <w:marRight w:val="0"/>
              <w:marTop w:val="0"/>
              <w:marBottom w:val="0"/>
              <w:divBdr>
                <w:top w:val="none" w:sz="0" w:space="0" w:color="auto"/>
                <w:left w:val="none" w:sz="0" w:space="0" w:color="auto"/>
                <w:bottom w:val="none" w:sz="0" w:space="0" w:color="auto"/>
                <w:right w:val="none" w:sz="0" w:space="0" w:color="auto"/>
              </w:divBdr>
            </w:div>
            <w:div w:id="1622496919">
              <w:marLeft w:val="0"/>
              <w:marRight w:val="0"/>
              <w:marTop w:val="0"/>
              <w:marBottom w:val="0"/>
              <w:divBdr>
                <w:top w:val="none" w:sz="0" w:space="0" w:color="auto"/>
                <w:left w:val="none" w:sz="0" w:space="0" w:color="auto"/>
                <w:bottom w:val="none" w:sz="0" w:space="0" w:color="auto"/>
                <w:right w:val="none" w:sz="0" w:space="0" w:color="auto"/>
              </w:divBdr>
            </w:div>
            <w:div w:id="41751810">
              <w:marLeft w:val="0"/>
              <w:marRight w:val="0"/>
              <w:marTop w:val="0"/>
              <w:marBottom w:val="0"/>
              <w:divBdr>
                <w:top w:val="none" w:sz="0" w:space="0" w:color="auto"/>
                <w:left w:val="none" w:sz="0" w:space="0" w:color="auto"/>
                <w:bottom w:val="none" w:sz="0" w:space="0" w:color="auto"/>
                <w:right w:val="none" w:sz="0" w:space="0" w:color="auto"/>
              </w:divBdr>
            </w:div>
            <w:div w:id="1825900523">
              <w:marLeft w:val="0"/>
              <w:marRight w:val="0"/>
              <w:marTop w:val="0"/>
              <w:marBottom w:val="0"/>
              <w:divBdr>
                <w:top w:val="none" w:sz="0" w:space="0" w:color="auto"/>
                <w:left w:val="none" w:sz="0" w:space="0" w:color="auto"/>
                <w:bottom w:val="none" w:sz="0" w:space="0" w:color="auto"/>
                <w:right w:val="none" w:sz="0" w:space="0" w:color="auto"/>
              </w:divBdr>
            </w:div>
            <w:div w:id="1549222591">
              <w:marLeft w:val="0"/>
              <w:marRight w:val="0"/>
              <w:marTop w:val="0"/>
              <w:marBottom w:val="0"/>
              <w:divBdr>
                <w:top w:val="none" w:sz="0" w:space="0" w:color="auto"/>
                <w:left w:val="none" w:sz="0" w:space="0" w:color="auto"/>
                <w:bottom w:val="none" w:sz="0" w:space="0" w:color="auto"/>
                <w:right w:val="none" w:sz="0" w:space="0" w:color="auto"/>
              </w:divBdr>
            </w:div>
            <w:div w:id="853963039">
              <w:marLeft w:val="0"/>
              <w:marRight w:val="0"/>
              <w:marTop w:val="0"/>
              <w:marBottom w:val="0"/>
              <w:divBdr>
                <w:top w:val="none" w:sz="0" w:space="0" w:color="auto"/>
                <w:left w:val="none" w:sz="0" w:space="0" w:color="auto"/>
                <w:bottom w:val="none" w:sz="0" w:space="0" w:color="auto"/>
                <w:right w:val="none" w:sz="0" w:space="0" w:color="auto"/>
              </w:divBdr>
            </w:div>
            <w:div w:id="1646008316">
              <w:marLeft w:val="0"/>
              <w:marRight w:val="0"/>
              <w:marTop w:val="0"/>
              <w:marBottom w:val="0"/>
              <w:divBdr>
                <w:top w:val="none" w:sz="0" w:space="0" w:color="auto"/>
                <w:left w:val="none" w:sz="0" w:space="0" w:color="auto"/>
                <w:bottom w:val="none" w:sz="0" w:space="0" w:color="auto"/>
                <w:right w:val="none" w:sz="0" w:space="0" w:color="auto"/>
              </w:divBdr>
            </w:div>
            <w:div w:id="464546544">
              <w:marLeft w:val="0"/>
              <w:marRight w:val="0"/>
              <w:marTop w:val="0"/>
              <w:marBottom w:val="0"/>
              <w:divBdr>
                <w:top w:val="none" w:sz="0" w:space="0" w:color="auto"/>
                <w:left w:val="none" w:sz="0" w:space="0" w:color="auto"/>
                <w:bottom w:val="none" w:sz="0" w:space="0" w:color="auto"/>
                <w:right w:val="none" w:sz="0" w:space="0" w:color="auto"/>
              </w:divBdr>
            </w:div>
            <w:div w:id="469250229">
              <w:marLeft w:val="0"/>
              <w:marRight w:val="0"/>
              <w:marTop w:val="0"/>
              <w:marBottom w:val="0"/>
              <w:divBdr>
                <w:top w:val="none" w:sz="0" w:space="0" w:color="auto"/>
                <w:left w:val="none" w:sz="0" w:space="0" w:color="auto"/>
                <w:bottom w:val="none" w:sz="0" w:space="0" w:color="auto"/>
                <w:right w:val="none" w:sz="0" w:space="0" w:color="auto"/>
              </w:divBdr>
            </w:div>
            <w:div w:id="369384336">
              <w:marLeft w:val="0"/>
              <w:marRight w:val="0"/>
              <w:marTop w:val="0"/>
              <w:marBottom w:val="0"/>
              <w:divBdr>
                <w:top w:val="none" w:sz="0" w:space="0" w:color="auto"/>
                <w:left w:val="none" w:sz="0" w:space="0" w:color="auto"/>
                <w:bottom w:val="none" w:sz="0" w:space="0" w:color="auto"/>
                <w:right w:val="none" w:sz="0" w:space="0" w:color="auto"/>
              </w:divBdr>
            </w:div>
            <w:div w:id="1134834489">
              <w:marLeft w:val="0"/>
              <w:marRight w:val="0"/>
              <w:marTop w:val="0"/>
              <w:marBottom w:val="0"/>
              <w:divBdr>
                <w:top w:val="none" w:sz="0" w:space="0" w:color="auto"/>
                <w:left w:val="none" w:sz="0" w:space="0" w:color="auto"/>
                <w:bottom w:val="none" w:sz="0" w:space="0" w:color="auto"/>
                <w:right w:val="none" w:sz="0" w:space="0" w:color="auto"/>
              </w:divBdr>
            </w:div>
            <w:div w:id="826095148">
              <w:marLeft w:val="0"/>
              <w:marRight w:val="0"/>
              <w:marTop w:val="0"/>
              <w:marBottom w:val="0"/>
              <w:divBdr>
                <w:top w:val="none" w:sz="0" w:space="0" w:color="auto"/>
                <w:left w:val="none" w:sz="0" w:space="0" w:color="auto"/>
                <w:bottom w:val="none" w:sz="0" w:space="0" w:color="auto"/>
                <w:right w:val="none" w:sz="0" w:space="0" w:color="auto"/>
              </w:divBdr>
            </w:div>
            <w:div w:id="1445343456">
              <w:marLeft w:val="0"/>
              <w:marRight w:val="0"/>
              <w:marTop w:val="0"/>
              <w:marBottom w:val="0"/>
              <w:divBdr>
                <w:top w:val="none" w:sz="0" w:space="0" w:color="auto"/>
                <w:left w:val="none" w:sz="0" w:space="0" w:color="auto"/>
                <w:bottom w:val="none" w:sz="0" w:space="0" w:color="auto"/>
                <w:right w:val="none" w:sz="0" w:space="0" w:color="auto"/>
              </w:divBdr>
            </w:div>
            <w:div w:id="122621449">
              <w:marLeft w:val="0"/>
              <w:marRight w:val="0"/>
              <w:marTop w:val="0"/>
              <w:marBottom w:val="0"/>
              <w:divBdr>
                <w:top w:val="none" w:sz="0" w:space="0" w:color="auto"/>
                <w:left w:val="none" w:sz="0" w:space="0" w:color="auto"/>
                <w:bottom w:val="none" w:sz="0" w:space="0" w:color="auto"/>
                <w:right w:val="none" w:sz="0" w:space="0" w:color="auto"/>
              </w:divBdr>
            </w:div>
            <w:div w:id="1799910243">
              <w:marLeft w:val="0"/>
              <w:marRight w:val="0"/>
              <w:marTop w:val="0"/>
              <w:marBottom w:val="0"/>
              <w:divBdr>
                <w:top w:val="none" w:sz="0" w:space="0" w:color="auto"/>
                <w:left w:val="none" w:sz="0" w:space="0" w:color="auto"/>
                <w:bottom w:val="none" w:sz="0" w:space="0" w:color="auto"/>
                <w:right w:val="none" w:sz="0" w:space="0" w:color="auto"/>
              </w:divBdr>
            </w:div>
            <w:div w:id="1341278762">
              <w:marLeft w:val="0"/>
              <w:marRight w:val="0"/>
              <w:marTop w:val="0"/>
              <w:marBottom w:val="0"/>
              <w:divBdr>
                <w:top w:val="none" w:sz="0" w:space="0" w:color="auto"/>
                <w:left w:val="none" w:sz="0" w:space="0" w:color="auto"/>
                <w:bottom w:val="none" w:sz="0" w:space="0" w:color="auto"/>
                <w:right w:val="none" w:sz="0" w:space="0" w:color="auto"/>
              </w:divBdr>
            </w:div>
            <w:div w:id="979768956">
              <w:marLeft w:val="0"/>
              <w:marRight w:val="0"/>
              <w:marTop w:val="0"/>
              <w:marBottom w:val="0"/>
              <w:divBdr>
                <w:top w:val="none" w:sz="0" w:space="0" w:color="auto"/>
                <w:left w:val="none" w:sz="0" w:space="0" w:color="auto"/>
                <w:bottom w:val="none" w:sz="0" w:space="0" w:color="auto"/>
                <w:right w:val="none" w:sz="0" w:space="0" w:color="auto"/>
              </w:divBdr>
            </w:div>
            <w:div w:id="484053856">
              <w:marLeft w:val="0"/>
              <w:marRight w:val="0"/>
              <w:marTop w:val="0"/>
              <w:marBottom w:val="0"/>
              <w:divBdr>
                <w:top w:val="none" w:sz="0" w:space="0" w:color="auto"/>
                <w:left w:val="none" w:sz="0" w:space="0" w:color="auto"/>
                <w:bottom w:val="none" w:sz="0" w:space="0" w:color="auto"/>
                <w:right w:val="none" w:sz="0" w:space="0" w:color="auto"/>
              </w:divBdr>
            </w:div>
            <w:div w:id="1221357690">
              <w:marLeft w:val="0"/>
              <w:marRight w:val="0"/>
              <w:marTop w:val="0"/>
              <w:marBottom w:val="0"/>
              <w:divBdr>
                <w:top w:val="none" w:sz="0" w:space="0" w:color="auto"/>
                <w:left w:val="none" w:sz="0" w:space="0" w:color="auto"/>
                <w:bottom w:val="none" w:sz="0" w:space="0" w:color="auto"/>
                <w:right w:val="none" w:sz="0" w:space="0" w:color="auto"/>
              </w:divBdr>
            </w:div>
            <w:div w:id="26137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575">
      <w:bodyDiv w:val="1"/>
      <w:marLeft w:val="0"/>
      <w:marRight w:val="0"/>
      <w:marTop w:val="0"/>
      <w:marBottom w:val="0"/>
      <w:divBdr>
        <w:top w:val="none" w:sz="0" w:space="0" w:color="auto"/>
        <w:left w:val="none" w:sz="0" w:space="0" w:color="auto"/>
        <w:bottom w:val="none" w:sz="0" w:space="0" w:color="auto"/>
        <w:right w:val="none" w:sz="0" w:space="0" w:color="auto"/>
      </w:divBdr>
      <w:divsChild>
        <w:div w:id="1665161590">
          <w:marLeft w:val="0"/>
          <w:marRight w:val="0"/>
          <w:marTop w:val="0"/>
          <w:marBottom w:val="0"/>
          <w:divBdr>
            <w:top w:val="none" w:sz="0" w:space="0" w:color="auto"/>
            <w:left w:val="none" w:sz="0" w:space="0" w:color="auto"/>
            <w:bottom w:val="none" w:sz="0" w:space="0" w:color="auto"/>
            <w:right w:val="none" w:sz="0" w:space="0" w:color="auto"/>
          </w:divBdr>
          <w:divsChild>
            <w:div w:id="1272316678">
              <w:marLeft w:val="0"/>
              <w:marRight w:val="0"/>
              <w:marTop w:val="0"/>
              <w:marBottom w:val="0"/>
              <w:divBdr>
                <w:top w:val="none" w:sz="0" w:space="0" w:color="auto"/>
                <w:left w:val="none" w:sz="0" w:space="0" w:color="auto"/>
                <w:bottom w:val="none" w:sz="0" w:space="0" w:color="auto"/>
                <w:right w:val="none" w:sz="0" w:space="0" w:color="auto"/>
              </w:divBdr>
            </w:div>
            <w:div w:id="146212166">
              <w:marLeft w:val="0"/>
              <w:marRight w:val="0"/>
              <w:marTop w:val="0"/>
              <w:marBottom w:val="0"/>
              <w:divBdr>
                <w:top w:val="none" w:sz="0" w:space="0" w:color="auto"/>
                <w:left w:val="none" w:sz="0" w:space="0" w:color="auto"/>
                <w:bottom w:val="none" w:sz="0" w:space="0" w:color="auto"/>
                <w:right w:val="none" w:sz="0" w:space="0" w:color="auto"/>
              </w:divBdr>
            </w:div>
            <w:div w:id="1552838896">
              <w:marLeft w:val="0"/>
              <w:marRight w:val="0"/>
              <w:marTop w:val="0"/>
              <w:marBottom w:val="0"/>
              <w:divBdr>
                <w:top w:val="none" w:sz="0" w:space="0" w:color="auto"/>
                <w:left w:val="none" w:sz="0" w:space="0" w:color="auto"/>
                <w:bottom w:val="none" w:sz="0" w:space="0" w:color="auto"/>
                <w:right w:val="none" w:sz="0" w:space="0" w:color="auto"/>
              </w:divBdr>
            </w:div>
            <w:div w:id="1612396311">
              <w:marLeft w:val="0"/>
              <w:marRight w:val="0"/>
              <w:marTop w:val="0"/>
              <w:marBottom w:val="0"/>
              <w:divBdr>
                <w:top w:val="none" w:sz="0" w:space="0" w:color="auto"/>
                <w:left w:val="none" w:sz="0" w:space="0" w:color="auto"/>
                <w:bottom w:val="none" w:sz="0" w:space="0" w:color="auto"/>
                <w:right w:val="none" w:sz="0" w:space="0" w:color="auto"/>
              </w:divBdr>
            </w:div>
            <w:div w:id="210701756">
              <w:marLeft w:val="0"/>
              <w:marRight w:val="0"/>
              <w:marTop w:val="0"/>
              <w:marBottom w:val="0"/>
              <w:divBdr>
                <w:top w:val="none" w:sz="0" w:space="0" w:color="auto"/>
                <w:left w:val="none" w:sz="0" w:space="0" w:color="auto"/>
                <w:bottom w:val="none" w:sz="0" w:space="0" w:color="auto"/>
                <w:right w:val="none" w:sz="0" w:space="0" w:color="auto"/>
              </w:divBdr>
            </w:div>
            <w:div w:id="1620531650">
              <w:marLeft w:val="0"/>
              <w:marRight w:val="0"/>
              <w:marTop w:val="0"/>
              <w:marBottom w:val="0"/>
              <w:divBdr>
                <w:top w:val="none" w:sz="0" w:space="0" w:color="auto"/>
                <w:left w:val="none" w:sz="0" w:space="0" w:color="auto"/>
                <w:bottom w:val="none" w:sz="0" w:space="0" w:color="auto"/>
                <w:right w:val="none" w:sz="0" w:space="0" w:color="auto"/>
              </w:divBdr>
            </w:div>
            <w:div w:id="72700058">
              <w:marLeft w:val="0"/>
              <w:marRight w:val="0"/>
              <w:marTop w:val="0"/>
              <w:marBottom w:val="0"/>
              <w:divBdr>
                <w:top w:val="none" w:sz="0" w:space="0" w:color="auto"/>
                <w:left w:val="none" w:sz="0" w:space="0" w:color="auto"/>
                <w:bottom w:val="none" w:sz="0" w:space="0" w:color="auto"/>
                <w:right w:val="none" w:sz="0" w:space="0" w:color="auto"/>
              </w:divBdr>
            </w:div>
            <w:div w:id="1454441973">
              <w:marLeft w:val="0"/>
              <w:marRight w:val="0"/>
              <w:marTop w:val="0"/>
              <w:marBottom w:val="0"/>
              <w:divBdr>
                <w:top w:val="none" w:sz="0" w:space="0" w:color="auto"/>
                <w:left w:val="none" w:sz="0" w:space="0" w:color="auto"/>
                <w:bottom w:val="none" w:sz="0" w:space="0" w:color="auto"/>
                <w:right w:val="none" w:sz="0" w:space="0" w:color="auto"/>
              </w:divBdr>
            </w:div>
            <w:div w:id="178467310">
              <w:marLeft w:val="0"/>
              <w:marRight w:val="0"/>
              <w:marTop w:val="0"/>
              <w:marBottom w:val="0"/>
              <w:divBdr>
                <w:top w:val="none" w:sz="0" w:space="0" w:color="auto"/>
                <w:left w:val="none" w:sz="0" w:space="0" w:color="auto"/>
                <w:bottom w:val="none" w:sz="0" w:space="0" w:color="auto"/>
                <w:right w:val="none" w:sz="0" w:space="0" w:color="auto"/>
              </w:divBdr>
            </w:div>
            <w:div w:id="46607818">
              <w:marLeft w:val="0"/>
              <w:marRight w:val="0"/>
              <w:marTop w:val="0"/>
              <w:marBottom w:val="0"/>
              <w:divBdr>
                <w:top w:val="none" w:sz="0" w:space="0" w:color="auto"/>
                <w:left w:val="none" w:sz="0" w:space="0" w:color="auto"/>
                <w:bottom w:val="none" w:sz="0" w:space="0" w:color="auto"/>
                <w:right w:val="none" w:sz="0" w:space="0" w:color="auto"/>
              </w:divBdr>
            </w:div>
            <w:div w:id="646321062">
              <w:marLeft w:val="0"/>
              <w:marRight w:val="0"/>
              <w:marTop w:val="0"/>
              <w:marBottom w:val="0"/>
              <w:divBdr>
                <w:top w:val="none" w:sz="0" w:space="0" w:color="auto"/>
                <w:left w:val="none" w:sz="0" w:space="0" w:color="auto"/>
                <w:bottom w:val="none" w:sz="0" w:space="0" w:color="auto"/>
                <w:right w:val="none" w:sz="0" w:space="0" w:color="auto"/>
              </w:divBdr>
            </w:div>
            <w:div w:id="1576016293">
              <w:marLeft w:val="0"/>
              <w:marRight w:val="0"/>
              <w:marTop w:val="0"/>
              <w:marBottom w:val="0"/>
              <w:divBdr>
                <w:top w:val="none" w:sz="0" w:space="0" w:color="auto"/>
                <w:left w:val="none" w:sz="0" w:space="0" w:color="auto"/>
                <w:bottom w:val="none" w:sz="0" w:space="0" w:color="auto"/>
                <w:right w:val="none" w:sz="0" w:space="0" w:color="auto"/>
              </w:divBdr>
            </w:div>
            <w:div w:id="1395857150">
              <w:marLeft w:val="0"/>
              <w:marRight w:val="0"/>
              <w:marTop w:val="0"/>
              <w:marBottom w:val="0"/>
              <w:divBdr>
                <w:top w:val="none" w:sz="0" w:space="0" w:color="auto"/>
                <w:left w:val="none" w:sz="0" w:space="0" w:color="auto"/>
                <w:bottom w:val="none" w:sz="0" w:space="0" w:color="auto"/>
                <w:right w:val="none" w:sz="0" w:space="0" w:color="auto"/>
              </w:divBdr>
            </w:div>
            <w:div w:id="607930594">
              <w:marLeft w:val="0"/>
              <w:marRight w:val="0"/>
              <w:marTop w:val="0"/>
              <w:marBottom w:val="0"/>
              <w:divBdr>
                <w:top w:val="none" w:sz="0" w:space="0" w:color="auto"/>
                <w:left w:val="none" w:sz="0" w:space="0" w:color="auto"/>
                <w:bottom w:val="none" w:sz="0" w:space="0" w:color="auto"/>
                <w:right w:val="none" w:sz="0" w:space="0" w:color="auto"/>
              </w:divBdr>
            </w:div>
            <w:div w:id="764307995">
              <w:marLeft w:val="0"/>
              <w:marRight w:val="0"/>
              <w:marTop w:val="0"/>
              <w:marBottom w:val="0"/>
              <w:divBdr>
                <w:top w:val="none" w:sz="0" w:space="0" w:color="auto"/>
                <w:left w:val="none" w:sz="0" w:space="0" w:color="auto"/>
                <w:bottom w:val="none" w:sz="0" w:space="0" w:color="auto"/>
                <w:right w:val="none" w:sz="0" w:space="0" w:color="auto"/>
              </w:divBdr>
            </w:div>
            <w:div w:id="838041088">
              <w:marLeft w:val="0"/>
              <w:marRight w:val="0"/>
              <w:marTop w:val="0"/>
              <w:marBottom w:val="0"/>
              <w:divBdr>
                <w:top w:val="none" w:sz="0" w:space="0" w:color="auto"/>
                <w:left w:val="none" w:sz="0" w:space="0" w:color="auto"/>
                <w:bottom w:val="none" w:sz="0" w:space="0" w:color="auto"/>
                <w:right w:val="none" w:sz="0" w:space="0" w:color="auto"/>
              </w:divBdr>
            </w:div>
            <w:div w:id="2115249542">
              <w:marLeft w:val="0"/>
              <w:marRight w:val="0"/>
              <w:marTop w:val="0"/>
              <w:marBottom w:val="0"/>
              <w:divBdr>
                <w:top w:val="none" w:sz="0" w:space="0" w:color="auto"/>
                <w:left w:val="none" w:sz="0" w:space="0" w:color="auto"/>
                <w:bottom w:val="none" w:sz="0" w:space="0" w:color="auto"/>
                <w:right w:val="none" w:sz="0" w:space="0" w:color="auto"/>
              </w:divBdr>
            </w:div>
            <w:div w:id="470757694">
              <w:marLeft w:val="0"/>
              <w:marRight w:val="0"/>
              <w:marTop w:val="0"/>
              <w:marBottom w:val="0"/>
              <w:divBdr>
                <w:top w:val="none" w:sz="0" w:space="0" w:color="auto"/>
                <w:left w:val="none" w:sz="0" w:space="0" w:color="auto"/>
                <w:bottom w:val="none" w:sz="0" w:space="0" w:color="auto"/>
                <w:right w:val="none" w:sz="0" w:space="0" w:color="auto"/>
              </w:divBdr>
            </w:div>
            <w:div w:id="996616554">
              <w:marLeft w:val="0"/>
              <w:marRight w:val="0"/>
              <w:marTop w:val="0"/>
              <w:marBottom w:val="0"/>
              <w:divBdr>
                <w:top w:val="none" w:sz="0" w:space="0" w:color="auto"/>
                <w:left w:val="none" w:sz="0" w:space="0" w:color="auto"/>
                <w:bottom w:val="none" w:sz="0" w:space="0" w:color="auto"/>
                <w:right w:val="none" w:sz="0" w:space="0" w:color="auto"/>
              </w:divBdr>
            </w:div>
            <w:div w:id="1464538364">
              <w:marLeft w:val="0"/>
              <w:marRight w:val="0"/>
              <w:marTop w:val="0"/>
              <w:marBottom w:val="0"/>
              <w:divBdr>
                <w:top w:val="none" w:sz="0" w:space="0" w:color="auto"/>
                <w:left w:val="none" w:sz="0" w:space="0" w:color="auto"/>
                <w:bottom w:val="none" w:sz="0" w:space="0" w:color="auto"/>
                <w:right w:val="none" w:sz="0" w:space="0" w:color="auto"/>
              </w:divBdr>
            </w:div>
            <w:div w:id="334457944">
              <w:marLeft w:val="0"/>
              <w:marRight w:val="0"/>
              <w:marTop w:val="0"/>
              <w:marBottom w:val="0"/>
              <w:divBdr>
                <w:top w:val="none" w:sz="0" w:space="0" w:color="auto"/>
                <w:left w:val="none" w:sz="0" w:space="0" w:color="auto"/>
                <w:bottom w:val="none" w:sz="0" w:space="0" w:color="auto"/>
                <w:right w:val="none" w:sz="0" w:space="0" w:color="auto"/>
              </w:divBdr>
            </w:div>
            <w:div w:id="345210610">
              <w:marLeft w:val="0"/>
              <w:marRight w:val="0"/>
              <w:marTop w:val="0"/>
              <w:marBottom w:val="0"/>
              <w:divBdr>
                <w:top w:val="none" w:sz="0" w:space="0" w:color="auto"/>
                <w:left w:val="none" w:sz="0" w:space="0" w:color="auto"/>
                <w:bottom w:val="none" w:sz="0" w:space="0" w:color="auto"/>
                <w:right w:val="none" w:sz="0" w:space="0" w:color="auto"/>
              </w:divBdr>
            </w:div>
            <w:div w:id="978850591">
              <w:marLeft w:val="0"/>
              <w:marRight w:val="0"/>
              <w:marTop w:val="0"/>
              <w:marBottom w:val="0"/>
              <w:divBdr>
                <w:top w:val="none" w:sz="0" w:space="0" w:color="auto"/>
                <w:left w:val="none" w:sz="0" w:space="0" w:color="auto"/>
                <w:bottom w:val="none" w:sz="0" w:space="0" w:color="auto"/>
                <w:right w:val="none" w:sz="0" w:space="0" w:color="auto"/>
              </w:divBdr>
            </w:div>
            <w:div w:id="132794846">
              <w:marLeft w:val="0"/>
              <w:marRight w:val="0"/>
              <w:marTop w:val="0"/>
              <w:marBottom w:val="0"/>
              <w:divBdr>
                <w:top w:val="none" w:sz="0" w:space="0" w:color="auto"/>
                <w:left w:val="none" w:sz="0" w:space="0" w:color="auto"/>
                <w:bottom w:val="none" w:sz="0" w:space="0" w:color="auto"/>
                <w:right w:val="none" w:sz="0" w:space="0" w:color="auto"/>
              </w:divBdr>
            </w:div>
            <w:div w:id="1973826385">
              <w:marLeft w:val="0"/>
              <w:marRight w:val="0"/>
              <w:marTop w:val="0"/>
              <w:marBottom w:val="0"/>
              <w:divBdr>
                <w:top w:val="none" w:sz="0" w:space="0" w:color="auto"/>
                <w:left w:val="none" w:sz="0" w:space="0" w:color="auto"/>
                <w:bottom w:val="none" w:sz="0" w:space="0" w:color="auto"/>
                <w:right w:val="none" w:sz="0" w:space="0" w:color="auto"/>
              </w:divBdr>
            </w:div>
            <w:div w:id="1115056659">
              <w:marLeft w:val="0"/>
              <w:marRight w:val="0"/>
              <w:marTop w:val="0"/>
              <w:marBottom w:val="0"/>
              <w:divBdr>
                <w:top w:val="none" w:sz="0" w:space="0" w:color="auto"/>
                <w:left w:val="none" w:sz="0" w:space="0" w:color="auto"/>
                <w:bottom w:val="none" w:sz="0" w:space="0" w:color="auto"/>
                <w:right w:val="none" w:sz="0" w:space="0" w:color="auto"/>
              </w:divBdr>
            </w:div>
            <w:div w:id="18917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8821">
      <w:bodyDiv w:val="1"/>
      <w:marLeft w:val="0"/>
      <w:marRight w:val="0"/>
      <w:marTop w:val="0"/>
      <w:marBottom w:val="0"/>
      <w:divBdr>
        <w:top w:val="none" w:sz="0" w:space="0" w:color="auto"/>
        <w:left w:val="none" w:sz="0" w:space="0" w:color="auto"/>
        <w:bottom w:val="none" w:sz="0" w:space="0" w:color="auto"/>
        <w:right w:val="none" w:sz="0" w:space="0" w:color="auto"/>
      </w:divBdr>
      <w:divsChild>
        <w:div w:id="1557156077">
          <w:marLeft w:val="0"/>
          <w:marRight w:val="0"/>
          <w:marTop w:val="0"/>
          <w:marBottom w:val="0"/>
          <w:divBdr>
            <w:top w:val="none" w:sz="0" w:space="0" w:color="auto"/>
            <w:left w:val="none" w:sz="0" w:space="0" w:color="auto"/>
            <w:bottom w:val="none" w:sz="0" w:space="0" w:color="auto"/>
            <w:right w:val="none" w:sz="0" w:space="0" w:color="auto"/>
          </w:divBdr>
          <w:divsChild>
            <w:div w:id="607153899">
              <w:marLeft w:val="0"/>
              <w:marRight w:val="0"/>
              <w:marTop w:val="0"/>
              <w:marBottom w:val="0"/>
              <w:divBdr>
                <w:top w:val="none" w:sz="0" w:space="0" w:color="auto"/>
                <w:left w:val="none" w:sz="0" w:space="0" w:color="auto"/>
                <w:bottom w:val="none" w:sz="0" w:space="0" w:color="auto"/>
                <w:right w:val="none" w:sz="0" w:space="0" w:color="auto"/>
              </w:divBdr>
            </w:div>
            <w:div w:id="1415206211">
              <w:marLeft w:val="0"/>
              <w:marRight w:val="0"/>
              <w:marTop w:val="0"/>
              <w:marBottom w:val="0"/>
              <w:divBdr>
                <w:top w:val="none" w:sz="0" w:space="0" w:color="auto"/>
                <w:left w:val="none" w:sz="0" w:space="0" w:color="auto"/>
                <w:bottom w:val="none" w:sz="0" w:space="0" w:color="auto"/>
                <w:right w:val="none" w:sz="0" w:space="0" w:color="auto"/>
              </w:divBdr>
            </w:div>
            <w:div w:id="2068336628">
              <w:marLeft w:val="0"/>
              <w:marRight w:val="0"/>
              <w:marTop w:val="0"/>
              <w:marBottom w:val="0"/>
              <w:divBdr>
                <w:top w:val="none" w:sz="0" w:space="0" w:color="auto"/>
                <w:left w:val="none" w:sz="0" w:space="0" w:color="auto"/>
                <w:bottom w:val="none" w:sz="0" w:space="0" w:color="auto"/>
                <w:right w:val="none" w:sz="0" w:space="0" w:color="auto"/>
              </w:divBdr>
            </w:div>
            <w:div w:id="1769085383">
              <w:marLeft w:val="0"/>
              <w:marRight w:val="0"/>
              <w:marTop w:val="0"/>
              <w:marBottom w:val="0"/>
              <w:divBdr>
                <w:top w:val="none" w:sz="0" w:space="0" w:color="auto"/>
                <w:left w:val="none" w:sz="0" w:space="0" w:color="auto"/>
                <w:bottom w:val="none" w:sz="0" w:space="0" w:color="auto"/>
                <w:right w:val="none" w:sz="0" w:space="0" w:color="auto"/>
              </w:divBdr>
            </w:div>
            <w:div w:id="119341355">
              <w:marLeft w:val="0"/>
              <w:marRight w:val="0"/>
              <w:marTop w:val="0"/>
              <w:marBottom w:val="0"/>
              <w:divBdr>
                <w:top w:val="none" w:sz="0" w:space="0" w:color="auto"/>
                <w:left w:val="none" w:sz="0" w:space="0" w:color="auto"/>
                <w:bottom w:val="none" w:sz="0" w:space="0" w:color="auto"/>
                <w:right w:val="none" w:sz="0" w:space="0" w:color="auto"/>
              </w:divBdr>
            </w:div>
            <w:div w:id="1165629976">
              <w:marLeft w:val="0"/>
              <w:marRight w:val="0"/>
              <w:marTop w:val="0"/>
              <w:marBottom w:val="0"/>
              <w:divBdr>
                <w:top w:val="none" w:sz="0" w:space="0" w:color="auto"/>
                <w:left w:val="none" w:sz="0" w:space="0" w:color="auto"/>
                <w:bottom w:val="none" w:sz="0" w:space="0" w:color="auto"/>
                <w:right w:val="none" w:sz="0" w:space="0" w:color="auto"/>
              </w:divBdr>
            </w:div>
            <w:div w:id="465241341">
              <w:marLeft w:val="0"/>
              <w:marRight w:val="0"/>
              <w:marTop w:val="0"/>
              <w:marBottom w:val="0"/>
              <w:divBdr>
                <w:top w:val="none" w:sz="0" w:space="0" w:color="auto"/>
                <w:left w:val="none" w:sz="0" w:space="0" w:color="auto"/>
                <w:bottom w:val="none" w:sz="0" w:space="0" w:color="auto"/>
                <w:right w:val="none" w:sz="0" w:space="0" w:color="auto"/>
              </w:divBdr>
            </w:div>
            <w:div w:id="1933320400">
              <w:marLeft w:val="0"/>
              <w:marRight w:val="0"/>
              <w:marTop w:val="0"/>
              <w:marBottom w:val="0"/>
              <w:divBdr>
                <w:top w:val="none" w:sz="0" w:space="0" w:color="auto"/>
                <w:left w:val="none" w:sz="0" w:space="0" w:color="auto"/>
                <w:bottom w:val="none" w:sz="0" w:space="0" w:color="auto"/>
                <w:right w:val="none" w:sz="0" w:space="0" w:color="auto"/>
              </w:divBdr>
            </w:div>
            <w:div w:id="1801417917">
              <w:marLeft w:val="0"/>
              <w:marRight w:val="0"/>
              <w:marTop w:val="0"/>
              <w:marBottom w:val="0"/>
              <w:divBdr>
                <w:top w:val="none" w:sz="0" w:space="0" w:color="auto"/>
                <w:left w:val="none" w:sz="0" w:space="0" w:color="auto"/>
                <w:bottom w:val="none" w:sz="0" w:space="0" w:color="auto"/>
                <w:right w:val="none" w:sz="0" w:space="0" w:color="auto"/>
              </w:divBdr>
            </w:div>
            <w:div w:id="492260412">
              <w:marLeft w:val="0"/>
              <w:marRight w:val="0"/>
              <w:marTop w:val="0"/>
              <w:marBottom w:val="0"/>
              <w:divBdr>
                <w:top w:val="none" w:sz="0" w:space="0" w:color="auto"/>
                <w:left w:val="none" w:sz="0" w:space="0" w:color="auto"/>
                <w:bottom w:val="none" w:sz="0" w:space="0" w:color="auto"/>
                <w:right w:val="none" w:sz="0" w:space="0" w:color="auto"/>
              </w:divBdr>
            </w:div>
            <w:div w:id="1175800653">
              <w:marLeft w:val="0"/>
              <w:marRight w:val="0"/>
              <w:marTop w:val="0"/>
              <w:marBottom w:val="0"/>
              <w:divBdr>
                <w:top w:val="none" w:sz="0" w:space="0" w:color="auto"/>
                <w:left w:val="none" w:sz="0" w:space="0" w:color="auto"/>
                <w:bottom w:val="none" w:sz="0" w:space="0" w:color="auto"/>
                <w:right w:val="none" w:sz="0" w:space="0" w:color="auto"/>
              </w:divBdr>
            </w:div>
            <w:div w:id="1587227362">
              <w:marLeft w:val="0"/>
              <w:marRight w:val="0"/>
              <w:marTop w:val="0"/>
              <w:marBottom w:val="0"/>
              <w:divBdr>
                <w:top w:val="none" w:sz="0" w:space="0" w:color="auto"/>
                <w:left w:val="none" w:sz="0" w:space="0" w:color="auto"/>
                <w:bottom w:val="none" w:sz="0" w:space="0" w:color="auto"/>
                <w:right w:val="none" w:sz="0" w:space="0" w:color="auto"/>
              </w:divBdr>
            </w:div>
            <w:div w:id="867064637">
              <w:marLeft w:val="0"/>
              <w:marRight w:val="0"/>
              <w:marTop w:val="0"/>
              <w:marBottom w:val="0"/>
              <w:divBdr>
                <w:top w:val="none" w:sz="0" w:space="0" w:color="auto"/>
                <w:left w:val="none" w:sz="0" w:space="0" w:color="auto"/>
                <w:bottom w:val="none" w:sz="0" w:space="0" w:color="auto"/>
                <w:right w:val="none" w:sz="0" w:space="0" w:color="auto"/>
              </w:divBdr>
            </w:div>
            <w:div w:id="1220940957">
              <w:marLeft w:val="0"/>
              <w:marRight w:val="0"/>
              <w:marTop w:val="0"/>
              <w:marBottom w:val="0"/>
              <w:divBdr>
                <w:top w:val="none" w:sz="0" w:space="0" w:color="auto"/>
                <w:left w:val="none" w:sz="0" w:space="0" w:color="auto"/>
                <w:bottom w:val="none" w:sz="0" w:space="0" w:color="auto"/>
                <w:right w:val="none" w:sz="0" w:space="0" w:color="auto"/>
              </w:divBdr>
            </w:div>
            <w:div w:id="1313832736">
              <w:marLeft w:val="0"/>
              <w:marRight w:val="0"/>
              <w:marTop w:val="0"/>
              <w:marBottom w:val="0"/>
              <w:divBdr>
                <w:top w:val="none" w:sz="0" w:space="0" w:color="auto"/>
                <w:left w:val="none" w:sz="0" w:space="0" w:color="auto"/>
                <w:bottom w:val="none" w:sz="0" w:space="0" w:color="auto"/>
                <w:right w:val="none" w:sz="0" w:space="0" w:color="auto"/>
              </w:divBdr>
            </w:div>
            <w:div w:id="728578861">
              <w:marLeft w:val="0"/>
              <w:marRight w:val="0"/>
              <w:marTop w:val="0"/>
              <w:marBottom w:val="0"/>
              <w:divBdr>
                <w:top w:val="none" w:sz="0" w:space="0" w:color="auto"/>
                <w:left w:val="none" w:sz="0" w:space="0" w:color="auto"/>
                <w:bottom w:val="none" w:sz="0" w:space="0" w:color="auto"/>
                <w:right w:val="none" w:sz="0" w:space="0" w:color="auto"/>
              </w:divBdr>
            </w:div>
            <w:div w:id="14912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36710">
      <w:bodyDiv w:val="1"/>
      <w:marLeft w:val="0"/>
      <w:marRight w:val="0"/>
      <w:marTop w:val="0"/>
      <w:marBottom w:val="0"/>
      <w:divBdr>
        <w:top w:val="none" w:sz="0" w:space="0" w:color="auto"/>
        <w:left w:val="none" w:sz="0" w:space="0" w:color="auto"/>
        <w:bottom w:val="none" w:sz="0" w:space="0" w:color="auto"/>
        <w:right w:val="none" w:sz="0" w:space="0" w:color="auto"/>
      </w:divBdr>
      <w:divsChild>
        <w:div w:id="533810643">
          <w:marLeft w:val="0"/>
          <w:marRight w:val="0"/>
          <w:marTop w:val="0"/>
          <w:marBottom w:val="0"/>
          <w:divBdr>
            <w:top w:val="none" w:sz="0" w:space="0" w:color="auto"/>
            <w:left w:val="none" w:sz="0" w:space="0" w:color="auto"/>
            <w:bottom w:val="none" w:sz="0" w:space="0" w:color="auto"/>
            <w:right w:val="none" w:sz="0" w:space="0" w:color="auto"/>
          </w:divBdr>
          <w:divsChild>
            <w:div w:id="677928306">
              <w:marLeft w:val="0"/>
              <w:marRight w:val="0"/>
              <w:marTop w:val="0"/>
              <w:marBottom w:val="0"/>
              <w:divBdr>
                <w:top w:val="none" w:sz="0" w:space="0" w:color="auto"/>
                <w:left w:val="none" w:sz="0" w:space="0" w:color="auto"/>
                <w:bottom w:val="none" w:sz="0" w:space="0" w:color="auto"/>
                <w:right w:val="none" w:sz="0" w:space="0" w:color="auto"/>
              </w:divBdr>
            </w:div>
            <w:div w:id="96753399">
              <w:marLeft w:val="0"/>
              <w:marRight w:val="0"/>
              <w:marTop w:val="0"/>
              <w:marBottom w:val="0"/>
              <w:divBdr>
                <w:top w:val="none" w:sz="0" w:space="0" w:color="auto"/>
                <w:left w:val="none" w:sz="0" w:space="0" w:color="auto"/>
                <w:bottom w:val="none" w:sz="0" w:space="0" w:color="auto"/>
                <w:right w:val="none" w:sz="0" w:space="0" w:color="auto"/>
              </w:divBdr>
            </w:div>
            <w:div w:id="1911580476">
              <w:marLeft w:val="0"/>
              <w:marRight w:val="0"/>
              <w:marTop w:val="0"/>
              <w:marBottom w:val="0"/>
              <w:divBdr>
                <w:top w:val="none" w:sz="0" w:space="0" w:color="auto"/>
                <w:left w:val="none" w:sz="0" w:space="0" w:color="auto"/>
                <w:bottom w:val="none" w:sz="0" w:space="0" w:color="auto"/>
                <w:right w:val="none" w:sz="0" w:space="0" w:color="auto"/>
              </w:divBdr>
            </w:div>
            <w:div w:id="552353429">
              <w:marLeft w:val="0"/>
              <w:marRight w:val="0"/>
              <w:marTop w:val="0"/>
              <w:marBottom w:val="0"/>
              <w:divBdr>
                <w:top w:val="none" w:sz="0" w:space="0" w:color="auto"/>
                <w:left w:val="none" w:sz="0" w:space="0" w:color="auto"/>
                <w:bottom w:val="none" w:sz="0" w:space="0" w:color="auto"/>
                <w:right w:val="none" w:sz="0" w:space="0" w:color="auto"/>
              </w:divBdr>
            </w:div>
            <w:div w:id="30309097">
              <w:marLeft w:val="0"/>
              <w:marRight w:val="0"/>
              <w:marTop w:val="0"/>
              <w:marBottom w:val="0"/>
              <w:divBdr>
                <w:top w:val="none" w:sz="0" w:space="0" w:color="auto"/>
                <w:left w:val="none" w:sz="0" w:space="0" w:color="auto"/>
                <w:bottom w:val="none" w:sz="0" w:space="0" w:color="auto"/>
                <w:right w:val="none" w:sz="0" w:space="0" w:color="auto"/>
              </w:divBdr>
            </w:div>
            <w:div w:id="1680544373">
              <w:marLeft w:val="0"/>
              <w:marRight w:val="0"/>
              <w:marTop w:val="0"/>
              <w:marBottom w:val="0"/>
              <w:divBdr>
                <w:top w:val="none" w:sz="0" w:space="0" w:color="auto"/>
                <w:left w:val="none" w:sz="0" w:space="0" w:color="auto"/>
                <w:bottom w:val="none" w:sz="0" w:space="0" w:color="auto"/>
                <w:right w:val="none" w:sz="0" w:space="0" w:color="auto"/>
              </w:divBdr>
            </w:div>
            <w:div w:id="674070496">
              <w:marLeft w:val="0"/>
              <w:marRight w:val="0"/>
              <w:marTop w:val="0"/>
              <w:marBottom w:val="0"/>
              <w:divBdr>
                <w:top w:val="none" w:sz="0" w:space="0" w:color="auto"/>
                <w:left w:val="none" w:sz="0" w:space="0" w:color="auto"/>
                <w:bottom w:val="none" w:sz="0" w:space="0" w:color="auto"/>
                <w:right w:val="none" w:sz="0" w:space="0" w:color="auto"/>
              </w:divBdr>
            </w:div>
            <w:div w:id="1533421369">
              <w:marLeft w:val="0"/>
              <w:marRight w:val="0"/>
              <w:marTop w:val="0"/>
              <w:marBottom w:val="0"/>
              <w:divBdr>
                <w:top w:val="none" w:sz="0" w:space="0" w:color="auto"/>
                <w:left w:val="none" w:sz="0" w:space="0" w:color="auto"/>
                <w:bottom w:val="none" w:sz="0" w:space="0" w:color="auto"/>
                <w:right w:val="none" w:sz="0" w:space="0" w:color="auto"/>
              </w:divBdr>
            </w:div>
            <w:div w:id="1495143830">
              <w:marLeft w:val="0"/>
              <w:marRight w:val="0"/>
              <w:marTop w:val="0"/>
              <w:marBottom w:val="0"/>
              <w:divBdr>
                <w:top w:val="none" w:sz="0" w:space="0" w:color="auto"/>
                <w:left w:val="none" w:sz="0" w:space="0" w:color="auto"/>
                <w:bottom w:val="none" w:sz="0" w:space="0" w:color="auto"/>
                <w:right w:val="none" w:sz="0" w:space="0" w:color="auto"/>
              </w:divBdr>
            </w:div>
            <w:div w:id="831140776">
              <w:marLeft w:val="0"/>
              <w:marRight w:val="0"/>
              <w:marTop w:val="0"/>
              <w:marBottom w:val="0"/>
              <w:divBdr>
                <w:top w:val="none" w:sz="0" w:space="0" w:color="auto"/>
                <w:left w:val="none" w:sz="0" w:space="0" w:color="auto"/>
                <w:bottom w:val="none" w:sz="0" w:space="0" w:color="auto"/>
                <w:right w:val="none" w:sz="0" w:space="0" w:color="auto"/>
              </w:divBdr>
            </w:div>
            <w:div w:id="1109159924">
              <w:marLeft w:val="0"/>
              <w:marRight w:val="0"/>
              <w:marTop w:val="0"/>
              <w:marBottom w:val="0"/>
              <w:divBdr>
                <w:top w:val="none" w:sz="0" w:space="0" w:color="auto"/>
                <w:left w:val="none" w:sz="0" w:space="0" w:color="auto"/>
                <w:bottom w:val="none" w:sz="0" w:space="0" w:color="auto"/>
                <w:right w:val="none" w:sz="0" w:space="0" w:color="auto"/>
              </w:divBdr>
            </w:div>
            <w:div w:id="2084208452">
              <w:marLeft w:val="0"/>
              <w:marRight w:val="0"/>
              <w:marTop w:val="0"/>
              <w:marBottom w:val="0"/>
              <w:divBdr>
                <w:top w:val="none" w:sz="0" w:space="0" w:color="auto"/>
                <w:left w:val="none" w:sz="0" w:space="0" w:color="auto"/>
                <w:bottom w:val="none" w:sz="0" w:space="0" w:color="auto"/>
                <w:right w:val="none" w:sz="0" w:space="0" w:color="auto"/>
              </w:divBdr>
            </w:div>
            <w:div w:id="244581503">
              <w:marLeft w:val="0"/>
              <w:marRight w:val="0"/>
              <w:marTop w:val="0"/>
              <w:marBottom w:val="0"/>
              <w:divBdr>
                <w:top w:val="none" w:sz="0" w:space="0" w:color="auto"/>
                <w:left w:val="none" w:sz="0" w:space="0" w:color="auto"/>
                <w:bottom w:val="none" w:sz="0" w:space="0" w:color="auto"/>
                <w:right w:val="none" w:sz="0" w:space="0" w:color="auto"/>
              </w:divBdr>
            </w:div>
            <w:div w:id="217933209">
              <w:marLeft w:val="0"/>
              <w:marRight w:val="0"/>
              <w:marTop w:val="0"/>
              <w:marBottom w:val="0"/>
              <w:divBdr>
                <w:top w:val="none" w:sz="0" w:space="0" w:color="auto"/>
                <w:left w:val="none" w:sz="0" w:space="0" w:color="auto"/>
                <w:bottom w:val="none" w:sz="0" w:space="0" w:color="auto"/>
                <w:right w:val="none" w:sz="0" w:space="0" w:color="auto"/>
              </w:divBdr>
            </w:div>
            <w:div w:id="1354922392">
              <w:marLeft w:val="0"/>
              <w:marRight w:val="0"/>
              <w:marTop w:val="0"/>
              <w:marBottom w:val="0"/>
              <w:divBdr>
                <w:top w:val="none" w:sz="0" w:space="0" w:color="auto"/>
                <w:left w:val="none" w:sz="0" w:space="0" w:color="auto"/>
                <w:bottom w:val="none" w:sz="0" w:space="0" w:color="auto"/>
                <w:right w:val="none" w:sz="0" w:space="0" w:color="auto"/>
              </w:divBdr>
            </w:div>
            <w:div w:id="1717116478">
              <w:marLeft w:val="0"/>
              <w:marRight w:val="0"/>
              <w:marTop w:val="0"/>
              <w:marBottom w:val="0"/>
              <w:divBdr>
                <w:top w:val="none" w:sz="0" w:space="0" w:color="auto"/>
                <w:left w:val="none" w:sz="0" w:space="0" w:color="auto"/>
                <w:bottom w:val="none" w:sz="0" w:space="0" w:color="auto"/>
                <w:right w:val="none" w:sz="0" w:space="0" w:color="auto"/>
              </w:divBdr>
            </w:div>
            <w:div w:id="1273128847">
              <w:marLeft w:val="0"/>
              <w:marRight w:val="0"/>
              <w:marTop w:val="0"/>
              <w:marBottom w:val="0"/>
              <w:divBdr>
                <w:top w:val="none" w:sz="0" w:space="0" w:color="auto"/>
                <w:left w:val="none" w:sz="0" w:space="0" w:color="auto"/>
                <w:bottom w:val="none" w:sz="0" w:space="0" w:color="auto"/>
                <w:right w:val="none" w:sz="0" w:space="0" w:color="auto"/>
              </w:divBdr>
            </w:div>
            <w:div w:id="282227248">
              <w:marLeft w:val="0"/>
              <w:marRight w:val="0"/>
              <w:marTop w:val="0"/>
              <w:marBottom w:val="0"/>
              <w:divBdr>
                <w:top w:val="none" w:sz="0" w:space="0" w:color="auto"/>
                <w:left w:val="none" w:sz="0" w:space="0" w:color="auto"/>
                <w:bottom w:val="none" w:sz="0" w:space="0" w:color="auto"/>
                <w:right w:val="none" w:sz="0" w:space="0" w:color="auto"/>
              </w:divBdr>
            </w:div>
            <w:div w:id="866793440">
              <w:marLeft w:val="0"/>
              <w:marRight w:val="0"/>
              <w:marTop w:val="0"/>
              <w:marBottom w:val="0"/>
              <w:divBdr>
                <w:top w:val="none" w:sz="0" w:space="0" w:color="auto"/>
                <w:left w:val="none" w:sz="0" w:space="0" w:color="auto"/>
                <w:bottom w:val="none" w:sz="0" w:space="0" w:color="auto"/>
                <w:right w:val="none" w:sz="0" w:space="0" w:color="auto"/>
              </w:divBdr>
            </w:div>
            <w:div w:id="899749708">
              <w:marLeft w:val="0"/>
              <w:marRight w:val="0"/>
              <w:marTop w:val="0"/>
              <w:marBottom w:val="0"/>
              <w:divBdr>
                <w:top w:val="none" w:sz="0" w:space="0" w:color="auto"/>
                <w:left w:val="none" w:sz="0" w:space="0" w:color="auto"/>
                <w:bottom w:val="none" w:sz="0" w:space="0" w:color="auto"/>
                <w:right w:val="none" w:sz="0" w:space="0" w:color="auto"/>
              </w:divBdr>
            </w:div>
            <w:div w:id="1063413328">
              <w:marLeft w:val="0"/>
              <w:marRight w:val="0"/>
              <w:marTop w:val="0"/>
              <w:marBottom w:val="0"/>
              <w:divBdr>
                <w:top w:val="none" w:sz="0" w:space="0" w:color="auto"/>
                <w:left w:val="none" w:sz="0" w:space="0" w:color="auto"/>
                <w:bottom w:val="none" w:sz="0" w:space="0" w:color="auto"/>
                <w:right w:val="none" w:sz="0" w:space="0" w:color="auto"/>
              </w:divBdr>
            </w:div>
            <w:div w:id="773986061">
              <w:marLeft w:val="0"/>
              <w:marRight w:val="0"/>
              <w:marTop w:val="0"/>
              <w:marBottom w:val="0"/>
              <w:divBdr>
                <w:top w:val="none" w:sz="0" w:space="0" w:color="auto"/>
                <w:left w:val="none" w:sz="0" w:space="0" w:color="auto"/>
                <w:bottom w:val="none" w:sz="0" w:space="0" w:color="auto"/>
                <w:right w:val="none" w:sz="0" w:space="0" w:color="auto"/>
              </w:divBdr>
            </w:div>
            <w:div w:id="1253051486">
              <w:marLeft w:val="0"/>
              <w:marRight w:val="0"/>
              <w:marTop w:val="0"/>
              <w:marBottom w:val="0"/>
              <w:divBdr>
                <w:top w:val="none" w:sz="0" w:space="0" w:color="auto"/>
                <w:left w:val="none" w:sz="0" w:space="0" w:color="auto"/>
                <w:bottom w:val="none" w:sz="0" w:space="0" w:color="auto"/>
                <w:right w:val="none" w:sz="0" w:space="0" w:color="auto"/>
              </w:divBdr>
            </w:div>
            <w:div w:id="203493849">
              <w:marLeft w:val="0"/>
              <w:marRight w:val="0"/>
              <w:marTop w:val="0"/>
              <w:marBottom w:val="0"/>
              <w:divBdr>
                <w:top w:val="none" w:sz="0" w:space="0" w:color="auto"/>
                <w:left w:val="none" w:sz="0" w:space="0" w:color="auto"/>
                <w:bottom w:val="none" w:sz="0" w:space="0" w:color="auto"/>
                <w:right w:val="none" w:sz="0" w:space="0" w:color="auto"/>
              </w:divBdr>
            </w:div>
            <w:div w:id="855195135">
              <w:marLeft w:val="0"/>
              <w:marRight w:val="0"/>
              <w:marTop w:val="0"/>
              <w:marBottom w:val="0"/>
              <w:divBdr>
                <w:top w:val="none" w:sz="0" w:space="0" w:color="auto"/>
                <w:left w:val="none" w:sz="0" w:space="0" w:color="auto"/>
                <w:bottom w:val="none" w:sz="0" w:space="0" w:color="auto"/>
                <w:right w:val="none" w:sz="0" w:space="0" w:color="auto"/>
              </w:divBdr>
            </w:div>
            <w:div w:id="1860854607">
              <w:marLeft w:val="0"/>
              <w:marRight w:val="0"/>
              <w:marTop w:val="0"/>
              <w:marBottom w:val="0"/>
              <w:divBdr>
                <w:top w:val="none" w:sz="0" w:space="0" w:color="auto"/>
                <w:left w:val="none" w:sz="0" w:space="0" w:color="auto"/>
                <w:bottom w:val="none" w:sz="0" w:space="0" w:color="auto"/>
                <w:right w:val="none" w:sz="0" w:space="0" w:color="auto"/>
              </w:divBdr>
            </w:div>
            <w:div w:id="1726559998">
              <w:marLeft w:val="0"/>
              <w:marRight w:val="0"/>
              <w:marTop w:val="0"/>
              <w:marBottom w:val="0"/>
              <w:divBdr>
                <w:top w:val="none" w:sz="0" w:space="0" w:color="auto"/>
                <w:left w:val="none" w:sz="0" w:space="0" w:color="auto"/>
                <w:bottom w:val="none" w:sz="0" w:space="0" w:color="auto"/>
                <w:right w:val="none" w:sz="0" w:space="0" w:color="auto"/>
              </w:divBdr>
            </w:div>
            <w:div w:id="1049039111">
              <w:marLeft w:val="0"/>
              <w:marRight w:val="0"/>
              <w:marTop w:val="0"/>
              <w:marBottom w:val="0"/>
              <w:divBdr>
                <w:top w:val="none" w:sz="0" w:space="0" w:color="auto"/>
                <w:left w:val="none" w:sz="0" w:space="0" w:color="auto"/>
                <w:bottom w:val="none" w:sz="0" w:space="0" w:color="auto"/>
                <w:right w:val="none" w:sz="0" w:space="0" w:color="auto"/>
              </w:divBdr>
            </w:div>
            <w:div w:id="10217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0776">
      <w:bodyDiv w:val="1"/>
      <w:marLeft w:val="0"/>
      <w:marRight w:val="0"/>
      <w:marTop w:val="0"/>
      <w:marBottom w:val="0"/>
      <w:divBdr>
        <w:top w:val="none" w:sz="0" w:space="0" w:color="auto"/>
        <w:left w:val="none" w:sz="0" w:space="0" w:color="auto"/>
        <w:bottom w:val="none" w:sz="0" w:space="0" w:color="auto"/>
        <w:right w:val="none" w:sz="0" w:space="0" w:color="auto"/>
      </w:divBdr>
      <w:divsChild>
        <w:div w:id="338505770">
          <w:marLeft w:val="0"/>
          <w:marRight w:val="0"/>
          <w:marTop w:val="0"/>
          <w:marBottom w:val="0"/>
          <w:divBdr>
            <w:top w:val="none" w:sz="0" w:space="0" w:color="auto"/>
            <w:left w:val="none" w:sz="0" w:space="0" w:color="auto"/>
            <w:bottom w:val="none" w:sz="0" w:space="0" w:color="auto"/>
            <w:right w:val="none" w:sz="0" w:space="0" w:color="auto"/>
          </w:divBdr>
          <w:divsChild>
            <w:div w:id="335812072">
              <w:marLeft w:val="0"/>
              <w:marRight w:val="0"/>
              <w:marTop w:val="0"/>
              <w:marBottom w:val="0"/>
              <w:divBdr>
                <w:top w:val="none" w:sz="0" w:space="0" w:color="auto"/>
                <w:left w:val="none" w:sz="0" w:space="0" w:color="auto"/>
                <w:bottom w:val="none" w:sz="0" w:space="0" w:color="auto"/>
                <w:right w:val="none" w:sz="0" w:space="0" w:color="auto"/>
              </w:divBdr>
            </w:div>
            <w:div w:id="1667319151">
              <w:marLeft w:val="0"/>
              <w:marRight w:val="0"/>
              <w:marTop w:val="0"/>
              <w:marBottom w:val="0"/>
              <w:divBdr>
                <w:top w:val="none" w:sz="0" w:space="0" w:color="auto"/>
                <w:left w:val="none" w:sz="0" w:space="0" w:color="auto"/>
                <w:bottom w:val="none" w:sz="0" w:space="0" w:color="auto"/>
                <w:right w:val="none" w:sz="0" w:space="0" w:color="auto"/>
              </w:divBdr>
            </w:div>
            <w:div w:id="1423644976">
              <w:marLeft w:val="0"/>
              <w:marRight w:val="0"/>
              <w:marTop w:val="0"/>
              <w:marBottom w:val="0"/>
              <w:divBdr>
                <w:top w:val="none" w:sz="0" w:space="0" w:color="auto"/>
                <w:left w:val="none" w:sz="0" w:space="0" w:color="auto"/>
                <w:bottom w:val="none" w:sz="0" w:space="0" w:color="auto"/>
                <w:right w:val="none" w:sz="0" w:space="0" w:color="auto"/>
              </w:divBdr>
            </w:div>
            <w:div w:id="1304773688">
              <w:marLeft w:val="0"/>
              <w:marRight w:val="0"/>
              <w:marTop w:val="0"/>
              <w:marBottom w:val="0"/>
              <w:divBdr>
                <w:top w:val="none" w:sz="0" w:space="0" w:color="auto"/>
                <w:left w:val="none" w:sz="0" w:space="0" w:color="auto"/>
                <w:bottom w:val="none" w:sz="0" w:space="0" w:color="auto"/>
                <w:right w:val="none" w:sz="0" w:space="0" w:color="auto"/>
              </w:divBdr>
            </w:div>
            <w:div w:id="1116756063">
              <w:marLeft w:val="0"/>
              <w:marRight w:val="0"/>
              <w:marTop w:val="0"/>
              <w:marBottom w:val="0"/>
              <w:divBdr>
                <w:top w:val="none" w:sz="0" w:space="0" w:color="auto"/>
                <w:left w:val="none" w:sz="0" w:space="0" w:color="auto"/>
                <w:bottom w:val="none" w:sz="0" w:space="0" w:color="auto"/>
                <w:right w:val="none" w:sz="0" w:space="0" w:color="auto"/>
              </w:divBdr>
            </w:div>
            <w:div w:id="1388265857">
              <w:marLeft w:val="0"/>
              <w:marRight w:val="0"/>
              <w:marTop w:val="0"/>
              <w:marBottom w:val="0"/>
              <w:divBdr>
                <w:top w:val="none" w:sz="0" w:space="0" w:color="auto"/>
                <w:left w:val="none" w:sz="0" w:space="0" w:color="auto"/>
                <w:bottom w:val="none" w:sz="0" w:space="0" w:color="auto"/>
                <w:right w:val="none" w:sz="0" w:space="0" w:color="auto"/>
              </w:divBdr>
            </w:div>
            <w:div w:id="20772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841778">
      <w:bodyDiv w:val="1"/>
      <w:marLeft w:val="0"/>
      <w:marRight w:val="0"/>
      <w:marTop w:val="0"/>
      <w:marBottom w:val="0"/>
      <w:divBdr>
        <w:top w:val="none" w:sz="0" w:space="0" w:color="auto"/>
        <w:left w:val="none" w:sz="0" w:space="0" w:color="auto"/>
        <w:bottom w:val="none" w:sz="0" w:space="0" w:color="auto"/>
        <w:right w:val="none" w:sz="0" w:space="0" w:color="auto"/>
      </w:divBdr>
      <w:divsChild>
        <w:div w:id="1375038724">
          <w:marLeft w:val="0"/>
          <w:marRight w:val="0"/>
          <w:marTop w:val="0"/>
          <w:marBottom w:val="0"/>
          <w:divBdr>
            <w:top w:val="none" w:sz="0" w:space="0" w:color="auto"/>
            <w:left w:val="none" w:sz="0" w:space="0" w:color="auto"/>
            <w:bottom w:val="none" w:sz="0" w:space="0" w:color="auto"/>
            <w:right w:val="none" w:sz="0" w:space="0" w:color="auto"/>
          </w:divBdr>
          <w:divsChild>
            <w:div w:id="14506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1772">
      <w:bodyDiv w:val="1"/>
      <w:marLeft w:val="0"/>
      <w:marRight w:val="0"/>
      <w:marTop w:val="0"/>
      <w:marBottom w:val="0"/>
      <w:divBdr>
        <w:top w:val="none" w:sz="0" w:space="0" w:color="auto"/>
        <w:left w:val="none" w:sz="0" w:space="0" w:color="auto"/>
        <w:bottom w:val="none" w:sz="0" w:space="0" w:color="auto"/>
        <w:right w:val="none" w:sz="0" w:space="0" w:color="auto"/>
      </w:divBdr>
      <w:divsChild>
        <w:div w:id="381557768">
          <w:marLeft w:val="0"/>
          <w:marRight w:val="0"/>
          <w:marTop w:val="0"/>
          <w:marBottom w:val="0"/>
          <w:divBdr>
            <w:top w:val="none" w:sz="0" w:space="0" w:color="auto"/>
            <w:left w:val="none" w:sz="0" w:space="0" w:color="auto"/>
            <w:bottom w:val="none" w:sz="0" w:space="0" w:color="auto"/>
            <w:right w:val="none" w:sz="0" w:space="0" w:color="auto"/>
          </w:divBdr>
          <w:divsChild>
            <w:div w:id="756750415">
              <w:marLeft w:val="0"/>
              <w:marRight w:val="0"/>
              <w:marTop w:val="0"/>
              <w:marBottom w:val="0"/>
              <w:divBdr>
                <w:top w:val="none" w:sz="0" w:space="0" w:color="auto"/>
                <w:left w:val="none" w:sz="0" w:space="0" w:color="auto"/>
                <w:bottom w:val="none" w:sz="0" w:space="0" w:color="auto"/>
                <w:right w:val="none" w:sz="0" w:space="0" w:color="auto"/>
              </w:divBdr>
            </w:div>
            <w:div w:id="190336487">
              <w:marLeft w:val="0"/>
              <w:marRight w:val="0"/>
              <w:marTop w:val="0"/>
              <w:marBottom w:val="0"/>
              <w:divBdr>
                <w:top w:val="none" w:sz="0" w:space="0" w:color="auto"/>
                <w:left w:val="none" w:sz="0" w:space="0" w:color="auto"/>
                <w:bottom w:val="none" w:sz="0" w:space="0" w:color="auto"/>
                <w:right w:val="none" w:sz="0" w:space="0" w:color="auto"/>
              </w:divBdr>
            </w:div>
            <w:div w:id="732585788">
              <w:marLeft w:val="0"/>
              <w:marRight w:val="0"/>
              <w:marTop w:val="0"/>
              <w:marBottom w:val="0"/>
              <w:divBdr>
                <w:top w:val="none" w:sz="0" w:space="0" w:color="auto"/>
                <w:left w:val="none" w:sz="0" w:space="0" w:color="auto"/>
                <w:bottom w:val="none" w:sz="0" w:space="0" w:color="auto"/>
                <w:right w:val="none" w:sz="0" w:space="0" w:color="auto"/>
              </w:divBdr>
            </w:div>
            <w:div w:id="734622021">
              <w:marLeft w:val="0"/>
              <w:marRight w:val="0"/>
              <w:marTop w:val="0"/>
              <w:marBottom w:val="0"/>
              <w:divBdr>
                <w:top w:val="none" w:sz="0" w:space="0" w:color="auto"/>
                <w:left w:val="none" w:sz="0" w:space="0" w:color="auto"/>
                <w:bottom w:val="none" w:sz="0" w:space="0" w:color="auto"/>
                <w:right w:val="none" w:sz="0" w:space="0" w:color="auto"/>
              </w:divBdr>
            </w:div>
            <w:div w:id="122424496">
              <w:marLeft w:val="0"/>
              <w:marRight w:val="0"/>
              <w:marTop w:val="0"/>
              <w:marBottom w:val="0"/>
              <w:divBdr>
                <w:top w:val="none" w:sz="0" w:space="0" w:color="auto"/>
                <w:left w:val="none" w:sz="0" w:space="0" w:color="auto"/>
                <w:bottom w:val="none" w:sz="0" w:space="0" w:color="auto"/>
                <w:right w:val="none" w:sz="0" w:space="0" w:color="auto"/>
              </w:divBdr>
            </w:div>
            <w:div w:id="1293830414">
              <w:marLeft w:val="0"/>
              <w:marRight w:val="0"/>
              <w:marTop w:val="0"/>
              <w:marBottom w:val="0"/>
              <w:divBdr>
                <w:top w:val="none" w:sz="0" w:space="0" w:color="auto"/>
                <w:left w:val="none" w:sz="0" w:space="0" w:color="auto"/>
                <w:bottom w:val="none" w:sz="0" w:space="0" w:color="auto"/>
                <w:right w:val="none" w:sz="0" w:space="0" w:color="auto"/>
              </w:divBdr>
            </w:div>
            <w:div w:id="1211959959">
              <w:marLeft w:val="0"/>
              <w:marRight w:val="0"/>
              <w:marTop w:val="0"/>
              <w:marBottom w:val="0"/>
              <w:divBdr>
                <w:top w:val="none" w:sz="0" w:space="0" w:color="auto"/>
                <w:left w:val="none" w:sz="0" w:space="0" w:color="auto"/>
                <w:bottom w:val="none" w:sz="0" w:space="0" w:color="auto"/>
                <w:right w:val="none" w:sz="0" w:space="0" w:color="auto"/>
              </w:divBdr>
            </w:div>
            <w:div w:id="1381248310">
              <w:marLeft w:val="0"/>
              <w:marRight w:val="0"/>
              <w:marTop w:val="0"/>
              <w:marBottom w:val="0"/>
              <w:divBdr>
                <w:top w:val="none" w:sz="0" w:space="0" w:color="auto"/>
                <w:left w:val="none" w:sz="0" w:space="0" w:color="auto"/>
                <w:bottom w:val="none" w:sz="0" w:space="0" w:color="auto"/>
                <w:right w:val="none" w:sz="0" w:space="0" w:color="auto"/>
              </w:divBdr>
            </w:div>
            <w:div w:id="1927763183">
              <w:marLeft w:val="0"/>
              <w:marRight w:val="0"/>
              <w:marTop w:val="0"/>
              <w:marBottom w:val="0"/>
              <w:divBdr>
                <w:top w:val="none" w:sz="0" w:space="0" w:color="auto"/>
                <w:left w:val="none" w:sz="0" w:space="0" w:color="auto"/>
                <w:bottom w:val="none" w:sz="0" w:space="0" w:color="auto"/>
                <w:right w:val="none" w:sz="0" w:space="0" w:color="auto"/>
              </w:divBdr>
            </w:div>
            <w:div w:id="1909222608">
              <w:marLeft w:val="0"/>
              <w:marRight w:val="0"/>
              <w:marTop w:val="0"/>
              <w:marBottom w:val="0"/>
              <w:divBdr>
                <w:top w:val="none" w:sz="0" w:space="0" w:color="auto"/>
                <w:left w:val="none" w:sz="0" w:space="0" w:color="auto"/>
                <w:bottom w:val="none" w:sz="0" w:space="0" w:color="auto"/>
                <w:right w:val="none" w:sz="0" w:space="0" w:color="auto"/>
              </w:divBdr>
            </w:div>
            <w:div w:id="458453749">
              <w:marLeft w:val="0"/>
              <w:marRight w:val="0"/>
              <w:marTop w:val="0"/>
              <w:marBottom w:val="0"/>
              <w:divBdr>
                <w:top w:val="none" w:sz="0" w:space="0" w:color="auto"/>
                <w:left w:val="none" w:sz="0" w:space="0" w:color="auto"/>
                <w:bottom w:val="none" w:sz="0" w:space="0" w:color="auto"/>
                <w:right w:val="none" w:sz="0" w:space="0" w:color="auto"/>
              </w:divBdr>
            </w:div>
            <w:div w:id="1556502954">
              <w:marLeft w:val="0"/>
              <w:marRight w:val="0"/>
              <w:marTop w:val="0"/>
              <w:marBottom w:val="0"/>
              <w:divBdr>
                <w:top w:val="none" w:sz="0" w:space="0" w:color="auto"/>
                <w:left w:val="none" w:sz="0" w:space="0" w:color="auto"/>
                <w:bottom w:val="none" w:sz="0" w:space="0" w:color="auto"/>
                <w:right w:val="none" w:sz="0" w:space="0" w:color="auto"/>
              </w:divBdr>
            </w:div>
            <w:div w:id="1814592257">
              <w:marLeft w:val="0"/>
              <w:marRight w:val="0"/>
              <w:marTop w:val="0"/>
              <w:marBottom w:val="0"/>
              <w:divBdr>
                <w:top w:val="none" w:sz="0" w:space="0" w:color="auto"/>
                <w:left w:val="none" w:sz="0" w:space="0" w:color="auto"/>
                <w:bottom w:val="none" w:sz="0" w:space="0" w:color="auto"/>
                <w:right w:val="none" w:sz="0" w:space="0" w:color="auto"/>
              </w:divBdr>
            </w:div>
            <w:div w:id="2034577698">
              <w:marLeft w:val="0"/>
              <w:marRight w:val="0"/>
              <w:marTop w:val="0"/>
              <w:marBottom w:val="0"/>
              <w:divBdr>
                <w:top w:val="none" w:sz="0" w:space="0" w:color="auto"/>
                <w:left w:val="none" w:sz="0" w:space="0" w:color="auto"/>
                <w:bottom w:val="none" w:sz="0" w:space="0" w:color="auto"/>
                <w:right w:val="none" w:sz="0" w:space="0" w:color="auto"/>
              </w:divBdr>
            </w:div>
            <w:div w:id="1962227708">
              <w:marLeft w:val="0"/>
              <w:marRight w:val="0"/>
              <w:marTop w:val="0"/>
              <w:marBottom w:val="0"/>
              <w:divBdr>
                <w:top w:val="none" w:sz="0" w:space="0" w:color="auto"/>
                <w:left w:val="none" w:sz="0" w:space="0" w:color="auto"/>
                <w:bottom w:val="none" w:sz="0" w:space="0" w:color="auto"/>
                <w:right w:val="none" w:sz="0" w:space="0" w:color="auto"/>
              </w:divBdr>
            </w:div>
            <w:div w:id="1543666509">
              <w:marLeft w:val="0"/>
              <w:marRight w:val="0"/>
              <w:marTop w:val="0"/>
              <w:marBottom w:val="0"/>
              <w:divBdr>
                <w:top w:val="none" w:sz="0" w:space="0" w:color="auto"/>
                <w:left w:val="none" w:sz="0" w:space="0" w:color="auto"/>
                <w:bottom w:val="none" w:sz="0" w:space="0" w:color="auto"/>
                <w:right w:val="none" w:sz="0" w:space="0" w:color="auto"/>
              </w:divBdr>
            </w:div>
            <w:div w:id="1985961646">
              <w:marLeft w:val="0"/>
              <w:marRight w:val="0"/>
              <w:marTop w:val="0"/>
              <w:marBottom w:val="0"/>
              <w:divBdr>
                <w:top w:val="none" w:sz="0" w:space="0" w:color="auto"/>
                <w:left w:val="none" w:sz="0" w:space="0" w:color="auto"/>
                <w:bottom w:val="none" w:sz="0" w:space="0" w:color="auto"/>
                <w:right w:val="none" w:sz="0" w:space="0" w:color="auto"/>
              </w:divBdr>
            </w:div>
            <w:div w:id="1308363312">
              <w:marLeft w:val="0"/>
              <w:marRight w:val="0"/>
              <w:marTop w:val="0"/>
              <w:marBottom w:val="0"/>
              <w:divBdr>
                <w:top w:val="none" w:sz="0" w:space="0" w:color="auto"/>
                <w:left w:val="none" w:sz="0" w:space="0" w:color="auto"/>
                <w:bottom w:val="none" w:sz="0" w:space="0" w:color="auto"/>
                <w:right w:val="none" w:sz="0" w:space="0" w:color="auto"/>
              </w:divBdr>
            </w:div>
            <w:div w:id="1700006465">
              <w:marLeft w:val="0"/>
              <w:marRight w:val="0"/>
              <w:marTop w:val="0"/>
              <w:marBottom w:val="0"/>
              <w:divBdr>
                <w:top w:val="none" w:sz="0" w:space="0" w:color="auto"/>
                <w:left w:val="none" w:sz="0" w:space="0" w:color="auto"/>
                <w:bottom w:val="none" w:sz="0" w:space="0" w:color="auto"/>
                <w:right w:val="none" w:sz="0" w:space="0" w:color="auto"/>
              </w:divBdr>
            </w:div>
            <w:div w:id="1920401517">
              <w:marLeft w:val="0"/>
              <w:marRight w:val="0"/>
              <w:marTop w:val="0"/>
              <w:marBottom w:val="0"/>
              <w:divBdr>
                <w:top w:val="none" w:sz="0" w:space="0" w:color="auto"/>
                <w:left w:val="none" w:sz="0" w:space="0" w:color="auto"/>
                <w:bottom w:val="none" w:sz="0" w:space="0" w:color="auto"/>
                <w:right w:val="none" w:sz="0" w:space="0" w:color="auto"/>
              </w:divBdr>
            </w:div>
            <w:div w:id="1253391727">
              <w:marLeft w:val="0"/>
              <w:marRight w:val="0"/>
              <w:marTop w:val="0"/>
              <w:marBottom w:val="0"/>
              <w:divBdr>
                <w:top w:val="none" w:sz="0" w:space="0" w:color="auto"/>
                <w:left w:val="none" w:sz="0" w:space="0" w:color="auto"/>
                <w:bottom w:val="none" w:sz="0" w:space="0" w:color="auto"/>
                <w:right w:val="none" w:sz="0" w:space="0" w:color="auto"/>
              </w:divBdr>
            </w:div>
            <w:div w:id="15484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367">
      <w:bodyDiv w:val="1"/>
      <w:marLeft w:val="0"/>
      <w:marRight w:val="0"/>
      <w:marTop w:val="0"/>
      <w:marBottom w:val="0"/>
      <w:divBdr>
        <w:top w:val="none" w:sz="0" w:space="0" w:color="auto"/>
        <w:left w:val="none" w:sz="0" w:space="0" w:color="auto"/>
        <w:bottom w:val="none" w:sz="0" w:space="0" w:color="auto"/>
        <w:right w:val="none" w:sz="0" w:space="0" w:color="auto"/>
      </w:divBdr>
      <w:divsChild>
        <w:div w:id="1542011297">
          <w:marLeft w:val="0"/>
          <w:marRight w:val="0"/>
          <w:marTop w:val="0"/>
          <w:marBottom w:val="0"/>
          <w:divBdr>
            <w:top w:val="none" w:sz="0" w:space="0" w:color="auto"/>
            <w:left w:val="none" w:sz="0" w:space="0" w:color="auto"/>
            <w:bottom w:val="none" w:sz="0" w:space="0" w:color="auto"/>
            <w:right w:val="none" w:sz="0" w:space="0" w:color="auto"/>
          </w:divBdr>
          <w:divsChild>
            <w:div w:id="636879968">
              <w:marLeft w:val="0"/>
              <w:marRight w:val="0"/>
              <w:marTop w:val="0"/>
              <w:marBottom w:val="0"/>
              <w:divBdr>
                <w:top w:val="none" w:sz="0" w:space="0" w:color="auto"/>
                <w:left w:val="none" w:sz="0" w:space="0" w:color="auto"/>
                <w:bottom w:val="none" w:sz="0" w:space="0" w:color="auto"/>
                <w:right w:val="none" w:sz="0" w:space="0" w:color="auto"/>
              </w:divBdr>
            </w:div>
            <w:div w:id="1798790226">
              <w:marLeft w:val="0"/>
              <w:marRight w:val="0"/>
              <w:marTop w:val="0"/>
              <w:marBottom w:val="0"/>
              <w:divBdr>
                <w:top w:val="none" w:sz="0" w:space="0" w:color="auto"/>
                <w:left w:val="none" w:sz="0" w:space="0" w:color="auto"/>
                <w:bottom w:val="none" w:sz="0" w:space="0" w:color="auto"/>
                <w:right w:val="none" w:sz="0" w:space="0" w:color="auto"/>
              </w:divBdr>
            </w:div>
            <w:div w:id="1671637814">
              <w:marLeft w:val="0"/>
              <w:marRight w:val="0"/>
              <w:marTop w:val="0"/>
              <w:marBottom w:val="0"/>
              <w:divBdr>
                <w:top w:val="none" w:sz="0" w:space="0" w:color="auto"/>
                <w:left w:val="none" w:sz="0" w:space="0" w:color="auto"/>
                <w:bottom w:val="none" w:sz="0" w:space="0" w:color="auto"/>
                <w:right w:val="none" w:sz="0" w:space="0" w:color="auto"/>
              </w:divBdr>
            </w:div>
            <w:div w:id="1464233597">
              <w:marLeft w:val="0"/>
              <w:marRight w:val="0"/>
              <w:marTop w:val="0"/>
              <w:marBottom w:val="0"/>
              <w:divBdr>
                <w:top w:val="none" w:sz="0" w:space="0" w:color="auto"/>
                <w:left w:val="none" w:sz="0" w:space="0" w:color="auto"/>
                <w:bottom w:val="none" w:sz="0" w:space="0" w:color="auto"/>
                <w:right w:val="none" w:sz="0" w:space="0" w:color="auto"/>
              </w:divBdr>
            </w:div>
            <w:div w:id="1221481085">
              <w:marLeft w:val="0"/>
              <w:marRight w:val="0"/>
              <w:marTop w:val="0"/>
              <w:marBottom w:val="0"/>
              <w:divBdr>
                <w:top w:val="none" w:sz="0" w:space="0" w:color="auto"/>
                <w:left w:val="none" w:sz="0" w:space="0" w:color="auto"/>
                <w:bottom w:val="none" w:sz="0" w:space="0" w:color="auto"/>
                <w:right w:val="none" w:sz="0" w:space="0" w:color="auto"/>
              </w:divBdr>
            </w:div>
            <w:div w:id="839392737">
              <w:marLeft w:val="0"/>
              <w:marRight w:val="0"/>
              <w:marTop w:val="0"/>
              <w:marBottom w:val="0"/>
              <w:divBdr>
                <w:top w:val="none" w:sz="0" w:space="0" w:color="auto"/>
                <w:left w:val="none" w:sz="0" w:space="0" w:color="auto"/>
                <w:bottom w:val="none" w:sz="0" w:space="0" w:color="auto"/>
                <w:right w:val="none" w:sz="0" w:space="0" w:color="auto"/>
              </w:divBdr>
            </w:div>
            <w:div w:id="1542982029">
              <w:marLeft w:val="0"/>
              <w:marRight w:val="0"/>
              <w:marTop w:val="0"/>
              <w:marBottom w:val="0"/>
              <w:divBdr>
                <w:top w:val="none" w:sz="0" w:space="0" w:color="auto"/>
                <w:left w:val="none" w:sz="0" w:space="0" w:color="auto"/>
                <w:bottom w:val="none" w:sz="0" w:space="0" w:color="auto"/>
                <w:right w:val="none" w:sz="0" w:space="0" w:color="auto"/>
              </w:divBdr>
            </w:div>
            <w:div w:id="1647054440">
              <w:marLeft w:val="0"/>
              <w:marRight w:val="0"/>
              <w:marTop w:val="0"/>
              <w:marBottom w:val="0"/>
              <w:divBdr>
                <w:top w:val="none" w:sz="0" w:space="0" w:color="auto"/>
                <w:left w:val="none" w:sz="0" w:space="0" w:color="auto"/>
                <w:bottom w:val="none" w:sz="0" w:space="0" w:color="auto"/>
                <w:right w:val="none" w:sz="0" w:space="0" w:color="auto"/>
              </w:divBdr>
            </w:div>
            <w:div w:id="655185400">
              <w:marLeft w:val="0"/>
              <w:marRight w:val="0"/>
              <w:marTop w:val="0"/>
              <w:marBottom w:val="0"/>
              <w:divBdr>
                <w:top w:val="none" w:sz="0" w:space="0" w:color="auto"/>
                <w:left w:val="none" w:sz="0" w:space="0" w:color="auto"/>
                <w:bottom w:val="none" w:sz="0" w:space="0" w:color="auto"/>
                <w:right w:val="none" w:sz="0" w:space="0" w:color="auto"/>
              </w:divBdr>
            </w:div>
            <w:div w:id="557743905">
              <w:marLeft w:val="0"/>
              <w:marRight w:val="0"/>
              <w:marTop w:val="0"/>
              <w:marBottom w:val="0"/>
              <w:divBdr>
                <w:top w:val="none" w:sz="0" w:space="0" w:color="auto"/>
                <w:left w:val="none" w:sz="0" w:space="0" w:color="auto"/>
                <w:bottom w:val="none" w:sz="0" w:space="0" w:color="auto"/>
                <w:right w:val="none" w:sz="0" w:space="0" w:color="auto"/>
              </w:divBdr>
            </w:div>
            <w:div w:id="855658554">
              <w:marLeft w:val="0"/>
              <w:marRight w:val="0"/>
              <w:marTop w:val="0"/>
              <w:marBottom w:val="0"/>
              <w:divBdr>
                <w:top w:val="none" w:sz="0" w:space="0" w:color="auto"/>
                <w:left w:val="none" w:sz="0" w:space="0" w:color="auto"/>
                <w:bottom w:val="none" w:sz="0" w:space="0" w:color="auto"/>
                <w:right w:val="none" w:sz="0" w:space="0" w:color="auto"/>
              </w:divBdr>
            </w:div>
            <w:div w:id="1935430854">
              <w:marLeft w:val="0"/>
              <w:marRight w:val="0"/>
              <w:marTop w:val="0"/>
              <w:marBottom w:val="0"/>
              <w:divBdr>
                <w:top w:val="none" w:sz="0" w:space="0" w:color="auto"/>
                <w:left w:val="none" w:sz="0" w:space="0" w:color="auto"/>
                <w:bottom w:val="none" w:sz="0" w:space="0" w:color="auto"/>
                <w:right w:val="none" w:sz="0" w:space="0" w:color="auto"/>
              </w:divBdr>
            </w:div>
            <w:div w:id="1215194751">
              <w:marLeft w:val="0"/>
              <w:marRight w:val="0"/>
              <w:marTop w:val="0"/>
              <w:marBottom w:val="0"/>
              <w:divBdr>
                <w:top w:val="none" w:sz="0" w:space="0" w:color="auto"/>
                <w:left w:val="none" w:sz="0" w:space="0" w:color="auto"/>
                <w:bottom w:val="none" w:sz="0" w:space="0" w:color="auto"/>
                <w:right w:val="none" w:sz="0" w:space="0" w:color="auto"/>
              </w:divBdr>
            </w:div>
            <w:div w:id="1250776902">
              <w:marLeft w:val="0"/>
              <w:marRight w:val="0"/>
              <w:marTop w:val="0"/>
              <w:marBottom w:val="0"/>
              <w:divBdr>
                <w:top w:val="none" w:sz="0" w:space="0" w:color="auto"/>
                <w:left w:val="none" w:sz="0" w:space="0" w:color="auto"/>
                <w:bottom w:val="none" w:sz="0" w:space="0" w:color="auto"/>
                <w:right w:val="none" w:sz="0" w:space="0" w:color="auto"/>
              </w:divBdr>
            </w:div>
            <w:div w:id="1288927034">
              <w:marLeft w:val="0"/>
              <w:marRight w:val="0"/>
              <w:marTop w:val="0"/>
              <w:marBottom w:val="0"/>
              <w:divBdr>
                <w:top w:val="none" w:sz="0" w:space="0" w:color="auto"/>
                <w:left w:val="none" w:sz="0" w:space="0" w:color="auto"/>
                <w:bottom w:val="none" w:sz="0" w:space="0" w:color="auto"/>
                <w:right w:val="none" w:sz="0" w:space="0" w:color="auto"/>
              </w:divBdr>
            </w:div>
            <w:div w:id="181867762">
              <w:marLeft w:val="0"/>
              <w:marRight w:val="0"/>
              <w:marTop w:val="0"/>
              <w:marBottom w:val="0"/>
              <w:divBdr>
                <w:top w:val="none" w:sz="0" w:space="0" w:color="auto"/>
                <w:left w:val="none" w:sz="0" w:space="0" w:color="auto"/>
                <w:bottom w:val="none" w:sz="0" w:space="0" w:color="auto"/>
                <w:right w:val="none" w:sz="0" w:space="0" w:color="auto"/>
              </w:divBdr>
            </w:div>
            <w:div w:id="609360753">
              <w:marLeft w:val="0"/>
              <w:marRight w:val="0"/>
              <w:marTop w:val="0"/>
              <w:marBottom w:val="0"/>
              <w:divBdr>
                <w:top w:val="none" w:sz="0" w:space="0" w:color="auto"/>
                <w:left w:val="none" w:sz="0" w:space="0" w:color="auto"/>
                <w:bottom w:val="none" w:sz="0" w:space="0" w:color="auto"/>
                <w:right w:val="none" w:sz="0" w:space="0" w:color="auto"/>
              </w:divBdr>
            </w:div>
            <w:div w:id="1019089120">
              <w:marLeft w:val="0"/>
              <w:marRight w:val="0"/>
              <w:marTop w:val="0"/>
              <w:marBottom w:val="0"/>
              <w:divBdr>
                <w:top w:val="none" w:sz="0" w:space="0" w:color="auto"/>
                <w:left w:val="none" w:sz="0" w:space="0" w:color="auto"/>
                <w:bottom w:val="none" w:sz="0" w:space="0" w:color="auto"/>
                <w:right w:val="none" w:sz="0" w:space="0" w:color="auto"/>
              </w:divBdr>
            </w:div>
            <w:div w:id="2099211102">
              <w:marLeft w:val="0"/>
              <w:marRight w:val="0"/>
              <w:marTop w:val="0"/>
              <w:marBottom w:val="0"/>
              <w:divBdr>
                <w:top w:val="none" w:sz="0" w:space="0" w:color="auto"/>
                <w:left w:val="none" w:sz="0" w:space="0" w:color="auto"/>
                <w:bottom w:val="none" w:sz="0" w:space="0" w:color="auto"/>
                <w:right w:val="none" w:sz="0" w:space="0" w:color="auto"/>
              </w:divBdr>
            </w:div>
            <w:div w:id="296764270">
              <w:marLeft w:val="0"/>
              <w:marRight w:val="0"/>
              <w:marTop w:val="0"/>
              <w:marBottom w:val="0"/>
              <w:divBdr>
                <w:top w:val="none" w:sz="0" w:space="0" w:color="auto"/>
                <w:left w:val="none" w:sz="0" w:space="0" w:color="auto"/>
                <w:bottom w:val="none" w:sz="0" w:space="0" w:color="auto"/>
                <w:right w:val="none" w:sz="0" w:space="0" w:color="auto"/>
              </w:divBdr>
            </w:div>
            <w:div w:id="1861311688">
              <w:marLeft w:val="0"/>
              <w:marRight w:val="0"/>
              <w:marTop w:val="0"/>
              <w:marBottom w:val="0"/>
              <w:divBdr>
                <w:top w:val="none" w:sz="0" w:space="0" w:color="auto"/>
                <w:left w:val="none" w:sz="0" w:space="0" w:color="auto"/>
                <w:bottom w:val="none" w:sz="0" w:space="0" w:color="auto"/>
                <w:right w:val="none" w:sz="0" w:space="0" w:color="auto"/>
              </w:divBdr>
            </w:div>
            <w:div w:id="74473161">
              <w:marLeft w:val="0"/>
              <w:marRight w:val="0"/>
              <w:marTop w:val="0"/>
              <w:marBottom w:val="0"/>
              <w:divBdr>
                <w:top w:val="none" w:sz="0" w:space="0" w:color="auto"/>
                <w:left w:val="none" w:sz="0" w:space="0" w:color="auto"/>
                <w:bottom w:val="none" w:sz="0" w:space="0" w:color="auto"/>
                <w:right w:val="none" w:sz="0" w:space="0" w:color="auto"/>
              </w:divBdr>
            </w:div>
            <w:div w:id="1686055606">
              <w:marLeft w:val="0"/>
              <w:marRight w:val="0"/>
              <w:marTop w:val="0"/>
              <w:marBottom w:val="0"/>
              <w:divBdr>
                <w:top w:val="none" w:sz="0" w:space="0" w:color="auto"/>
                <w:left w:val="none" w:sz="0" w:space="0" w:color="auto"/>
                <w:bottom w:val="none" w:sz="0" w:space="0" w:color="auto"/>
                <w:right w:val="none" w:sz="0" w:space="0" w:color="auto"/>
              </w:divBdr>
            </w:div>
            <w:div w:id="263155060">
              <w:marLeft w:val="0"/>
              <w:marRight w:val="0"/>
              <w:marTop w:val="0"/>
              <w:marBottom w:val="0"/>
              <w:divBdr>
                <w:top w:val="none" w:sz="0" w:space="0" w:color="auto"/>
                <w:left w:val="none" w:sz="0" w:space="0" w:color="auto"/>
                <w:bottom w:val="none" w:sz="0" w:space="0" w:color="auto"/>
                <w:right w:val="none" w:sz="0" w:space="0" w:color="auto"/>
              </w:divBdr>
            </w:div>
            <w:div w:id="807016484">
              <w:marLeft w:val="0"/>
              <w:marRight w:val="0"/>
              <w:marTop w:val="0"/>
              <w:marBottom w:val="0"/>
              <w:divBdr>
                <w:top w:val="none" w:sz="0" w:space="0" w:color="auto"/>
                <w:left w:val="none" w:sz="0" w:space="0" w:color="auto"/>
                <w:bottom w:val="none" w:sz="0" w:space="0" w:color="auto"/>
                <w:right w:val="none" w:sz="0" w:space="0" w:color="auto"/>
              </w:divBdr>
            </w:div>
            <w:div w:id="653726585">
              <w:marLeft w:val="0"/>
              <w:marRight w:val="0"/>
              <w:marTop w:val="0"/>
              <w:marBottom w:val="0"/>
              <w:divBdr>
                <w:top w:val="none" w:sz="0" w:space="0" w:color="auto"/>
                <w:left w:val="none" w:sz="0" w:space="0" w:color="auto"/>
                <w:bottom w:val="none" w:sz="0" w:space="0" w:color="auto"/>
                <w:right w:val="none" w:sz="0" w:space="0" w:color="auto"/>
              </w:divBdr>
            </w:div>
            <w:div w:id="134684284">
              <w:marLeft w:val="0"/>
              <w:marRight w:val="0"/>
              <w:marTop w:val="0"/>
              <w:marBottom w:val="0"/>
              <w:divBdr>
                <w:top w:val="none" w:sz="0" w:space="0" w:color="auto"/>
                <w:left w:val="none" w:sz="0" w:space="0" w:color="auto"/>
                <w:bottom w:val="none" w:sz="0" w:space="0" w:color="auto"/>
                <w:right w:val="none" w:sz="0" w:space="0" w:color="auto"/>
              </w:divBdr>
            </w:div>
            <w:div w:id="2114279568">
              <w:marLeft w:val="0"/>
              <w:marRight w:val="0"/>
              <w:marTop w:val="0"/>
              <w:marBottom w:val="0"/>
              <w:divBdr>
                <w:top w:val="none" w:sz="0" w:space="0" w:color="auto"/>
                <w:left w:val="none" w:sz="0" w:space="0" w:color="auto"/>
                <w:bottom w:val="none" w:sz="0" w:space="0" w:color="auto"/>
                <w:right w:val="none" w:sz="0" w:space="0" w:color="auto"/>
              </w:divBdr>
            </w:div>
            <w:div w:id="6714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31984">
      <w:bodyDiv w:val="1"/>
      <w:marLeft w:val="0"/>
      <w:marRight w:val="0"/>
      <w:marTop w:val="0"/>
      <w:marBottom w:val="0"/>
      <w:divBdr>
        <w:top w:val="none" w:sz="0" w:space="0" w:color="auto"/>
        <w:left w:val="none" w:sz="0" w:space="0" w:color="auto"/>
        <w:bottom w:val="none" w:sz="0" w:space="0" w:color="auto"/>
        <w:right w:val="none" w:sz="0" w:space="0" w:color="auto"/>
      </w:divBdr>
      <w:divsChild>
        <w:div w:id="586118365">
          <w:marLeft w:val="0"/>
          <w:marRight w:val="0"/>
          <w:marTop w:val="0"/>
          <w:marBottom w:val="0"/>
          <w:divBdr>
            <w:top w:val="none" w:sz="0" w:space="0" w:color="auto"/>
            <w:left w:val="none" w:sz="0" w:space="0" w:color="auto"/>
            <w:bottom w:val="none" w:sz="0" w:space="0" w:color="auto"/>
            <w:right w:val="none" w:sz="0" w:space="0" w:color="auto"/>
          </w:divBdr>
          <w:divsChild>
            <w:div w:id="1122533091">
              <w:marLeft w:val="0"/>
              <w:marRight w:val="0"/>
              <w:marTop w:val="0"/>
              <w:marBottom w:val="0"/>
              <w:divBdr>
                <w:top w:val="none" w:sz="0" w:space="0" w:color="auto"/>
                <w:left w:val="none" w:sz="0" w:space="0" w:color="auto"/>
                <w:bottom w:val="none" w:sz="0" w:space="0" w:color="auto"/>
                <w:right w:val="none" w:sz="0" w:space="0" w:color="auto"/>
              </w:divBdr>
            </w:div>
            <w:div w:id="27339744">
              <w:marLeft w:val="0"/>
              <w:marRight w:val="0"/>
              <w:marTop w:val="0"/>
              <w:marBottom w:val="0"/>
              <w:divBdr>
                <w:top w:val="none" w:sz="0" w:space="0" w:color="auto"/>
                <w:left w:val="none" w:sz="0" w:space="0" w:color="auto"/>
                <w:bottom w:val="none" w:sz="0" w:space="0" w:color="auto"/>
                <w:right w:val="none" w:sz="0" w:space="0" w:color="auto"/>
              </w:divBdr>
            </w:div>
            <w:div w:id="1107696687">
              <w:marLeft w:val="0"/>
              <w:marRight w:val="0"/>
              <w:marTop w:val="0"/>
              <w:marBottom w:val="0"/>
              <w:divBdr>
                <w:top w:val="none" w:sz="0" w:space="0" w:color="auto"/>
                <w:left w:val="none" w:sz="0" w:space="0" w:color="auto"/>
                <w:bottom w:val="none" w:sz="0" w:space="0" w:color="auto"/>
                <w:right w:val="none" w:sz="0" w:space="0" w:color="auto"/>
              </w:divBdr>
            </w:div>
            <w:div w:id="1230384258">
              <w:marLeft w:val="0"/>
              <w:marRight w:val="0"/>
              <w:marTop w:val="0"/>
              <w:marBottom w:val="0"/>
              <w:divBdr>
                <w:top w:val="none" w:sz="0" w:space="0" w:color="auto"/>
                <w:left w:val="none" w:sz="0" w:space="0" w:color="auto"/>
                <w:bottom w:val="none" w:sz="0" w:space="0" w:color="auto"/>
                <w:right w:val="none" w:sz="0" w:space="0" w:color="auto"/>
              </w:divBdr>
            </w:div>
            <w:div w:id="64037417">
              <w:marLeft w:val="0"/>
              <w:marRight w:val="0"/>
              <w:marTop w:val="0"/>
              <w:marBottom w:val="0"/>
              <w:divBdr>
                <w:top w:val="none" w:sz="0" w:space="0" w:color="auto"/>
                <w:left w:val="none" w:sz="0" w:space="0" w:color="auto"/>
                <w:bottom w:val="none" w:sz="0" w:space="0" w:color="auto"/>
                <w:right w:val="none" w:sz="0" w:space="0" w:color="auto"/>
              </w:divBdr>
            </w:div>
            <w:div w:id="444621996">
              <w:marLeft w:val="0"/>
              <w:marRight w:val="0"/>
              <w:marTop w:val="0"/>
              <w:marBottom w:val="0"/>
              <w:divBdr>
                <w:top w:val="none" w:sz="0" w:space="0" w:color="auto"/>
                <w:left w:val="none" w:sz="0" w:space="0" w:color="auto"/>
                <w:bottom w:val="none" w:sz="0" w:space="0" w:color="auto"/>
                <w:right w:val="none" w:sz="0" w:space="0" w:color="auto"/>
              </w:divBdr>
            </w:div>
            <w:div w:id="1249773999">
              <w:marLeft w:val="0"/>
              <w:marRight w:val="0"/>
              <w:marTop w:val="0"/>
              <w:marBottom w:val="0"/>
              <w:divBdr>
                <w:top w:val="none" w:sz="0" w:space="0" w:color="auto"/>
                <w:left w:val="none" w:sz="0" w:space="0" w:color="auto"/>
                <w:bottom w:val="none" w:sz="0" w:space="0" w:color="auto"/>
                <w:right w:val="none" w:sz="0" w:space="0" w:color="auto"/>
              </w:divBdr>
            </w:div>
            <w:div w:id="8222708">
              <w:marLeft w:val="0"/>
              <w:marRight w:val="0"/>
              <w:marTop w:val="0"/>
              <w:marBottom w:val="0"/>
              <w:divBdr>
                <w:top w:val="none" w:sz="0" w:space="0" w:color="auto"/>
                <w:left w:val="none" w:sz="0" w:space="0" w:color="auto"/>
                <w:bottom w:val="none" w:sz="0" w:space="0" w:color="auto"/>
                <w:right w:val="none" w:sz="0" w:space="0" w:color="auto"/>
              </w:divBdr>
            </w:div>
            <w:div w:id="1890721092">
              <w:marLeft w:val="0"/>
              <w:marRight w:val="0"/>
              <w:marTop w:val="0"/>
              <w:marBottom w:val="0"/>
              <w:divBdr>
                <w:top w:val="none" w:sz="0" w:space="0" w:color="auto"/>
                <w:left w:val="none" w:sz="0" w:space="0" w:color="auto"/>
                <w:bottom w:val="none" w:sz="0" w:space="0" w:color="auto"/>
                <w:right w:val="none" w:sz="0" w:space="0" w:color="auto"/>
              </w:divBdr>
            </w:div>
            <w:div w:id="1305771214">
              <w:marLeft w:val="0"/>
              <w:marRight w:val="0"/>
              <w:marTop w:val="0"/>
              <w:marBottom w:val="0"/>
              <w:divBdr>
                <w:top w:val="none" w:sz="0" w:space="0" w:color="auto"/>
                <w:left w:val="none" w:sz="0" w:space="0" w:color="auto"/>
                <w:bottom w:val="none" w:sz="0" w:space="0" w:color="auto"/>
                <w:right w:val="none" w:sz="0" w:space="0" w:color="auto"/>
              </w:divBdr>
            </w:div>
            <w:div w:id="545795099">
              <w:marLeft w:val="0"/>
              <w:marRight w:val="0"/>
              <w:marTop w:val="0"/>
              <w:marBottom w:val="0"/>
              <w:divBdr>
                <w:top w:val="none" w:sz="0" w:space="0" w:color="auto"/>
                <w:left w:val="none" w:sz="0" w:space="0" w:color="auto"/>
                <w:bottom w:val="none" w:sz="0" w:space="0" w:color="auto"/>
                <w:right w:val="none" w:sz="0" w:space="0" w:color="auto"/>
              </w:divBdr>
            </w:div>
            <w:div w:id="678195206">
              <w:marLeft w:val="0"/>
              <w:marRight w:val="0"/>
              <w:marTop w:val="0"/>
              <w:marBottom w:val="0"/>
              <w:divBdr>
                <w:top w:val="none" w:sz="0" w:space="0" w:color="auto"/>
                <w:left w:val="none" w:sz="0" w:space="0" w:color="auto"/>
                <w:bottom w:val="none" w:sz="0" w:space="0" w:color="auto"/>
                <w:right w:val="none" w:sz="0" w:space="0" w:color="auto"/>
              </w:divBdr>
            </w:div>
            <w:div w:id="1361734951">
              <w:marLeft w:val="0"/>
              <w:marRight w:val="0"/>
              <w:marTop w:val="0"/>
              <w:marBottom w:val="0"/>
              <w:divBdr>
                <w:top w:val="none" w:sz="0" w:space="0" w:color="auto"/>
                <w:left w:val="none" w:sz="0" w:space="0" w:color="auto"/>
                <w:bottom w:val="none" w:sz="0" w:space="0" w:color="auto"/>
                <w:right w:val="none" w:sz="0" w:space="0" w:color="auto"/>
              </w:divBdr>
            </w:div>
            <w:div w:id="567956655">
              <w:marLeft w:val="0"/>
              <w:marRight w:val="0"/>
              <w:marTop w:val="0"/>
              <w:marBottom w:val="0"/>
              <w:divBdr>
                <w:top w:val="none" w:sz="0" w:space="0" w:color="auto"/>
                <w:left w:val="none" w:sz="0" w:space="0" w:color="auto"/>
                <w:bottom w:val="none" w:sz="0" w:space="0" w:color="auto"/>
                <w:right w:val="none" w:sz="0" w:space="0" w:color="auto"/>
              </w:divBdr>
            </w:div>
            <w:div w:id="1417246945">
              <w:marLeft w:val="0"/>
              <w:marRight w:val="0"/>
              <w:marTop w:val="0"/>
              <w:marBottom w:val="0"/>
              <w:divBdr>
                <w:top w:val="none" w:sz="0" w:space="0" w:color="auto"/>
                <w:left w:val="none" w:sz="0" w:space="0" w:color="auto"/>
                <w:bottom w:val="none" w:sz="0" w:space="0" w:color="auto"/>
                <w:right w:val="none" w:sz="0" w:space="0" w:color="auto"/>
              </w:divBdr>
            </w:div>
            <w:div w:id="1764061911">
              <w:marLeft w:val="0"/>
              <w:marRight w:val="0"/>
              <w:marTop w:val="0"/>
              <w:marBottom w:val="0"/>
              <w:divBdr>
                <w:top w:val="none" w:sz="0" w:space="0" w:color="auto"/>
                <w:left w:val="none" w:sz="0" w:space="0" w:color="auto"/>
                <w:bottom w:val="none" w:sz="0" w:space="0" w:color="auto"/>
                <w:right w:val="none" w:sz="0" w:space="0" w:color="auto"/>
              </w:divBdr>
            </w:div>
            <w:div w:id="1258711053">
              <w:marLeft w:val="0"/>
              <w:marRight w:val="0"/>
              <w:marTop w:val="0"/>
              <w:marBottom w:val="0"/>
              <w:divBdr>
                <w:top w:val="none" w:sz="0" w:space="0" w:color="auto"/>
                <w:left w:val="none" w:sz="0" w:space="0" w:color="auto"/>
                <w:bottom w:val="none" w:sz="0" w:space="0" w:color="auto"/>
                <w:right w:val="none" w:sz="0" w:space="0" w:color="auto"/>
              </w:divBdr>
            </w:div>
            <w:div w:id="1544246459">
              <w:marLeft w:val="0"/>
              <w:marRight w:val="0"/>
              <w:marTop w:val="0"/>
              <w:marBottom w:val="0"/>
              <w:divBdr>
                <w:top w:val="none" w:sz="0" w:space="0" w:color="auto"/>
                <w:left w:val="none" w:sz="0" w:space="0" w:color="auto"/>
                <w:bottom w:val="none" w:sz="0" w:space="0" w:color="auto"/>
                <w:right w:val="none" w:sz="0" w:space="0" w:color="auto"/>
              </w:divBdr>
            </w:div>
            <w:div w:id="446704468">
              <w:marLeft w:val="0"/>
              <w:marRight w:val="0"/>
              <w:marTop w:val="0"/>
              <w:marBottom w:val="0"/>
              <w:divBdr>
                <w:top w:val="none" w:sz="0" w:space="0" w:color="auto"/>
                <w:left w:val="none" w:sz="0" w:space="0" w:color="auto"/>
                <w:bottom w:val="none" w:sz="0" w:space="0" w:color="auto"/>
                <w:right w:val="none" w:sz="0" w:space="0" w:color="auto"/>
              </w:divBdr>
            </w:div>
            <w:div w:id="1480922974">
              <w:marLeft w:val="0"/>
              <w:marRight w:val="0"/>
              <w:marTop w:val="0"/>
              <w:marBottom w:val="0"/>
              <w:divBdr>
                <w:top w:val="none" w:sz="0" w:space="0" w:color="auto"/>
                <w:left w:val="none" w:sz="0" w:space="0" w:color="auto"/>
                <w:bottom w:val="none" w:sz="0" w:space="0" w:color="auto"/>
                <w:right w:val="none" w:sz="0" w:space="0" w:color="auto"/>
              </w:divBdr>
            </w:div>
            <w:div w:id="2055614681">
              <w:marLeft w:val="0"/>
              <w:marRight w:val="0"/>
              <w:marTop w:val="0"/>
              <w:marBottom w:val="0"/>
              <w:divBdr>
                <w:top w:val="none" w:sz="0" w:space="0" w:color="auto"/>
                <w:left w:val="none" w:sz="0" w:space="0" w:color="auto"/>
                <w:bottom w:val="none" w:sz="0" w:space="0" w:color="auto"/>
                <w:right w:val="none" w:sz="0" w:space="0" w:color="auto"/>
              </w:divBdr>
            </w:div>
            <w:div w:id="264457510">
              <w:marLeft w:val="0"/>
              <w:marRight w:val="0"/>
              <w:marTop w:val="0"/>
              <w:marBottom w:val="0"/>
              <w:divBdr>
                <w:top w:val="none" w:sz="0" w:space="0" w:color="auto"/>
                <w:left w:val="none" w:sz="0" w:space="0" w:color="auto"/>
                <w:bottom w:val="none" w:sz="0" w:space="0" w:color="auto"/>
                <w:right w:val="none" w:sz="0" w:space="0" w:color="auto"/>
              </w:divBdr>
            </w:div>
            <w:div w:id="1067151595">
              <w:marLeft w:val="0"/>
              <w:marRight w:val="0"/>
              <w:marTop w:val="0"/>
              <w:marBottom w:val="0"/>
              <w:divBdr>
                <w:top w:val="none" w:sz="0" w:space="0" w:color="auto"/>
                <w:left w:val="none" w:sz="0" w:space="0" w:color="auto"/>
                <w:bottom w:val="none" w:sz="0" w:space="0" w:color="auto"/>
                <w:right w:val="none" w:sz="0" w:space="0" w:color="auto"/>
              </w:divBdr>
            </w:div>
            <w:div w:id="304970276">
              <w:marLeft w:val="0"/>
              <w:marRight w:val="0"/>
              <w:marTop w:val="0"/>
              <w:marBottom w:val="0"/>
              <w:divBdr>
                <w:top w:val="none" w:sz="0" w:space="0" w:color="auto"/>
                <w:left w:val="none" w:sz="0" w:space="0" w:color="auto"/>
                <w:bottom w:val="none" w:sz="0" w:space="0" w:color="auto"/>
                <w:right w:val="none" w:sz="0" w:space="0" w:color="auto"/>
              </w:divBdr>
            </w:div>
            <w:div w:id="1474911840">
              <w:marLeft w:val="0"/>
              <w:marRight w:val="0"/>
              <w:marTop w:val="0"/>
              <w:marBottom w:val="0"/>
              <w:divBdr>
                <w:top w:val="none" w:sz="0" w:space="0" w:color="auto"/>
                <w:left w:val="none" w:sz="0" w:space="0" w:color="auto"/>
                <w:bottom w:val="none" w:sz="0" w:space="0" w:color="auto"/>
                <w:right w:val="none" w:sz="0" w:space="0" w:color="auto"/>
              </w:divBdr>
            </w:div>
            <w:div w:id="596521751">
              <w:marLeft w:val="0"/>
              <w:marRight w:val="0"/>
              <w:marTop w:val="0"/>
              <w:marBottom w:val="0"/>
              <w:divBdr>
                <w:top w:val="none" w:sz="0" w:space="0" w:color="auto"/>
                <w:left w:val="none" w:sz="0" w:space="0" w:color="auto"/>
                <w:bottom w:val="none" w:sz="0" w:space="0" w:color="auto"/>
                <w:right w:val="none" w:sz="0" w:space="0" w:color="auto"/>
              </w:divBdr>
            </w:div>
            <w:div w:id="60711093">
              <w:marLeft w:val="0"/>
              <w:marRight w:val="0"/>
              <w:marTop w:val="0"/>
              <w:marBottom w:val="0"/>
              <w:divBdr>
                <w:top w:val="none" w:sz="0" w:space="0" w:color="auto"/>
                <w:left w:val="none" w:sz="0" w:space="0" w:color="auto"/>
                <w:bottom w:val="none" w:sz="0" w:space="0" w:color="auto"/>
                <w:right w:val="none" w:sz="0" w:space="0" w:color="auto"/>
              </w:divBdr>
            </w:div>
            <w:div w:id="294718624">
              <w:marLeft w:val="0"/>
              <w:marRight w:val="0"/>
              <w:marTop w:val="0"/>
              <w:marBottom w:val="0"/>
              <w:divBdr>
                <w:top w:val="none" w:sz="0" w:space="0" w:color="auto"/>
                <w:left w:val="none" w:sz="0" w:space="0" w:color="auto"/>
                <w:bottom w:val="none" w:sz="0" w:space="0" w:color="auto"/>
                <w:right w:val="none" w:sz="0" w:space="0" w:color="auto"/>
              </w:divBdr>
            </w:div>
            <w:div w:id="175165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18133">
      <w:bodyDiv w:val="1"/>
      <w:marLeft w:val="0"/>
      <w:marRight w:val="0"/>
      <w:marTop w:val="0"/>
      <w:marBottom w:val="0"/>
      <w:divBdr>
        <w:top w:val="none" w:sz="0" w:space="0" w:color="auto"/>
        <w:left w:val="none" w:sz="0" w:space="0" w:color="auto"/>
        <w:bottom w:val="none" w:sz="0" w:space="0" w:color="auto"/>
        <w:right w:val="none" w:sz="0" w:space="0" w:color="auto"/>
      </w:divBdr>
      <w:divsChild>
        <w:div w:id="260457490">
          <w:marLeft w:val="0"/>
          <w:marRight w:val="0"/>
          <w:marTop w:val="0"/>
          <w:marBottom w:val="0"/>
          <w:divBdr>
            <w:top w:val="none" w:sz="0" w:space="0" w:color="auto"/>
            <w:left w:val="none" w:sz="0" w:space="0" w:color="auto"/>
            <w:bottom w:val="none" w:sz="0" w:space="0" w:color="auto"/>
            <w:right w:val="none" w:sz="0" w:space="0" w:color="auto"/>
          </w:divBdr>
          <w:divsChild>
            <w:div w:id="1540774054">
              <w:marLeft w:val="0"/>
              <w:marRight w:val="0"/>
              <w:marTop w:val="0"/>
              <w:marBottom w:val="0"/>
              <w:divBdr>
                <w:top w:val="none" w:sz="0" w:space="0" w:color="auto"/>
                <w:left w:val="none" w:sz="0" w:space="0" w:color="auto"/>
                <w:bottom w:val="none" w:sz="0" w:space="0" w:color="auto"/>
                <w:right w:val="none" w:sz="0" w:space="0" w:color="auto"/>
              </w:divBdr>
            </w:div>
            <w:div w:id="1959753933">
              <w:marLeft w:val="0"/>
              <w:marRight w:val="0"/>
              <w:marTop w:val="0"/>
              <w:marBottom w:val="0"/>
              <w:divBdr>
                <w:top w:val="none" w:sz="0" w:space="0" w:color="auto"/>
                <w:left w:val="none" w:sz="0" w:space="0" w:color="auto"/>
                <w:bottom w:val="none" w:sz="0" w:space="0" w:color="auto"/>
                <w:right w:val="none" w:sz="0" w:space="0" w:color="auto"/>
              </w:divBdr>
            </w:div>
            <w:div w:id="12535708">
              <w:marLeft w:val="0"/>
              <w:marRight w:val="0"/>
              <w:marTop w:val="0"/>
              <w:marBottom w:val="0"/>
              <w:divBdr>
                <w:top w:val="none" w:sz="0" w:space="0" w:color="auto"/>
                <w:left w:val="none" w:sz="0" w:space="0" w:color="auto"/>
                <w:bottom w:val="none" w:sz="0" w:space="0" w:color="auto"/>
                <w:right w:val="none" w:sz="0" w:space="0" w:color="auto"/>
              </w:divBdr>
            </w:div>
            <w:div w:id="985739262">
              <w:marLeft w:val="0"/>
              <w:marRight w:val="0"/>
              <w:marTop w:val="0"/>
              <w:marBottom w:val="0"/>
              <w:divBdr>
                <w:top w:val="none" w:sz="0" w:space="0" w:color="auto"/>
                <w:left w:val="none" w:sz="0" w:space="0" w:color="auto"/>
                <w:bottom w:val="none" w:sz="0" w:space="0" w:color="auto"/>
                <w:right w:val="none" w:sz="0" w:space="0" w:color="auto"/>
              </w:divBdr>
            </w:div>
            <w:div w:id="1177690318">
              <w:marLeft w:val="0"/>
              <w:marRight w:val="0"/>
              <w:marTop w:val="0"/>
              <w:marBottom w:val="0"/>
              <w:divBdr>
                <w:top w:val="none" w:sz="0" w:space="0" w:color="auto"/>
                <w:left w:val="none" w:sz="0" w:space="0" w:color="auto"/>
                <w:bottom w:val="none" w:sz="0" w:space="0" w:color="auto"/>
                <w:right w:val="none" w:sz="0" w:space="0" w:color="auto"/>
              </w:divBdr>
            </w:div>
            <w:div w:id="325521294">
              <w:marLeft w:val="0"/>
              <w:marRight w:val="0"/>
              <w:marTop w:val="0"/>
              <w:marBottom w:val="0"/>
              <w:divBdr>
                <w:top w:val="none" w:sz="0" w:space="0" w:color="auto"/>
                <w:left w:val="none" w:sz="0" w:space="0" w:color="auto"/>
                <w:bottom w:val="none" w:sz="0" w:space="0" w:color="auto"/>
                <w:right w:val="none" w:sz="0" w:space="0" w:color="auto"/>
              </w:divBdr>
            </w:div>
            <w:div w:id="1058045009">
              <w:marLeft w:val="0"/>
              <w:marRight w:val="0"/>
              <w:marTop w:val="0"/>
              <w:marBottom w:val="0"/>
              <w:divBdr>
                <w:top w:val="none" w:sz="0" w:space="0" w:color="auto"/>
                <w:left w:val="none" w:sz="0" w:space="0" w:color="auto"/>
                <w:bottom w:val="none" w:sz="0" w:space="0" w:color="auto"/>
                <w:right w:val="none" w:sz="0" w:space="0" w:color="auto"/>
              </w:divBdr>
            </w:div>
            <w:div w:id="17576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6290">
      <w:bodyDiv w:val="1"/>
      <w:marLeft w:val="0"/>
      <w:marRight w:val="0"/>
      <w:marTop w:val="0"/>
      <w:marBottom w:val="0"/>
      <w:divBdr>
        <w:top w:val="none" w:sz="0" w:space="0" w:color="auto"/>
        <w:left w:val="none" w:sz="0" w:space="0" w:color="auto"/>
        <w:bottom w:val="none" w:sz="0" w:space="0" w:color="auto"/>
        <w:right w:val="none" w:sz="0" w:space="0" w:color="auto"/>
      </w:divBdr>
      <w:divsChild>
        <w:div w:id="200675322">
          <w:marLeft w:val="0"/>
          <w:marRight w:val="0"/>
          <w:marTop w:val="0"/>
          <w:marBottom w:val="0"/>
          <w:divBdr>
            <w:top w:val="none" w:sz="0" w:space="0" w:color="auto"/>
            <w:left w:val="none" w:sz="0" w:space="0" w:color="auto"/>
            <w:bottom w:val="none" w:sz="0" w:space="0" w:color="auto"/>
            <w:right w:val="none" w:sz="0" w:space="0" w:color="auto"/>
          </w:divBdr>
          <w:divsChild>
            <w:div w:id="17769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3.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header" Target="header15.xm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eader" Target="header17.xml"/><Relationship Id="rId79" Type="http://schemas.openxmlformats.org/officeDocument/2006/relationships/header" Target="header18.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header" Target="header2.xml"/><Relationship Id="rId22" Type="http://schemas.openxmlformats.org/officeDocument/2006/relationships/header" Target="header7.xml"/><Relationship Id="rId27" Type="http://schemas.openxmlformats.org/officeDocument/2006/relationships/header" Target="header11.xml"/><Relationship Id="rId30" Type="http://schemas.openxmlformats.org/officeDocument/2006/relationships/header" Target="header14.xml"/><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5.png"/><Relationship Id="rId80" Type="http://schemas.openxmlformats.org/officeDocument/2006/relationships/header" Target="header1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eader" Target="header6.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header" Target="header12.xml"/><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13.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6.xml"/><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os\Desktop\brain-de-fair\&#931;&#965;&#947;&#947;&#961;&#945;&#966;&#942;\Brain%20de%20fer%20&#922;&#969;&#957;&#963;&#964;&#945;&#957;&#964;&#943;&#957;&#959;&#962;%20&#928;&#945;&#955;&#941;&#947;&#954;&#945;&#962;.dotx"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Play"/>
        <a:ea typeface="Play"/>
        <a:cs typeface="Play"/>
      </a:majorFont>
      <a:minorFont>
        <a:latin typeface="Play"/>
        <a:ea typeface="Play"/>
        <a:cs typeface="Play"/>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just" defTabSz="457200" rtl="0" fontAlgn="auto" latinLnBrk="0" hangingPunct="0">
          <a:lnSpc>
            <a:spcPct val="100000"/>
          </a:lnSpc>
          <a:spcBef>
            <a:spcPts val="12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Play"/>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12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Play"/>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A5EB0AC-7A9B-4E34-99E0-E091659D5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Brain de fer Κωνσταντίνος Παλέγκας.dotx</Template>
  <TotalTime>8922</TotalTime>
  <Pages>61</Pages>
  <Words>15315</Words>
  <Characters>82701</Characters>
  <Application>Microsoft Office Word</Application>
  <DocSecurity>0</DocSecurity>
  <Lines>689</Lines>
  <Paragraphs>195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97821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Dounas P</dc:creator>
  <cp:lastModifiedBy>KONSTANTINOS VASILEIOS PALEGKAS</cp:lastModifiedBy>
  <cp:revision>72</cp:revision>
  <cp:lastPrinted>2023-09-29T14:41:00Z</cp:lastPrinted>
  <dcterms:created xsi:type="dcterms:W3CDTF">2023-06-22T09:05:00Z</dcterms:created>
  <dcterms:modified xsi:type="dcterms:W3CDTF">2023-10-09T18:51:00Z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id="RWQl34PE"/&gt;&lt;style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