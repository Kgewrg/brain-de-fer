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6"/>
        <w:gridCol w:w="3795"/>
        <w:gridCol w:w="2150"/>
      </w:tblGrid>
      <w:tr w:rsidR="00E74B6A" w14:paraId="2E0566EE" w14:textId="77777777" w:rsidTr="00E74B6A">
        <w:tc>
          <w:tcPr>
            <w:tcW w:w="2108" w:type="dxa"/>
          </w:tcPr>
          <w:p w14:paraId="2B414E4B" w14:textId="77777777" w:rsidR="009E579C" w:rsidRDefault="00E74B6A" w:rsidP="00180174">
            <w:pPr>
              <w:pStyle w:val="IntenseQuote"/>
            </w:pPr>
            <w:r>
              <w:rPr>
                <w:noProof/>
              </w:rPr>
              <w:drawing>
                <wp:inline distT="0" distB="0" distL="0" distR="0" wp14:anchorId="4F0C95F8" wp14:editId="30E21E31">
                  <wp:extent cx="1201981" cy="1228299"/>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972" w:type="dxa"/>
          </w:tcPr>
          <w:p w14:paraId="036564EC" w14:textId="77777777" w:rsid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rPr>
            </w:pPr>
            <w:r w:rsidRPr="00E74B6A">
              <w:rPr>
                <w:b/>
                <w:bCs/>
              </w:rPr>
              <w:t>ΕΛΛΗΝΙΚΗ ΔΗΜΟΚΡΑΤΙΑ</w:t>
            </w:r>
            <w:r w:rsidRPr="00E74B6A">
              <w:rPr>
                <w:b/>
                <w:bCs/>
              </w:rPr>
              <w:br/>
              <w:t>ΠΑΝΕΠΙΣΤΗΜΙΟ ΔΥΤΙΚΗΣ ΜΑΚΕΔΟΝΙΑΣ</w:t>
            </w:r>
          </w:p>
          <w:p w14:paraId="63DD64C2" w14:textId="77777777" w:rsidR="00E74B6A" w:rsidRP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Pr>
                <w:b/>
                <w:bCs/>
              </w:rPr>
              <w:t>ΠΟΛΥΤΕΝΧΙΚΗ ΣΧΟΛΗ</w:t>
            </w:r>
            <w:r>
              <w:rPr>
                <w:b/>
                <w:bCs/>
              </w:rPr>
              <w:br/>
              <w:t>ΤΜΗΜΑ ΗΛΕΚΤΡΟΛΟΓΩΝ ΜΗΧΑΝΙΚΩΝ &amp; ΜΗΧΑΝΙΚΩΝ ΥΠΟΛΟΓΙΣΤΩΝ</w:t>
            </w:r>
          </w:p>
        </w:tc>
        <w:tc>
          <w:tcPr>
            <w:tcW w:w="1701" w:type="dxa"/>
          </w:tcPr>
          <w:p w14:paraId="3F6F5B11" w14:textId="77777777" w:rsidR="009E579C" w:rsidRDefault="00E74B6A">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6DAD0222" wp14:editId="2137C55E">
                  <wp:extent cx="1228090" cy="122809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204A8471" w14:textId="77777777" w:rsidR="00FD3926" w:rsidRDefault="00FD3926">
      <w:pPr>
        <w:pStyle w:val="a0"/>
      </w:pPr>
    </w:p>
    <w:p w14:paraId="65C79D91" w14:textId="77777777" w:rsidR="00FD3926" w:rsidRDefault="00FD3926">
      <w:pPr>
        <w:pStyle w:val="a0"/>
      </w:pPr>
    </w:p>
    <w:p w14:paraId="35F4BE8F" w14:textId="3935F380" w:rsidR="00FD3926" w:rsidRPr="008F1972" w:rsidRDefault="008F1972">
      <w:pPr>
        <w:pStyle w:val="a1"/>
        <w:rPr>
          <w:rFonts w:ascii="Play" w:eastAsia="Play" w:hAnsi="Play" w:cs="Play"/>
          <w:b w:val="0"/>
          <w:bCs w:val="0"/>
          <w:color w:val="000000"/>
          <w:sz w:val="24"/>
          <w:szCs w:val="24"/>
        </w:rPr>
      </w:pPr>
      <w:r>
        <w:rPr>
          <w:rFonts w:ascii="Play" w:hAnsi="Play"/>
          <w:lang w:val="en-US"/>
        </w:rPr>
        <w:t>Brain</w:t>
      </w:r>
      <w:r w:rsidRPr="008F1972">
        <w:rPr>
          <w:rFonts w:ascii="Play" w:hAnsi="Play"/>
        </w:rPr>
        <w:t xml:space="preserve"> </w:t>
      </w:r>
      <w:r>
        <w:rPr>
          <w:rFonts w:ascii="Play" w:hAnsi="Play"/>
          <w:lang w:val="en-US"/>
        </w:rPr>
        <w:t>de fer</w:t>
      </w:r>
    </w:p>
    <w:p w14:paraId="5BF7174C" w14:textId="77777777" w:rsidR="00FD3926" w:rsidRDefault="009717E1">
      <w:pPr>
        <w:pStyle w:val="a0"/>
      </w:pPr>
      <w:r>
        <w:rPr>
          <w:rFonts w:eastAsia="Arial Unicode MS" w:cs="Arial Unicode MS"/>
        </w:rPr>
        <w:t>∆ΙΠΛΩΜΑΤΙΚΗ ΕΡΓΑΣΙΑ</w:t>
      </w:r>
    </w:p>
    <w:p w14:paraId="31459899" w14:textId="77777777" w:rsidR="00FD3926" w:rsidRDefault="009717E1">
      <w:pPr>
        <w:pStyle w:val="a0"/>
      </w:pPr>
      <w:r>
        <w:rPr>
          <w:noProof/>
        </w:rPr>
        <w:drawing>
          <wp:inline distT="0" distB="0" distL="0" distR="0" wp14:anchorId="739B7A17" wp14:editId="2EA7C77B">
            <wp:extent cx="1104900" cy="127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55FC0531" w14:textId="77607DD9" w:rsidR="00FD3926" w:rsidRDefault="009717E1">
      <w:pPr>
        <w:pStyle w:val="a0"/>
        <w:rPr>
          <w:sz w:val="24"/>
          <w:szCs w:val="24"/>
        </w:rPr>
      </w:pPr>
      <w:r>
        <w:rPr>
          <w:rFonts w:eastAsia="Arial Unicode MS" w:cs="Arial Unicode MS"/>
        </w:rPr>
        <w:t>του</w:t>
      </w:r>
    </w:p>
    <w:p w14:paraId="405FF9F3" w14:textId="62BC2EEB" w:rsidR="00FD3926" w:rsidRDefault="008F1972">
      <w:pPr>
        <w:pStyle w:val="a0"/>
        <w:rPr>
          <w:sz w:val="24"/>
          <w:szCs w:val="24"/>
        </w:rPr>
      </w:pPr>
      <w:r>
        <w:rPr>
          <w:b/>
          <w:bCs/>
          <w:sz w:val="32"/>
          <w:szCs w:val="32"/>
        </w:rPr>
        <w:t xml:space="preserve">Κωνσταντίνος </w:t>
      </w:r>
      <w:proofErr w:type="spellStart"/>
      <w:r>
        <w:rPr>
          <w:b/>
          <w:bCs/>
          <w:sz w:val="32"/>
          <w:szCs w:val="32"/>
        </w:rPr>
        <w:t>Παλέγκας</w:t>
      </w:r>
      <w:proofErr w:type="spellEnd"/>
    </w:p>
    <w:p w14:paraId="3D04AE41" w14:textId="77777777" w:rsidR="00FD3926" w:rsidRDefault="00FD3926">
      <w:pPr>
        <w:pStyle w:val="a0"/>
        <w:rPr>
          <w:sz w:val="24"/>
          <w:szCs w:val="24"/>
        </w:rPr>
      </w:pPr>
    </w:p>
    <w:p w14:paraId="779DB852" w14:textId="77777777" w:rsidR="00FD3926" w:rsidRDefault="00FD3926">
      <w:pPr>
        <w:pStyle w:val="a0"/>
        <w:rPr>
          <w:sz w:val="24"/>
          <w:szCs w:val="24"/>
        </w:rPr>
      </w:pPr>
    </w:p>
    <w:p w14:paraId="78B51147" w14:textId="77777777" w:rsidR="00FD3926" w:rsidRDefault="000C5962">
      <w:pPr>
        <w:pStyle w:val="a0"/>
        <w:rPr>
          <w:sz w:val="24"/>
          <w:szCs w:val="24"/>
        </w:rPr>
      </w:pPr>
      <w:r>
        <w:rPr>
          <w:noProof/>
        </w:rPr>
        <w:drawing>
          <wp:anchor distT="152400" distB="152400" distL="152400" distR="152400" simplePos="0" relativeHeight="251658239" behindDoc="1" locked="0" layoutInCell="1" allowOverlap="1" wp14:anchorId="759C8EB9" wp14:editId="720C5C25">
            <wp:simplePos x="0" y="0"/>
            <wp:positionH relativeFrom="margin">
              <wp:posOffset>1064895</wp:posOffset>
            </wp:positionH>
            <wp:positionV relativeFrom="line">
              <wp:posOffset>31115</wp:posOffset>
            </wp:positionV>
            <wp:extent cx="6239578" cy="6144557"/>
            <wp:effectExtent l="114300" t="114300" r="161290" b="237490"/>
            <wp:wrapNone/>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4DBC9" w14:textId="77777777" w:rsidR="00FD3926" w:rsidRDefault="00FD3926">
      <w:pPr>
        <w:pStyle w:val="a0"/>
      </w:pPr>
    </w:p>
    <w:p w14:paraId="195085C3" w14:textId="734744B5" w:rsidR="00FD3926" w:rsidRDefault="00C90D2A">
      <w:pPr>
        <w:pStyle w:val="a0"/>
      </w:pPr>
      <w:r>
        <w:rPr>
          <w:rFonts w:eastAsia="Arial Unicode MS" w:cs="Arial Unicode MS"/>
          <w:b/>
          <w:bCs/>
          <w:sz w:val="29"/>
          <w:szCs w:val="29"/>
        </w:rPr>
        <w:t>Επιβλέπων</w:t>
      </w:r>
      <w:r w:rsidR="009717E1">
        <w:rPr>
          <w:rFonts w:eastAsia="Arial Unicode MS" w:cs="Arial Unicode MS"/>
          <w:b/>
          <w:bCs/>
          <w:sz w:val="29"/>
          <w:szCs w:val="29"/>
        </w:rPr>
        <w:t xml:space="preserve">: </w:t>
      </w:r>
      <w:r w:rsidR="008F1972">
        <w:rPr>
          <w:rFonts w:eastAsia="Arial Unicode MS" w:cs="Arial Unicode MS"/>
        </w:rPr>
        <w:t xml:space="preserve">Μάρκος </w:t>
      </w:r>
      <w:proofErr w:type="spellStart"/>
      <w:r w:rsidR="008F1972">
        <w:rPr>
          <w:rFonts w:eastAsia="Arial Unicode MS" w:cs="Arial Unicode MS"/>
        </w:rPr>
        <w:t>Τσίπουρας</w:t>
      </w:r>
      <w:proofErr w:type="spellEnd"/>
      <w:r w:rsidR="009717E1">
        <w:rPr>
          <w:rFonts w:eastAsia="Arial Unicode MS" w:cs="Arial Unicode MS"/>
        </w:rPr>
        <w:t xml:space="preserve"> </w:t>
      </w:r>
    </w:p>
    <w:p w14:paraId="41285837" w14:textId="31693588" w:rsidR="00FD3926" w:rsidRDefault="009717E1">
      <w:pPr>
        <w:pStyle w:val="a0"/>
      </w:pPr>
      <w:r>
        <w:rPr>
          <w:rFonts w:eastAsia="Arial Unicode MS" w:cs="Arial Unicode MS"/>
        </w:rPr>
        <w:tab/>
      </w:r>
      <w:r>
        <w:rPr>
          <w:rFonts w:eastAsia="Arial Unicode MS" w:cs="Arial Unicode MS"/>
        </w:rPr>
        <w:tab/>
        <w:t xml:space="preserve">  </w:t>
      </w:r>
      <w:r w:rsidR="008F1972">
        <w:rPr>
          <w:rFonts w:eastAsia="Arial Unicode MS" w:cs="Arial Unicode MS"/>
        </w:rPr>
        <w:t>Αναπληρωτής καθηγητής</w:t>
      </w:r>
      <w:r>
        <w:rPr>
          <w:rFonts w:eastAsia="Arial Unicode MS" w:cs="Arial Unicode MS"/>
        </w:rPr>
        <w:t xml:space="preserve"> </w:t>
      </w:r>
    </w:p>
    <w:p w14:paraId="43CD0FAB" w14:textId="77777777" w:rsidR="00FD3926" w:rsidRDefault="00FD3926">
      <w:pPr>
        <w:pStyle w:val="a0"/>
        <w:jc w:val="left"/>
      </w:pPr>
    </w:p>
    <w:p w14:paraId="2CDEFD39" w14:textId="77777777" w:rsidR="00FD3926" w:rsidRDefault="00FD3926">
      <w:pPr>
        <w:pStyle w:val="a0"/>
        <w:jc w:val="left"/>
      </w:pPr>
    </w:p>
    <w:p w14:paraId="01A52EFB" w14:textId="77777777" w:rsidR="00FD3926" w:rsidRDefault="00FD3926">
      <w:pPr>
        <w:pStyle w:val="a0"/>
        <w:jc w:val="left"/>
      </w:pPr>
    </w:p>
    <w:p w14:paraId="3907FA4C" w14:textId="77777777" w:rsidR="00FD3926" w:rsidRDefault="00FD3926">
      <w:pPr>
        <w:pStyle w:val="a0"/>
        <w:jc w:val="left"/>
      </w:pPr>
    </w:p>
    <w:p w14:paraId="021A0869" w14:textId="77777777" w:rsidR="00FD3926" w:rsidRDefault="00FD3926">
      <w:pPr>
        <w:pStyle w:val="a0"/>
        <w:jc w:val="left"/>
      </w:pPr>
    </w:p>
    <w:p w14:paraId="3BC15812" w14:textId="77777777" w:rsidR="00FD3926" w:rsidRDefault="00FD3926">
      <w:pPr>
        <w:pStyle w:val="a0"/>
        <w:jc w:val="left"/>
        <w:rPr>
          <w:sz w:val="24"/>
          <w:szCs w:val="24"/>
        </w:rPr>
      </w:pPr>
    </w:p>
    <w:p w14:paraId="035C7FAA" w14:textId="77777777" w:rsidR="00FD3926" w:rsidRDefault="009717E1">
      <w:pPr>
        <w:pStyle w:val="a0"/>
        <w:sectPr w:rsidR="00FD3926" w:rsidSect="00BF3F59">
          <w:footerReference w:type="default" r:id="rId12"/>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docGrid w:linePitch="326"/>
        </w:sectPr>
      </w:pPr>
      <w:r>
        <w:rPr>
          <w:rFonts w:eastAsia="Arial Unicode MS" w:cs="Arial Unicode MS"/>
        </w:rPr>
        <w:t xml:space="preserve">ΤΟΠΟΣ/ΜΗΝΑΣ/ΕΤΟΣ ΕΚ∆ΟΣΗΣ </w:t>
      </w:r>
    </w:p>
    <w:p w14:paraId="0E9A4E10" w14:textId="77777777" w:rsidR="00FD3926" w:rsidRDefault="00FD3926">
      <w:pPr>
        <w:pStyle w:val="a0"/>
      </w:pPr>
    </w:p>
    <w:p w14:paraId="50B18338" w14:textId="77777777" w:rsidR="00FD3926" w:rsidRDefault="00FD3926">
      <w:pPr>
        <w:pStyle w:val="a0"/>
      </w:pPr>
    </w:p>
    <w:p w14:paraId="4503D927" w14:textId="77777777" w:rsidR="00FD3926" w:rsidRDefault="00FD3926">
      <w:pPr>
        <w:pStyle w:val="a0"/>
      </w:pPr>
    </w:p>
    <w:p w14:paraId="3FAE96E4" w14:textId="77777777" w:rsidR="00FD3926" w:rsidRDefault="00FD3926">
      <w:pPr>
        <w:pStyle w:val="a0"/>
      </w:pPr>
    </w:p>
    <w:p w14:paraId="27DF8DFC" w14:textId="77777777" w:rsidR="00FD3926" w:rsidRDefault="00FD3926">
      <w:pPr>
        <w:pStyle w:val="a0"/>
      </w:pPr>
    </w:p>
    <w:p w14:paraId="4656B844" w14:textId="77777777" w:rsidR="00FD3926" w:rsidRDefault="00FD3926" w:rsidP="00F749F7">
      <w:pPr>
        <w:pStyle w:val="a0"/>
        <w:tabs>
          <w:tab w:val="left" w:pos="5985"/>
        </w:tabs>
      </w:pPr>
    </w:p>
    <w:p w14:paraId="07E7D9A1" w14:textId="77777777" w:rsidR="00FD3926" w:rsidRDefault="00FD3926">
      <w:pPr>
        <w:pStyle w:val="a0"/>
      </w:pPr>
    </w:p>
    <w:p w14:paraId="6494AF8E" w14:textId="77777777" w:rsidR="00FD3926" w:rsidRDefault="00FD3926">
      <w:pPr>
        <w:pStyle w:val="a0"/>
      </w:pPr>
    </w:p>
    <w:p w14:paraId="371FD206" w14:textId="77777777" w:rsidR="00FD3926" w:rsidRDefault="00FD3926">
      <w:pPr>
        <w:pStyle w:val="a0"/>
      </w:pPr>
    </w:p>
    <w:p w14:paraId="5AC8F82F" w14:textId="77777777" w:rsidR="00FD3926" w:rsidRDefault="00FD3926">
      <w:pPr>
        <w:pStyle w:val="a0"/>
      </w:pPr>
    </w:p>
    <w:p w14:paraId="6AE61244" w14:textId="77777777" w:rsidR="00FD3926" w:rsidRPr="00926C1A" w:rsidRDefault="009717E1" w:rsidP="00070596">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57A9D3" w14:textId="77777777" w:rsidR="00926C1A" w:rsidRDefault="00926C1A" w:rsidP="00070596">
      <w:pPr>
        <w:pStyle w:val="a0"/>
        <w:rPr>
          <w:rFonts w:eastAsia="Arial Unicode MS" w:cs="Arial Unicode MS"/>
          <w:color w:val="auto"/>
        </w:rPr>
      </w:pPr>
    </w:p>
    <w:p w14:paraId="191AC584" w14:textId="77777777" w:rsidR="00926C1A" w:rsidRDefault="00926C1A" w:rsidP="00070596">
      <w:pPr>
        <w:pStyle w:val="a0"/>
        <w:rPr>
          <w:rFonts w:eastAsia="Arial Unicode MS" w:cs="Arial Unicode MS"/>
          <w:color w:val="auto"/>
        </w:rPr>
      </w:pPr>
    </w:p>
    <w:p w14:paraId="331825D5" w14:textId="77777777" w:rsidR="00926C1A" w:rsidRPr="002C74C3" w:rsidRDefault="00926C1A" w:rsidP="00070596">
      <w:pPr>
        <w:pStyle w:val="a0"/>
        <w:rPr>
          <w:color w:val="auto"/>
          <w:lang w:val="en-US"/>
        </w:rPr>
        <w:sectPr w:rsidR="00926C1A" w:rsidRPr="002C74C3" w:rsidSect="00F749F7">
          <w:headerReference w:type="default" r:id="rId13"/>
          <w:pgSz w:w="11906" w:h="16838"/>
          <w:pgMar w:top="1134" w:right="1134" w:bottom="1134" w:left="1134" w:header="709" w:footer="851" w:gutter="0"/>
          <w:cols w:space="720"/>
          <w:titlePg/>
        </w:sectPr>
      </w:pPr>
    </w:p>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5405"/>
        <w:gridCol w:w="2410"/>
      </w:tblGrid>
      <w:tr w:rsidR="00094B92" w14:paraId="13EED821" w14:textId="77777777" w:rsidTr="00070596">
        <w:tc>
          <w:tcPr>
            <w:tcW w:w="2108" w:type="dxa"/>
          </w:tcPr>
          <w:p w14:paraId="40701DCB"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lastRenderedPageBreak/>
              <w:drawing>
                <wp:inline distT="0" distB="0" distL="0" distR="0" wp14:anchorId="640DD63B" wp14:editId="01E07FFC">
                  <wp:extent cx="1201981" cy="122829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405" w:type="dxa"/>
          </w:tcPr>
          <w:p w14:paraId="2833BE2D"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lang w:val="en-US"/>
              </w:rPr>
            </w:pPr>
            <w:r>
              <w:rPr>
                <w:b/>
                <w:bCs/>
                <w:lang w:val="en-US"/>
              </w:rPr>
              <w:t>HELLENIC</w:t>
            </w:r>
            <w:r w:rsidRPr="00094B92">
              <w:rPr>
                <w:b/>
                <w:bCs/>
                <w:lang w:val="en-US"/>
              </w:rPr>
              <w:t xml:space="preserve"> </w:t>
            </w:r>
            <w:r>
              <w:rPr>
                <w:b/>
                <w:bCs/>
                <w:lang w:val="en-US"/>
              </w:rPr>
              <w:t>DEMOCRACY</w:t>
            </w:r>
            <w:r w:rsidRPr="00094B92">
              <w:rPr>
                <w:b/>
                <w:bCs/>
                <w:lang w:val="en-US"/>
              </w:rPr>
              <w:br/>
            </w:r>
            <w:r>
              <w:rPr>
                <w:b/>
                <w:bCs/>
                <w:lang w:val="en-US"/>
              </w:rPr>
              <w:t>UNIVERSITY OF WESTERN MACEDONIA</w:t>
            </w:r>
          </w:p>
          <w:p w14:paraId="64139E7C"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lang w:val="en-US"/>
              </w:rPr>
            </w:pPr>
            <w:r>
              <w:rPr>
                <w:b/>
                <w:bCs/>
                <w:lang w:val="en-US"/>
              </w:rPr>
              <w:t>FUCULTY</w:t>
            </w:r>
            <w:r w:rsidRPr="00094B92">
              <w:rPr>
                <w:b/>
                <w:bCs/>
                <w:lang w:val="en-US"/>
              </w:rPr>
              <w:t xml:space="preserve"> </w:t>
            </w:r>
            <w:r>
              <w:rPr>
                <w:b/>
                <w:bCs/>
                <w:lang w:val="en-US"/>
              </w:rPr>
              <w:t>OF</w:t>
            </w:r>
            <w:r w:rsidRPr="00094B92">
              <w:rPr>
                <w:b/>
                <w:bCs/>
                <w:lang w:val="en-US"/>
              </w:rPr>
              <w:t xml:space="preserve"> </w:t>
            </w:r>
            <w:r>
              <w:rPr>
                <w:b/>
                <w:bCs/>
                <w:lang w:val="en-US"/>
              </w:rPr>
              <w:t>ENGINEERING</w:t>
            </w:r>
            <w:r w:rsidRPr="00094B92">
              <w:rPr>
                <w:b/>
                <w:bCs/>
                <w:lang w:val="en-US"/>
              </w:rPr>
              <w:br/>
            </w:r>
            <w:r>
              <w:rPr>
                <w:b/>
                <w:bCs/>
                <w:lang w:val="en-US"/>
              </w:rPr>
              <w:t xml:space="preserve">DEPARTMENT OF ELECTRICAL &amp; </w:t>
            </w:r>
            <w:r>
              <w:rPr>
                <w:b/>
                <w:bCs/>
                <w:lang w:val="en-US"/>
              </w:rPr>
              <w:br/>
              <w:t>COMPUTER ENGINEERING</w:t>
            </w:r>
          </w:p>
        </w:tc>
        <w:tc>
          <w:tcPr>
            <w:tcW w:w="2410" w:type="dxa"/>
          </w:tcPr>
          <w:p w14:paraId="5FB3E897"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1C9AA544" wp14:editId="73C2D674">
                  <wp:extent cx="1228090" cy="122809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4CE61359" w14:textId="77777777" w:rsidR="00FD3926" w:rsidRDefault="00FD3926">
      <w:pPr>
        <w:pStyle w:val="a0"/>
      </w:pPr>
    </w:p>
    <w:p w14:paraId="3181215D" w14:textId="77777777" w:rsidR="00FD3926" w:rsidRDefault="00FD3926">
      <w:pPr>
        <w:pStyle w:val="a0"/>
      </w:pPr>
    </w:p>
    <w:p w14:paraId="41E9B311" w14:textId="2EED0346" w:rsidR="00FD3926" w:rsidRPr="008F2D8E" w:rsidRDefault="008F2D8E">
      <w:pPr>
        <w:pStyle w:val="a1"/>
        <w:rPr>
          <w:rFonts w:ascii="Play" w:eastAsia="Play" w:hAnsi="Play" w:cs="Play"/>
          <w:b w:val="0"/>
          <w:bCs w:val="0"/>
          <w:color w:val="000000"/>
          <w:sz w:val="24"/>
          <w:szCs w:val="24"/>
          <w:lang w:val="en-US"/>
        </w:rPr>
      </w:pPr>
      <w:r>
        <w:rPr>
          <w:rFonts w:ascii="Play" w:hAnsi="Play"/>
          <w:lang w:val="en-US"/>
        </w:rPr>
        <w:t>Brain de fer</w:t>
      </w:r>
    </w:p>
    <w:p w14:paraId="119BAB0A" w14:textId="77777777" w:rsidR="00FD3926" w:rsidRPr="008F2D8E" w:rsidRDefault="009717E1">
      <w:pPr>
        <w:pStyle w:val="a0"/>
        <w:rPr>
          <w:sz w:val="24"/>
          <w:szCs w:val="24"/>
          <w:lang w:val="en-US"/>
        </w:rPr>
      </w:pPr>
      <w:r>
        <w:rPr>
          <w:rFonts w:eastAsia="Arial Unicode MS" w:cs="Arial Unicode MS"/>
          <w:lang w:val="en-US"/>
        </w:rPr>
        <w:t>THESIS</w:t>
      </w:r>
    </w:p>
    <w:p w14:paraId="1BFD57CE" w14:textId="77777777" w:rsidR="00FD3926" w:rsidRDefault="009717E1">
      <w:pPr>
        <w:pStyle w:val="a0"/>
      </w:pPr>
      <w:r>
        <w:rPr>
          <w:noProof/>
        </w:rPr>
        <w:drawing>
          <wp:inline distT="0" distB="0" distL="0" distR="0" wp14:anchorId="14AA0C31" wp14:editId="5AA26494">
            <wp:extent cx="1104900" cy="12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611E4403" w14:textId="77777777" w:rsidR="00FD3926" w:rsidRDefault="00FD3926">
      <w:pPr>
        <w:pStyle w:val="a0"/>
        <w:rPr>
          <w:sz w:val="24"/>
          <w:szCs w:val="24"/>
        </w:rPr>
      </w:pPr>
    </w:p>
    <w:p w14:paraId="6124208C" w14:textId="3F3F3E68" w:rsidR="00FD3926" w:rsidRPr="008F2D8E" w:rsidRDefault="008F2D8E">
      <w:pPr>
        <w:pStyle w:val="a0"/>
        <w:rPr>
          <w:sz w:val="24"/>
          <w:szCs w:val="24"/>
          <w:lang w:val="en-US"/>
        </w:rPr>
      </w:pPr>
      <w:r>
        <w:rPr>
          <w:b/>
          <w:bCs/>
          <w:sz w:val="32"/>
          <w:szCs w:val="32"/>
          <w:lang w:val="en-US"/>
        </w:rPr>
        <w:t xml:space="preserve">Konstantinos </w:t>
      </w:r>
      <w:proofErr w:type="spellStart"/>
      <w:r>
        <w:rPr>
          <w:b/>
          <w:bCs/>
          <w:sz w:val="32"/>
          <w:szCs w:val="32"/>
          <w:lang w:val="en-US"/>
        </w:rPr>
        <w:t>Palegkas</w:t>
      </w:r>
      <w:proofErr w:type="spellEnd"/>
    </w:p>
    <w:p w14:paraId="4201858F" w14:textId="77777777" w:rsidR="00FD3926" w:rsidRPr="00B96343" w:rsidRDefault="00FD3926">
      <w:pPr>
        <w:pStyle w:val="a0"/>
        <w:rPr>
          <w:sz w:val="24"/>
          <w:szCs w:val="24"/>
          <w:lang w:val="en-US"/>
        </w:rPr>
      </w:pPr>
    </w:p>
    <w:p w14:paraId="4F6D8B9A" w14:textId="77777777" w:rsidR="00FD3926" w:rsidRPr="00B96343" w:rsidRDefault="00E74B6A">
      <w:pPr>
        <w:pStyle w:val="a0"/>
        <w:rPr>
          <w:sz w:val="24"/>
          <w:szCs w:val="24"/>
          <w:lang w:val="en-US"/>
        </w:rPr>
      </w:pPr>
      <w:r>
        <w:rPr>
          <w:noProof/>
        </w:rPr>
        <w:drawing>
          <wp:anchor distT="152400" distB="152400" distL="152400" distR="152400" simplePos="0" relativeHeight="251686912" behindDoc="1" locked="0" layoutInCell="1" allowOverlap="1" wp14:anchorId="22F9651F" wp14:editId="54A92A8E">
            <wp:simplePos x="0" y="0"/>
            <wp:positionH relativeFrom="margin">
              <wp:posOffset>1064895</wp:posOffset>
            </wp:positionH>
            <wp:positionV relativeFrom="line">
              <wp:posOffset>261094</wp:posOffset>
            </wp:positionV>
            <wp:extent cx="6239578" cy="6144557"/>
            <wp:effectExtent l="114300" t="114300" r="161290" b="237490"/>
            <wp:wrapNone/>
            <wp:docPr id="8"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65D1" w14:textId="77777777" w:rsidR="00FD3926" w:rsidRPr="00B96343" w:rsidRDefault="00FD3926">
      <w:pPr>
        <w:pStyle w:val="a0"/>
        <w:rPr>
          <w:sz w:val="24"/>
          <w:szCs w:val="24"/>
          <w:lang w:val="en-US"/>
        </w:rPr>
      </w:pPr>
    </w:p>
    <w:p w14:paraId="3CFBD8B8" w14:textId="77777777" w:rsidR="00FD3926" w:rsidRPr="00B96343" w:rsidRDefault="00FD3926">
      <w:pPr>
        <w:pStyle w:val="a0"/>
        <w:rPr>
          <w:lang w:val="en-US"/>
        </w:rPr>
      </w:pPr>
    </w:p>
    <w:p w14:paraId="24B5E3DC" w14:textId="2BBCBA64" w:rsidR="00FD3926" w:rsidRPr="00B96343" w:rsidRDefault="009717E1">
      <w:pPr>
        <w:pStyle w:val="a0"/>
        <w:rPr>
          <w:lang w:val="en-US"/>
        </w:rPr>
      </w:pPr>
      <w:r>
        <w:rPr>
          <w:rFonts w:eastAsia="Arial Unicode MS" w:cs="Arial Unicode MS"/>
          <w:b/>
          <w:bCs/>
          <w:lang w:val="en-US"/>
        </w:rPr>
        <w:t>SUPERVISOR</w:t>
      </w:r>
      <w:r w:rsidRPr="00B96343">
        <w:rPr>
          <w:rFonts w:eastAsia="Arial Unicode MS" w:cs="Arial Unicode MS"/>
          <w:b/>
          <w:bCs/>
          <w:sz w:val="29"/>
          <w:szCs w:val="29"/>
          <w:lang w:val="en-US"/>
        </w:rPr>
        <w:t xml:space="preserve">: </w:t>
      </w:r>
      <w:r w:rsidR="008F2D8E">
        <w:rPr>
          <w:rFonts w:eastAsia="Arial Unicode MS" w:cs="Arial Unicode MS"/>
          <w:lang w:val="en-US"/>
        </w:rPr>
        <w:t xml:space="preserve">Markos </w:t>
      </w:r>
      <w:proofErr w:type="spellStart"/>
      <w:r w:rsidR="008F2D8E">
        <w:rPr>
          <w:rFonts w:eastAsia="Arial Unicode MS" w:cs="Arial Unicode MS"/>
          <w:lang w:val="en-US"/>
        </w:rPr>
        <w:t>Tsipouras</w:t>
      </w:r>
      <w:proofErr w:type="spellEnd"/>
      <w:r w:rsidRPr="00B96343">
        <w:rPr>
          <w:rFonts w:eastAsia="Arial Unicode MS" w:cs="Arial Unicode MS"/>
          <w:lang w:val="en-US"/>
        </w:rPr>
        <w:t xml:space="preserve"> </w:t>
      </w:r>
    </w:p>
    <w:p w14:paraId="70F340AA" w14:textId="77777777" w:rsidR="00FD3926" w:rsidRPr="00B96343" w:rsidRDefault="009717E1">
      <w:pPr>
        <w:pStyle w:val="a0"/>
        <w:rPr>
          <w:lang w:val="en-US"/>
        </w:rPr>
      </w:pPr>
      <w:r w:rsidRPr="00B96343">
        <w:rPr>
          <w:rFonts w:eastAsia="Arial Unicode MS" w:cs="Arial Unicode MS"/>
          <w:lang w:val="en-US"/>
        </w:rPr>
        <w:tab/>
      </w:r>
      <w:r w:rsidRPr="00B96343">
        <w:rPr>
          <w:rFonts w:eastAsia="Arial Unicode MS" w:cs="Arial Unicode MS"/>
          <w:lang w:val="en-US"/>
        </w:rPr>
        <w:tab/>
        <w:t xml:space="preserve">  </w:t>
      </w:r>
      <w:r>
        <w:rPr>
          <w:rFonts w:eastAsia="Arial Unicode MS" w:cs="Arial Unicode MS"/>
          <w:lang w:val="en-US"/>
        </w:rPr>
        <w:t>Academic Position</w:t>
      </w:r>
      <w:r w:rsidRPr="00B96343">
        <w:rPr>
          <w:rFonts w:eastAsia="Arial Unicode MS" w:cs="Arial Unicode MS"/>
          <w:lang w:val="en-US"/>
        </w:rPr>
        <w:t xml:space="preserve"> </w:t>
      </w:r>
    </w:p>
    <w:p w14:paraId="3F04C07B" w14:textId="77777777" w:rsidR="00FD3926" w:rsidRPr="00B96343" w:rsidRDefault="00FD3926">
      <w:pPr>
        <w:pStyle w:val="a0"/>
        <w:jc w:val="left"/>
        <w:rPr>
          <w:lang w:val="en-US"/>
        </w:rPr>
      </w:pPr>
    </w:p>
    <w:p w14:paraId="3458F8F0" w14:textId="77777777" w:rsidR="00FD3926" w:rsidRPr="00B96343" w:rsidRDefault="00FD3926">
      <w:pPr>
        <w:pStyle w:val="a0"/>
        <w:jc w:val="left"/>
        <w:rPr>
          <w:lang w:val="en-US"/>
        </w:rPr>
      </w:pPr>
    </w:p>
    <w:p w14:paraId="5452E940" w14:textId="77777777" w:rsidR="00FD3926" w:rsidRPr="00B96343" w:rsidRDefault="00FD3926">
      <w:pPr>
        <w:pStyle w:val="a0"/>
        <w:jc w:val="left"/>
        <w:rPr>
          <w:lang w:val="en-US"/>
        </w:rPr>
      </w:pPr>
    </w:p>
    <w:p w14:paraId="0BCB22D5" w14:textId="77777777" w:rsidR="00FD3926" w:rsidRPr="00B96343" w:rsidRDefault="00FD3926">
      <w:pPr>
        <w:pStyle w:val="a0"/>
        <w:jc w:val="left"/>
        <w:rPr>
          <w:lang w:val="en-US"/>
        </w:rPr>
      </w:pPr>
    </w:p>
    <w:p w14:paraId="0B03EC0C" w14:textId="77777777" w:rsidR="00FD3926" w:rsidRPr="00B96343" w:rsidRDefault="00FD3926">
      <w:pPr>
        <w:pStyle w:val="a0"/>
        <w:jc w:val="left"/>
        <w:rPr>
          <w:lang w:val="en-US"/>
        </w:rPr>
      </w:pPr>
    </w:p>
    <w:p w14:paraId="30833159" w14:textId="77777777" w:rsidR="00FD3926" w:rsidRPr="00B96343" w:rsidRDefault="00FD3926">
      <w:pPr>
        <w:pStyle w:val="a0"/>
        <w:jc w:val="left"/>
        <w:rPr>
          <w:sz w:val="24"/>
          <w:szCs w:val="24"/>
          <w:lang w:val="en-US"/>
        </w:rPr>
      </w:pPr>
    </w:p>
    <w:p w14:paraId="3408E485" w14:textId="77777777" w:rsidR="00FD3926" w:rsidRPr="00B96343" w:rsidRDefault="009717E1">
      <w:pPr>
        <w:pStyle w:val="a0"/>
        <w:rPr>
          <w:lang w:val="en-US"/>
        </w:rPr>
        <w:sectPr w:rsidR="00FD3926" w:rsidRPr="00B96343" w:rsidSect="00094B92">
          <w:headerReference w:type="default" r:id="rId14"/>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r>
        <w:rPr>
          <w:rFonts w:eastAsia="Arial Unicode MS" w:cs="Arial Unicode MS"/>
          <w:lang w:val="en-US"/>
        </w:rPr>
        <w:t>PLACE</w:t>
      </w:r>
      <w:r w:rsidRPr="00B96343">
        <w:rPr>
          <w:rFonts w:eastAsia="Arial Unicode MS" w:cs="Arial Unicode MS"/>
          <w:lang w:val="en-US"/>
        </w:rPr>
        <w:t>/</w:t>
      </w:r>
      <w:r>
        <w:rPr>
          <w:rFonts w:eastAsia="Arial Unicode MS" w:cs="Arial Unicode MS"/>
          <w:lang w:val="en-US"/>
        </w:rPr>
        <w:t>MONTH</w:t>
      </w:r>
      <w:r w:rsidRPr="00B96343">
        <w:rPr>
          <w:rFonts w:eastAsia="Arial Unicode MS" w:cs="Arial Unicode MS"/>
          <w:lang w:val="en-US"/>
        </w:rPr>
        <w:t>/</w:t>
      </w:r>
      <w:r>
        <w:rPr>
          <w:rFonts w:eastAsia="Arial Unicode MS" w:cs="Arial Unicode MS"/>
          <w:lang w:val="en-US"/>
        </w:rPr>
        <w:t>YEAR OF PUBLICATION</w:t>
      </w:r>
    </w:p>
    <w:p w14:paraId="54339D34" w14:textId="77777777" w:rsidR="00070596" w:rsidRPr="0049477E" w:rsidRDefault="00070596" w:rsidP="00070596">
      <w:pPr>
        <w:pStyle w:val="a0"/>
        <w:rPr>
          <w:lang w:val="en-US"/>
        </w:rPr>
      </w:pPr>
    </w:p>
    <w:p w14:paraId="5B22BA64" w14:textId="77777777" w:rsidR="00070596" w:rsidRPr="0049477E" w:rsidRDefault="00070596" w:rsidP="00070596">
      <w:pPr>
        <w:pStyle w:val="a0"/>
        <w:rPr>
          <w:lang w:val="en-US"/>
        </w:rPr>
      </w:pPr>
    </w:p>
    <w:p w14:paraId="5E557ABF" w14:textId="77777777" w:rsidR="00070596" w:rsidRPr="0049477E" w:rsidRDefault="00070596" w:rsidP="00070596">
      <w:pPr>
        <w:pStyle w:val="a0"/>
        <w:rPr>
          <w:lang w:val="en-US"/>
        </w:rPr>
      </w:pPr>
    </w:p>
    <w:p w14:paraId="1052EB39" w14:textId="77777777" w:rsidR="00070596" w:rsidRPr="0049477E" w:rsidRDefault="00070596" w:rsidP="00070596">
      <w:pPr>
        <w:pStyle w:val="a0"/>
        <w:rPr>
          <w:lang w:val="en-US"/>
        </w:rPr>
      </w:pPr>
    </w:p>
    <w:p w14:paraId="5816AA85" w14:textId="77777777" w:rsidR="00070596" w:rsidRPr="0049477E" w:rsidRDefault="00070596" w:rsidP="00070596">
      <w:pPr>
        <w:pStyle w:val="a0"/>
        <w:rPr>
          <w:lang w:val="en-US"/>
        </w:rPr>
      </w:pPr>
    </w:p>
    <w:p w14:paraId="78988EB9" w14:textId="77777777" w:rsidR="00070596" w:rsidRPr="0049477E" w:rsidRDefault="00070596" w:rsidP="00070596">
      <w:pPr>
        <w:pStyle w:val="a0"/>
        <w:tabs>
          <w:tab w:val="left" w:pos="5985"/>
        </w:tabs>
        <w:rPr>
          <w:lang w:val="en-US"/>
        </w:rPr>
      </w:pPr>
    </w:p>
    <w:p w14:paraId="0FA84A51" w14:textId="77777777" w:rsidR="00070596" w:rsidRPr="0049477E" w:rsidRDefault="00070596" w:rsidP="00070596">
      <w:pPr>
        <w:pStyle w:val="a0"/>
        <w:rPr>
          <w:lang w:val="en-US"/>
        </w:rPr>
      </w:pPr>
    </w:p>
    <w:p w14:paraId="4637C9AF" w14:textId="77777777" w:rsidR="00070596" w:rsidRPr="0049477E" w:rsidRDefault="00070596" w:rsidP="00070596">
      <w:pPr>
        <w:pStyle w:val="a0"/>
        <w:rPr>
          <w:lang w:val="en-US"/>
        </w:rPr>
      </w:pPr>
    </w:p>
    <w:p w14:paraId="65412A9E" w14:textId="77777777" w:rsidR="00070596" w:rsidRPr="0049477E" w:rsidRDefault="00070596" w:rsidP="00070596">
      <w:pPr>
        <w:pStyle w:val="a0"/>
        <w:rPr>
          <w:lang w:val="en-US"/>
        </w:rPr>
      </w:pPr>
    </w:p>
    <w:p w14:paraId="100CECC2" w14:textId="77777777" w:rsidR="00070596" w:rsidRPr="0049477E" w:rsidRDefault="00070596" w:rsidP="00070596">
      <w:pPr>
        <w:pStyle w:val="a0"/>
        <w:rPr>
          <w:lang w:val="en-US"/>
        </w:rPr>
      </w:pPr>
    </w:p>
    <w:p w14:paraId="5AE37D88"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6453A6F1" w14:textId="77777777" w:rsidR="00926C1A" w:rsidRPr="009B38E8" w:rsidRDefault="00926C1A" w:rsidP="00070596">
      <w:pPr>
        <w:pStyle w:val="a0"/>
        <w:rPr>
          <w:rFonts w:eastAsia="Arial Unicode MS" w:cs="Arial Unicode MS"/>
          <w:lang w:val="en-US"/>
        </w:rPr>
      </w:pPr>
    </w:p>
    <w:p w14:paraId="783851E6" w14:textId="77777777" w:rsidR="00926C1A" w:rsidRPr="009B38E8" w:rsidRDefault="00926C1A" w:rsidP="00070596">
      <w:pPr>
        <w:pStyle w:val="a0"/>
        <w:rPr>
          <w:rFonts w:eastAsia="Arial Unicode MS" w:cs="Arial Unicode MS"/>
          <w:lang w:val="en-US"/>
        </w:rPr>
      </w:pPr>
    </w:p>
    <w:p w14:paraId="23AAE968" w14:textId="77777777" w:rsidR="00070596" w:rsidRPr="009B38E8" w:rsidRDefault="00070596" w:rsidP="00926C1A">
      <w:pPr>
        <w:pStyle w:val="a0"/>
        <w:jc w:val="left"/>
        <w:rPr>
          <w:lang w:val="en-US"/>
        </w:rPr>
        <w:sectPr w:rsidR="00070596" w:rsidRPr="009B38E8" w:rsidSect="00F749F7">
          <w:headerReference w:type="default" r:id="rId15"/>
          <w:pgSz w:w="11906" w:h="16838"/>
          <w:pgMar w:top="1134" w:right="1134" w:bottom="1134" w:left="1134" w:header="709" w:footer="851" w:gutter="0"/>
          <w:cols w:space="720"/>
          <w:titlePg/>
        </w:sectPr>
      </w:pPr>
    </w:p>
    <w:p w14:paraId="6EC8F034" w14:textId="77777777" w:rsidR="00FD3926" w:rsidRPr="009B38E8" w:rsidRDefault="00FD3926">
      <w:pPr>
        <w:pStyle w:val="a0"/>
        <w:rPr>
          <w:lang w:val="en-US"/>
        </w:rPr>
      </w:pPr>
    </w:p>
    <w:p w14:paraId="2DB3E84A" w14:textId="77777777" w:rsidR="00FD3926" w:rsidRPr="009B38E8" w:rsidRDefault="009717E1">
      <w:pPr>
        <w:pStyle w:val="a0"/>
        <w:spacing w:after="60"/>
        <w:jc w:val="both"/>
        <w:rPr>
          <w:sz w:val="24"/>
          <w:szCs w:val="24"/>
          <w:lang w:val="en-US"/>
        </w:rPr>
      </w:pPr>
      <w:r>
        <w:rPr>
          <w:noProof/>
        </w:rPr>
        <w:drawing>
          <wp:anchor distT="152400" distB="152400" distL="152400" distR="152400" simplePos="0" relativeHeight="251660288" behindDoc="0" locked="0" layoutInCell="1" allowOverlap="1" wp14:anchorId="78D270AF" wp14:editId="3C39E761">
            <wp:simplePos x="0" y="0"/>
            <wp:positionH relativeFrom="margin">
              <wp:posOffset>-171722</wp:posOffset>
            </wp:positionH>
            <wp:positionV relativeFrom="page">
              <wp:posOffset>872072</wp:posOffset>
            </wp:positionV>
            <wp:extent cx="4012930" cy="1065043"/>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ogo αντίγραφο.png"/>
                    <pic:cNvPicPr>
                      <a:picLocks noChangeAspect="1"/>
                    </pic:cNvPicPr>
                  </pic:nvPicPr>
                  <pic:blipFill>
                    <a:blip r:embed="rId11"/>
                    <a:stretch>
                      <a:fillRect/>
                    </a:stretch>
                  </pic:blipFill>
                  <pic:spPr>
                    <a:xfrm>
                      <a:off x="0" y="0"/>
                      <a:ext cx="4012930" cy="1065043"/>
                    </a:xfrm>
                    <a:prstGeom prst="rect">
                      <a:avLst/>
                    </a:prstGeom>
                    <a:ln w="12700" cap="flat">
                      <a:noFill/>
                      <a:miter lim="400000"/>
                    </a:ln>
                    <a:effectLst/>
                  </pic:spPr>
                </pic:pic>
              </a:graphicData>
            </a:graphic>
          </wp:anchor>
        </w:drawing>
      </w:r>
    </w:p>
    <w:p w14:paraId="69E319D9" w14:textId="77777777" w:rsidR="00FD3926" w:rsidRDefault="009717E1">
      <w:pPr>
        <w:pStyle w:val="a0"/>
        <w:jc w:val="both"/>
        <w:rPr>
          <w:sz w:val="24"/>
          <w:szCs w:val="24"/>
        </w:rPr>
      </w:pPr>
      <w:r>
        <w:rPr>
          <w:b/>
          <w:bCs/>
        </w:rPr>
        <w:t xml:space="preserve">∆ΗΛΩΣΗ ΜΗ ΛΟΓΟΚΛΟΠΗΣ ΚΑΙ ΑΝΑΛΗΨΗΣ ΠΡΟΣΩΠΙΚΗΣ ΕΥΘΥΝΗΣ </w:t>
      </w:r>
    </w:p>
    <w:p w14:paraId="48639829" w14:textId="00AE712B" w:rsidR="00FD3926" w:rsidRDefault="009717E1">
      <w:pPr>
        <w:pStyle w:val="a3"/>
      </w:pPr>
      <w:r>
        <w:t>Δηλώνω ρητά ότι, σύμφωνα με το άρθρο 8 του Ν. 1599/1986 και τα άρθρα 2,4,6 παρ. 3 του Ν. 1256/1982, η παρούσα Διπλωματική Εργασία με τίτλο “</w:t>
      </w:r>
      <w:r w:rsidR="008F2D8E">
        <w:rPr>
          <w:b/>
          <w:bCs/>
          <w:lang w:val="en-US"/>
        </w:rPr>
        <w:t>Brain</w:t>
      </w:r>
      <w:r w:rsidR="008F2D8E" w:rsidRPr="008F2D8E">
        <w:rPr>
          <w:b/>
          <w:bCs/>
        </w:rPr>
        <w:t xml:space="preserve"> </w:t>
      </w:r>
      <w:r w:rsidR="008F2D8E">
        <w:rPr>
          <w:b/>
          <w:bCs/>
          <w:lang w:val="en-US"/>
        </w:rPr>
        <w:t>de</w:t>
      </w:r>
      <w:r w:rsidR="008F2D8E" w:rsidRPr="008F2D8E">
        <w:rPr>
          <w:b/>
          <w:bCs/>
        </w:rPr>
        <w:t xml:space="preserve"> </w:t>
      </w:r>
      <w:r w:rsidR="008F2D8E">
        <w:rPr>
          <w:b/>
          <w:bCs/>
          <w:lang w:val="en-US"/>
        </w:rPr>
        <w:t>fer</w:t>
      </w:r>
      <w:r>
        <w:t>” καθώς και τα ηλεκτρονικά αρχεία και πηγαίοι κώδικες που αναπτύχθηκαν ή τροποποιήθηκαν στα πλαίσια αυτής της εργασίας και αναφέρονται ρητώς μέσα στο κείμενο που συνοδεύουν, και η οποία έχει εκπονηθεί στο Τμήμα</w:t>
      </w:r>
      <w:r w:rsidRPr="00B96343">
        <w:t xml:space="preserve"> </w:t>
      </w:r>
      <w:r>
        <w:t>Ηλεκτρολόγων Μηχανικών και Μηχανικών Υπολογιστών του Πανεπιστημίου Δυτικής Μακεδονίας, υπό την επίβλεψη του μέλους του Τμήματος κ</w:t>
      </w:r>
      <w:r w:rsidRPr="00B96343">
        <w:t xml:space="preserve">. </w:t>
      </w:r>
      <w:r w:rsidR="008F2D8E">
        <w:t xml:space="preserve">Μάρκος </w:t>
      </w:r>
      <w:proofErr w:type="spellStart"/>
      <w:r w:rsidR="008F2D8E">
        <w:t>Τσίπουρας</w:t>
      </w:r>
      <w:proofErr w:type="spellEnd"/>
      <w:r w:rsidR="008F2D8E">
        <w:t xml:space="preserve"> </w:t>
      </w:r>
      <w:r>
        <w:t xml:space="preserve">αποτελεί αποκλειστικά προϊόν προσωπικής εργασίας και δεν προσβάλλει κάθε μορφής πνευματικά δικαιώματα τρίτων και δεν είναι προϊόν μερικής ή ολικής αντιγραφής, οι πηγές δε που χρησιμοποιήθηκαν περιορίζονται στις βιβλιογραφικές αναφορές και μόνον. Τα σημεία όπου έχω χρησιμοποιήσει ιδέες, κείμενο, αρχεία ή / και πηγές άλλων συγγραφέων, αναφέρονται ευδιάκριτα στο κείμενο με την κατάλληλη παραπομπή και η σχετική αναφορά περιλαμβάνεται στο τμήμα των βιβλιογραφικών αναφορών με πλήρη περιγραφή. 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 Οι απόψεις και τα συμπεράσματα που περιέχονται σε αυτό το έγγραφο εκφράζουν τον συγγραφέα και μόνο. </w:t>
      </w:r>
    </w:p>
    <w:p w14:paraId="2FD1402D" w14:textId="2E8AD357" w:rsidR="00FD3926" w:rsidRDefault="009717E1">
      <w:pPr>
        <w:pStyle w:val="a3"/>
      </w:pPr>
      <w:r>
        <w:rPr>
          <w:lang w:val="en-US"/>
        </w:rPr>
        <w:t>Copyright</w:t>
      </w:r>
      <w:r w:rsidRPr="00B96343">
        <w:t xml:space="preserve"> (</w:t>
      </w:r>
      <w:r>
        <w:rPr>
          <w:lang w:val="en-US"/>
        </w:rPr>
        <w:t>C</w:t>
      </w:r>
      <w:r w:rsidRPr="00B96343">
        <w:t xml:space="preserve">) </w:t>
      </w:r>
      <w:r w:rsidR="008F2D8E">
        <w:t xml:space="preserve">Κωνσταντίνος </w:t>
      </w:r>
      <w:proofErr w:type="spellStart"/>
      <w:r w:rsidR="008F2D8E">
        <w:t>Παλέγκας</w:t>
      </w:r>
      <w:proofErr w:type="spellEnd"/>
      <w:r>
        <w:t xml:space="preserve"> &amp; </w:t>
      </w:r>
      <w:r w:rsidR="008F2D8E">
        <w:t>Μάρκο Τσίπουρα</w:t>
      </w:r>
      <w:r>
        <w:t>,</w:t>
      </w:r>
      <w:r w:rsidR="008F2D8E">
        <w:t>2023</w:t>
      </w:r>
      <w:r>
        <w:t xml:space="preserve">, </w:t>
      </w:r>
      <w:proofErr w:type="spellStart"/>
      <w:r w:rsidR="008F2D8E">
        <w:t>Κοζανη</w:t>
      </w:r>
      <w:proofErr w:type="spellEnd"/>
    </w:p>
    <w:p w14:paraId="0997CBAD" w14:textId="77777777" w:rsidR="00FD3926" w:rsidRDefault="009717E1">
      <w:pPr>
        <w:pStyle w:val="a3"/>
      </w:pPr>
      <w:r>
        <w:rPr>
          <w:lang w:val="en-US"/>
        </w:rPr>
        <w:t>Copyright</w:t>
      </w:r>
      <w:r w:rsidRPr="00B96343">
        <w:t xml:space="preserve"> (</w:t>
      </w:r>
      <w:r>
        <w:rPr>
          <w:lang w:val="en-US"/>
        </w:rPr>
        <w:t>C</w:t>
      </w:r>
      <w:r w:rsidRPr="00B96343">
        <w:t>) ________________, ___________________</w:t>
      </w:r>
      <w:proofErr w:type="gramStart"/>
      <w:r w:rsidRPr="00B96343">
        <w:t>_ ,</w:t>
      </w:r>
      <w:proofErr w:type="gramEnd"/>
      <w:r w:rsidRPr="00B96343">
        <w:t xml:space="preserve"> _______ , ____________ </w:t>
      </w:r>
    </w:p>
    <w:p w14:paraId="1F6D70B6" w14:textId="77777777" w:rsidR="00FD3926" w:rsidRDefault="009717E1">
      <w:pPr>
        <w:pStyle w:val="a3"/>
      </w:pPr>
      <w:r>
        <w:t>Υπογραφή Φοιτητή</w:t>
      </w:r>
      <w:r w:rsidRPr="00B96343">
        <w:t>: ________________</w:t>
      </w:r>
    </w:p>
    <w:p w14:paraId="4489A6D2" w14:textId="77777777" w:rsidR="00FD3926" w:rsidRDefault="00FD3926">
      <w:pPr>
        <w:pStyle w:val="a0"/>
        <w:sectPr w:rsidR="00FD3926" w:rsidSect="005B5103">
          <w:headerReference w:type="default" r:id="rId16"/>
          <w:footerReference w:type="default" r:id="rId17"/>
          <w:pgSz w:w="11906" w:h="16838"/>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p>
    <w:p w14:paraId="6FD1A2AC" w14:textId="77777777" w:rsidR="00070596" w:rsidRDefault="00070596" w:rsidP="00070596">
      <w:pPr>
        <w:pStyle w:val="a0"/>
      </w:pPr>
    </w:p>
    <w:p w14:paraId="585A9F43" w14:textId="77777777" w:rsidR="00070596" w:rsidRDefault="00070596" w:rsidP="00070596">
      <w:pPr>
        <w:pStyle w:val="a0"/>
      </w:pPr>
    </w:p>
    <w:p w14:paraId="279CB411" w14:textId="77777777" w:rsidR="00070596" w:rsidRDefault="00070596" w:rsidP="00070596">
      <w:pPr>
        <w:pStyle w:val="a0"/>
      </w:pPr>
    </w:p>
    <w:p w14:paraId="41B4CB24" w14:textId="77777777" w:rsidR="00070596" w:rsidRDefault="00070596" w:rsidP="00070596">
      <w:pPr>
        <w:pStyle w:val="a0"/>
      </w:pPr>
    </w:p>
    <w:p w14:paraId="4FE1EB2F" w14:textId="77777777" w:rsidR="00070596" w:rsidRDefault="00070596" w:rsidP="00070596">
      <w:pPr>
        <w:pStyle w:val="a0"/>
      </w:pPr>
    </w:p>
    <w:p w14:paraId="29085260" w14:textId="77777777" w:rsidR="00070596" w:rsidRDefault="00070596" w:rsidP="00070596">
      <w:pPr>
        <w:pStyle w:val="a0"/>
        <w:tabs>
          <w:tab w:val="left" w:pos="5985"/>
        </w:tabs>
      </w:pPr>
    </w:p>
    <w:p w14:paraId="3F4D00B8" w14:textId="77777777" w:rsidR="00070596" w:rsidRDefault="00070596" w:rsidP="00070596">
      <w:pPr>
        <w:pStyle w:val="a0"/>
      </w:pPr>
    </w:p>
    <w:p w14:paraId="08217681" w14:textId="77777777" w:rsidR="00070596" w:rsidRDefault="00070596" w:rsidP="00070596">
      <w:pPr>
        <w:pStyle w:val="a0"/>
      </w:pPr>
    </w:p>
    <w:p w14:paraId="06CBD64F" w14:textId="77777777" w:rsidR="00070596" w:rsidRDefault="00070596" w:rsidP="00070596">
      <w:pPr>
        <w:pStyle w:val="a0"/>
      </w:pPr>
    </w:p>
    <w:p w14:paraId="54E944F4" w14:textId="77777777" w:rsidR="00070596" w:rsidRDefault="00070596" w:rsidP="00070596">
      <w:pPr>
        <w:pStyle w:val="a0"/>
      </w:pPr>
    </w:p>
    <w:p w14:paraId="14071D95"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7006A7E8" w14:textId="77777777" w:rsidR="00926C1A" w:rsidRDefault="00926C1A" w:rsidP="00070596">
      <w:pPr>
        <w:pStyle w:val="a0"/>
        <w:rPr>
          <w:rFonts w:eastAsia="Arial Unicode MS" w:cs="Arial Unicode MS"/>
        </w:rPr>
      </w:pPr>
    </w:p>
    <w:p w14:paraId="4A6453C3" w14:textId="77777777" w:rsidR="00926C1A" w:rsidRDefault="00926C1A" w:rsidP="00070596">
      <w:pPr>
        <w:pStyle w:val="a0"/>
        <w:rPr>
          <w:rFonts w:eastAsia="Arial Unicode MS" w:cs="Arial Unicode MS"/>
        </w:rPr>
      </w:pPr>
    </w:p>
    <w:p w14:paraId="05EE29A6" w14:textId="77777777" w:rsidR="00926C1A" w:rsidRPr="0049477E" w:rsidRDefault="00926C1A" w:rsidP="00070596">
      <w:pPr>
        <w:pStyle w:val="a0"/>
        <w:sectPr w:rsidR="00926C1A" w:rsidRPr="0049477E" w:rsidSect="00F749F7">
          <w:headerReference w:type="default" r:id="rId18"/>
          <w:pgSz w:w="11906" w:h="16838"/>
          <w:pgMar w:top="1134" w:right="1134" w:bottom="1134" w:left="1134" w:header="709" w:footer="851" w:gutter="0"/>
          <w:cols w:space="720"/>
          <w:titlePg/>
        </w:sectPr>
      </w:pPr>
    </w:p>
    <w:p w14:paraId="1CC07590" w14:textId="77777777" w:rsidR="00FD3926" w:rsidRPr="00A53806" w:rsidRDefault="00070596" w:rsidP="00A53806">
      <w:pPr>
        <w:pStyle w:val="a4"/>
      </w:pPr>
      <w:bookmarkStart w:id="0" w:name="_Toc94373553"/>
      <w:bookmarkStart w:id="1" w:name="_Toc146888507"/>
      <w:r w:rsidRPr="00A53806">
        <w:lastRenderedPageBreak/>
        <w:t>Περίληψη</w:t>
      </w:r>
      <w:bookmarkEnd w:id="0"/>
      <w:bookmarkEnd w:id="1"/>
      <w:r w:rsidR="009717E1" w:rsidRPr="00A53806">
        <w:t xml:space="preserve"> </w:t>
      </w:r>
    </w:p>
    <w:p w14:paraId="1E6AC7E4" w14:textId="77777777" w:rsidR="00FD3926" w:rsidRPr="005B5103" w:rsidRDefault="009717E1">
      <w:pPr>
        <w:pStyle w:val="a3"/>
        <w:rPr>
          <w:i/>
          <w:iCs/>
        </w:rPr>
      </w:pPr>
      <w:r w:rsidRPr="005B5103">
        <w:rPr>
          <w:i/>
          <w:iCs/>
        </w:rPr>
        <w:t xml:space="preserve">Σύντομη περιγραφή του θέματος σε μορφή κειμένου στην Ελληνική . Το μέγεθος δε θα πρέπει να υπερβαίνει τη 1 σελίδα. </w:t>
      </w:r>
    </w:p>
    <w:p w14:paraId="0183409C" w14:textId="77777777" w:rsidR="00FD3926" w:rsidRDefault="00FD3926">
      <w:pPr>
        <w:pStyle w:val="a3"/>
      </w:pPr>
    </w:p>
    <w:p w14:paraId="23525ECA" w14:textId="77777777" w:rsidR="005B5103" w:rsidRDefault="005B5103">
      <w:pPr>
        <w:pStyle w:val="a3"/>
      </w:pPr>
    </w:p>
    <w:p w14:paraId="2A0B351D" w14:textId="77777777" w:rsidR="00FD3926" w:rsidRPr="009B38E8" w:rsidRDefault="00B2746A">
      <w:pPr>
        <w:pStyle w:val="a0"/>
        <w:jc w:val="both"/>
        <w:rPr>
          <w:sz w:val="24"/>
          <w:szCs w:val="24"/>
          <w:lang w:val="en-US"/>
        </w:rPr>
      </w:pPr>
      <w:r>
        <w:rPr>
          <w:b/>
          <w:bCs/>
          <w:sz w:val="35"/>
          <w:szCs w:val="35"/>
        </w:rPr>
        <w:t>Λέξεις</w:t>
      </w:r>
      <w:r w:rsidR="009717E1" w:rsidRPr="009B38E8">
        <w:rPr>
          <w:b/>
          <w:bCs/>
          <w:sz w:val="35"/>
          <w:szCs w:val="35"/>
          <w:lang w:val="en-US"/>
        </w:rPr>
        <w:t xml:space="preserve"> </w:t>
      </w:r>
      <w:r>
        <w:rPr>
          <w:b/>
          <w:bCs/>
          <w:sz w:val="35"/>
          <w:szCs w:val="35"/>
        </w:rPr>
        <w:t>Κλειδιά</w:t>
      </w:r>
      <w:r w:rsidR="009717E1" w:rsidRPr="009B38E8">
        <w:rPr>
          <w:b/>
          <w:bCs/>
          <w:sz w:val="35"/>
          <w:szCs w:val="35"/>
          <w:lang w:val="en-US"/>
        </w:rPr>
        <w:t>́</w:t>
      </w:r>
      <w:r w:rsidR="005B5103" w:rsidRPr="009B38E8">
        <w:rPr>
          <w:b/>
          <w:bCs/>
          <w:sz w:val="35"/>
          <w:szCs w:val="35"/>
          <w:lang w:val="en-US"/>
        </w:rPr>
        <w:t xml:space="preserve">: </w:t>
      </w:r>
    </w:p>
    <w:p w14:paraId="0B0174B0" w14:textId="77777777" w:rsidR="00B2746A" w:rsidRPr="009B38E8" w:rsidRDefault="009717E1" w:rsidP="00B2746A">
      <w:pPr>
        <w:pStyle w:val="a0"/>
        <w:rPr>
          <w:lang w:val="en-US"/>
        </w:rPr>
      </w:pPr>
      <w:r w:rsidRPr="009B38E8">
        <w:rPr>
          <w:lang w:val="en-US"/>
        </w:rPr>
        <w:br w:type="page"/>
      </w:r>
    </w:p>
    <w:p w14:paraId="51E64948" w14:textId="77777777" w:rsidR="00B2746A" w:rsidRPr="009B38E8" w:rsidRDefault="00B2746A" w:rsidP="00B2746A">
      <w:pPr>
        <w:pStyle w:val="a0"/>
        <w:rPr>
          <w:lang w:val="en-US"/>
        </w:rPr>
      </w:pPr>
    </w:p>
    <w:p w14:paraId="0A964057" w14:textId="77777777" w:rsidR="00B2746A" w:rsidRPr="009B38E8" w:rsidRDefault="00B2746A" w:rsidP="00B2746A">
      <w:pPr>
        <w:pStyle w:val="a0"/>
        <w:rPr>
          <w:lang w:val="en-US"/>
        </w:rPr>
      </w:pPr>
    </w:p>
    <w:p w14:paraId="412EF810" w14:textId="77777777" w:rsidR="00B2746A" w:rsidRPr="009B38E8" w:rsidRDefault="00B2746A" w:rsidP="00B2746A">
      <w:pPr>
        <w:pStyle w:val="a0"/>
        <w:rPr>
          <w:lang w:val="en-US"/>
        </w:rPr>
      </w:pPr>
    </w:p>
    <w:p w14:paraId="41EF48F7" w14:textId="77777777" w:rsidR="00B2746A" w:rsidRPr="009B38E8" w:rsidRDefault="00B2746A" w:rsidP="00B2746A">
      <w:pPr>
        <w:pStyle w:val="a0"/>
        <w:rPr>
          <w:lang w:val="en-US"/>
        </w:rPr>
      </w:pPr>
    </w:p>
    <w:p w14:paraId="13CF0CB1" w14:textId="77777777" w:rsidR="00B2746A" w:rsidRPr="009B38E8" w:rsidRDefault="00B2746A" w:rsidP="00B2746A">
      <w:pPr>
        <w:pStyle w:val="a0"/>
        <w:tabs>
          <w:tab w:val="left" w:pos="5985"/>
        </w:tabs>
        <w:rPr>
          <w:lang w:val="en-US"/>
        </w:rPr>
      </w:pPr>
    </w:p>
    <w:p w14:paraId="0926976E" w14:textId="77777777" w:rsidR="00B2746A" w:rsidRPr="009B38E8" w:rsidRDefault="00B2746A" w:rsidP="00B2746A">
      <w:pPr>
        <w:pStyle w:val="a0"/>
        <w:rPr>
          <w:lang w:val="en-US"/>
        </w:rPr>
      </w:pPr>
    </w:p>
    <w:p w14:paraId="288C021F" w14:textId="77777777" w:rsidR="00B2746A" w:rsidRPr="009B38E8" w:rsidRDefault="00B2746A" w:rsidP="00B2746A">
      <w:pPr>
        <w:pStyle w:val="a0"/>
        <w:rPr>
          <w:lang w:val="en-US"/>
        </w:rPr>
      </w:pPr>
    </w:p>
    <w:p w14:paraId="1E3A2AB8" w14:textId="77777777" w:rsidR="00B2746A" w:rsidRPr="009B38E8" w:rsidRDefault="00B2746A" w:rsidP="00B2746A">
      <w:pPr>
        <w:pStyle w:val="a0"/>
        <w:rPr>
          <w:lang w:val="en-US"/>
        </w:rPr>
      </w:pPr>
    </w:p>
    <w:p w14:paraId="388584F3" w14:textId="77777777" w:rsidR="00B2746A" w:rsidRPr="009B38E8" w:rsidRDefault="00B2746A" w:rsidP="00B2746A">
      <w:pPr>
        <w:pStyle w:val="a0"/>
        <w:rPr>
          <w:lang w:val="en-US"/>
        </w:rPr>
      </w:pPr>
    </w:p>
    <w:p w14:paraId="754A2947"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391E822D" w14:textId="77777777" w:rsidR="00926C1A" w:rsidRPr="009B38E8" w:rsidRDefault="00926C1A" w:rsidP="00B2746A">
      <w:pPr>
        <w:pStyle w:val="a0"/>
        <w:rPr>
          <w:rFonts w:eastAsia="Arial Unicode MS" w:cs="Arial Unicode MS"/>
          <w:lang w:val="en-US"/>
        </w:rPr>
      </w:pPr>
    </w:p>
    <w:p w14:paraId="6274DC13" w14:textId="77777777" w:rsidR="00926C1A" w:rsidRPr="009B38E8" w:rsidRDefault="00926C1A" w:rsidP="00B2746A">
      <w:pPr>
        <w:pStyle w:val="a0"/>
        <w:rPr>
          <w:rFonts w:eastAsia="Arial Unicode MS" w:cs="Arial Unicode MS"/>
          <w:lang w:val="en-US"/>
        </w:rPr>
      </w:pPr>
    </w:p>
    <w:p w14:paraId="382BBC0A" w14:textId="77777777" w:rsidR="00926C1A" w:rsidRPr="009B38E8" w:rsidRDefault="00926C1A" w:rsidP="00B2746A">
      <w:pPr>
        <w:pStyle w:val="a0"/>
        <w:rPr>
          <w:lang w:val="en-US"/>
        </w:rPr>
        <w:sectPr w:rsidR="00926C1A" w:rsidRPr="009B38E8" w:rsidSect="00BF3F59">
          <w:headerReference w:type="default" r:id="rId19"/>
          <w:footerReference w:type="first" r:id="rId20"/>
          <w:pgSz w:w="11906" w:h="16838"/>
          <w:pgMar w:top="1134" w:right="1134" w:bottom="1134" w:left="1134" w:header="709" w:footer="851" w:gutter="0"/>
          <w:pgNumType w:fmt="numberInDash" w:start="1"/>
          <w:cols w:space="720"/>
          <w:titlePg/>
          <w:docGrid w:linePitch="326"/>
        </w:sectPr>
      </w:pPr>
    </w:p>
    <w:p w14:paraId="00D99E22" w14:textId="77777777" w:rsidR="00FD3926" w:rsidRPr="00D91DC5" w:rsidRDefault="009717E1" w:rsidP="00A53806">
      <w:pPr>
        <w:pStyle w:val="a4"/>
        <w:rPr>
          <w:lang w:val="en-US"/>
        </w:rPr>
      </w:pPr>
      <w:bookmarkStart w:id="2" w:name="_Toc146888508"/>
      <w:r w:rsidRPr="00B2746A">
        <w:rPr>
          <w:lang w:val="en-US"/>
        </w:rPr>
        <w:lastRenderedPageBreak/>
        <w:t>Abstract</w:t>
      </w:r>
      <w:bookmarkEnd w:id="2"/>
      <w:r w:rsidRPr="00B2746A">
        <w:rPr>
          <w:lang w:val="en-US"/>
        </w:rPr>
        <w:t xml:space="preserve"> </w:t>
      </w:r>
    </w:p>
    <w:p w14:paraId="3794314E" w14:textId="77777777" w:rsidR="00FD3926" w:rsidRPr="00A53806" w:rsidRDefault="009717E1">
      <w:pPr>
        <w:pStyle w:val="a3"/>
        <w:rPr>
          <w:i/>
          <w:iCs/>
          <w:lang w:val="en-US"/>
        </w:rPr>
      </w:pPr>
      <w:r w:rsidRPr="00A53806">
        <w:rPr>
          <w:i/>
          <w:iCs/>
          <w:lang w:val="en-US"/>
        </w:rPr>
        <w:t>Short description of the topic in text form in English. Text size should not exceed 1 page.</w:t>
      </w:r>
    </w:p>
    <w:p w14:paraId="4B344498" w14:textId="77777777" w:rsidR="00FD3926" w:rsidRDefault="00FD3926">
      <w:pPr>
        <w:pStyle w:val="a3"/>
        <w:rPr>
          <w:lang w:val="en-US"/>
        </w:rPr>
      </w:pPr>
    </w:p>
    <w:p w14:paraId="2F38568F" w14:textId="77777777" w:rsidR="005B5103" w:rsidRPr="00B96343" w:rsidRDefault="005B5103">
      <w:pPr>
        <w:pStyle w:val="a3"/>
        <w:rPr>
          <w:lang w:val="en-US"/>
        </w:rPr>
      </w:pPr>
    </w:p>
    <w:p w14:paraId="1F5D6F89" w14:textId="77777777" w:rsidR="00FD3926" w:rsidRPr="00A6157B" w:rsidRDefault="009717E1" w:rsidP="005B5103">
      <w:pPr>
        <w:pStyle w:val="a0"/>
        <w:jc w:val="both"/>
        <w:rPr>
          <w:b/>
          <w:bCs/>
          <w:sz w:val="35"/>
          <w:szCs w:val="35"/>
        </w:rPr>
      </w:pPr>
      <w:r>
        <w:rPr>
          <w:b/>
          <w:bCs/>
          <w:sz w:val="35"/>
          <w:szCs w:val="35"/>
          <w:lang w:val="en-US"/>
        </w:rPr>
        <w:t>Keywords</w:t>
      </w:r>
      <w:r w:rsidR="005B5103" w:rsidRPr="00A6157B">
        <w:rPr>
          <w:b/>
          <w:bCs/>
          <w:sz w:val="35"/>
          <w:szCs w:val="35"/>
        </w:rPr>
        <w:t xml:space="preserve">: </w:t>
      </w:r>
    </w:p>
    <w:p w14:paraId="5E8CAE77" w14:textId="77777777" w:rsidR="005B5103" w:rsidRPr="005B5103" w:rsidRDefault="005B5103" w:rsidP="005B5103">
      <w:pPr>
        <w:pStyle w:val="a3"/>
      </w:pPr>
    </w:p>
    <w:p w14:paraId="560DE0F3" w14:textId="77777777" w:rsidR="00B2746A" w:rsidRDefault="009717E1" w:rsidP="00B2746A">
      <w:pPr>
        <w:pStyle w:val="a0"/>
      </w:pPr>
      <w:r>
        <w:rPr>
          <w:rFonts w:ascii="Arial Unicode MS" w:eastAsia="Arial Unicode MS" w:hAnsi="Arial Unicode MS" w:cs="Arial Unicode MS"/>
          <w:color w:val="9F8060"/>
          <w:sz w:val="24"/>
          <w:szCs w:val="24"/>
        </w:rPr>
        <w:br w:type="page"/>
      </w:r>
    </w:p>
    <w:p w14:paraId="6D7B9C52" w14:textId="77777777" w:rsidR="00B2746A" w:rsidRDefault="00B2746A" w:rsidP="00B2746A">
      <w:pPr>
        <w:pStyle w:val="a0"/>
      </w:pPr>
    </w:p>
    <w:p w14:paraId="3A28F205" w14:textId="77777777" w:rsidR="00B2746A" w:rsidRDefault="00B2746A" w:rsidP="00B2746A">
      <w:pPr>
        <w:pStyle w:val="a0"/>
      </w:pPr>
    </w:p>
    <w:p w14:paraId="4FD989F3" w14:textId="77777777" w:rsidR="00B2746A" w:rsidRDefault="00B2746A" w:rsidP="00B2746A">
      <w:pPr>
        <w:pStyle w:val="a0"/>
      </w:pPr>
    </w:p>
    <w:p w14:paraId="678E0AD6" w14:textId="77777777" w:rsidR="00B2746A" w:rsidRDefault="00B2746A" w:rsidP="00B2746A">
      <w:pPr>
        <w:pStyle w:val="a0"/>
      </w:pPr>
    </w:p>
    <w:p w14:paraId="4F42B298" w14:textId="77777777" w:rsidR="00B2746A" w:rsidRDefault="00B2746A" w:rsidP="00B2746A">
      <w:pPr>
        <w:pStyle w:val="a0"/>
        <w:tabs>
          <w:tab w:val="left" w:pos="5985"/>
        </w:tabs>
      </w:pPr>
    </w:p>
    <w:p w14:paraId="4CCA5EEA" w14:textId="77777777" w:rsidR="00B2746A" w:rsidRDefault="00B2746A" w:rsidP="00B2746A">
      <w:pPr>
        <w:pStyle w:val="a0"/>
      </w:pPr>
    </w:p>
    <w:p w14:paraId="0AA80DDA" w14:textId="77777777" w:rsidR="00B2746A" w:rsidRDefault="00B2746A" w:rsidP="00B2746A">
      <w:pPr>
        <w:pStyle w:val="a0"/>
      </w:pPr>
    </w:p>
    <w:p w14:paraId="6C282BAD" w14:textId="77777777" w:rsidR="00B2746A" w:rsidRDefault="00B2746A" w:rsidP="00B2746A">
      <w:pPr>
        <w:pStyle w:val="a0"/>
      </w:pPr>
    </w:p>
    <w:p w14:paraId="5C2070A0" w14:textId="77777777" w:rsidR="00B2746A" w:rsidRDefault="00B2746A" w:rsidP="00B2746A">
      <w:pPr>
        <w:pStyle w:val="a0"/>
      </w:pPr>
    </w:p>
    <w:p w14:paraId="638D8FC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48D297F8" w14:textId="77777777" w:rsidR="00926C1A" w:rsidRDefault="00926C1A" w:rsidP="00B2746A">
      <w:pPr>
        <w:pStyle w:val="a0"/>
        <w:rPr>
          <w:rFonts w:eastAsia="Arial Unicode MS" w:cs="Arial Unicode MS"/>
        </w:rPr>
      </w:pPr>
    </w:p>
    <w:p w14:paraId="521CDF88" w14:textId="77777777" w:rsidR="00926C1A" w:rsidRDefault="00926C1A" w:rsidP="00B2746A">
      <w:pPr>
        <w:pStyle w:val="a0"/>
        <w:rPr>
          <w:rFonts w:eastAsia="Arial Unicode MS" w:cs="Arial Unicode MS"/>
        </w:rPr>
      </w:pPr>
    </w:p>
    <w:p w14:paraId="38B84776" w14:textId="77777777" w:rsidR="00B2746A" w:rsidRPr="0049477E" w:rsidRDefault="00B2746A" w:rsidP="00B2746A">
      <w:pPr>
        <w:pStyle w:val="a0"/>
        <w:sectPr w:rsidR="00B2746A" w:rsidRPr="0049477E" w:rsidSect="00F749F7">
          <w:headerReference w:type="default" r:id="rId21"/>
          <w:pgSz w:w="11906" w:h="16838"/>
          <w:pgMar w:top="1134" w:right="1134" w:bottom="1134" w:left="1134" w:header="709" w:footer="851" w:gutter="0"/>
          <w:cols w:space="720"/>
          <w:titlePg/>
        </w:sectPr>
      </w:pPr>
      <w:r>
        <w:rPr>
          <w:rFonts w:eastAsia="Arial Unicode MS" w:cs="Arial Unicode MS"/>
        </w:rPr>
        <w:t xml:space="preserve"> </w:t>
      </w:r>
    </w:p>
    <w:p w14:paraId="109A58A8" w14:textId="77777777" w:rsidR="00FD3926" w:rsidRDefault="00A53806" w:rsidP="00A53806">
      <w:pPr>
        <w:pStyle w:val="a4"/>
      </w:pPr>
      <w:bookmarkStart w:id="3" w:name="_Toc146888509"/>
      <w:r>
        <w:lastRenderedPageBreak/>
        <w:t>Ευχαριστίες</w:t>
      </w:r>
      <w:bookmarkEnd w:id="3"/>
    </w:p>
    <w:p w14:paraId="0C47CFE5" w14:textId="77777777" w:rsidR="00FD3926" w:rsidRDefault="009717E1">
      <w:pPr>
        <w:pStyle w:val="a3"/>
      </w:pPr>
      <w:r>
        <w:t>Προαιρετικό.</w:t>
      </w:r>
    </w:p>
    <w:p w14:paraId="39FF33C6" w14:textId="77777777" w:rsidR="00FD3926" w:rsidRDefault="009717E1">
      <w:pPr>
        <w:pStyle w:val="a3"/>
      </w:pPr>
      <w:r>
        <w:t>Εδώ μπορείτε να γράψετε ευχαριστίες σε αγαπημένα σας πρόσωπα και κυρίως σε όσους βοήθησαν για την εκπόνηση της πτυχιακής.</w:t>
      </w:r>
    </w:p>
    <w:p w14:paraId="0E71F385" w14:textId="77777777" w:rsidR="00FD3926" w:rsidRDefault="00FD3926">
      <w:pPr>
        <w:pStyle w:val="a0"/>
        <w:jc w:val="left"/>
      </w:pPr>
    </w:p>
    <w:p w14:paraId="4497FED2" w14:textId="77777777" w:rsidR="00FD3926" w:rsidRDefault="00FD3926">
      <w:pPr>
        <w:pStyle w:val="a0"/>
        <w:jc w:val="left"/>
      </w:pPr>
    </w:p>
    <w:p w14:paraId="16179F66" w14:textId="77777777" w:rsidR="00070596" w:rsidRDefault="00070596">
      <w:pPr>
        <w:rPr>
          <w:rFonts w:ascii="Play" w:eastAsia="Play" w:hAnsi="Play" w:cs="Play"/>
          <w:color w:val="000000"/>
          <w:sz w:val="27"/>
          <w:szCs w:val="27"/>
          <w:shd w:val="clear" w:color="auto" w:fill="FFFFFF"/>
          <w:lang w:val="el-GR" w:eastAsia="el-GR"/>
          <w14:textOutline w14:w="0" w14:cap="flat" w14:cmpd="sng" w14:algn="ctr">
            <w14:noFill/>
            <w14:prstDash w14:val="solid"/>
            <w14:bevel/>
          </w14:textOutline>
        </w:rPr>
      </w:pPr>
      <w:r w:rsidRPr="005B5103">
        <w:rPr>
          <w:lang w:val="el-GR"/>
        </w:rPr>
        <w:br w:type="page"/>
      </w:r>
    </w:p>
    <w:p w14:paraId="234ACF1E" w14:textId="77777777" w:rsidR="00FD3926" w:rsidRDefault="00FD3926">
      <w:pPr>
        <w:pStyle w:val="a0"/>
      </w:pPr>
    </w:p>
    <w:p w14:paraId="07F87B2F" w14:textId="77777777" w:rsidR="00FD3926" w:rsidRDefault="00FD3926">
      <w:pPr>
        <w:pStyle w:val="a0"/>
      </w:pPr>
    </w:p>
    <w:p w14:paraId="629A5FE9" w14:textId="77777777" w:rsidR="00FD3926" w:rsidRDefault="00FD3926">
      <w:pPr>
        <w:pStyle w:val="a0"/>
      </w:pPr>
    </w:p>
    <w:p w14:paraId="575E636E" w14:textId="77777777" w:rsidR="00FD3926" w:rsidRDefault="00FD3926">
      <w:pPr>
        <w:pStyle w:val="a0"/>
      </w:pPr>
    </w:p>
    <w:p w14:paraId="5B19617B" w14:textId="77777777" w:rsidR="00FD3926" w:rsidRDefault="00FD3926">
      <w:pPr>
        <w:pStyle w:val="a0"/>
      </w:pPr>
    </w:p>
    <w:p w14:paraId="77BD8273" w14:textId="77777777" w:rsidR="00FD3926" w:rsidRDefault="00FD3926">
      <w:pPr>
        <w:pStyle w:val="a0"/>
      </w:pPr>
    </w:p>
    <w:p w14:paraId="3C425CA8" w14:textId="77777777" w:rsidR="00FD3926" w:rsidRDefault="00FD3926">
      <w:pPr>
        <w:pStyle w:val="a0"/>
      </w:pPr>
    </w:p>
    <w:p w14:paraId="58E95BA4" w14:textId="77777777" w:rsidR="00FD3926" w:rsidRDefault="00FD3926">
      <w:pPr>
        <w:pStyle w:val="a0"/>
      </w:pPr>
    </w:p>
    <w:p w14:paraId="0B6D8EC7" w14:textId="77777777" w:rsidR="00FD3926" w:rsidRDefault="00FD3926">
      <w:pPr>
        <w:pStyle w:val="a0"/>
      </w:pPr>
    </w:p>
    <w:p w14:paraId="050B26D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DE931A" w14:textId="77777777" w:rsidR="00926C1A" w:rsidRDefault="00926C1A" w:rsidP="00B2746A">
      <w:pPr>
        <w:pStyle w:val="a0"/>
        <w:rPr>
          <w:rFonts w:eastAsia="Arial Unicode MS" w:cs="Arial Unicode MS"/>
        </w:rPr>
      </w:pPr>
    </w:p>
    <w:p w14:paraId="50BE035E" w14:textId="77777777" w:rsidR="00926C1A" w:rsidRDefault="00926C1A" w:rsidP="00B2746A">
      <w:pPr>
        <w:pStyle w:val="a0"/>
        <w:rPr>
          <w:rFonts w:eastAsia="Arial Unicode MS" w:cs="Arial Unicode MS"/>
        </w:rPr>
      </w:pPr>
    </w:p>
    <w:p w14:paraId="24940C76" w14:textId="77777777" w:rsidR="00926C1A" w:rsidRPr="0049477E" w:rsidRDefault="00926C1A" w:rsidP="00B2746A">
      <w:pPr>
        <w:pStyle w:val="a0"/>
        <w:sectPr w:rsidR="00926C1A" w:rsidRPr="0049477E" w:rsidSect="00F749F7">
          <w:headerReference w:type="default" r:id="rId22"/>
          <w:pgSz w:w="11906" w:h="16838"/>
          <w:pgMar w:top="1134" w:right="1134" w:bottom="1134" w:left="1134" w:header="709" w:footer="851" w:gutter="0"/>
          <w:cols w:space="720"/>
          <w:titlePg/>
        </w:sectPr>
      </w:pPr>
    </w:p>
    <w:p w14:paraId="0C05B53E" w14:textId="16F4BAF5" w:rsidR="00B2746A" w:rsidRDefault="00325C8F" w:rsidP="00337DF6">
      <w:pPr>
        <w:pStyle w:val="a4"/>
        <w:rPr>
          <w:noProof/>
        </w:rPr>
      </w:pPr>
      <w:bookmarkStart w:id="4" w:name="_Toc146888510"/>
      <w:r>
        <w:rPr>
          <w:noProof/>
        </w:rPr>
        <w:lastRenderedPageBreak/>
        <w:t>Περιεχόμενα</w:t>
      </w:r>
      <w:bookmarkEnd w:id="4"/>
      <w:r w:rsidR="009717E1">
        <w:rPr>
          <w:noProof/>
        </w:rPr>
        <w:t xml:space="preserve"> </w:t>
      </w:r>
    </w:p>
    <w:sdt>
      <w:sdtPr>
        <w:rPr>
          <w:rFonts w:ascii="Times New Roman" w:eastAsia="Arial Unicode MS" w:hAnsi="Times New Roman" w:cs="Times New Roman"/>
          <w:color w:val="auto"/>
          <w:sz w:val="24"/>
          <w:szCs w:val="24"/>
          <w:bdr w:val="nil"/>
        </w:rPr>
        <w:id w:val="-863285611"/>
        <w:docPartObj>
          <w:docPartGallery w:val="Table of Contents"/>
          <w:docPartUnique/>
        </w:docPartObj>
      </w:sdtPr>
      <w:sdtEndPr>
        <w:rPr>
          <w:b/>
          <w:bCs/>
          <w:noProof/>
        </w:rPr>
      </w:sdtEndPr>
      <w:sdtContent>
        <w:p w14:paraId="76842A55" w14:textId="1F65943D" w:rsidR="00397533" w:rsidRDefault="00397533">
          <w:pPr>
            <w:pStyle w:val="TOCHeading"/>
          </w:pPr>
        </w:p>
        <w:p w14:paraId="5D34B6E9" w14:textId="38A06B95" w:rsidR="00337DF6" w:rsidRDefault="00397533"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46888507" w:history="1">
            <w:r w:rsidR="00337DF6" w:rsidRPr="00D76CA1">
              <w:rPr>
                <w:rStyle w:val="Hyperlink"/>
                <w:noProof/>
              </w:rPr>
              <w:t>Περίληψη</w:t>
            </w:r>
            <w:r w:rsidR="00337DF6">
              <w:rPr>
                <w:noProof/>
                <w:webHidden/>
              </w:rPr>
              <w:tab/>
            </w:r>
            <w:r w:rsidR="00337DF6">
              <w:rPr>
                <w:noProof/>
                <w:webHidden/>
              </w:rPr>
              <w:fldChar w:fldCharType="begin"/>
            </w:r>
            <w:r w:rsidR="00337DF6">
              <w:rPr>
                <w:noProof/>
                <w:webHidden/>
              </w:rPr>
              <w:instrText xml:space="preserve"> PAGEREF _Toc146888507 \h </w:instrText>
            </w:r>
            <w:r w:rsidR="00337DF6">
              <w:rPr>
                <w:noProof/>
                <w:webHidden/>
              </w:rPr>
            </w:r>
            <w:r w:rsidR="00337DF6">
              <w:rPr>
                <w:webHidden/>
              </w:rPr>
              <w:fldChar w:fldCharType="separate"/>
            </w:r>
            <w:r w:rsidR="009B38E8">
              <w:rPr>
                <w:noProof/>
                <w:webHidden/>
              </w:rPr>
              <w:t>- 1 -</w:t>
            </w:r>
            <w:r w:rsidR="00337DF6">
              <w:rPr>
                <w:noProof/>
                <w:webHidden/>
              </w:rPr>
              <w:fldChar w:fldCharType="end"/>
            </w:r>
          </w:hyperlink>
        </w:p>
        <w:p w14:paraId="4A59F49E" w14:textId="4806913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8" w:history="1">
            <w:r w:rsidR="00337DF6" w:rsidRPr="00D76CA1">
              <w:rPr>
                <w:rStyle w:val="Hyperlink"/>
                <w:noProof/>
                <w:lang w:val="en-US"/>
              </w:rPr>
              <w:t>Abstract</w:t>
            </w:r>
            <w:r w:rsidR="00337DF6">
              <w:rPr>
                <w:noProof/>
                <w:webHidden/>
              </w:rPr>
              <w:tab/>
            </w:r>
            <w:r w:rsidR="00337DF6">
              <w:rPr>
                <w:noProof/>
                <w:webHidden/>
              </w:rPr>
              <w:fldChar w:fldCharType="begin"/>
            </w:r>
            <w:r w:rsidR="00337DF6">
              <w:rPr>
                <w:noProof/>
                <w:webHidden/>
              </w:rPr>
              <w:instrText xml:space="preserve"> PAGEREF _Toc146888508 \h </w:instrText>
            </w:r>
            <w:r w:rsidR="00337DF6">
              <w:rPr>
                <w:noProof/>
                <w:webHidden/>
              </w:rPr>
            </w:r>
            <w:r w:rsidR="00337DF6">
              <w:rPr>
                <w:webHidden/>
              </w:rPr>
              <w:fldChar w:fldCharType="separate"/>
            </w:r>
            <w:r w:rsidR="009B38E8">
              <w:rPr>
                <w:noProof/>
                <w:webHidden/>
              </w:rPr>
              <w:t>3</w:t>
            </w:r>
            <w:r w:rsidR="00337DF6">
              <w:rPr>
                <w:noProof/>
                <w:webHidden/>
              </w:rPr>
              <w:fldChar w:fldCharType="end"/>
            </w:r>
          </w:hyperlink>
        </w:p>
        <w:p w14:paraId="780A216B" w14:textId="10C34ED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9" w:history="1">
            <w:r w:rsidR="00337DF6" w:rsidRPr="00D76CA1">
              <w:rPr>
                <w:rStyle w:val="Hyperlink"/>
                <w:noProof/>
              </w:rPr>
              <w:t>Ευχαριστίες</w:t>
            </w:r>
            <w:r w:rsidR="00337DF6">
              <w:rPr>
                <w:noProof/>
                <w:webHidden/>
              </w:rPr>
              <w:tab/>
            </w:r>
            <w:r w:rsidR="00337DF6">
              <w:rPr>
                <w:noProof/>
                <w:webHidden/>
              </w:rPr>
              <w:fldChar w:fldCharType="begin"/>
            </w:r>
            <w:r w:rsidR="00337DF6">
              <w:rPr>
                <w:noProof/>
                <w:webHidden/>
              </w:rPr>
              <w:instrText xml:space="preserve"> PAGEREF _Toc146888509 \h </w:instrText>
            </w:r>
            <w:r w:rsidR="00337DF6">
              <w:rPr>
                <w:noProof/>
                <w:webHidden/>
              </w:rPr>
            </w:r>
            <w:r w:rsidR="00337DF6">
              <w:rPr>
                <w:webHidden/>
              </w:rPr>
              <w:fldChar w:fldCharType="separate"/>
            </w:r>
            <w:r w:rsidR="009B38E8">
              <w:rPr>
                <w:noProof/>
                <w:webHidden/>
              </w:rPr>
              <w:t>5</w:t>
            </w:r>
            <w:r w:rsidR="00337DF6">
              <w:rPr>
                <w:noProof/>
                <w:webHidden/>
              </w:rPr>
              <w:fldChar w:fldCharType="end"/>
            </w:r>
          </w:hyperlink>
        </w:p>
        <w:p w14:paraId="37B105C6" w14:textId="34FF17D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0" w:history="1">
            <w:r w:rsidR="00337DF6" w:rsidRPr="00D76CA1">
              <w:rPr>
                <w:rStyle w:val="Hyperlink"/>
                <w:noProof/>
              </w:rPr>
              <w:t>Περιεχόμενα</w:t>
            </w:r>
            <w:r w:rsidR="00337DF6">
              <w:rPr>
                <w:noProof/>
                <w:webHidden/>
              </w:rPr>
              <w:tab/>
            </w:r>
            <w:r w:rsidR="00337DF6">
              <w:rPr>
                <w:noProof/>
                <w:webHidden/>
              </w:rPr>
              <w:fldChar w:fldCharType="begin"/>
            </w:r>
            <w:r w:rsidR="00337DF6">
              <w:rPr>
                <w:noProof/>
                <w:webHidden/>
              </w:rPr>
              <w:instrText xml:space="preserve"> PAGEREF _Toc146888510 \h </w:instrText>
            </w:r>
            <w:r w:rsidR="00337DF6">
              <w:rPr>
                <w:noProof/>
                <w:webHidden/>
              </w:rPr>
            </w:r>
            <w:r w:rsidR="00337DF6">
              <w:rPr>
                <w:webHidden/>
              </w:rPr>
              <w:fldChar w:fldCharType="separate"/>
            </w:r>
            <w:r w:rsidR="009B38E8">
              <w:rPr>
                <w:noProof/>
                <w:webHidden/>
              </w:rPr>
              <w:t>7</w:t>
            </w:r>
            <w:r w:rsidR="00337DF6">
              <w:rPr>
                <w:noProof/>
                <w:webHidden/>
              </w:rPr>
              <w:fldChar w:fldCharType="end"/>
            </w:r>
          </w:hyperlink>
        </w:p>
        <w:p w14:paraId="1D37592B" w14:textId="68B5EED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1" w:history="1">
            <w:r w:rsidR="00337DF6" w:rsidRPr="00D76CA1">
              <w:rPr>
                <w:rStyle w:val="Hyperlink"/>
                <w:noProof/>
              </w:rPr>
              <w:t>Κατάλογος Σχημάτων</w:t>
            </w:r>
            <w:r w:rsidR="00337DF6">
              <w:rPr>
                <w:noProof/>
                <w:webHidden/>
              </w:rPr>
              <w:tab/>
            </w:r>
            <w:r w:rsidR="00337DF6">
              <w:rPr>
                <w:noProof/>
                <w:webHidden/>
              </w:rPr>
              <w:fldChar w:fldCharType="begin"/>
            </w:r>
            <w:r w:rsidR="00337DF6">
              <w:rPr>
                <w:noProof/>
                <w:webHidden/>
              </w:rPr>
              <w:instrText xml:space="preserve"> PAGEREF _Toc146888511 \h </w:instrText>
            </w:r>
            <w:r w:rsidR="00337DF6">
              <w:rPr>
                <w:noProof/>
                <w:webHidden/>
              </w:rPr>
            </w:r>
            <w:r w:rsidR="00337DF6">
              <w:rPr>
                <w:webHidden/>
              </w:rPr>
              <w:fldChar w:fldCharType="separate"/>
            </w:r>
            <w:r w:rsidR="009B38E8">
              <w:rPr>
                <w:noProof/>
                <w:webHidden/>
              </w:rPr>
              <w:t>9</w:t>
            </w:r>
            <w:r w:rsidR="00337DF6">
              <w:rPr>
                <w:noProof/>
                <w:webHidden/>
              </w:rPr>
              <w:fldChar w:fldCharType="end"/>
            </w:r>
          </w:hyperlink>
        </w:p>
        <w:p w14:paraId="6F649119" w14:textId="344ADCE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2" w:history="1">
            <w:r w:rsidR="00337DF6" w:rsidRPr="00D76CA1">
              <w:rPr>
                <w:rStyle w:val="Hyperlink"/>
                <w:noProof/>
              </w:rPr>
              <w:t>Κατάλογος Εικόνων</w:t>
            </w:r>
            <w:r w:rsidR="00337DF6">
              <w:rPr>
                <w:noProof/>
                <w:webHidden/>
              </w:rPr>
              <w:tab/>
            </w:r>
            <w:r w:rsidR="00337DF6">
              <w:rPr>
                <w:noProof/>
                <w:webHidden/>
              </w:rPr>
              <w:fldChar w:fldCharType="begin"/>
            </w:r>
            <w:r w:rsidR="00337DF6">
              <w:rPr>
                <w:noProof/>
                <w:webHidden/>
              </w:rPr>
              <w:instrText xml:space="preserve"> PAGEREF _Toc146888512 \h </w:instrText>
            </w:r>
            <w:r w:rsidR="00337DF6">
              <w:rPr>
                <w:noProof/>
                <w:webHidden/>
              </w:rPr>
            </w:r>
            <w:r w:rsidR="00337DF6">
              <w:rPr>
                <w:webHidden/>
              </w:rPr>
              <w:fldChar w:fldCharType="separate"/>
            </w:r>
            <w:r w:rsidR="009B38E8">
              <w:rPr>
                <w:noProof/>
                <w:webHidden/>
              </w:rPr>
              <w:t>10</w:t>
            </w:r>
            <w:r w:rsidR="00337DF6">
              <w:rPr>
                <w:noProof/>
                <w:webHidden/>
              </w:rPr>
              <w:fldChar w:fldCharType="end"/>
            </w:r>
          </w:hyperlink>
        </w:p>
        <w:p w14:paraId="001F5B0E" w14:textId="63CACC1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3" w:history="1">
            <w:r w:rsidR="00337DF6" w:rsidRPr="00D76CA1">
              <w:rPr>
                <w:rStyle w:val="Hyperlink"/>
                <w:noProof/>
              </w:rPr>
              <w:t>Κατάλογος Πινάκων</w:t>
            </w:r>
            <w:r w:rsidR="00337DF6">
              <w:rPr>
                <w:noProof/>
                <w:webHidden/>
              </w:rPr>
              <w:tab/>
            </w:r>
            <w:r w:rsidR="00337DF6">
              <w:rPr>
                <w:noProof/>
                <w:webHidden/>
              </w:rPr>
              <w:fldChar w:fldCharType="begin"/>
            </w:r>
            <w:r w:rsidR="00337DF6">
              <w:rPr>
                <w:noProof/>
                <w:webHidden/>
              </w:rPr>
              <w:instrText xml:space="preserve"> PAGEREF _Toc146888513 \h </w:instrText>
            </w:r>
            <w:r w:rsidR="00337DF6">
              <w:rPr>
                <w:noProof/>
                <w:webHidden/>
              </w:rPr>
            </w:r>
            <w:r w:rsidR="00337DF6">
              <w:rPr>
                <w:webHidden/>
              </w:rPr>
              <w:fldChar w:fldCharType="separate"/>
            </w:r>
            <w:r w:rsidR="009B38E8">
              <w:rPr>
                <w:noProof/>
                <w:webHidden/>
              </w:rPr>
              <w:t>12</w:t>
            </w:r>
            <w:r w:rsidR="00337DF6">
              <w:rPr>
                <w:noProof/>
                <w:webHidden/>
              </w:rPr>
              <w:fldChar w:fldCharType="end"/>
            </w:r>
          </w:hyperlink>
        </w:p>
        <w:p w14:paraId="4DF4DC03" w14:textId="2F47004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4" w:history="1">
            <w:r w:rsidR="00337DF6" w:rsidRPr="00D76CA1">
              <w:rPr>
                <w:rStyle w:val="Hyperlink"/>
                <w:noProof/>
              </w:rPr>
              <w:t>Πρόλογος</w:t>
            </w:r>
            <w:r w:rsidR="00337DF6">
              <w:rPr>
                <w:noProof/>
                <w:webHidden/>
              </w:rPr>
              <w:tab/>
            </w:r>
            <w:r w:rsidR="00337DF6">
              <w:rPr>
                <w:noProof/>
                <w:webHidden/>
              </w:rPr>
              <w:fldChar w:fldCharType="begin"/>
            </w:r>
            <w:r w:rsidR="00337DF6">
              <w:rPr>
                <w:noProof/>
                <w:webHidden/>
              </w:rPr>
              <w:instrText xml:space="preserve"> PAGEREF _Toc146888514 \h </w:instrText>
            </w:r>
            <w:r w:rsidR="00337DF6">
              <w:rPr>
                <w:noProof/>
                <w:webHidden/>
              </w:rPr>
            </w:r>
            <w:r w:rsidR="00337DF6">
              <w:rPr>
                <w:webHidden/>
              </w:rPr>
              <w:fldChar w:fldCharType="separate"/>
            </w:r>
            <w:r w:rsidR="009B38E8">
              <w:rPr>
                <w:noProof/>
                <w:webHidden/>
              </w:rPr>
              <w:t>13</w:t>
            </w:r>
            <w:r w:rsidR="00337DF6">
              <w:rPr>
                <w:noProof/>
                <w:webHidden/>
              </w:rPr>
              <w:fldChar w:fldCharType="end"/>
            </w:r>
          </w:hyperlink>
        </w:p>
        <w:p w14:paraId="45A93436" w14:textId="684541F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5" w:history="1">
            <w:r w:rsidR="00337DF6" w:rsidRPr="00D76CA1">
              <w:rPr>
                <w:rStyle w:val="Hyperlink"/>
                <w:noProof/>
              </w:rPr>
              <w:t>Κεφάλαιο 1: Εισαγωγή́</w:t>
            </w:r>
            <w:r w:rsidR="00337DF6">
              <w:rPr>
                <w:noProof/>
                <w:webHidden/>
              </w:rPr>
              <w:tab/>
            </w:r>
            <w:r w:rsidR="00337DF6">
              <w:rPr>
                <w:noProof/>
                <w:webHidden/>
              </w:rPr>
              <w:fldChar w:fldCharType="begin"/>
            </w:r>
            <w:r w:rsidR="00337DF6">
              <w:rPr>
                <w:noProof/>
                <w:webHidden/>
              </w:rPr>
              <w:instrText xml:space="preserve"> PAGEREF _Toc146888515 \h </w:instrText>
            </w:r>
            <w:r w:rsidR="00337DF6">
              <w:rPr>
                <w:noProof/>
                <w:webHidden/>
              </w:rPr>
            </w:r>
            <w:r w:rsidR="00337DF6">
              <w:rPr>
                <w:webHidden/>
              </w:rPr>
              <w:fldChar w:fldCharType="separate"/>
            </w:r>
            <w:r w:rsidR="009B38E8">
              <w:rPr>
                <w:noProof/>
                <w:webHidden/>
              </w:rPr>
              <w:t>14</w:t>
            </w:r>
            <w:r w:rsidR="00337DF6">
              <w:rPr>
                <w:noProof/>
                <w:webHidden/>
              </w:rPr>
              <w:fldChar w:fldCharType="end"/>
            </w:r>
          </w:hyperlink>
        </w:p>
        <w:p w14:paraId="0744CAAC" w14:textId="5AB4120C"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6" w:history="1">
            <w:r w:rsidR="00337DF6" w:rsidRPr="00D76CA1">
              <w:rPr>
                <w:rStyle w:val="Hyperlink"/>
              </w:rPr>
              <w:t>1.1 Εισαγωγή στο πρόβλημα</w:t>
            </w:r>
            <w:r w:rsidR="00337DF6">
              <w:rPr>
                <w:webHidden/>
              </w:rPr>
              <w:tab/>
            </w:r>
            <w:r w:rsidR="00337DF6">
              <w:rPr>
                <w:webHidden/>
              </w:rPr>
              <w:fldChar w:fldCharType="begin"/>
            </w:r>
            <w:r w:rsidR="00337DF6">
              <w:rPr>
                <w:webHidden/>
              </w:rPr>
              <w:instrText xml:space="preserve"> PAGEREF _Toc146888516 \h </w:instrText>
            </w:r>
            <w:r w:rsidR="00337DF6">
              <w:rPr>
                <w:webHidden/>
              </w:rPr>
            </w:r>
            <w:r w:rsidR="00337DF6">
              <w:rPr>
                <w:webHidden/>
              </w:rPr>
              <w:fldChar w:fldCharType="separate"/>
            </w:r>
            <w:r w:rsidR="009B38E8">
              <w:rPr>
                <w:webHidden/>
              </w:rPr>
              <w:t>14</w:t>
            </w:r>
            <w:r w:rsidR="00337DF6">
              <w:rPr>
                <w:webHidden/>
              </w:rPr>
              <w:fldChar w:fldCharType="end"/>
            </w:r>
          </w:hyperlink>
        </w:p>
        <w:p w14:paraId="751FCDCC" w14:textId="3404573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7" w:history="1">
            <w:r w:rsidR="00337DF6" w:rsidRPr="00D76CA1">
              <w:rPr>
                <w:rStyle w:val="Hyperlink"/>
              </w:rPr>
              <w:t>1.2 Οργάνωση του τόμου</w:t>
            </w:r>
            <w:r w:rsidR="00337DF6">
              <w:rPr>
                <w:webHidden/>
              </w:rPr>
              <w:tab/>
            </w:r>
            <w:r w:rsidR="00337DF6">
              <w:rPr>
                <w:webHidden/>
              </w:rPr>
              <w:fldChar w:fldCharType="begin"/>
            </w:r>
            <w:r w:rsidR="00337DF6">
              <w:rPr>
                <w:webHidden/>
              </w:rPr>
              <w:instrText xml:space="preserve"> PAGEREF _Toc146888517 \h </w:instrText>
            </w:r>
            <w:r w:rsidR="00337DF6">
              <w:rPr>
                <w:webHidden/>
              </w:rPr>
            </w:r>
            <w:r w:rsidR="00337DF6">
              <w:rPr>
                <w:webHidden/>
              </w:rPr>
              <w:fldChar w:fldCharType="separate"/>
            </w:r>
            <w:r w:rsidR="009B38E8">
              <w:rPr>
                <w:webHidden/>
              </w:rPr>
              <w:t>15</w:t>
            </w:r>
            <w:r w:rsidR="00337DF6">
              <w:rPr>
                <w:webHidden/>
              </w:rPr>
              <w:fldChar w:fldCharType="end"/>
            </w:r>
          </w:hyperlink>
        </w:p>
        <w:p w14:paraId="6026F67B" w14:textId="6E2C5C1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8" w:history="1">
            <w:r w:rsidR="00337DF6" w:rsidRPr="00D76CA1">
              <w:rPr>
                <w:rStyle w:val="Hyperlink"/>
                <w:noProof/>
              </w:rPr>
              <w:t>Κεφάλαιο 2: Θεωρητικό́ Υπόβαθρο</w:t>
            </w:r>
            <w:r w:rsidR="00337DF6">
              <w:rPr>
                <w:noProof/>
                <w:webHidden/>
              </w:rPr>
              <w:tab/>
            </w:r>
            <w:r w:rsidR="00337DF6">
              <w:rPr>
                <w:noProof/>
                <w:webHidden/>
              </w:rPr>
              <w:fldChar w:fldCharType="begin"/>
            </w:r>
            <w:r w:rsidR="00337DF6">
              <w:rPr>
                <w:noProof/>
                <w:webHidden/>
              </w:rPr>
              <w:instrText xml:space="preserve"> PAGEREF _Toc146888518 \h </w:instrText>
            </w:r>
            <w:r w:rsidR="00337DF6">
              <w:rPr>
                <w:noProof/>
                <w:webHidden/>
              </w:rPr>
            </w:r>
            <w:r w:rsidR="00337DF6">
              <w:rPr>
                <w:webHidden/>
              </w:rPr>
              <w:fldChar w:fldCharType="separate"/>
            </w:r>
            <w:r w:rsidR="009B38E8">
              <w:rPr>
                <w:noProof/>
                <w:webHidden/>
              </w:rPr>
              <w:t>16</w:t>
            </w:r>
            <w:r w:rsidR="00337DF6">
              <w:rPr>
                <w:noProof/>
                <w:webHidden/>
              </w:rPr>
              <w:fldChar w:fldCharType="end"/>
            </w:r>
          </w:hyperlink>
        </w:p>
        <w:p w14:paraId="51CAB1C3" w14:textId="682F597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9" w:history="1">
            <w:r w:rsidR="00337DF6" w:rsidRPr="00D76CA1">
              <w:rPr>
                <w:rStyle w:val="Hyperlink"/>
              </w:rPr>
              <w:t>2.1 Ο Εγκέφαλος</w:t>
            </w:r>
            <w:r w:rsidR="00337DF6">
              <w:rPr>
                <w:webHidden/>
              </w:rPr>
              <w:tab/>
            </w:r>
            <w:r w:rsidR="00337DF6">
              <w:rPr>
                <w:webHidden/>
              </w:rPr>
              <w:fldChar w:fldCharType="begin"/>
            </w:r>
            <w:r w:rsidR="00337DF6">
              <w:rPr>
                <w:webHidden/>
              </w:rPr>
              <w:instrText xml:space="preserve"> PAGEREF _Toc146888519 \h </w:instrText>
            </w:r>
            <w:r w:rsidR="00337DF6">
              <w:rPr>
                <w:webHidden/>
              </w:rPr>
            </w:r>
            <w:r w:rsidR="00337DF6">
              <w:rPr>
                <w:webHidden/>
              </w:rPr>
              <w:fldChar w:fldCharType="separate"/>
            </w:r>
            <w:r w:rsidR="009B38E8">
              <w:rPr>
                <w:webHidden/>
              </w:rPr>
              <w:t>16</w:t>
            </w:r>
            <w:r w:rsidR="00337DF6">
              <w:rPr>
                <w:webHidden/>
              </w:rPr>
              <w:fldChar w:fldCharType="end"/>
            </w:r>
          </w:hyperlink>
        </w:p>
        <w:p w14:paraId="241E45B0" w14:textId="09BDA3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1" w:history="1">
            <w:r w:rsidR="00337DF6" w:rsidRPr="00D76CA1">
              <w:rPr>
                <w:rStyle w:val="Hyperlink"/>
              </w:rPr>
              <w:t>2.1.1 Νευρώνας</w:t>
            </w:r>
            <w:r w:rsidR="00337DF6">
              <w:rPr>
                <w:webHidden/>
              </w:rPr>
              <w:tab/>
            </w:r>
            <w:r w:rsidR="00337DF6">
              <w:rPr>
                <w:webHidden/>
              </w:rPr>
              <w:fldChar w:fldCharType="begin"/>
            </w:r>
            <w:r w:rsidR="00337DF6">
              <w:rPr>
                <w:webHidden/>
              </w:rPr>
              <w:instrText xml:space="preserve"> PAGEREF _Toc146888521 \h </w:instrText>
            </w:r>
            <w:r w:rsidR="00337DF6">
              <w:rPr>
                <w:webHidden/>
              </w:rPr>
            </w:r>
            <w:r w:rsidR="00337DF6">
              <w:rPr>
                <w:webHidden/>
              </w:rPr>
              <w:fldChar w:fldCharType="separate"/>
            </w:r>
            <w:r w:rsidR="009B38E8">
              <w:rPr>
                <w:webHidden/>
              </w:rPr>
              <w:t>17</w:t>
            </w:r>
            <w:r w:rsidR="00337DF6">
              <w:rPr>
                <w:webHidden/>
              </w:rPr>
              <w:fldChar w:fldCharType="end"/>
            </w:r>
          </w:hyperlink>
        </w:p>
        <w:p w14:paraId="75C45D71" w14:textId="539283F7"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3" w:history="1">
            <w:r w:rsidR="00337DF6" w:rsidRPr="00D76CA1">
              <w:rPr>
                <w:rStyle w:val="Hyperlink"/>
              </w:rPr>
              <w:t>2.2 Ηλεκτροεγκεφαλογράφημα</w:t>
            </w:r>
            <w:r w:rsidR="00337DF6">
              <w:rPr>
                <w:webHidden/>
              </w:rPr>
              <w:tab/>
            </w:r>
            <w:r w:rsidR="00337DF6">
              <w:rPr>
                <w:webHidden/>
              </w:rPr>
              <w:fldChar w:fldCharType="begin"/>
            </w:r>
            <w:r w:rsidR="00337DF6">
              <w:rPr>
                <w:webHidden/>
              </w:rPr>
              <w:instrText xml:space="preserve"> PAGEREF _Toc146888523 \h </w:instrText>
            </w:r>
            <w:r w:rsidR="00337DF6">
              <w:rPr>
                <w:webHidden/>
              </w:rPr>
            </w:r>
            <w:r w:rsidR="00337DF6">
              <w:rPr>
                <w:webHidden/>
              </w:rPr>
              <w:fldChar w:fldCharType="separate"/>
            </w:r>
            <w:r w:rsidR="009B38E8">
              <w:rPr>
                <w:webHidden/>
              </w:rPr>
              <w:t>17</w:t>
            </w:r>
            <w:r w:rsidR="00337DF6">
              <w:rPr>
                <w:webHidden/>
              </w:rPr>
              <w:fldChar w:fldCharType="end"/>
            </w:r>
          </w:hyperlink>
        </w:p>
        <w:p w14:paraId="39B0C280" w14:textId="69A84CE1"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5" w:history="1">
            <w:r w:rsidR="00337DF6" w:rsidRPr="00D76CA1">
              <w:rPr>
                <w:rStyle w:val="Hyperlink"/>
              </w:rPr>
              <w:t>2.3 Παρόμοιες εφαρμογές</w:t>
            </w:r>
            <w:r w:rsidR="00337DF6">
              <w:rPr>
                <w:webHidden/>
              </w:rPr>
              <w:tab/>
            </w:r>
            <w:r w:rsidR="00337DF6">
              <w:rPr>
                <w:webHidden/>
              </w:rPr>
              <w:fldChar w:fldCharType="begin"/>
            </w:r>
            <w:r w:rsidR="00337DF6">
              <w:rPr>
                <w:webHidden/>
              </w:rPr>
              <w:instrText xml:space="preserve"> PAGEREF _Toc146888525 \h </w:instrText>
            </w:r>
            <w:r w:rsidR="00337DF6">
              <w:rPr>
                <w:webHidden/>
              </w:rPr>
            </w:r>
            <w:r w:rsidR="00337DF6">
              <w:rPr>
                <w:webHidden/>
              </w:rPr>
              <w:fldChar w:fldCharType="separate"/>
            </w:r>
            <w:r w:rsidR="009B38E8">
              <w:rPr>
                <w:webHidden/>
              </w:rPr>
              <w:t>18</w:t>
            </w:r>
            <w:r w:rsidR="00337DF6">
              <w:rPr>
                <w:webHidden/>
              </w:rPr>
              <w:fldChar w:fldCharType="end"/>
            </w:r>
          </w:hyperlink>
        </w:p>
        <w:p w14:paraId="6678F0B7" w14:textId="529061DC"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9" w:history="1">
            <w:r w:rsidR="00337DF6" w:rsidRPr="00D76CA1">
              <w:rPr>
                <w:rStyle w:val="Hyperlink"/>
                <w:noProof/>
              </w:rPr>
              <w:t xml:space="preserve">Κεφάλαιο 3: </w:t>
            </w:r>
            <w:r w:rsidR="00337DF6" w:rsidRPr="00D76CA1">
              <w:rPr>
                <w:rStyle w:val="Hyperlink"/>
                <w:noProof/>
                <w:lang w:val="en-US"/>
              </w:rPr>
              <w:t>E</w:t>
            </w:r>
            <w:r w:rsidR="00337DF6" w:rsidRPr="00D76CA1">
              <w:rPr>
                <w:rStyle w:val="Hyperlink"/>
                <w:noProof/>
              </w:rPr>
              <w:t>γκεφαλογράφοι και διασύνδεση</w:t>
            </w:r>
            <w:r w:rsidR="00337DF6">
              <w:rPr>
                <w:noProof/>
                <w:webHidden/>
              </w:rPr>
              <w:tab/>
            </w:r>
            <w:r w:rsidR="00337DF6">
              <w:rPr>
                <w:noProof/>
                <w:webHidden/>
              </w:rPr>
              <w:fldChar w:fldCharType="begin"/>
            </w:r>
            <w:r w:rsidR="00337DF6">
              <w:rPr>
                <w:noProof/>
                <w:webHidden/>
              </w:rPr>
              <w:instrText xml:space="preserve"> PAGEREF _Toc146888529 \h </w:instrText>
            </w:r>
            <w:r w:rsidR="00337DF6">
              <w:rPr>
                <w:noProof/>
                <w:webHidden/>
              </w:rPr>
            </w:r>
            <w:r w:rsidR="00337DF6">
              <w:rPr>
                <w:webHidden/>
              </w:rPr>
              <w:fldChar w:fldCharType="separate"/>
            </w:r>
            <w:r w:rsidR="009B38E8">
              <w:rPr>
                <w:noProof/>
                <w:webHidden/>
              </w:rPr>
              <w:t>21</w:t>
            </w:r>
            <w:r w:rsidR="00337DF6">
              <w:rPr>
                <w:noProof/>
                <w:webHidden/>
              </w:rPr>
              <w:fldChar w:fldCharType="end"/>
            </w:r>
          </w:hyperlink>
        </w:p>
        <w:p w14:paraId="48B79C4F" w14:textId="1593F51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0" w:history="1">
            <w:r w:rsidR="00337DF6" w:rsidRPr="00D76CA1">
              <w:rPr>
                <w:rStyle w:val="Hyperlink"/>
              </w:rPr>
              <w:t>3.1 Εγκεφαλογράφος</w:t>
            </w:r>
            <w:r w:rsidR="00337DF6">
              <w:rPr>
                <w:webHidden/>
              </w:rPr>
              <w:tab/>
            </w:r>
            <w:r w:rsidR="00337DF6">
              <w:rPr>
                <w:webHidden/>
              </w:rPr>
              <w:fldChar w:fldCharType="begin"/>
            </w:r>
            <w:r w:rsidR="00337DF6">
              <w:rPr>
                <w:webHidden/>
              </w:rPr>
              <w:instrText xml:space="preserve"> PAGEREF _Toc146888530 \h </w:instrText>
            </w:r>
            <w:r w:rsidR="00337DF6">
              <w:rPr>
                <w:webHidden/>
              </w:rPr>
            </w:r>
            <w:r w:rsidR="00337DF6">
              <w:rPr>
                <w:webHidden/>
              </w:rPr>
              <w:fldChar w:fldCharType="separate"/>
            </w:r>
            <w:r w:rsidR="009B38E8">
              <w:rPr>
                <w:webHidden/>
              </w:rPr>
              <w:t>21</w:t>
            </w:r>
            <w:r w:rsidR="00337DF6">
              <w:rPr>
                <w:webHidden/>
              </w:rPr>
              <w:fldChar w:fldCharType="end"/>
            </w:r>
          </w:hyperlink>
        </w:p>
        <w:p w14:paraId="26DCB3D3" w14:textId="24BB218A"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2" w:history="1">
            <w:r w:rsidR="00337DF6" w:rsidRPr="00D76CA1">
              <w:rPr>
                <w:rStyle w:val="Hyperlink"/>
              </w:rPr>
              <w:t xml:space="preserve">3.2 </w:t>
            </w:r>
            <w:r w:rsidR="00337DF6" w:rsidRPr="00D76CA1">
              <w:rPr>
                <w:rStyle w:val="Hyperlink"/>
                <w:lang w:val="en-US"/>
              </w:rPr>
              <w:t>Muse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_Toc146888532 \h </w:instrText>
            </w:r>
            <w:r w:rsidR="00337DF6">
              <w:rPr>
                <w:webHidden/>
              </w:rPr>
            </w:r>
            <w:r w:rsidR="00337DF6">
              <w:rPr>
                <w:webHidden/>
              </w:rPr>
              <w:fldChar w:fldCharType="separate"/>
            </w:r>
            <w:r w:rsidR="009B38E8">
              <w:rPr>
                <w:webHidden/>
              </w:rPr>
              <w:t>22</w:t>
            </w:r>
            <w:r w:rsidR="00337DF6">
              <w:rPr>
                <w:webHidden/>
              </w:rPr>
              <w:fldChar w:fldCharType="end"/>
            </w:r>
          </w:hyperlink>
        </w:p>
        <w:p w14:paraId="12816DBA" w14:textId="0C7DA419"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4" w:history="1">
            <w:r w:rsidR="00337DF6" w:rsidRPr="00D76CA1">
              <w:rPr>
                <w:rStyle w:val="Hyperlink"/>
              </w:rPr>
              <w:t xml:space="preserve">3.2.1 </w:t>
            </w:r>
            <w:r w:rsidR="00337DF6" w:rsidRPr="00D76CA1">
              <w:rPr>
                <w:rStyle w:val="Hyperlink"/>
                <w:lang w:val="en-US"/>
              </w:rPr>
              <w:t>LSL</w:t>
            </w:r>
            <w:r w:rsidR="00337DF6" w:rsidRPr="00D76CA1">
              <w:rPr>
                <w:rStyle w:val="Hyperlink"/>
              </w:rPr>
              <w:t xml:space="preserve"> </w:t>
            </w:r>
            <w:r w:rsidR="00337DF6" w:rsidRPr="00D76CA1">
              <w:rPr>
                <w:rStyle w:val="Hyperlink"/>
                <w:lang w:val="en-US"/>
              </w:rPr>
              <w:t>Stream</w:t>
            </w:r>
            <w:r w:rsidR="00337DF6">
              <w:rPr>
                <w:webHidden/>
              </w:rPr>
              <w:tab/>
            </w:r>
            <w:r w:rsidR="00337DF6">
              <w:rPr>
                <w:webHidden/>
              </w:rPr>
              <w:fldChar w:fldCharType="begin"/>
            </w:r>
            <w:r w:rsidR="00337DF6">
              <w:rPr>
                <w:webHidden/>
              </w:rPr>
              <w:instrText xml:space="preserve"> PAGEREF _Toc146888534 \h </w:instrText>
            </w:r>
            <w:r w:rsidR="00337DF6">
              <w:rPr>
                <w:webHidden/>
              </w:rPr>
            </w:r>
            <w:r w:rsidR="00337DF6">
              <w:rPr>
                <w:webHidden/>
              </w:rPr>
              <w:fldChar w:fldCharType="separate"/>
            </w:r>
            <w:r w:rsidR="009B38E8">
              <w:rPr>
                <w:webHidden/>
              </w:rPr>
              <w:t>23</w:t>
            </w:r>
            <w:r w:rsidR="00337DF6">
              <w:rPr>
                <w:webHidden/>
              </w:rPr>
              <w:fldChar w:fldCharType="end"/>
            </w:r>
          </w:hyperlink>
        </w:p>
        <w:p w14:paraId="0A5B38A3" w14:textId="512586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5" w:history="1">
            <w:r w:rsidR="00337DF6" w:rsidRPr="00D76CA1">
              <w:rPr>
                <w:rStyle w:val="Hyperlink"/>
              </w:rPr>
              <w:t xml:space="preserve">3.2.2 Καταγραφή δεδομένων </w:t>
            </w:r>
            <w:r w:rsidR="00337DF6" w:rsidRPr="00D76CA1">
              <w:rPr>
                <w:rStyle w:val="Hyperlink"/>
                <w:lang w:val="en-US"/>
              </w:rPr>
              <w:t>Muse</w:t>
            </w:r>
            <w:r w:rsidR="00337DF6" w:rsidRPr="00D76CA1">
              <w:rPr>
                <w:rStyle w:val="Hyperlink"/>
              </w:rPr>
              <w:t xml:space="preserve"> στην </w:t>
            </w:r>
            <w:r w:rsidR="00337DF6" w:rsidRPr="00D76CA1">
              <w:rPr>
                <w:rStyle w:val="Hyperlink"/>
                <w:lang w:val="en-US"/>
              </w:rPr>
              <w:t>Python</w:t>
            </w:r>
            <w:r w:rsidR="00337DF6">
              <w:rPr>
                <w:webHidden/>
              </w:rPr>
              <w:tab/>
            </w:r>
            <w:r w:rsidR="00337DF6">
              <w:rPr>
                <w:webHidden/>
              </w:rPr>
              <w:fldChar w:fldCharType="begin"/>
            </w:r>
            <w:r w:rsidR="00337DF6">
              <w:rPr>
                <w:webHidden/>
              </w:rPr>
              <w:instrText xml:space="preserve"> PAGEREF _Toc146888535 \h </w:instrText>
            </w:r>
            <w:r w:rsidR="00337DF6">
              <w:rPr>
                <w:webHidden/>
              </w:rPr>
            </w:r>
            <w:r w:rsidR="00337DF6">
              <w:rPr>
                <w:webHidden/>
              </w:rPr>
              <w:fldChar w:fldCharType="separate"/>
            </w:r>
            <w:r w:rsidR="009B38E8">
              <w:rPr>
                <w:webHidden/>
              </w:rPr>
              <w:t>23</w:t>
            </w:r>
            <w:r w:rsidR="00337DF6">
              <w:rPr>
                <w:webHidden/>
              </w:rPr>
              <w:fldChar w:fldCharType="end"/>
            </w:r>
          </w:hyperlink>
        </w:p>
        <w:p w14:paraId="4C5719E6" w14:textId="7A71B1A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8" w:history="1">
            <w:r w:rsidR="00337DF6" w:rsidRPr="00D76CA1">
              <w:rPr>
                <w:rStyle w:val="Hyperlink"/>
              </w:rPr>
              <w:t xml:space="preserve">3.3 </w:t>
            </w:r>
            <w:r w:rsidR="00337DF6" w:rsidRPr="00D76CA1">
              <w:rPr>
                <w:rStyle w:val="Hyperlink"/>
                <w:lang w:val="en-US"/>
              </w:rPr>
              <w:t>Mindwave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_Toc146888538 \h </w:instrText>
            </w:r>
            <w:r w:rsidR="00337DF6">
              <w:rPr>
                <w:webHidden/>
              </w:rPr>
            </w:r>
            <w:r w:rsidR="00337DF6">
              <w:rPr>
                <w:webHidden/>
              </w:rPr>
              <w:fldChar w:fldCharType="separate"/>
            </w:r>
            <w:r w:rsidR="009B38E8">
              <w:rPr>
                <w:webHidden/>
              </w:rPr>
              <w:t>24</w:t>
            </w:r>
            <w:r w:rsidR="00337DF6">
              <w:rPr>
                <w:webHidden/>
              </w:rPr>
              <w:fldChar w:fldCharType="end"/>
            </w:r>
          </w:hyperlink>
        </w:p>
        <w:p w14:paraId="67607465" w14:textId="1610F937"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0" w:history="1">
            <w:r w:rsidR="00337DF6" w:rsidRPr="00D76CA1">
              <w:rPr>
                <w:rStyle w:val="Hyperlink"/>
              </w:rPr>
              <w:t>3.3.1 Τιμές Mindwave</w:t>
            </w:r>
            <w:r w:rsidR="00337DF6">
              <w:rPr>
                <w:webHidden/>
              </w:rPr>
              <w:tab/>
            </w:r>
            <w:r w:rsidR="00337DF6">
              <w:rPr>
                <w:webHidden/>
              </w:rPr>
              <w:fldChar w:fldCharType="begin"/>
            </w:r>
            <w:r w:rsidR="00337DF6">
              <w:rPr>
                <w:webHidden/>
              </w:rPr>
              <w:instrText xml:space="preserve"> PAGEREF _Toc146888540 \h </w:instrText>
            </w:r>
            <w:r w:rsidR="00337DF6">
              <w:rPr>
                <w:webHidden/>
              </w:rPr>
            </w:r>
            <w:r w:rsidR="00337DF6">
              <w:rPr>
                <w:webHidden/>
              </w:rPr>
              <w:fldChar w:fldCharType="separate"/>
            </w:r>
            <w:r w:rsidR="009B38E8">
              <w:rPr>
                <w:webHidden/>
              </w:rPr>
              <w:t>25</w:t>
            </w:r>
            <w:r w:rsidR="00337DF6">
              <w:rPr>
                <w:webHidden/>
              </w:rPr>
              <w:fldChar w:fldCharType="end"/>
            </w:r>
          </w:hyperlink>
        </w:p>
        <w:p w14:paraId="0A4BF97A" w14:textId="304F20A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2" w:history="1">
            <w:r w:rsidR="00337DF6" w:rsidRPr="00D76CA1">
              <w:rPr>
                <w:rStyle w:val="Hyperlink"/>
              </w:rPr>
              <w:t xml:space="preserve">3.4 Διασύνδεση </w:t>
            </w:r>
            <w:r w:rsidR="00337DF6" w:rsidRPr="00D76CA1">
              <w:rPr>
                <w:rStyle w:val="Hyperlink"/>
                <w:lang w:val="en-US"/>
              </w:rPr>
              <w:t>Python</w:t>
            </w:r>
            <w:r w:rsidR="00337DF6" w:rsidRPr="00D76CA1">
              <w:rPr>
                <w:rStyle w:val="Hyperlink"/>
              </w:rPr>
              <w:t xml:space="preserve"> με </w:t>
            </w:r>
            <w:r w:rsidR="00337DF6" w:rsidRPr="00D76CA1">
              <w:rPr>
                <w:rStyle w:val="Hyperlink"/>
                <w:lang w:val="en-US"/>
              </w:rPr>
              <w:t>Unity</w:t>
            </w:r>
            <w:r w:rsidR="00337DF6">
              <w:rPr>
                <w:webHidden/>
              </w:rPr>
              <w:tab/>
            </w:r>
            <w:r w:rsidR="00337DF6">
              <w:rPr>
                <w:webHidden/>
              </w:rPr>
              <w:fldChar w:fldCharType="begin"/>
            </w:r>
            <w:r w:rsidR="00337DF6">
              <w:rPr>
                <w:webHidden/>
              </w:rPr>
              <w:instrText xml:space="preserve"> PAGEREF _Toc146888542 \h </w:instrText>
            </w:r>
            <w:r w:rsidR="00337DF6">
              <w:rPr>
                <w:webHidden/>
              </w:rPr>
            </w:r>
            <w:r w:rsidR="00337DF6">
              <w:rPr>
                <w:webHidden/>
              </w:rPr>
              <w:fldChar w:fldCharType="separate"/>
            </w:r>
            <w:r w:rsidR="009B38E8">
              <w:rPr>
                <w:webHidden/>
              </w:rPr>
              <w:t>26</w:t>
            </w:r>
            <w:r w:rsidR="00337DF6">
              <w:rPr>
                <w:webHidden/>
              </w:rPr>
              <w:fldChar w:fldCharType="end"/>
            </w:r>
          </w:hyperlink>
        </w:p>
        <w:p w14:paraId="1FAE6602" w14:textId="70FCCFA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3" w:history="1">
            <w:r w:rsidR="00337DF6" w:rsidRPr="00D76CA1">
              <w:rPr>
                <w:rStyle w:val="Hyperlink"/>
                <w:noProof/>
              </w:rPr>
              <w:t>Κεφάλαιο 4: Επεξεργασία σημάτων</w:t>
            </w:r>
            <w:r w:rsidR="00337DF6">
              <w:rPr>
                <w:noProof/>
                <w:webHidden/>
              </w:rPr>
              <w:tab/>
            </w:r>
            <w:r w:rsidR="00337DF6">
              <w:rPr>
                <w:noProof/>
                <w:webHidden/>
              </w:rPr>
              <w:fldChar w:fldCharType="begin"/>
            </w:r>
            <w:r w:rsidR="00337DF6">
              <w:rPr>
                <w:noProof/>
                <w:webHidden/>
              </w:rPr>
              <w:instrText xml:space="preserve"> PAGEREF _Toc146888543 \h </w:instrText>
            </w:r>
            <w:r w:rsidR="00337DF6">
              <w:rPr>
                <w:noProof/>
                <w:webHidden/>
              </w:rPr>
            </w:r>
            <w:r w:rsidR="00337DF6">
              <w:rPr>
                <w:webHidden/>
              </w:rPr>
              <w:fldChar w:fldCharType="separate"/>
            </w:r>
            <w:r w:rsidR="009B38E8">
              <w:rPr>
                <w:noProof/>
                <w:webHidden/>
              </w:rPr>
              <w:t>26</w:t>
            </w:r>
            <w:r w:rsidR="00337DF6">
              <w:rPr>
                <w:noProof/>
                <w:webHidden/>
              </w:rPr>
              <w:fldChar w:fldCharType="end"/>
            </w:r>
          </w:hyperlink>
        </w:p>
        <w:p w14:paraId="008C2669" w14:textId="59BAE3F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4" w:history="1">
            <w:r w:rsidR="00337DF6" w:rsidRPr="00D76CA1">
              <w:rPr>
                <w:rStyle w:val="Hyperlink"/>
              </w:rPr>
              <w:t>4.1 Εργαλεία για την επεξεργασία σημάτων</w:t>
            </w:r>
            <w:r w:rsidR="00337DF6">
              <w:rPr>
                <w:webHidden/>
              </w:rPr>
              <w:tab/>
            </w:r>
            <w:r w:rsidR="00337DF6">
              <w:rPr>
                <w:webHidden/>
              </w:rPr>
              <w:fldChar w:fldCharType="begin"/>
            </w:r>
            <w:r w:rsidR="00337DF6">
              <w:rPr>
                <w:webHidden/>
              </w:rPr>
              <w:instrText xml:space="preserve"> PAGEREF _Toc146888544 \h </w:instrText>
            </w:r>
            <w:r w:rsidR="00337DF6">
              <w:rPr>
                <w:webHidden/>
              </w:rPr>
            </w:r>
            <w:r w:rsidR="00337DF6">
              <w:rPr>
                <w:webHidden/>
              </w:rPr>
              <w:fldChar w:fldCharType="separate"/>
            </w:r>
            <w:r w:rsidR="009B38E8">
              <w:rPr>
                <w:webHidden/>
              </w:rPr>
              <w:t>26</w:t>
            </w:r>
            <w:r w:rsidR="00337DF6">
              <w:rPr>
                <w:webHidden/>
              </w:rPr>
              <w:fldChar w:fldCharType="end"/>
            </w:r>
          </w:hyperlink>
        </w:p>
        <w:p w14:paraId="1BAA28CB" w14:textId="3443476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5" w:history="1">
            <w:r w:rsidR="00337DF6" w:rsidRPr="00D76CA1">
              <w:rPr>
                <w:rStyle w:val="Hyperlink"/>
              </w:rPr>
              <w:t xml:space="preserve">4.1.1 </w:t>
            </w:r>
            <w:r w:rsidR="00337DF6" w:rsidRPr="00D76CA1">
              <w:rPr>
                <w:rStyle w:val="Hyperlink"/>
                <w:lang w:val="en-US"/>
              </w:rPr>
              <w:t>Fast</w:t>
            </w:r>
            <w:r w:rsidR="00337DF6" w:rsidRPr="00D76CA1">
              <w:rPr>
                <w:rStyle w:val="Hyperlink"/>
              </w:rPr>
              <w:t xml:space="preserve"> </w:t>
            </w:r>
            <w:r w:rsidR="00337DF6" w:rsidRPr="00D76CA1">
              <w:rPr>
                <w:rStyle w:val="Hyperlink"/>
                <w:lang w:val="en-US"/>
              </w:rPr>
              <w:t>Fourier</w:t>
            </w:r>
            <w:r w:rsidR="00337DF6" w:rsidRPr="00D76CA1">
              <w:rPr>
                <w:rStyle w:val="Hyperlink"/>
              </w:rPr>
              <w:t xml:space="preserve"> </w:t>
            </w:r>
            <w:r w:rsidR="00337DF6" w:rsidRPr="00D76CA1">
              <w:rPr>
                <w:rStyle w:val="Hyperlink"/>
                <w:lang w:val="en-US"/>
              </w:rPr>
              <w:t>Transform</w:t>
            </w:r>
            <w:r w:rsidR="00337DF6" w:rsidRPr="00D76CA1">
              <w:rPr>
                <w:rStyle w:val="Hyperlink"/>
              </w:rPr>
              <w:t xml:space="preserve"> (</w:t>
            </w:r>
            <w:r w:rsidR="00337DF6" w:rsidRPr="00D76CA1">
              <w:rPr>
                <w:rStyle w:val="Hyperlink"/>
                <w:lang w:val="en-US"/>
              </w:rPr>
              <w:t>FFT</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_Toc146888545 \h </w:instrText>
            </w:r>
            <w:r w:rsidR="00337DF6">
              <w:rPr>
                <w:webHidden/>
              </w:rPr>
            </w:r>
            <w:r w:rsidR="00337DF6">
              <w:rPr>
                <w:webHidden/>
              </w:rPr>
              <w:fldChar w:fldCharType="separate"/>
            </w:r>
            <w:r w:rsidR="009B38E8">
              <w:rPr>
                <w:webHidden/>
              </w:rPr>
              <w:t>27</w:t>
            </w:r>
            <w:r w:rsidR="00337DF6">
              <w:rPr>
                <w:webHidden/>
              </w:rPr>
              <w:fldChar w:fldCharType="end"/>
            </w:r>
          </w:hyperlink>
        </w:p>
        <w:p w14:paraId="12275F9D" w14:textId="033DDE9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7" w:history="1">
            <w:r w:rsidR="00337DF6" w:rsidRPr="00D76CA1">
              <w:rPr>
                <w:rStyle w:val="Hyperlink"/>
              </w:rPr>
              <w:t xml:space="preserve">4.1.2 </w:t>
            </w:r>
            <w:r w:rsidR="00337DF6" w:rsidRPr="00D76CA1">
              <w:rPr>
                <w:rStyle w:val="Hyperlink"/>
                <w:lang w:val="en-US"/>
              </w:rPr>
              <w:t>Power</w:t>
            </w:r>
            <w:r w:rsidR="00337DF6" w:rsidRPr="00D76CA1">
              <w:rPr>
                <w:rStyle w:val="Hyperlink"/>
              </w:rPr>
              <w:t xml:space="preserve"> </w:t>
            </w:r>
            <w:r w:rsidR="00337DF6" w:rsidRPr="00D76CA1">
              <w:rPr>
                <w:rStyle w:val="Hyperlink"/>
                <w:lang w:val="en-US"/>
              </w:rPr>
              <w:t>Spectral</w:t>
            </w:r>
            <w:r w:rsidR="00337DF6" w:rsidRPr="00D76CA1">
              <w:rPr>
                <w:rStyle w:val="Hyperlink"/>
              </w:rPr>
              <w:t xml:space="preserve"> </w:t>
            </w:r>
            <w:r w:rsidR="00337DF6" w:rsidRPr="00D76CA1">
              <w:rPr>
                <w:rStyle w:val="Hyperlink"/>
                <w:lang w:val="en-US"/>
              </w:rPr>
              <w:t>Energy</w:t>
            </w:r>
            <w:r w:rsidR="00337DF6" w:rsidRPr="00D76CA1">
              <w:rPr>
                <w:rStyle w:val="Hyperlink"/>
              </w:rPr>
              <w:t xml:space="preserve"> (</w:t>
            </w:r>
            <w:r w:rsidR="00337DF6" w:rsidRPr="00D76CA1">
              <w:rPr>
                <w:rStyle w:val="Hyperlink"/>
                <w:lang w:val="en-US"/>
              </w:rPr>
              <w:t>PSD</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_Toc146888547 \h </w:instrText>
            </w:r>
            <w:r w:rsidR="00337DF6">
              <w:rPr>
                <w:webHidden/>
              </w:rPr>
            </w:r>
            <w:r w:rsidR="00337DF6">
              <w:rPr>
                <w:webHidden/>
              </w:rPr>
              <w:fldChar w:fldCharType="separate"/>
            </w:r>
            <w:r w:rsidR="009B38E8">
              <w:rPr>
                <w:webHidden/>
              </w:rPr>
              <w:t>28</w:t>
            </w:r>
            <w:r w:rsidR="00337DF6">
              <w:rPr>
                <w:webHidden/>
              </w:rPr>
              <w:fldChar w:fldCharType="end"/>
            </w:r>
          </w:hyperlink>
        </w:p>
        <w:p w14:paraId="0B8BCB87" w14:textId="3F53FE06"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8" w:history="1">
            <w:r w:rsidR="00337DF6" w:rsidRPr="00D76CA1">
              <w:rPr>
                <w:rStyle w:val="Hyperlink"/>
              </w:rPr>
              <w:t>4.1.3 Μηχανική μάθηση</w:t>
            </w:r>
            <w:r w:rsidR="00337DF6">
              <w:rPr>
                <w:webHidden/>
              </w:rPr>
              <w:tab/>
            </w:r>
            <w:r w:rsidR="00337DF6">
              <w:rPr>
                <w:webHidden/>
              </w:rPr>
              <w:fldChar w:fldCharType="begin"/>
            </w:r>
            <w:r w:rsidR="00337DF6">
              <w:rPr>
                <w:webHidden/>
              </w:rPr>
              <w:instrText xml:space="preserve"> PAGEREF _Toc146888548 \h </w:instrText>
            </w:r>
            <w:r w:rsidR="00337DF6">
              <w:rPr>
                <w:webHidden/>
              </w:rPr>
            </w:r>
            <w:r w:rsidR="00337DF6">
              <w:rPr>
                <w:webHidden/>
              </w:rPr>
              <w:fldChar w:fldCharType="separate"/>
            </w:r>
            <w:r w:rsidR="009B38E8">
              <w:rPr>
                <w:webHidden/>
              </w:rPr>
              <w:t>28</w:t>
            </w:r>
            <w:r w:rsidR="00337DF6">
              <w:rPr>
                <w:webHidden/>
              </w:rPr>
              <w:fldChar w:fldCharType="end"/>
            </w:r>
          </w:hyperlink>
        </w:p>
        <w:p w14:paraId="21A37AF0" w14:textId="34DCD852"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3" w:history="1">
            <w:r w:rsidR="00337DF6" w:rsidRPr="00D76CA1">
              <w:rPr>
                <w:rStyle w:val="Hyperlink"/>
              </w:rPr>
              <w:t xml:space="preserve">4.2 Δημιουργία </w:t>
            </w:r>
            <w:r w:rsidR="00337DF6" w:rsidRPr="00D76CA1">
              <w:rPr>
                <w:rStyle w:val="Hyperlink"/>
                <w:lang w:val="en-US"/>
              </w:rPr>
              <w:t>Dataset</w:t>
            </w:r>
            <w:r w:rsidR="00337DF6">
              <w:rPr>
                <w:webHidden/>
              </w:rPr>
              <w:tab/>
            </w:r>
            <w:r w:rsidR="00337DF6">
              <w:rPr>
                <w:webHidden/>
              </w:rPr>
              <w:fldChar w:fldCharType="begin"/>
            </w:r>
            <w:r w:rsidR="00337DF6">
              <w:rPr>
                <w:webHidden/>
              </w:rPr>
              <w:instrText xml:space="preserve"> PAGEREF _Toc146888553 \h </w:instrText>
            </w:r>
            <w:r w:rsidR="00337DF6">
              <w:rPr>
                <w:webHidden/>
              </w:rPr>
            </w:r>
            <w:r w:rsidR="00337DF6">
              <w:rPr>
                <w:webHidden/>
              </w:rPr>
              <w:fldChar w:fldCharType="separate"/>
            </w:r>
            <w:r w:rsidR="009B38E8">
              <w:rPr>
                <w:webHidden/>
              </w:rPr>
              <w:t>31</w:t>
            </w:r>
            <w:r w:rsidR="00337DF6">
              <w:rPr>
                <w:webHidden/>
              </w:rPr>
              <w:fldChar w:fldCharType="end"/>
            </w:r>
          </w:hyperlink>
        </w:p>
        <w:p w14:paraId="2AD2F86A" w14:textId="611D1AC4"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6" w:history="1">
            <w:r w:rsidR="00337DF6" w:rsidRPr="00D76CA1">
              <w:rPr>
                <w:rStyle w:val="Hyperlink"/>
              </w:rPr>
              <w:t xml:space="preserve">4.3 Επεξεργασία σημάτων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_Toc146888556 \h </w:instrText>
            </w:r>
            <w:r w:rsidR="00337DF6">
              <w:rPr>
                <w:webHidden/>
              </w:rPr>
            </w:r>
            <w:r w:rsidR="00337DF6">
              <w:rPr>
                <w:webHidden/>
              </w:rPr>
              <w:fldChar w:fldCharType="separate"/>
            </w:r>
            <w:r w:rsidR="009B38E8">
              <w:rPr>
                <w:webHidden/>
              </w:rPr>
              <w:t>32</w:t>
            </w:r>
            <w:r w:rsidR="00337DF6">
              <w:rPr>
                <w:webHidden/>
              </w:rPr>
              <w:fldChar w:fldCharType="end"/>
            </w:r>
          </w:hyperlink>
        </w:p>
        <w:p w14:paraId="7A90B147" w14:textId="6162059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7" w:history="1">
            <w:r w:rsidR="00337DF6" w:rsidRPr="00D76CA1">
              <w:rPr>
                <w:rStyle w:val="Hyperlink"/>
              </w:rPr>
              <w:t xml:space="preserve">4.3.1 Επεξεργασία σημάτων </w:t>
            </w:r>
            <w:r w:rsidR="00337DF6" w:rsidRPr="00D76CA1">
              <w:rPr>
                <w:rStyle w:val="Hyperlink"/>
                <w:lang w:val="en-US"/>
              </w:rPr>
              <w:t>Muse</w:t>
            </w:r>
            <w:r w:rsidR="00337DF6" w:rsidRPr="00D76CA1">
              <w:rPr>
                <w:rStyle w:val="Hyperlink"/>
              </w:rPr>
              <w:t xml:space="preserve"> μέσω </w:t>
            </w:r>
            <w:r w:rsidR="00337DF6" w:rsidRPr="00D76CA1">
              <w:rPr>
                <w:rStyle w:val="Hyperlink"/>
                <w:lang w:val="en-US"/>
              </w:rPr>
              <w:t>PSD</w:t>
            </w:r>
            <w:r w:rsidR="00337DF6">
              <w:rPr>
                <w:webHidden/>
              </w:rPr>
              <w:tab/>
            </w:r>
            <w:r w:rsidR="00337DF6">
              <w:rPr>
                <w:webHidden/>
              </w:rPr>
              <w:fldChar w:fldCharType="begin"/>
            </w:r>
            <w:r w:rsidR="00337DF6">
              <w:rPr>
                <w:webHidden/>
              </w:rPr>
              <w:instrText xml:space="preserve"> PAGEREF _Toc146888557 \h </w:instrText>
            </w:r>
            <w:r w:rsidR="00337DF6">
              <w:rPr>
                <w:webHidden/>
              </w:rPr>
            </w:r>
            <w:r w:rsidR="00337DF6">
              <w:rPr>
                <w:webHidden/>
              </w:rPr>
              <w:fldChar w:fldCharType="separate"/>
            </w:r>
            <w:r w:rsidR="009B38E8">
              <w:rPr>
                <w:webHidden/>
              </w:rPr>
              <w:t>32</w:t>
            </w:r>
            <w:r w:rsidR="00337DF6">
              <w:rPr>
                <w:webHidden/>
              </w:rPr>
              <w:fldChar w:fldCharType="end"/>
            </w:r>
          </w:hyperlink>
        </w:p>
        <w:p w14:paraId="0AC50A30" w14:textId="5433859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0" w:history="1">
            <w:r w:rsidR="00337DF6" w:rsidRPr="00D76CA1">
              <w:rPr>
                <w:rStyle w:val="Hyperlink"/>
              </w:rPr>
              <w:t xml:space="preserve">4.3.2 Επεξεργασία σημάτων </w:t>
            </w:r>
            <w:r w:rsidR="00337DF6" w:rsidRPr="00D76CA1">
              <w:rPr>
                <w:rStyle w:val="Hyperlink"/>
                <w:lang w:val="en-US"/>
              </w:rPr>
              <w:t>Muse</w:t>
            </w:r>
            <w:r w:rsidR="00337DF6" w:rsidRPr="00D76CA1">
              <w:rPr>
                <w:rStyle w:val="Hyperlink"/>
              </w:rPr>
              <w:t xml:space="preserve"> μέσω Μηχανικής Μάθησης</w:t>
            </w:r>
            <w:r w:rsidR="00337DF6">
              <w:rPr>
                <w:webHidden/>
              </w:rPr>
              <w:tab/>
            </w:r>
            <w:r w:rsidR="00337DF6">
              <w:rPr>
                <w:webHidden/>
              </w:rPr>
              <w:fldChar w:fldCharType="begin"/>
            </w:r>
            <w:r w:rsidR="00337DF6">
              <w:rPr>
                <w:webHidden/>
              </w:rPr>
              <w:instrText xml:space="preserve"> PAGEREF _Toc146888560 \h </w:instrText>
            </w:r>
            <w:r w:rsidR="00337DF6">
              <w:rPr>
                <w:webHidden/>
              </w:rPr>
            </w:r>
            <w:r w:rsidR="00337DF6">
              <w:rPr>
                <w:webHidden/>
              </w:rPr>
              <w:fldChar w:fldCharType="separate"/>
            </w:r>
            <w:r w:rsidR="009B38E8">
              <w:rPr>
                <w:webHidden/>
              </w:rPr>
              <w:t>34</w:t>
            </w:r>
            <w:r w:rsidR="00337DF6">
              <w:rPr>
                <w:webHidden/>
              </w:rPr>
              <w:fldChar w:fldCharType="end"/>
            </w:r>
          </w:hyperlink>
        </w:p>
        <w:p w14:paraId="4A863797" w14:textId="0D82E1D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2" w:history="1">
            <w:r w:rsidR="00337DF6" w:rsidRPr="00D76CA1">
              <w:rPr>
                <w:rStyle w:val="Hyperlink"/>
              </w:rPr>
              <w:t xml:space="preserve">4.4 </w:t>
            </w:r>
            <w:r w:rsidR="00337DF6" w:rsidRPr="00D76CA1">
              <w:rPr>
                <w:rStyle w:val="Hyperlink"/>
                <w:lang w:val="en-US"/>
              </w:rPr>
              <w:t>E</w:t>
            </w:r>
            <w:r w:rsidR="00337DF6" w:rsidRPr="00D76CA1">
              <w:rPr>
                <w:rStyle w:val="Hyperlink"/>
              </w:rPr>
              <w:t xml:space="preserve">πεξεργασία δεδομένων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_Toc146888562 \h </w:instrText>
            </w:r>
            <w:r w:rsidR="00337DF6">
              <w:rPr>
                <w:webHidden/>
              </w:rPr>
            </w:r>
            <w:r w:rsidR="00337DF6">
              <w:rPr>
                <w:webHidden/>
              </w:rPr>
              <w:fldChar w:fldCharType="separate"/>
            </w:r>
            <w:r w:rsidR="009B38E8">
              <w:rPr>
                <w:webHidden/>
              </w:rPr>
              <w:t>34</w:t>
            </w:r>
            <w:r w:rsidR="00337DF6">
              <w:rPr>
                <w:webHidden/>
              </w:rPr>
              <w:fldChar w:fldCharType="end"/>
            </w:r>
          </w:hyperlink>
        </w:p>
        <w:p w14:paraId="5EFD7581" w14:textId="43D3C42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4" w:history="1">
            <w:r w:rsidR="00337DF6" w:rsidRPr="00D76CA1">
              <w:rPr>
                <w:rStyle w:val="Hyperlink"/>
              </w:rPr>
              <w:t>4.4.1 Παραγωγή ποσοστού συγκέντρωσης με μοντέλο μηχανικής μάθησης</w:t>
            </w:r>
            <w:r w:rsidR="00337DF6">
              <w:rPr>
                <w:webHidden/>
              </w:rPr>
              <w:tab/>
            </w:r>
            <w:r w:rsidR="00337DF6">
              <w:rPr>
                <w:webHidden/>
              </w:rPr>
              <w:fldChar w:fldCharType="begin"/>
            </w:r>
            <w:r w:rsidR="00337DF6">
              <w:rPr>
                <w:webHidden/>
              </w:rPr>
              <w:instrText xml:space="preserve"> PAGEREF _Toc146888564 \h </w:instrText>
            </w:r>
            <w:r w:rsidR="00337DF6">
              <w:rPr>
                <w:webHidden/>
              </w:rPr>
            </w:r>
            <w:r w:rsidR="00337DF6">
              <w:rPr>
                <w:webHidden/>
              </w:rPr>
              <w:fldChar w:fldCharType="separate"/>
            </w:r>
            <w:r w:rsidR="009B38E8">
              <w:rPr>
                <w:webHidden/>
              </w:rPr>
              <w:t>35</w:t>
            </w:r>
            <w:r w:rsidR="00337DF6">
              <w:rPr>
                <w:webHidden/>
              </w:rPr>
              <w:fldChar w:fldCharType="end"/>
            </w:r>
          </w:hyperlink>
        </w:p>
        <w:p w14:paraId="40CB677D" w14:textId="1446CFC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6" w:history="1">
            <w:r w:rsidR="00337DF6" w:rsidRPr="00D76CA1">
              <w:rPr>
                <w:rStyle w:val="Hyperlink"/>
                <w:noProof/>
              </w:rPr>
              <w:t>Κεφάλαιο 5: Αποτελέσματα</w:t>
            </w:r>
            <w:r w:rsidR="00337DF6">
              <w:rPr>
                <w:noProof/>
                <w:webHidden/>
              </w:rPr>
              <w:tab/>
            </w:r>
            <w:r w:rsidR="00337DF6">
              <w:rPr>
                <w:noProof/>
                <w:webHidden/>
              </w:rPr>
              <w:fldChar w:fldCharType="begin"/>
            </w:r>
            <w:r w:rsidR="00337DF6">
              <w:rPr>
                <w:noProof/>
                <w:webHidden/>
              </w:rPr>
              <w:instrText xml:space="preserve"> PAGEREF _Toc146888566 \h </w:instrText>
            </w:r>
            <w:r w:rsidR="00337DF6">
              <w:rPr>
                <w:noProof/>
                <w:webHidden/>
              </w:rPr>
            </w:r>
            <w:r w:rsidR="00337DF6">
              <w:rPr>
                <w:webHidden/>
              </w:rPr>
              <w:fldChar w:fldCharType="separate"/>
            </w:r>
            <w:r w:rsidR="009B38E8">
              <w:rPr>
                <w:noProof/>
                <w:webHidden/>
              </w:rPr>
              <w:t>36</w:t>
            </w:r>
            <w:r w:rsidR="00337DF6">
              <w:rPr>
                <w:noProof/>
                <w:webHidden/>
              </w:rPr>
              <w:fldChar w:fldCharType="end"/>
            </w:r>
          </w:hyperlink>
        </w:p>
        <w:p w14:paraId="564DF310" w14:textId="15719AD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7" w:history="1">
            <w:r w:rsidR="00337DF6" w:rsidRPr="00D76CA1">
              <w:rPr>
                <w:rStyle w:val="Hyperlink"/>
              </w:rPr>
              <w:t xml:space="preserve">5.1 Αποτελέσματα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_Toc146888567 \h </w:instrText>
            </w:r>
            <w:r w:rsidR="00337DF6">
              <w:rPr>
                <w:webHidden/>
              </w:rPr>
            </w:r>
            <w:r w:rsidR="00337DF6">
              <w:rPr>
                <w:webHidden/>
              </w:rPr>
              <w:fldChar w:fldCharType="separate"/>
            </w:r>
            <w:r w:rsidR="009B38E8">
              <w:rPr>
                <w:webHidden/>
              </w:rPr>
              <w:t>36</w:t>
            </w:r>
            <w:r w:rsidR="00337DF6">
              <w:rPr>
                <w:webHidden/>
              </w:rPr>
              <w:fldChar w:fldCharType="end"/>
            </w:r>
          </w:hyperlink>
        </w:p>
        <w:p w14:paraId="36EDB4D6" w14:textId="28B17DDF"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8" w:history="1">
            <w:r w:rsidR="00337DF6" w:rsidRPr="00D76CA1">
              <w:rPr>
                <w:rStyle w:val="Hyperlink"/>
              </w:rPr>
              <w:t xml:space="preserve">5.2 Αποτελέσματα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_Toc146888578 \h </w:instrText>
            </w:r>
            <w:r w:rsidR="00337DF6">
              <w:rPr>
                <w:webHidden/>
              </w:rPr>
            </w:r>
            <w:r w:rsidR="00337DF6">
              <w:rPr>
                <w:webHidden/>
              </w:rPr>
              <w:fldChar w:fldCharType="separate"/>
            </w:r>
            <w:r w:rsidR="009B38E8">
              <w:rPr>
                <w:webHidden/>
              </w:rPr>
              <w:t>40</w:t>
            </w:r>
            <w:r w:rsidR="00337DF6">
              <w:rPr>
                <w:webHidden/>
              </w:rPr>
              <w:fldChar w:fldCharType="end"/>
            </w:r>
          </w:hyperlink>
        </w:p>
        <w:p w14:paraId="583F53DA" w14:textId="13CD4E8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9" w:history="1">
            <w:r w:rsidR="00337DF6" w:rsidRPr="00D76CA1">
              <w:rPr>
                <w:rStyle w:val="Hyperlink"/>
              </w:rPr>
              <w:t>5.2.1 Αποτελέσματα Μετρήσεων</w:t>
            </w:r>
            <w:r w:rsidR="00337DF6">
              <w:rPr>
                <w:webHidden/>
              </w:rPr>
              <w:tab/>
            </w:r>
            <w:r w:rsidR="00337DF6">
              <w:rPr>
                <w:webHidden/>
              </w:rPr>
              <w:fldChar w:fldCharType="begin"/>
            </w:r>
            <w:r w:rsidR="00337DF6">
              <w:rPr>
                <w:webHidden/>
              </w:rPr>
              <w:instrText xml:space="preserve"> PAGEREF _Toc146888579 \h </w:instrText>
            </w:r>
            <w:r w:rsidR="00337DF6">
              <w:rPr>
                <w:webHidden/>
              </w:rPr>
            </w:r>
            <w:r w:rsidR="00337DF6">
              <w:rPr>
                <w:webHidden/>
              </w:rPr>
              <w:fldChar w:fldCharType="separate"/>
            </w:r>
            <w:r w:rsidR="009B38E8">
              <w:rPr>
                <w:webHidden/>
              </w:rPr>
              <w:t>40</w:t>
            </w:r>
            <w:r w:rsidR="00337DF6">
              <w:rPr>
                <w:webHidden/>
              </w:rPr>
              <w:fldChar w:fldCharType="end"/>
            </w:r>
          </w:hyperlink>
        </w:p>
        <w:p w14:paraId="1974F39E" w14:textId="192DB80D"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4" w:history="1">
            <w:r w:rsidR="00337DF6" w:rsidRPr="00D76CA1">
              <w:rPr>
                <w:rStyle w:val="Hyperlink"/>
              </w:rPr>
              <w:t>5.2.2 Αποτελέσματα μοντέλου και σύγκριση</w:t>
            </w:r>
            <w:r w:rsidR="00337DF6">
              <w:rPr>
                <w:webHidden/>
              </w:rPr>
              <w:tab/>
            </w:r>
            <w:r w:rsidR="00337DF6">
              <w:rPr>
                <w:webHidden/>
              </w:rPr>
              <w:fldChar w:fldCharType="begin"/>
            </w:r>
            <w:r w:rsidR="00337DF6">
              <w:rPr>
                <w:webHidden/>
              </w:rPr>
              <w:instrText xml:space="preserve"> PAGEREF _Toc146888584 \h </w:instrText>
            </w:r>
            <w:r w:rsidR="00337DF6">
              <w:rPr>
                <w:webHidden/>
              </w:rPr>
            </w:r>
            <w:r w:rsidR="00337DF6">
              <w:rPr>
                <w:webHidden/>
              </w:rPr>
              <w:fldChar w:fldCharType="separate"/>
            </w:r>
            <w:r w:rsidR="009B38E8">
              <w:rPr>
                <w:webHidden/>
              </w:rPr>
              <w:t>43</w:t>
            </w:r>
            <w:r w:rsidR="00337DF6">
              <w:rPr>
                <w:webHidden/>
              </w:rPr>
              <w:fldChar w:fldCharType="end"/>
            </w:r>
          </w:hyperlink>
        </w:p>
        <w:p w14:paraId="7EAE303E" w14:textId="68DC86C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6" w:history="1">
            <w:r w:rsidR="00337DF6" w:rsidRPr="00D76CA1">
              <w:rPr>
                <w:rStyle w:val="Hyperlink"/>
                <w:noProof/>
              </w:rPr>
              <w:t>Κεφάλαιο 6: Συμπεράσματα</w:t>
            </w:r>
            <w:r w:rsidR="00337DF6">
              <w:rPr>
                <w:noProof/>
                <w:webHidden/>
              </w:rPr>
              <w:tab/>
            </w:r>
            <w:r w:rsidR="00337DF6">
              <w:rPr>
                <w:noProof/>
                <w:webHidden/>
              </w:rPr>
              <w:fldChar w:fldCharType="begin"/>
            </w:r>
            <w:r w:rsidR="00337DF6">
              <w:rPr>
                <w:noProof/>
                <w:webHidden/>
              </w:rPr>
              <w:instrText xml:space="preserve"> PAGEREF _Toc146888586 \h </w:instrText>
            </w:r>
            <w:r w:rsidR="00337DF6">
              <w:rPr>
                <w:noProof/>
                <w:webHidden/>
              </w:rPr>
            </w:r>
            <w:r w:rsidR="00337DF6">
              <w:rPr>
                <w:webHidden/>
              </w:rPr>
              <w:fldChar w:fldCharType="separate"/>
            </w:r>
            <w:r w:rsidR="009B38E8">
              <w:rPr>
                <w:noProof/>
                <w:webHidden/>
              </w:rPr>
              <w:t>45</w:t>
            </w:r>
            <w:r w:rsidR="00337DF6">
              <w:rPr>
                <w:noProof/>
                <w:webHidden/>
              </w:rPr>
              <w:fldChar w:fldCharType="end"/>
            </w:r>
          </w:hyperlink>
        </w:p>
        <w:p w14:paraId="7B7DB39B" w14:textId="1440D9F9"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7" w:history="1">
            <w:r w:rsidR="00337DF6" w:rsidRPr="00D76CA1">
              <w:rPr>
                <w:rStyle w:val="Hyperlink"/>
              </w:rPr>
              <w:t>6.1 Συμπεράσματα της Μελέτης</w:t>
            </w:r>
            <w:r w:rsidR="00337DF6">
              <w:rPr>
                <w:webHidden/>
              </w:rPr>
              <w:tab/>
            </w:r>
            <w:r w:rsidR="00337DF6">
              <w:rPr>
                <w:webHidden/>
              </w:rPr>
              <w:fldChar w:fldCharType="begin"/>
            </w:r>
            <w:r w:rsidR="00337DF6">
              <w:rPr>
                <w:webHidden/>
              </w:rPr>
              <w:instrText xml:space="preserve"> PAGEREF _Toc146888587 \h </w:instrText>
            </w:r>
            <w:r w:rsidR="00337DF6">
              <w:rPr>
                <w:webHidden/>
              </w:rPr>
            </w:r>
            <w:r w:rsidR="00337DF6">
              <w:rPr>
                <w:webHidden/>
              </w:rPr>
              <w:fldChar w:fldCharType="separate"/>
            </w:r>
            <w:r w:rsidR="009B38E8">
              <w:rPr>
                <w:webHidden/>
              </w:rPr>
              <w:t>45</w:t>
            </w:r>
            <w:r w:rsidR="00337DF6">
              <w:rPr>
                <w:webHidden/>
              </w:rPr>
              <w:fldChar w:fldCharType="end"/>
            </w:r>
          </w:hyperlink>
        </w:p>
        <w:p w14:paraId="20602F88" w14:textId="17DE8FA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8" w:history="1">
            <w:r w:rsidR="00337DF6" w:rsidRPr="00D76CA1">
              <w:rPr>
                <w:rStyle w:val="Hyperlink"/>
              </w:rPr>
              <w:t>6.2 Περιορισμοί</w:t>
            </w:r>
            <w:r w:rsidR="00337DF6">
              <w:rPr>
                <w:webHidden/>
              </w:rPr>
              <w:tab/>
            </w:r>
            <w:r w:rsidR="00337DF6">
              <w:rPr>
                <w:webHidden/>
              </w:rPr>
              <w:fldChar w:fldCharType="begin"/>
            </w:r>
            <w:r w:rsidR="00337DF6">
              <w:rPr>
                <w:webHidden/>
              </w:rPr>
              <w:instrText xml:space="preserve"> PAGEREF _Toc146888588 \h </w:instrText>
            </w:r>
            <w:r w:rsidR="00337DF6">
              <w:rPr>
                <w:webHidden/>
              </w:rPr>
            </w:r>
            <w:r w:rsidR="00337DF6">
              <w:rPr>
                <w:webHidden/>
              </w:rPr>
              <w:fldChar w:fldCharType="separate"/>
            </w:r>
            <w:r w:rsidR="009B38E8">
              <w:rPr>
                <w:webHidden/>
              </w:rPr>
              <w:t>46</w:t>
            </w:r>
            <w:r w:rsidR="00337DF6">
              <w:rPr>
                <w:webHidden/>
              </w:rPr>
              <w:fldChar w:fldCharType="end"/>
            </w:r>
          </w:hyperlink>
        </w:p>
        <w:p w14:paraId="250C2F60" w14:textId="3881814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9" w:history="1">
            <w:r w:rsidR="00337DF6" w:rsidRPr="00D76CA1">
              <w:rPr>
                <w:rStyle w:val="Hyperlink"/>
              </w:rPr>
              <w:t>6.3 87</w:t>
            </w:r>
            <w:r w:rsidR="00337DF6" w:rsidRPr="00D76CA1">
              <w:rPr>
                <w:rStyle w:val="Hyperlink"/>
                <w:vertAlign w:val="superscript"/>
              </w:rPr>
              <w:t>η</w:t>
            </w:r>
            <w:r w:rsidR="00337DF6" w:rsidRPr="00D76CA1">
              <w:rPr>
                <w:rStyle w:val="Hyperlink"/>
              </w:rPr>
              <w:t xml:space="preserve"> Διεθνή Έκθεση Θεσσαλονίκης</w:t>
            </w:r>
            <w:r w:rsidR="00337DF6">
              <w:rPr>
                <w:webHidden/>
              </w:rPr>
              <w:tab/>
            </w:r>
            <w:r w:rsidR="00337DF6">
              <w:rPr>
                <w:webHidden/>
              </w:rPr>
              <w:fldChar w:fldCharType="begin"/>
            </w:r>
            <w:r w:rsidR="00337DF6">
              <w:rPr>
                <w:webHidden/>
              </w:rPr>
              <w:instrText xml:space="preserve"> PAGEREF _Toc146888589 \h </w:instrText>
            </w:r>
            <w:r w:rsidR="00337DF6">
              <w:rPr>
                <w:webHidden/>
              </w:rPr>
            </w:r>
            <w:r w:rsidR="00337DF6">
              <w:rPr>
                <w:webHidden/>
              </w:rPr>
              <w:fldChar w:fldCharType="separate"/>
            </w:r>
            <w:r w:rsidR="009B38E8">
              <w:rPr>
                <w:webHidden/>
              </w:rPr>
              <w:t>46</w:t>
            </w:r>
            <w:r w:rsidR="00337DF6">
              <w:rPr>
                <w:webHidden/>
              </w:rPr>
              <w:fldChar w:fldCharType="end"/>
            </w:r>
          </w:hyperlink>
        </w:p>
        <w:p w14:paraId="5F824DD7" w14:textId="4A32426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0" w:history="1">
            <w:r w:rsidR="00337DF6" w:rsidRPr="00D76CA1">
              <w:rPr>
                <w:rStyle w:val="Hyperlink"/>
              </w:rPr>
              <w:t>6.4 Μελλοντικές βελτιώσεις</w:t>
            </w:r>
            <w:r w:rsidR="00337DF6">
              <w:rPr>
                <w:webHidden/>
              </w:rPr>
              <w:tab/>
            </w:r>
            <w:r w:rsidR="00337DF6">
              <w:rPr>
                <w:webHidden/>
              </w:rPr>
              <w:fldChar w:fldCharType="begin"/>
            </w:r>
            <w:r w:rsidR="00337DF6">
              <w:rPr>
                <w:webHidden/>
              </w:rPr>
              <w:instrText xml:space="preserve"> PAGEREF _Toc146888590 \h </w:instrText>
            </w:r>
            <w:r w:rsidR="00337DF6">
              <w:rPr>
                <w:webHidden/>
              </w:rPr>
            </w:r>
            <w:r w:rsidR="00337DF6">
              <w:rPr>
                <w:webHidden/>
              </w:rPr>
              <w:fldChar w:fldCharType="separate"/>
            </w:r>
            <w:r w:rsidR="009B38E8">
              <w:rPr>
                <w:webHidden/>
              </w:rPr>
              <w:t>46</w:t>
            </w:r>
            <w:r w:rsidR="00337DF6">
              <w:rPr>
                <w:webHidden/>
              </w:rPr>
              <w:fldChar w:fldCharType="end"/>
            </w:r>
          </w:hyperlink>
        </w:p>
        <w:p w14:paraId="24F11463" w14:textId="48C6778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1" w:history="1">
            <w:r w:rsidR="00337DF6" w:rsidRPr="00D76CA1">
              <w:rPr>
                <w:rStyle w:val="Hyperlink"/>
                <w:noProof/>
              </w:rPr>
              <w:t>Παράρτημα Β – Κώδικάς Εφαρμογής</w:t>
            </w:r>
            <w:r w:rsidR="00337DF6">
              <w:rPr>
                <w:noProof/>
                <w:webHidden/>
              </w:rPr>
              <w:tab/>
            </w:r>
            <w:r w:rsidR="00337DF6">
              <w:rPr>
                <w:noProof/>
                <w:webHidden/>
              </w:rPr>
              <w:fldChar w:fldCharType="begin"/>
            </w:r>
            <w:r w:rsidR="00337DF6">
              <w:rPr>
                <w:noProof/>
                <w:webHidden/>
              </w:rPr>
              <w:instrText xml:space="preserve"> PAGEREF _Toc146888591 \h </w:instrText>
            </w:r>
            <w:r w:rsidR="00337DF6">
              <w:rPr>
                <w:noProof/>
                <w:webHidden/>
              </w:rPr>
            </w:r>
            <w:r w:rsidR="00337DF6">
              <w:rPr>
                <w:webHidden/>
              </w:rPr>
              <w:fldChar w:fldCharType="separate"/>
            </w:r>
            <w:r w:rsidR="009B38E8">
              <w:rPr>
                <w:noProof/>
                <w:webHidden/>
              </w:rPr>
              <w:t>48</w:t>
            </w:r>
            <w:r w:rsidR="00337DF6">
              <w:rPr>
                <w:noProof/>
                <w:webHidden/>
              </w:rPr>
              <w:fldChar w:fldCharType="end"/>
            </w:r>
          </w:hyperlink>
        </w:p>
        <w:p w14:paraId="4FA7E74A" w14:textId="7618414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2" w:history="1">
            <w:r w:rsidR="00337DF6" w:rsidRPr="00D76CA1">
              <w:rPr>
                <w:rStyle w:val="Hyperlink"/>
                <w:noProof/>
              </w:rPr>
              <w:t>Βιβλιογραφία</w:t>
            </w:r>
            <w:r w:rsidR="00337DF6">
              <w:rPr>
                <w:noProof/>
                <w:webHidden/>
              </w:rPr>
              <w:tab/>
            </w:r>
            <w:r w:rsidR="00337DF6">
              <w:rPr>
                <w:noProof/>
                <w:webHidden/>
              </w:rPr>
              <w:fldChar w:fldCharType="begin"/>
            </w:r>
            <w:r w:rsidR="00337DF6">
              <w:rPr>
                <w:noProof/>
                <w:webHidden/>
              </w:rPr>
              <w:instrText xml:space="preserve"> PAGEREF _Toc146888592 \h </w:instrText>
            </w:r>
            <w:r w:rsidR="00337DF6">
              <w:rPr>
                <w:noProof/>
                <w:webHidden/>
              </w:rPr>
            </w:r>
            <w:r w:rsidR="00337DF6">
              <w:rPr>
                <w:webHidden/>
              </w:rPr>
              <w:fldChar w:fldCharType="separate"/>
            </w:r>
            <w:r w:rsidR="009B38E8">
              <w:rPr>
                <w:noProof/>
                <w:webHidden/>
              </w:rPr>
              <w:t>53</w:t>
            </w:r>
            <w:r w:rsidR="00337DF6">
              <w:rPr>
                <w:noProof/>
                <w:webHidden/>
              </w:rPr>
              <w:fldChar w:fldCharType="end"/>
            </w:r>
          </w:hyperlink>
        </w:p>
        <w:p w14:paraId="7760ED1A" w14:textId="3E94B52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3" w:history="1">
            <w:r w:rsidR="00337DF6" w:rsidRPr="00D76CA1">
              <w:rPr>
                <w:rStyle w:val="Hyperlink"/>
                <w:noProof/>
              </w:rPr>
              <w:t>Συντομογραφίες - Αρκτικόλεξα - Ακρωνύμια</w:t>
            </w:r>
            <w:r w:rsidR="00337DF6">
              <w:rPr>
                <w:noProof/>
                <w:webHidden/>
              </w:rPr>
              <w:tab/>
            </w:r>
            <w:r w:rsidR="00337DF6">
              <w:rPr>
                <w:noProof/>
                <w:webHidden/>
              </w:rPr>
              <w:fldChar w:fldCharType="begin"/>
            </w:r>
            <w:r w:rsidR="00337DF6">
              <w:rPr>
                <w:noProof/>
                <w:webHidden/>
              </w:rPr>
              <w:instrText xml:space="preserve"> PAGEREF _Toc146888593 \h </w:instrText>
            </w:r>
            <w:r w:rsidR="00337DF6">
              <w:rPr>
                <w:noProof/>
                <w:webHidden/>
              </w:rPr>
            </w:r>
            <w:r w:rsidR="00337DF6">
              <w:rPr>
                <w:webHidden/>
              </w:rPr>
              <w:fldChar w:fldCharType="separate"/>
            </w:r>
            <w:r w:rsidR="009B38E8">
              <w:rPr>
                <w:noProof/>
                <w:webHidden/>
              </w:rPr>
              <w:t>56</w:t>
            </w:r>
            <w:r w:rsidR="00337DF6">
              <w:rPr>
                <w:noProof/>
                <w:webHidden/>
              </w:rPr>
              <w:fldChar w:fldCharType="end"/>
            </w:r>
          </w:hyperlink>
        </w:p>
        <w:p w14:paraId="5C74FBE0" w14:textId="3715A44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4" w:history="1">
            <w:r w:rsidR="00337DF6" w:rsidRPr="00D76CA1">
              <w:rPr>
                <w:rStyle w:val="Hyperlink"/>
                <w:noProof/>
              </w:rPr>
              <w:t>Απόδοση Ξενόγλωσσων Όρων</w:t>
            </w:r>
            <w:r w:rsidR="00337DF6">
              <w:rPr>
                <w:noProof/>
                <w:webHidden/>
              </w:rPr>
              <w:tab/>
            </w:r>
            <w:r w:rsidR="00337DF6">
              <w:rPr>
                <w:noProof/>
                <w:webHidden/>
              </w:rPr>
              <w:fldChar w:fldCharType="begin"/>
            </w:r>
            <w:r w:rsidR="00337DF6">
              <w:rPr>
                <w:noProof/>
                <w:webHidden/>
              </w:rPr>
              <w:instrText xml:space="preserve"> PAGEREF _Toc146888594 \h </w:instrText>
            </w:r>
            <w:r w:rsidR="00337DF6">
              <w:rPr>
                <w:noProof/>
                <w:webHidden/>
              </w:rPr>
            </w:r>
            <w:r w:rsidR="00337DF6">
              <w:rPr>
                <w:webHidden/>
              </w:rPr>
              <w:fldChar w:fldCharType="separate"/>
            </w:r>
            <w:r w:rsidR="009B38E8">
              <w:rPr>
                <w:noProof/>
                <w:webHidden/>
              </w:rPr>
              <w:t>57</w:t>
            </w:r>
            <w:r w:rsidR="00337DF6">
              <w:rPr>
                <w:noProof/>
                <w:webHidden/>
              </w:rPr>
              <w:fldChar w:fldCharType="end"/>
            </w:r>
          </w:hyperlink>
        </w:p>
        <w:p w14:paraId="4758F185" w14:textId="0EEF9CEA" w:rsidR="00397533" w:rsidRDefault="00397533">
          <w:r>
            <w:rPr>
              <w:b/>
              <w:bCs/>
              <w:noProof/>
            </w:rPr>
            <w:fldChar w:fldCharType="end"/>
          </w:r>
        </w:p>
      </w:sdtContent>
    </w:sdt>
    <w:p w14:paraId="5206B568" w14:textId="77777777" w:rsidR="00B2746A" w:rsidRPr="0049477E" w:rsidRDefault="00B2746A" w:rsidP="00B2746A">
      <w:pPr>
        <w:pStyle w:val="a0"/>
        <w:jc w:val="left"/>
        <w:sectPr w:rsidR="00B2746A" w:rsidRPr="0049477E" w:rsidSect="00F749F7">
          <w:headerReference w:type="default" r:id="rId23"/>
          <w:footerReference w:type="even" r:id="rId24"/>
          <w:pgSz w:w="11906" w:h="16838"/>
          <w:pgMar w:top="1134" w:right="1134" w:bottom="1134" w:left="1134" w:header="709" w:footer="851" w:gutter="0"/>
          <w:cols w:space="720"/>
          <w:titlePg/>
        </w:sectPr>
      </w:pPr>
    </w:p>
    <w:p w14:paraId="666A4539" w14:textId="77777777" w:rsidR="00FD3926" w:rsidRPr="00D91DC5" w:rsidRDefault="00070596" w:rsidP="00A53806">
      <w:pPr>
        <w:pStyle w:val="a4"/>
        <w:rPr>
          <w:noProof/>
        </w:rPr>
      </w:pPr>
      <w:bookmarkStart w:id="5" w:name="_Toc146888511"/>
      <w:r>
        <w:lastRenderedPageBreak/>
        <w:t>Κατάλογος</w:t>
      </w:r>
      <w:r w:rsidR="009717E1">
        <w:t xml:space="preserve"> </w:t>
      </w:r>
      <w:r w:rsidR="005B5103">
        <w:rPr>
          <w:noProof/>
        </w:rPr>
        <w:t>Σχημάτων</w:t>
      </w:r>
      <w:bookmarkEnd w:id="5"/>
      <w:r w:rsidR="009717E1">
        <w:rPr>
          <w:noProof/>
        </w:rPr>
        <w:t xml:space="preserve"> </w:t>
      </w:r>
    </w:p>
    <w:p w14:paraId="15EE91DF" w14:textId="77777777" w:rsidR="00FD3926" w:rsidRDefault="00FD3926">
      <w:pPr>
        <w:pStyle w:val="a0"/>
        <w:jc w:val="left"/>
      </w:pPr>
    </w:p>
    <w:p w14:paraId="7C5EDCA5" w14:textId="77777777" w:rsidR="00B2746A" w:rsidRDefault="00B2746A"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5E438E77" w14:textId="77777777" w:rsidR="00B2746A" w:rsidRPr="0049477E" w:rsidRDefault="00B2746A" w:rsidP="00B2746A">
      <w:pPr>
        <w:pStyle w:val="a0"/>
        <w:jc w:val="left"/>
        <w:sectPr w:rsidR="00B2746A" w:rsidRPr="0049477E" w:rsidSect="00F749F7">
          <w:headerReference w:type="default" r:id="rId25"/>
          <w:pgSz w:w="11906" w:h="16838"/>
          <w:pgMar w:top="1134" w:right="1134" w:bottom="1134" w:left="1134" w:header="709" w:footer="851" w:gutter="0"/>
          <w:cols w:space="720"/>
          <w:titlePg/>
        </w:sectPr>
      </w:pPr>
    </w:p>
    <w:p w14:paraId="2D0591A4" w14:textId="63891FAE" w:rsidR="00531F52" w:rsidRDefault="00070596" w:rsidP="009E2C5E">
      <w:pPr>
        <w:pStyle w:val="a4"/>
      </w:pPr>
      <w:bookmarkStart w:id="6" w:name="_Toc146888512"/>
      <w:r>
        <w:lastRenderedPageBreak/>
        <w:t>Κατάλογος</w:t>
      </w:r>
      <w:r w:rsidR="009717E1">
        <w:t xml:space="preserve"> </w:t>
      </w:r>
      <w:r>
        <w:t>Εικόνων</w:t>
      </w:r>
      <w:bookmarkEnd w:id="6"/>
      <w:r w:rsidR="009717E1">
        <w:t xml:space="preserve"> </w:t>
      </w:r>
    </w:p>
    <w:p w14:paraId="4E772EA5" w14:textId="25655954" w:rsidR="00B2746A" w:rsidRPr="00E678D2" w:rsidRDefault="00B2746A" w:rsidP="00E678D2">
      <w:pPr>
        <w:pStyle w:val="a3"/>
      </w:pPr>
    </w:p>
    <w:p w14:paraId="53729374" w14:textId="2C3FA2E7" w:rsidR="009B38E8" w:rsidRDefault="0070342F">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r>
        <w:fldChar w:fldCharType="begin"/>
      </w:r>
      <w:r>
        <w:instrText xml:space="preserve"> TOC \h \z \c "Εικόνα" </w:instrText>
      </w:r>
      <w:r>
        <w:fldChar w:fldCharType="separate"/>
      </w:r>
      <w:hyperlink w:anchor="_Toc146901688" w:history="1">
        <w:r w:rsidR="009B38E8" w:rsidRPr="004572AF">
          <w:rPr>
            <w:rStyle w:val="Hyperlink"/>
            <w:noProof/>
          </w:rPr>
          <w:t>Εικόνα 1:Τα τρία κομμάτια του εγκεφάλου [1]</w:t>
        </w:r>
        <w:r w:rsidR="009B38E8">
          <w:rPr>
            <w:noProof/>
            <w:webHidden/>
          </w:rPr>
          <w:tab/>
        </w:r>
        <w:r w:rsidR="009B38E8">
          <w:rPr>
            <w:noProof/>
            <w:webHidden/>
          </w:rPr>
          <w:fldChar w:fldCharType="begin"/>
        </w:r>
        <w:r w:rsidR="009B38E8">
          <w:rPr>
            <w:noProof/>
            <w:webHidden/>
          </w:rPr>
          <w:instrText xml:space="preserve"> PAGEREF _Toc146901688 \h </w:instrText>
        </w:r>
        <w:r w:rsidR="009B38E8">
          <w:rPr>
            <w:noProof/>
            <w:webHidden/>
          </w:rPr>
        </w:r>
        <w:r w:rsidR="009B38E8">
          <w:rPr>
            <w:noProof/>
            <w:webHidden/>
          </w:rPr>
          <w:fldChar w:fldCharType="separate"/>
        </w:r>
        <w:r w:rsidR="009B38E8">
          <w:rPr>
            <w:noProof/>
            <w:webHidden/>
          </w:rPr>
          <w:t>16</w:t>
        </w:r>
        <w:r w:rsidR="009B38E8">
          <w:rPr>
            <w:noProof/>
            <w:webHidden/>
          </w:rPr>
          <w:fldChar w:fldCharType="end"/>
        </w:r>
      </w:hyperlink>
    </w:p>
    <w:p w14:paraId="6D8F9DBB" w14:textId="1D603420"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89" w:history="1">
        <w:r w:rsidR="009B38E8" w:rsidRPr="004572AF">
          <w:rPr>
            <w:rStyle w:val="Hyperlink"/>
            <w:noProof/>
          </w:rPr>
          <w:t>Εικόνα 2: Η δομή ενός νευρώνα [4]</w:t>
        </w:r>
        <w:r w:rsidR="009B38E8">
          <w:rPr>
            <w:noProof/>
            <w:webHidden/>
          </w:rPr>
          <w:tab/>
        </w:r>
        <w:r w:rsidR="009B38E8">
          <w:rPr>
            <w:noProof/>
            <w:webHidden/>
          </w:rPr>
          <w:fldChar w:fldCharType="begin"/>
        </w:r>
        <w:r w:rsidR="009B38E8">
          <w:rPr>
            <w:noProof/>
            <w:webHidden/>
          </w:rPr>
          <w:instrText xml:space="preserve"> PAGEREF _Toc146901689 \h </w:instrText>
        </w:r>
        <w:r w:rsidR="009B38E8">
          <w:rPr>
            <w:noProof/>
            <w:webHidden/>
          </w:rPr>
        </w:r>
        <w:r w:rsidR="009B38E8">
          <w:rPr>
            <w:noProof/>
            <w:webHidden/>
          </w:rPr>
          <w:fldChar w:fldCharType="separate"/>
        </w:r>
        <w:r w:rsidR="009B38E8">
          <w:rPr>
            <w:noProof/>
            <w:webHidden/>
          </w:rPr>
          <w:t>17</w:t>
        </w:r>
        <w:r w:rsidR="009B38E8">
          <w:rPr>
            <w:noProof/>
            <w:webHidden/>
          </w:rPr>
          <w:fldChar w:fldCharType="end"/>
        </w:r>
      </w:hyperlink>
    </w:p>
    <w:p w14:paraId="39A311E9" w14:textId="6ED62FB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0" w:history="1">
        <w:r w:rsidR="009B38E8" w:rsidRPr="004572AF">
          <w:rPr>
            <w:rStyle w:val="Hyperlink"/>
            <w:noProof/>
          </w:rPr>
          <w:t>Εικόνα 3: ΟΙ ΠΕΝΤΕ ΡΥΘΜΟΙ ΤΟΥ ΕΓΚΕΦΑΛΟΥ [5]</w:t>
        </w:r>
        <w:r w:rsidR="009B38E8">
          <w:rPr>
            <w:noProof/>
            <w:webHidden/>
          </w:rPr>
          <w:tab/>
        </w:r>
        <w:r w:rsidR="009B38E8">
          <w:rPr>
            <w:noProof/>
            <w:webHidden/>
          </w:rPr>
          <w:fldChar w:fldCharType="begin"/>
        </w:r>
        <w:r w:rsidR="009B38E8">
          <w:rPr>
            <w:noProof/>
            <w:webHidden/>
          </w:rPr>
          <w:instrText xml:space="preserve"> PAGEREF _Toc146901690 \h </w:instrText>
        </w:r>
        <w:r w:rsidR="009B38E8">
          <w:rPr>
            <w:noProof/>
            <w:webHidden/>
          </w:rPr>
        </w:r>
        <w:r w:rsidR="009B38E8">
          <w:rPr>
            <w:noProof/>
            <w:webHidden/>
          </w:rPr>
          <w:fldChar w:fldCharType="separate"/>
        </w:r>
        <w:r w:rsidR="009B38E8">
          <w:rPr>
            <w:noProof/>
            <w:webHidden/>
          </w:rPr>
          <w:t>18</w:t>
        </w:r>
        <w:r w:rsidR="009B38E8">
          <w:rPr>
            <w:noProof/>
            <w:webHidden/>
          </w:rPr>
          <w:fldChar w:fldCharType="end"/>
        </w:r>
      </w:hyperlink>
    </w:p>
    <w:p w14:paraId="3FF2DE9A" w14:textId="3AC31AC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1" w:history="1">
        <w:r w:rsidR="009B38E8" w:rsidRPr="004572AF">
          <w:rPr>
            <w:rStyle w:val="Hyperlink"/>
            <w:noProof/>
          </w:rPr>
          <w:t>Εικόνα 4: Το παιχνίδι Little Buddha και τα δεδομενα κάθε γύρου [6]</w:t>
        </w:r>
        <w:r w:rsidR="009B38E8">
          <w:rPr>
            <w:noProof/>
            <w:webHidden/>
          </w:rPr>
          <w:tab/>
        </w:r>
        <w:r w:rsidR="009B38E8">
          <w:rPr>
            <w:noProof/>
            <w:webHidden/>
          </w:rPr>
          <w:fldChar w:fldCharType="begin"/>
        </w:r>
        <w:r w:rsidR="009B38E8">
          <w:rPr>
            <w:noProof/>
            <w:webHidden/>
          </w:rPr>
          <w:instrText xml:space="preserve"> PAGEREF _Toc146901691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6352944F" w14:textId="4616371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2" w:history="1">
        <w:r w:rsidR="009B38E8" w:rsidRPr="004572AF">
          <w:rPr>
            <w:rStyle w:val="Hyperlink"/>
            <w:noProof/>
          </w:rPr>
          <w:t>Εικόνα 5: Εικόνα εν ώρα παιχνιδιού Minds in Space [7]</w:t>
        </w:r>
        <w:r w:rsidR="009B38E8">
          <w:rPr>
            <w:noProof/>
            <w:webHidden/>
          </w:rPr>
          <w:tab/>
        </w:r>
        <w:r w:rsidR="009B38E8">
          <w:rPr>
            <w:noProof/>
            <w:webHidden/>
          </w:rPr>
          <w:fldChar w:fldCharType="begin"/>
        </w:r>
        <w:r w:rsidR="009B38E8">
          <w:rPr>
            <w:noProof/>
            <w:webHidden/>
          </w:rPr>
          <w:instrText xml:space="preserve"> PAGEREF _Toc146901692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721076C9" w14:textId="505D117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3" w:history="1">
        <w:r w:rsidR="009B38E8" w:rsidRPr="004572AF">
          <w:rPr>
            <w:rStyle w:val="Hyperlink"/>
            <w:noProof/>
          </w:rPr>
          <w:t>Εικόνα 6: Το ηλεκτρονικό παιχνίδι Tug of war [8]</w:t>
        </w:r>
        <w:r w:rsidR="009B38E8">
          <w:rPr>
            <w:noProof/>
            <w:webHidden/>
          </w:rPr>
          <w:tab/>
        </w:r>
        <w:r w:rsidR="009B38E8">
          <w:rPr>
            <w:noProof/>
            <w:webHidden/>
          </w:rPr>
          <w:fldChar w:fldCharType="begin"/>
        </w:r>
        <w:r w:rsidR="009B38E8">
          <w:rPr>
            <w:noProof/>
            <w:webHidden/>
          </w:rPr>
          <w:instrText xml:space="preserve"> PAGEREF _Toc146901693 \h </w:instrText>
        </w:r>
        <w:r w:rsidR="009B38E8">
          <w:rPr>
            <w:noProof/>
            <w:webHidden/>
          </w:rPr>
        </w:r>
        <w:r w:rsidR="009B38E8">
          <w:rPr>
            <w:noProof/>
            <w:webHidden/>
          </w:rPr>
          <w:fldChar w:fldCharType="separate"/>
        </w:r>
        <w:r w:rsidR="009B38E8">
          <w:rPr>
            <w:noProof/>
            <w:webHidden/>
          </w:rPr>
          <w:t>20</w:t>
        </w:r>
        <w:r w:rsidR="009B38E8">
          <w:rPr>
            <w:noProof/>
            <w:webHidden/>
          </w:rPr>
          <w:fldChar w:fldCharType="end"/>
        </w:r>
      </w:hyperlink>
    </w:p>
    <w:p w14:paraId="7CA9DFEC" w14:textId="0554DC1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4" w:history="1">
        <w:r w:rsidR="009B38E8" w:rsidRPr="004572AF">
          <w:rPr>
            <w:rStyle w:val="Hyperlink"/>
            <w:noProof/>
          </w:rPr>
          <w:t>Εικόνα 7: πιθανές τοποθεσίες ηλεκτροδίων [9]</w:t>
        </w:r>
        <w:r w:rsidR="009B38E8">
          <w:rPr>
            <w:noProof/>
            <w:webHidden/>
          </w:rPr>
          <w:tab/>
        </w:r>
        <w:r w:rsidR="009B38E8">
          <w:rPr>
            <w:noProof/>
            <w:webHidden/>
          </w:rPr>
          <w:fldChar w:fldCharType="begin"/>
        </w:r>
        <w:r w:rsidR="009B38E8">
          <w:rPr>
            <w:noProof/>
            <w:webHidden/>
          </w:rPr>
          <w:instrText xml:space="preserve"> PAGEREF _Toc146901694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1C0057F3" w14:textId="5956D9A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5" w:history="1">
        <w:r w:rsidR="009B38E8" w:rsidRPr="004572AF">
          <w:rPr>
            <w:rStyle w:val="Hyperlink"/>
            <w:noProof/>
          </w:rPr>
          <w:t>Εικόνα 8: Θέση ηλεκτροδίων Muse [11]</w:t>
        </w:r>
        <w:r w:rsidR="009B38E8">
          <w:rPr>
            <w:noProof/>
            <w:webHidden/>
          </w:rPr>
          <w:tab/>
        </w:r>
        <w:r w:rsidR="009B38E8">
          <w:rPr>
            <w:noProof/>
            <w:webHidden/>
          </w:rPr>
          <w:fldChar w:fldCharType="begin"/>
        </w:r>
        <w:r w:rsidR="009B38E8">
          <w:rPr>
            <w:noProof/>
            <w:webHidden/>
          </w:rPr>
          <w:instrText xml:space="preserve"> PAGEREF _Toc146901695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543AB874" w14:textId="56733CF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6" w:history="1">
        <w:r w:rsidR="009B38E8" w:rsidRPr="004572AF">
          <w:rPr>
            <w:rStyle w:val="Hyperlink"/>
            <w:noProof/>
          </w:rPr>
          <w:t>Εικόνα 9: Τα τέσσερα κανάλια του εγκεφαλογράφου Muse</w:t>
        </w:r>
        <w:r w:rsidR="009B38E8">
          <w:rPr>
            <w:noProof/>
            <w:webHidden/>
          </w:rPr>
          <w:tab/>
        </w:r>
        <w:r w:rsidR="009B38E8">
          <w:rPr>
            <w:noProof/>
            <w:webHidden/>
          </w:rPr>
          <w:fldChar w:fldCharType="begin"/>
        </w:r>
        <w:r w:rsidR="009B38E8">
          <w:rPr>
            <w:noProof/>
            <w:webHidden/>
          </w:rPr>
          <w:instrText xml:space="preserve"> PAGEREF _Toc146901696 \h </w:instrText>
        </w:r>
        <w:r w:rsidR="009B38E8">
          <w:rPr>
            <w:noProof/>
            <w:webHidden/>
          </w:rPr>
        </w:r>
        <w:r w:rsidR="009B38E8">
          <w:rPr>
            <w:noProof/>
            <w:webHidden/>
          </w:rPr>
          <w:fldChar w:fldCharType="separate"/>
        </w:r>
        <w:r w:rsidR="009B38E8">
          <w:rPr>
            <w:noProof/>
            <w:webHidden/>
          </w:rPr>
          <w:t>23</w:t>
        </w:r>
        <w:r w:rsidR="009B38E8">
          <w:rPr>
            <w:noProof/>
            <w:webHidden/>
          </w:rPr>
          <w:fldChar w:fldCharType="end"/>
        </w:r>
      </w:hyperlink>
    </w:p>
    <w:p w14:paraId="6BC3164D" w14:textId="1A0AE0C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7" w:history="1">
        <w:r w:rsidR="009B38E8" w:rsidRPr="004572AF">
          <w:rPr>
            <w:rStyle w:val="Hyperlink"/>
            <w:noProof/>
          </w:rPr>
          <w:t>Εικόνα 10: Δομή του csv αρχείου</w:t>
        </w:r>
        <w:r w:rsidR="009B38E8">
          <w:rPr>
            <w:noProof/>
            <w:webHidden/>
          </w:rPr>
          <w:tab/>
        </w:r>
        <w:r w:rsidR="009B38E8">
          <w:rPr>
            <w:noProof/>
            <w:webHidden/>
          </w:rPr>
          <w:fldChar w:fldCharType="begin"/>
        </w:r>
        <w:r w:rsidR="009B38E8">
          <w:rPr>
            <w:noProof/>
            <w:webHidden/>
          </w:rPr>
          <w:instrText xml:space="preserve"> PAGEREF _Toc146901697 \h </w:instrText>
        </w:r>
        <w:r w:rsidR="009B38E8">
          <w:rPr>
            <w:noProof/>
            <w:webHidden/>
          </w:rPr>
        </w:r>
        <w:r w:rsidR="009B38E8">
          <w:rPr>
            <w:noProof/>
            <w:webHidden/>
          </w:rPr>
          <w:fldChar w:fldCharType="separate"/>
        </w:r>
        <w:r w:rsidR="009B38E8">
          <w:rPr>
            <w:noProof/>
            <w:webHidden/>
          </w:rPr>
          <w:t>24</w:t>
        </w:r>
        <w:r w:rsidR="009B38E8">
          <w:rPr>
            <w:noProof/>
            <w:webHidden/>
          </w:rPr>
          <w:fldChar w:fldCharType="end"/>
        </w:r>
      </w:hyperlink>
    </w:p>
    <w:p w14:paraId="363B71D9" w14:textId="54F0AD4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8" w:history="1">
        <w:r w:rsidR="009B38E8" w:rsidRPr="004572AF">
          <w:rPr>
            <w:rStyle w:val="Hyperlink"/>
            <w:noProof/>
          </w:rPr>
          <w:t>Εικόνα 11: Τοποθεσία του ηλεκτροδίου του εγκεφαλογράφου Mindwave [15]</w:t>
        </w:r>
        <w:r w:rsidR="009B38E8">
          <w:rPr>
            <w:noProof/>
            <w:webHidden/>
          </w:rPr>
          <w:tab/>
        </w:r>
        <w:r w:rsidR="009B38E8">
          <w:rPr>
            <w:noProof/>
            <w:webHidden/>
          </w:rPr>
          <w:fldChar w:fldCharType="begin"/>
        </w:r>
        <w:r w:rsidR="009B38E8">
          <w:rPr>
            <w:noProof/>
            <w:webHidden/>
          </w:rPr>
          <w:instrText xml:space="preserve"> PAGEREF _Toc146901698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218B5EA3" w14:textId="4683DDB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9" w:history="1">
        <w:r w:rsidR="009B38E8" w:rsidRPr="004572AF">
          <w:rPr>
            <w:rStyle w:val="Hyperlink"/>
            <w:noProof/>
          </w:rPr>
          <w:t>Εικόνα 12: Σύγκριση μεταξύ attention και meditation όταν ο εθελοντή συγκεντρώνεται</w:t>
        </w:r>
        <w:r w:rsidR="009B38E8">
          <w:rPr>
            <w:noProof/>
            <w:webHidden/>
          </w:rPr>
          <w:tab/>
        </w:r>
        <w:r w:rsidR="009B38E8">
          <w:rPr>
            <w:noProof/>
            <w:webHidden/>
          </w:rPr>
          <w:fldChar w:fldCharType="begin"/>
        </w:r>
        <w:r w:rsidR="009B38E8">
          <w:rPr>
            <w:noProof/>
            <w:webHidden/>
          </w:rPr>
          <w:instrText xml:space="preserve"> PAGEREF _Toc146901699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7ABA4DA8" w14:textId="1236DBC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0" w:history="1">
        <w:r w:rsidR="009B38E8" w:rsidRPr="004572AF">
          <w:rPr>
            <w:rStyle w:val="Hyperlink"/>
            <w:noProof/>
          </w:rPr>
          <w:t>Εικόνα 13: Σύγκριση σήματος στο πεδίο του χρόνου και στο πεδίο της συχνότητασ [19]</w:t>
        </w:r>
        <w:r w:rsidR="009B38E8">
          <w:rPr>
            <w:noProof/>
            <w:webHidden/>
          </w:rPr>
          <w:tab/>
        </w:r>
        <w:r w:rsidR="009B38E8">
          <w:rPr>
            <w:noProof/>
            <w:webHidden/>
          </w:rPr>
          <w:fldChar w:fldCharType="begin"/>
        </w:r>
        <w:r w:rsidR="009B38E8">
          <w:rPr>
            <w:noProof/>
            <w:webHidden/>
          </w:rPr>
          <w:instrText xml:space="preserve"> PAGEREF _Toc146901700 \h </w:instrText>
        </w:r>
        <w:r w:rsidR="009B38E8">
          <w:rPr>
            <w:noProof/>
            <w:webHidden/>
          </w:rPr>
        </w:r>
        <w:r w:rsidR="009B38E8">
          <w:rPr>
            <w:noProof/>
            <w:webHidden/>
          </w:rPr>
          <w:fldChar w:fldCharType="separate"/>
        </w:r>
        <w:r w:rsidR="009B38E8">
          <w:rPr>
            <w:noProof/>
            <w:webHidden/>
          </w:rPr>
          <w:t>28</w:t>
        </w:r>
        <w:r w:rsidR="009B38E8">
          <w:rPr>
            <w:noProof/>
            <w:webHidden/>
          </w:rPr>
          <w:fldChar w:fldCharType="end"/>
        </w:r>
      </w:hyperlink>
    </w:p>
    <w:p w14:paraId="584219F2" w14:textId="6EE9E7AF"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1" w:history="1">
        <w:r w:rsidR="009B38E8" w:rsidRPr="004572AF">
          <w:rPr>
            <w:rStyle w:val="Hyperlink"/>
            <w:noProof/>
          </w:rPr>
          <w:t>Εικόνα 14: Αποτέλεσμα RandomForest [22]</w:t>
        </w:r>
        <w:r w:rsidR="009B38E8">
          <w:rPr>
            <w:noProof/>
            <w:webHidden/>
          </w:rPr>
          <w:tab/>
        </w:r>
        <w:r w:rsidR="009B38E8">
          <w:rPr>
            <w:noProof/>
            <w:webHidden/>
          </w:rPr>
          <w:fldChar w:fldCharType="begin"/>
        </w:r>
        <w:r w:rsidR="009B38E8">
          <w:rPr>
            <w:noProof/>
            <w:webHidden/>
          </w:rPr>
          <w:instrText xml:space="preserve"> PAGEREF _Toc146901701 \h </w:instrText>
        </w:r>
        <w:r w:rsidR="009B38E8">
          <w:rPr>
            <w:noProof/>
            <w:webHidden/>
          </w:rPr>
        </w:r>
        <w:r w:rsidR="009B38E8">
          <w:rPr>
            <w:noProof/>
            <w:webHidden/>
          </w:rPr>
          <w:fldChar w:fldCharType="separate"/>
        </w:r>
        <w:r w:rsidR="009B38E8">
          <w:rPr>
            <w:noProof/>
            <w:webHidden/>
          </w:rPr>
          <w:t>29</w:t>
        </w:r>
        <w:r w:rsidR="009B38E8">
          <w:rPr>
            <w:noProof/>
            <w:webHidden/>
          </w:rPr>
          <w:fldChar w:fldCharType="end"/>
        </w:r>
      </w:hyperlink>
    </w:p>
    <w:p w14:paraId="7AEA32C0" w14:textId="670C4F5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2" w:history="1">
        <w:r w:rsidR="009B38E8" w:rsidRPr="004572AF">
          <w:rPr>
            <w:rStyle w:val="Hyperlink"/>
            <w:noProof/>
          </w:rPr>
          <w:t>Εικόνα 15: Επιλογή κατάλληλου υπερ-επίπεδου [24]</w:t>
        </w:r>
        <w:r w:rsidR="009B38E8">
          <w:rPr>
            <w:noProof/>
            <w:webHidden/>
          </w:rPr>
          <w:tab/>
        </w:r>
        <w:r w:rsidR="009B38E8">
          <w:rPr>
            <w:noProof/>
            <w:webHidden/>
          </w:rPr>
          <w:fldChar w:fldCharType="begin"/>
        </w:r>
        <w:r w:rsidR="009B38E8">
          <w:rPr>
            <w:noProof/>
            <w:webHidden/>
          </w:rPr>
          <w:instrText xml:space="preserve"> PAGEREF _Toc146901702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05A9E7CA" w14:textId="1B9E70E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3" w:history="1">
        <w:r w:rsidR="009B38E8" w:rsidRPr="004572AF">
          <w:rPr>
            <w:rStyle w:val="Hyperlink"/>
            <w:noProof/>
          </w:rPr>
          <w:t>Εικόνα 16: Αποτέλεσμα με Κ=3 και Κ=7 [26]</w:t>
        </w:r>
        <w:r w:rsidR="009B38E8">
          <w:rPr>
            <w:noProof/>
            <w:webHidden/>
          </w:rPr>
          <w:tab/>
        </w:r>
        <w:r w:rsidR="009B38E8">
          <w:rPr>
            <w:noProof/>
            <w:webHidden/>
          </w:rPr>
          <w:fldChar w:fldCharType="begin"/>
        </w:r>
        <w:r w:rsidR="009B38E8">
          <w:rPr>
            <w:noProof/>
            <w:webHidden/>
          </w:rPr>
          <w:instrText xml:space="preserve"> PAGEREF _Toc146901703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622DE38F" w14:textId="1D9DF17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4" w:history="1">
        <w:r w:rsidR="009B38E8" w:rsidRPr="004572AF">
          <w:rPr>
            <w:rStyle w:val="Hyperlink"/>
            <w:noProof/>
          </w:rPr>
          <w:t>Εικόνα 17: Δομή ενός MLP μοντέλου [28]</w:t>
        </w:r>
        <w:r w:rsidR="009B38E8">
          <w:rPr>
            <w:noProof/>
            <w:webHidden/>
          </w:rPr>
          <w:tab/>
        </w:r>
        <w:r w:rsidR="009B38E8">
          <w:rPr>
            <w:noProof/>
            <w:webHidden/>
          </w:rPr>
          <w:fldChar w:fldCharType="begin"/>
        </w:r>
        <w:r w:rsidR="009B38E8">
          <w:rPr>
            <w:noProof/>
            <w:webHidden/>
          </w:rPr>
          <w:instrText xml:space="preserve"> PAGEREF _Toc146901704 \h </w:instrText>
        </w:r>
        <w:r w:rsidR="009B38E8">
          <w:rPr>
            <w:noProof/>
            <w:webHidden/>
          </w:rPr>
        </w:r>
        <w:r w:rsidR="009B38E8">
          <w:rPr>
            <w:noProof/>
            <w:webHidden/>
          </w:rPr>
          <w:fldChar w:fldCharType="separate"/>
        </w:r>
        <w:r w:rsidR="009B38E8">
          <w:rPr>
            <w:noProof/>
            <w:webHidden/>
          </w:rPr>
          <w:t>31</w:t>
        </w:r>
        <w:r w:rsidR="009B38E8">
          <w:rPr>
            <w:noProof/>
            <w:webHidden/>
          </w:rPr>
          <w:fldChar w:fldCharType="end"/>
        </w:r>
      </w:hyperlink>
    </w:p>
    <w:p w14:paraId="157FC11D" w14:textId="108DC4B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5" w:history="1">
        <w:r w:rsidR="009B38E8" w:rsidRPr="004572AF">
          <w:rPr>
            <w:rStyle w:val="Hyperlink"/>
            <w:noProof/>
          </w:rPr>
          <w:t>Εικόνα 18: Δομή MindwaveDataset</w:t>
        </w:r>
        <w:r w:rsidR="009B38E8">
          <w:rPr>
            <w:noProof/>
            <w:webHidden/>
          </w:rPr>
          <w:tab/>
        </w:r>
        <w:r w:rsidR="009B38E8">
          <w:rPr>
            <w:noProof/>
            <w:webHidden/>
          </w:rPr>
          <w:fldChar w:fldCharType="begin"/>
        </w:r>
        <w:r w:rsidR="009B38E8">
          <w:rPr>
            <w:noProof/>
            <w:webHidden/>
          </w:rPr>
          <w:instrText xml:space="preserve"> PAGEREF _Toc146901705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6120390B" w14:textId="686692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6" w:history="1">
        <w:r w:rsidR="009B38E8" w:rsidRPr="004572AF">
          <w:rPr>
            <w:rStyle w:val="Hyperlink"/>
            <w:noProof/>
          </w:rPr>
          <w:t>Εικόνα 19: Δομή MuseDataset</w:t>
        </w:r>
        <w:r w:rsidR="009B38E8">
          <w:rPr>
            <w:noProof/>
            <w:webHidden/>
          </w:rPr>
          <w:tab/>
        </w:r>
        <w:r w:rsidR="009B38E8">
          <w:rPr>
            <w:noProof/>
            <w:webHidden/>
          </w:rPr>
          <w:fldChar w:fldCharType="begin"/>
        </w:r>
        <w:r w:rsidR="009B38E8">
          <w:rPr>
            <w:noProof/>
            <w:webHidden/>
          </w:rPr>
          <w:instrText xml:space="preserve"> PAGEREF _Toc146901706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2C394E16" w14:textId="5B07A50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7" w:history="1">
        <w:r w:rsidR="009B38E8" w:rsidRPr="004572AF">
          <w:rPr>
            <w:rStyle w:val="Hyperlink"/>
            <w:noProof/>
          </w:rPr>
          <w:t>Εικόνα 20: αποτελεσμα Πριν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_Toc146901707 \h </w:instrText>
        </w:r>
        <w:r w:rsidR="009B38E8">
          <w:rPr>
            <w:noProof/>
            <w:webHidden/>
          </w:rPr>
        </w:r>
        <w:r w:rsidR="009B38E8">
          <w:rPr>
            <w:noProof/>
            <w:webHidden/>
          </w:rPr>
          <w:fldChar w:fldCharType="separate"/>
        </w:r>
        <w:r w:rsidR="009B38E8">
          <w:rPr>
            <w:noProof/>
            <w:webHidden/>
          </w:rPr>
          <w:t>33</w:t>
        </w:r>
        <w:r w:rsidR="009B38E8">
          <w:rPr>
            <w:noProof/>
            <w:webHidden/>
          </w:rPr>
          <w:fldChar w:fldCharType="end"/>
        </w:r>
      </w:hyperlink>
    </w:p>
    <w:p w14:paraId="2D757BD5" w14:textId="1EEE1E5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8" w:history="1">
        <w:r w:rsidR="009B38E8" w:rsidRPr="004572AF">
          <w:rPr>
            <w:rStyle w:val="Hyperlink"/>
            <w:noProof/>
          </w:rPr>
          <w:t>Εικόνα 21: Αποτέλεσμα μετά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_Toc146901708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0F1C6C0E" w14:textId="533349B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9" w:history="1">
        <w:r w:rsidR="009B38E8" w:rsidRPr="004572AF">
          <w:rPr>
            <w:rStyle w:val="Hyperlink"/>
            <w:noProof/>
          </w:rPr>
          <w:t>Εικόνα 22: Αποτελέσματα κατηγοριοποίησης Muse</w:t>
        </w:r>
        <w:r w:rsidR="009B38E8">
          <w:rPr>
            <w:noProof/>
            <w:webHidden/>
          </w:rPr>
          <w:tab/>
        </w:r>
        <w:r w:rsidR="009B38E8">
          <w:rPr>
            <w:noProof/>
            <w:webHidden/>
          </w:rPr>
          <w:fldChar w:fldCharType="begin"/>
        </w:r>
        <w:r w:rsidR="009B38E8">
          <w:rPr>
            <w:noProof/>
            <w:webHidden/>
          </w:rPr>
          <w:instrText xml:space="preserve"> PAGEREF _Toc146901709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506A081D" w14:textId="11D91B96"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0" w:history="1">
        <w:r w:rsidR="009B38E8" w:rsidRPr="004572AF">
          <w:rPr>
            <w:rStyle w:val="Hyperlink"/>
            <w:noProof/>
          </w:rPr>
          <w:t>Εικόνα 23: Συντελεστές συσχέτισης</w:t>
        </w:r>
        <w:r w:rsidR="009B38E8">
          <w:rPr>
            <w:noProof/>
            <w:webHidden/>
          </w:rPr>
          <w:tab/>
        </w:r>
        <w:r w:rsidR="009B38E8">
          <w:rPr>
            <w:noProof/>
            <w:webHidden/>
          </w:rPr>
          <w:fldChar w:fldCharType="begin"/>
        </w:r>
        <w:r w:rsidR="009B38E8">
          <w:rPr>
            <w:noProof/>
            <w:webHidden/>
          </w:rPr>
          <w:instrText xml:space="preserve"> PAGEREF _Toc146901710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0EC60EC3" w14:textId="24DDDBC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1" w:history="1">
        <w:r w:rsidR="009B38E8" w:rsidRPr="004572AF">
          <w:rPr>
            <w:rStyle w:val="Hyperlink"/>
            <w:noProof/>
          </w:rPr>
          <w:t>Εικόνα 24: Αποτελέσματα κατηγοριοποίησης</w:t>
        </w:r>
        <w:r w:rsidR="009B38E8">
          <w:rPr>
            <w:noProof/>
            <w:webHidden/>
          </w:rPr>
          <w:tab/>
        </w:r>
        <w:r w:rsidR="009B38E8">
          <w:rPr>
            <w:noProof/>
            <w:webHidden/>
          </w:rPr>
          <w:fldChar w:fldCharType="begin"/>
        </w:r>
        <w:r w:rsidR="009B38E8">
          <w:rPr>
            <w:noProof/>
            <w:webHidden/>
          </w:rPr>
          <w:instrText xml:space="preserve"> PAGEREF _Toc146901711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5F311A97" w14:textId="0AA57163"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2" w:history="1">
        <w:r w:rsidR="009B38E8" w:rsidRPr="004572AF">
          <w:rPr>
            <w:rStyle w:val="Hyperlink"/>
            <w:noProof/>
          </w:rPr>
          <w:t>Εικόνα 25: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_Toc146901712 \h </w:instrText>
        </w:r>
        <w:r w:rsidR="009B38E8">
          <w:rPr>
            <w:noProof/>
            <w:webHidden/>
          </w:rPr>
        </w:r>
        <w:r w:rsidR="009B38E8">
          <w:rPr>
            <w:noProof/>
            <w:webHidden/>
          </w:rPr>
          <w:fldChar w:fldCharType="separate"/>
        </w:r>
        <w:r w:rsidR="009B38E8">
          <w:rPr>
            <w:noProof/>
            <w:webHidden/>
          </w:rPr>
          <w:t>36</w:t>
        </w:r>
        <w:r w:rsidR="009B38E8">
          <w:rPr>
            <w:noProof/>
            <w:webHidden/>
          </w:rPr>
          <w:fldChar w:fldCharType="end"/>
        </w:r>
      </w:hyperlink>
    </w:p>
    <w:p w14:paraId="79D60531" w14:textId="5C3422C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3" w:history="1">
        <w:r w:rsidR="009B38E8" w:rsidRPr="004572AF">
          <w:rPr>
            <w:rStyle w:val="Hyperlink"/>
            <w:noProof/>
          </w:rPr>
          <w:t>Εικόνα 26:Μετρήσεις δεύτερου εθελοντη</w:t>
        </w:r>
        <w:r w:rsidR="009B38E8">
          <w:rPr>
            <w:noProof/>
            <w:webHidden/>
          </w:rPr>
          <w:tab/>
        </w:r>
        <w:r w:rsidR="009B38E8">
          <w:rPr>
            <w:noProof/>
            <w:webHidden/>
          </w:rPr>
          <w:fldChar w:fldCharType="begin"/>
        </w:r>
        <w:r w:rsidR="009B38E8">
          <w:rPr>
            <w:noProof/>
            <w:webHidden/>
          </w:rPr>
          <w:instrText xml:space="preserve"> PAGEREF _Toc146901713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2292300C" w14:textId="1F261F9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4" w:history="1">
        <w:r w:rsidR="009B38E8" w:rsidRPr="004572AF">
          <w:rPr>
            <w:rStyle w:val="Hyperlink"/>
            <w:noProof/>
          </w:rPr>
          <w:t>Εικόνα 27:Μετρήσεις του Τριτου Εθελοντη</w:t>
        </w:r>
        <w:r w:rsidR="009B38E8">
          <w:rPr>
            <w:noProof/>
            <w:webHidden/>
          </w:rPr>
          <w:tab/>
        </w:r>
        <w:r w:rsidR="009B38E8">
          <w:rPr>
            <w:noProof/>
            <w:webHidden/>
          </w:rPr>
          <w:fldChar w:fldCharType="begin"/>
        </w:r>
        <w:r w:rsidR="009B38E8">
          <w:rPr>
            <w:noProof/>
            <w:webHidden/>
          </w:rPr>
          <w:instrText xml:space="preserve"> PAGEREF _Toc146901714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5D4A10F4" w14:textId="0BD7AB6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5" w:history="1">
        <w:r w:rsidR="009B38E8" w:rsidRPr="004572AF">
          <w:rPr>
            <w:rStyle w:val="Hyperlink"/>
            <w:noProof/>
          </w:rPr>
          <w:t>Εικόνα 28:Μετρήσεις του τεταρου εθελοντη</w:t>
        </w:r>
        <w:r w:rsidR="009B38E8">
          <w:rPr>
            <w:noProof/>
            <w:webHidden/>
          </w:rPr>
          <w:tab/>
        </w:r>
        <w:r w:rsidR="009B38E8">
          <w:rPr>
            <w:noProof/>
            <w:webHidden/>
          </w:rPr>
          <w:fldChar w:fldCharType="begin"/>
        </w:r>
        <w:r w:rsidR="009B38E8">
          <w:rPr>
            <w:noProof/>
            <w:webHidden/>
          </w:rPr>
          <w:instrText xml:space="preserve"> PAGEREF _Toc146901715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7D793D40" w14:textId="4BBA4B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6" w:history="1">
        <w:r w:rsidR="009B38E8" w:rsidRPr="004572AF">
          <w:rPr>
            <w:rStyle w:val="Hyperlink"/>
            <w:noProof/>
          </w:rPr>
          <w:t>Εικόνα 29:Μετρήσεις του πεμπτου εθελοντη</w:t>
        </w:r>
        <w:r w:rsidR="009B38E8">
          <w:rPr>
            <w:noProof/>
            <w:webHidden/>
          </w:rPr>
          <w:tab/>
        </w:r>
        <w:r w:rsidR="009B38E8">
          <w:rPr>
            <w:noProof/>
            <w:webHidden/>
          </w:rPr>
          <w:fldChar w:fldCharType="begin"/>
        </w:r>
        <w:r w:rsidR="009B38E8">
          <w:rPr>
            <w:noProof/>
            <w:webHidden/>
          </w:rPr>
          <w:instrText xml:space="preserve"> PAGEREF _Toc146901716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2F2FAD92" w14:textId="2B59688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7" w:history="1">
        <w:r w:rsidR="009B38E8" w:rsidRPr="004572AF">
          <w:rPr>
            <w:rStyle w:val="Hyperlink"/>
            <w:noProof/>
          </w:rPr>
          <w:t>Εικόνα 30:Μετρησεις του εκτου εθελοντη</w:t>
        </w:r>
        <w:r w:rsidR="009B38E8">
          <w:rPr>
            <w:noProof/>
            <w:webHidden/>
          </w:rPr>
          <w:tab/>
        </w:r>
        <w:r w:rsidR="009B38E8">
          <w:rPr>
            <w:noProof/>
            <w:webHidden/>
          </w:rPr>
          <w:fldChar w:fldCharType="begin"/>
        </w:r>
        <w:r w:rsidR="009B38E8">
          <w:rPr>
            <w:noProof/>
            <w:webHidden/>
          </w:rPr>
          <w:instrText xml:space="preserve"> PAGEREF _Toc146901717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5322947A" w14:textId="151F813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8" w:history="1">
        <w:r w:rsidR="009B38E8" w:rsidRPr="004572AF">
          <w:rPr>
            <w:rStyle w:val="Hyperlink"/>
            <w:noProof/>
          </w:rPr>
          <w:t>Εικόνα 31: Μετρήσεις του έβδομου εθελοντή</w:t>
        </w:r>
        <w:r w:rsidR="009B38E8">
          <w:rPr>
            <w:noProof/>
            <w:webHidden/>
          </w:rPr>
          <w:tab/>
        </w:r>
        <w:r w:rsidR="009B38E8">
          <w:rPr>
            <w:noProof/>
            <w:webHidden/>
          </w:rPr>
          <w:fldChar w:fldCharType="begin"/>
        </w:r>
        <w:r w:rsidR="009B38E8">
          <w:rPr>
            <w:noProof/>
            <w:webHidden/>
          </w:rPr>
          <w:instrText xml:space="preserve"> PAGEREF _Toc146901718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70A6EF5F" w14:textId="270892B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9" w:history="1">
        <w:r w:rsidR="009B38E8" w:rsidRPr="004572AF">
          <w:rPr>
            <w:rStyle w:val="Hyperlink"/>
            <w:noProof/>
          </w:rPr>
          <w:t>Εικόνα 32: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_Toc146901719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4F3A14A9" w14:textId="3544D9D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0" w:history="1">
        <w:r w:rsidR="009B38E8" w:rsidRPr="004572AF">
          <w:rPr>
            <w:rStyle w:val="Hyperlink"/>
            <w:noProof/>
          </w:rPr>
          <w:t>Εικόνα 33: Μετρήσεισ του έννατου εθελοντή</w:t>
        </w:r>
        <w:r w:rsidR="009B38E8">
          <w:rPr>
            <w:noProof/>
            <w:webHidden/>
          </w:rPr>
          <w:tab/>
        </w:r>
        <w:r w:rsidR="009B38E8">
          <w:rPr>
            <w:noProof/>
            <w:webHidden/>
          </w:rPr>
          <w:fldChar w:fldCharType="begin"/>
        </w:r>
        <w:r w:rsidR="009B38E8">
          <w:rPr>
            <w:noProof/>
            <w:webHidden/>
          </w:rPr>
          <w:instrText xml:space="preserve"> PAGEREF _Toc146901720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023768B2" w14:textId="53273A6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1" w:history="1">
        <w:r w:rsidR="009B38E8" w:rsidRPr="004572AF">
          <w:rPr>
            <w:rStyle w:val="Hyperlink"/>
            <w:noProof/>
          </w:rPr>
          <w:t>Εικόνα 34: Μετρήσεις του δέκατου εθελοντή</w:t>
        </w:r>
        <w:r w:rsidR="009B38E8">
          <w:rPr>
            <w:noProof/>
            <w:webHidden/>
          </w:rPr>
          <w:tab/>
        </w:r>
        <w:r w:rsidR="009B38E8">
          <w:rPr>
            <w:noProof/>
            <w:webHidden/>
          </w:rPr>
          <w:fldChar w:fldCharType="begin"/>
        </w:r>
        <w:r w:rsidR="009B38E8">
          <w:rPr>
            <w:noProof/>
            <w:webHidden/>
          </w:rPr>
          <w:instrText xml:space="preserve"> PAGEREF _Toc146901721 \h </w:instrText>
        </w:r>
        <w:r w:rsidR="009B38E8">
          <w:rPr>
            <w:noProof/>
            <w:webHidden/>
          </w:rPr>
        </w:r>
        <w:r w:rsidR="009B38E8">
          <w:rPr>
            <w:noProof/>
            <w:webHidden/>
          </w:rPr>
          <w:fldChar w:fldCharType="separate"/>
        </w:r>
        <w:r w:rsidR="009B38E8">
          <w:rPr>
            <w:noProof/>
            <w:webHidden/>
          </w:rPr>
          <w:t>40</w:t>
        </w:r>
        <w:r w:rsidR="009B38E8">
          <w:rPr>
            <w:noProof/>
            <w:webHidden/>
          </w:rPr>
          <w:fldChar w:fldCharType="end"/>
        </w:r>
      </w:hyperlink>
    </w:p>
    <w:p w14:paraId="22B82B37" w14:textId="2215C04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2" w:history="1">
        <w:r w:rsidR="009B38E8" w:rsidRPr="004572AF">
          <w:rPr>
            <w:rStyle w:val="Hyperlink"/>
            <w:noProof/>
          </w:rPr>
          <w:t>Εικόνα 35: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_Toc146901722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0E5E9974" w14:textId="0ABD120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3" w:history="1">
        <w:r w:rsidR="009B38E8" w:rsidRPr="004572AF">
          <w:rPr>
            <w:rStyle w:val="Hyperlink"/>
            <w:noProof/>
          </w:rPr>
          <w:t>Εικόνα 36: Μετρήσεις του τρίτου εθελοντή</w:t>
        </w:r>
        <w:r w:rsidR="009B38E8">
          <w:rPr>
            <w:noProof/>
            <w:webHidden/>
          </w:rPr>
          <w:tab/>
        </w:r>
        <w:r w:rsidR="009B38E8">
          <w:rPr>
            <w:noProof/>
            <w:webHidden/>
          </w:rPr>
          <w:fldChar w:fldCharType="begin"/>
        </w:r>
        <w:r w:rsidR="009B38E8">
          <w:rPr>
            <w:noProof/>
            <w:webHidden/>
          </w:rPr>
          <w:instrText xml:space="preserve"> PAGEREF _Toc146901723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5E31B1A8" w14:textId="0B470E8D"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4" w:history="1">
        <w:r w:rsidR="009B38E8" w:rsidRPr="004572AF">
          <w:rPr>
            <w:rStyle w:val="Hyperlink"/>
            <w:noProof/>
          </w:rPr>
          <w:t>Εικόνα 37: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_Toc146901724 \h </w:instrText>
        </w:r>
        <w:r w:rsidR="009B38E8">
          <w:rPr>
            <w:noProof/>
            <w:webHidden/>
          </w:rPr>
        </w:r>
        <w:r w:rsidR="009B38E8">
          <w:rPr>
            <w:noProof/>
            <w:webHidden/>
          </w:rPr>
          <w:fldChar w:fldCharType="separate"/>
        </w:r>
        <w:r w:rsidR="009B38E8">
          <w:rPr>
            <w:noProof/>
            <w:webHidden/>
          </w:rPr>
          <w:t>42</w:t>
        </w:r>
        <w:r w:rsidR="009B38E8">
          <w:rPr>
            <w:noProof/>
            <w:webHidden/>
          </w:rPr>
          <w:fldChar w:fldCharType="end"/>
        </w:r>
      </w:hyperlink>
    </w:p>
    <w:p w14:paraId="337974EA" w14:textId="40EF455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5" w:history="1">
        <w:r w:rsidR="009B38E8" w:rsidRPr="004572AF">
          <w:rPr>
            <w:rStyle w:val="Hyperlink"/>
            <w:noProof/>
          </w:rPr>
          <w:t>Εικόνα 38: Σύγκριση της τιμής του εγκεφαλογράφου και του RandomForest</w:t>
        </w:r>
        <w:r w:rsidR="009B38E8">
          <w:rPr>
            <w:noProof/>
            <w:webHidden/>
          </w:rPr>
          <w:tab/>
        </w:r>
        <w:r w:rsidR="009B38E8">
          <w:rPr>
            <w:noProof/>
            <w:webHidden/>
          </w:rPr>
          <w:fldChar w:fldCharType="begin"/>
        </w:r>
        <w:r w:rsidR="009B38E8">
          <w:rPr>
            <w:noProof/>
            <w:webHidden/>
          </w:rPr>
          <w:instrText xml:space="preserve"> PAGEREF _Toc146901725 \h </w:instrText>
        </w:r>
        <w:r w:rsidR="009B38E8">
          <w:rPr>
            <w:noProof/>
            <w:webHidden/>
          </w:rPr>
        </w:r>
        <w:r w:rsidR="009B38E8">
          <w:rPr>
            <w:noProof/>
            <w:webHidden/>
          </w:rPr>
          <w:fldChar w:fldCharType="separate"/>
        </w:r>
        <w:r w:rsidR="009B38E8">
          <w:rPr>
            <w:noProof/>
            <w:webHidden/>
          </w:rPr>
          <w:t>43</w:t>
        </w:r>
        <w:r w:rsidR="009B38E8">
          <w:rPr>
            <w:noProof/>
            <w:webHidden/>
          </w:rPr>
          <w:fldChar w:fldCharType="end"/>
        </w:r>
      </w:hyperlink>
    </w:p>
    <w:p w14:paraId="55870AA6" w14:textId="5E187D6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6" w:history="1">
        <w:r w:rsidR="009B38E8" w:rsidRPr="004572AF">
          <w:rPr>
            <w:rStyle w:val="Hyperlink"/>
            <w:noProof/>
          </w:rPr>
          <w:t>Εικόνα 39: Μενού επιλογών</w:t>
        </w:r>
        <w:r w:rsidR="009B38E8">
          <w:rPr>
            <w:noProof/>
            <w:webHidden/>
          </w:rPr>
          <w:tab/>
        </w:r>
        <w:r w:rsidR="009B38E8">
          <w:rPr>
            <w:noProof/>
            <w:webHidden/>
          </w:rPr>
          <w:fldChar w:fldCharType="begin"/>
        </w:r>
        <w:r w:rsidR="009B38E8">
          <w:rPr>
            <w:noProof/>
            <w:webHidden/>
          </w:rPr>
          <w:instrText xml:space="preserve"> PAGEREF _Toc146901726 \h </w:instrText>
        </w:r>
        <w:r w:rsidR="009B38E8">
          <w:rPr>
            <w:noProof/>
            <w:webHidden/>
          </w:rPr>
        </w:r>
        <w:r w:rsidR="009B38E8">
          <w:rPr>
            <w:noProof/>
            <w:webHidden/>
          </w:rPr>
          <w:fldChar w:fldCharType="separate"/>
        </w:r>
        <w:r w:rsidR="009B38E8">
          <w:rPr>
            <w:noProof/>
            <w:webHidden/>
          </w:rPr>
          <w:t>45</w:t>
        </w:r>
        <w:r w:rsidR="009B38E8">
          <w:rPr>
            <w:noProof/>
            <w:webHidden/>
          </w:rPr>
          <w:fldChar w:fldCharType="end"/>
        </w:r>
      </w:hyperlink>
    </w:p>
    <w:p w14:paraId="38B073BF" w14:textId="6AEB1E9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7" w:history="1">
        <w:r w:rsidR="009B38E8" w:rsidRPr="004572AF">
          <w:rPr>
            <w:rStyle w:val="Hyperlink"/>
            <w:noProof/>
          </w:rPr>
          <w:t>Εικόνα 40: Το παιχνίδι</w:t>
        </w:r>
        <w:r w:rsidR="009B38E8">
          <w:rPr>
            <w:noProof/>
            <w:webHidden/>
          </w:rPr>
          <w:tab/>
        </w:r>
        <w:r w:rsidR="009B38E8">
          <w:rPr>
            <w:noProof/>
            <w:webHidden/>
          </w:rPr>
          <w:fldChar w:fldCharType="begin"/>
        </w:r>
        <w:r w:rsidR="009B38E8">
          <w:rPr>
            <w:noProof/>
            <w:webHidden/>
          </w:rPr>
          <w:instrText xml:space="preserve"> PAGEREF _Toc146901727 \h </w:instrText>
        </w:r>
        <w:r w:rsidR="009B38E8">
          <w:rPr>
            <w:noProof/>
            <w:webHidden/>
          </w:rPr>
        </w:r>
        <w:r w:rsidR="009B38E8">
          <w:rPr>
            <w:noProof/>
            <w:webHidden/>
          </w:rPr>
          <w:fldChar w:fldCharType="separate"/>
        </w:r>
        <w:r w:rsidR="009B38E8">
          <w:rPr>
            <w:noProof/>
            <w:webHidden/>
          </w:rPr>
          <w:t>46</w:t>
        </w:r>
        <w:r w:rsidR="009B38E8">
          <w:rPr>
            <w:noProof/>
            <w:webHidden/>
          </w:rPr>
          <w:fldChar w:fldCharType="end"/>
        </w:r>
      </w:hyperlink>
    </w:p>
    <w:p w14:paraId="4D454390" w14:textId="64554060" w:rsidR="00B2746A" w:rsidRPr="0049477E" w:rsidRDefault="0070342F" w:rsidP="00B2746A">
      <w:pPr>
        <w:pStyle w:val="a0"/>
        <w:jc w:val="left"/>
        <w:sectPr w:rsidR="00B2746A" w:rsidRPr="0049477E" w:rsidSect="00F749F7">
          <w:headerReference w:type="default" r:id="rId26"/>
          <w:pgSz w:w="11906" w:h="16838"/>
          <w:pgMar w:top="1134" w:right="1134" w:bottom="1134" w:left="1134" w:header="709" w:footer="851" w:gutter="0"/>
          <w:cols w:space="720"/>
          <w:titlePg/>
        </w:sectPr>
      </w:pPr>
      <w:r>
        <w:fldChar w:fldCharType="end"/>
      </w:r>
    </w:p>
    <w:p w14:paraId="753DBA0F" w14:textId="77777777" w:rsidR="00FD3926" w:rsidRDefault="00A53806" w:rsidP="00A53806">
      <w:pPr>
        <w:pStyle w:val="a4"/>
      </w:pPr>
      <w:bookmarkStart w:id="7" w:name="_Toc146888513"/>
      <w:r>
        <w:lastRenderedPageBreak/>
        <w:t>Κατάλογος</w:t>
      </w:r>
      <w:r w:rsidR="009717E1">
        <w:t xml:space="preserve"> </w:t>
      </w:r>
      <w:r>
        <w:t>Πινάκων</w:t>
      </w:r>
      <w:bookmarkEnd w:id="7"/>
      <w:r w:rsidR="009717E1">
        <w:t xml:space="preserve"> </w:t>
      </w:r>
    </w:p>
    <w:p w14:paraId="65CEECDB" w14:textId="1825F154" w:rsidR="007B66AB" w:rsidRDefault="009717E1">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rFonts w:cs="Arial Unicode MS"/>
          <w:shd w:val="clear" w:color="auto" w:fill="FFFFFF"/>
        </w:rPr>
        <w:fldChar w:fldCharType="begin"/>
      </w:r>
      <w:r>
        <w:instrText xml:space="preserve"> TOC \t "Τίτλος_Πίνακα, 1"</w:instrText>
      </w:r>
      <w:r>
        <w:rPr>
          <w:rFonts w:cs="Arial Unicode MS"/>
          <w:shd w:val="clear" w:color="auto" w:fill="FFFFFF"/>
        </w:rPr>
        <w:fldChar w:fldCharType="separate"/>
      </w:r>
      <w:r w:rsidR="007B66AB">
        <w:rPr>
          <w:noProof/>
        </w:rPr>
        <w:t>Table 1: Μέσοι όροι εθελοντών</w:t>
      </w:r>
      <w:r w:rsidR="007B66AB">
        <w:rPr>
          <w:noProof/>
        </w:rPr>
        <w:tab/>
      </w:r>
      <w:r w:rsidR="007B66AB">
        <w:rPr>
          <w:noProof/>
        </w:rPr>
        <w:fldChar w:fldCharType="begin"/>
      </w:r>
      <w:r w:rsidR="007B66AB">
        <w:rPr>
          <w:noProof/>
        </w:rPr>
        <w:instrText xml:space="preserve"> PAGEREF _Toc146821703 \h </w:instrText>
      </w:r>
      <w:r w:rsidR="007B66AB">
        <w:rPr>
          <w:noProof/>
        </w:rPr>
      </w:r>
      <w:r w:rsidR="007B66AB">
        <w:rPr>
          <w:noProof/>
        </w:rPr>
        <w:fldChar w:fldCharType="separate"/>
      </w:r>
      <w:r w:rsidR="009B38E8">
        <w:rPr>
          <w:noProof/>
        </w:rPr>
        <w:t>42</w:t>
      </w:r>
      <w:r w:rsidR="007B66AB">
        <w:rPr>
          <w:noProof/>
        </w:rPr>
        <w:fldChar w:fldCharType="end"/>
      </w:r>
    </w:p>
    <w:p w14:paraId="4E616CB8" w14:textId="7D17B29F" w:rsidR="007B66AB" w:rsidRDefault="007B66AB">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noProof/>
        </w:rPr>
        <w:t>Table 2: Μέσος όρος εθελοντών με μοντέλο RandomForest</w:t>
      </w:r>
      <w:r>
        <w:rPr>
          <w:noProof/>
        </w:rPr>
        <w:tab/>
      </w:r>
      <w:r>
        <w:rPr>
          <w:noProof/>
        </w:rPr>
        <w:fldChar w:fldCharType="begin"/>
      </w:r>
      <w:r>
        <w:rPr>
          <w:noProof/>
        </w:rPr>
        <w:instrText xml:space="preserve"> PAGEREF _Toc146821704 \h </w:instrText>
      </w:r>
      <w:r>
        <w:rPr>
          <w:noProof/>
        </w:rPr>
      </w:r>
      <w:r>
        <w:rPr>
          <w:noProof/>
        </w:rPr>
        <w:fldChar w:fldCharType="separate"/>
      </w:r>
      <w:r w:rsidR="009B38E8">
        <w:rPr>
          <w:noProof/>
        </w:rPr>
        <w:t>44</w:t>
      </w:r>
      <w:r>
        <w:rPr>
          <w:noProof/>
        </w:rPr>
        <w:fldChar w:fldCharType="end"/>
      </w:r>
    </w:p>
    <w:p w14:paraId="5A61CEB6" w14:textId="0A949C8C" w:rsidR="00B2746A" w:rsidRPr="007B66AB" w:rsidRDefault="009717E1" w:rsidP="00B2746A">
      <w:pPr>
        <w:rPr>
          <w:lang w:val="el-GR"/>
        </w:rPr>
      </w:pPr>
      <w:r>
        <w:fldChar w:fldCharType="end"/>
      </w:r>
    </w:p>
    <w:p w14:paraId="75440277" w14:textId="77777777" w:rsidR="00D91DC5" w:rsidRDefault="00D91DC5"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1F9414" w14:textId="77777777" w:rsidR="00B2746A" w:rsidRPr="0049477E" w:rsidRDefault="00B2746A" w:rsidP="00B2746A">
      <w:pPr>
        <w:pStyle w:val="a0"/>
        <w:jc w:val="left"/>
        <w:sectPr w:rsidR="00B2746A" w:rsidRPr="0049477E" w:rsidSect="00F749F7">
          <w:headerReference w:type="default" r:id="rId27"/>
          <w:pgSz w:w="11906" w:h="16838"/>
          <w:pgMar w:top="1134" w:right="1134" w:bottom="1134" w:left="1134" w:header="709" w:footer="851" w:gutter="0"/>
          <w:cols w:space="720"/>
          <w:titlePg/>
        </w:sectPr>
      </w:pPr>
    </w:p>
    <w:p w14:paraId="4F809F0D" w14:textId="77777777" w:rsidR="00FD3926" w:rsidRPr="00D91DC5" w:rsidRDefault="00325C8F" w:rsidP="00D91DC5">
      <w:pPr>
        <w:pStyle w:val="a4"/>
      </w:pPr>
      <w:bookmarkStart w:id="8" w:name="_Toc146888514"/>
      <w:r>
        <w:lastRenderedPageBreak/>
        <w:t>Πρόλογος</w:t>
      </w:r>
      <w:bookmarkEnd w:id="8"/>
      <w:r w:rsidR="009717E1">
        <w:t xml:space="preserve"> </w:t>
      </w:r>
    </w:p>
    <w:p w14:paraId="1462A31F" w14:textId="77777777" w:rsidR="00FD3926" w:rsidRPr="00D91DC5" w:rsidRDefault="009717E1">
      <w:pPr>
        <w:pStyle w:val="a3"/>
      </w:pPr>
      <w:r w:rsidRPr="00D91DC5">
        <w:t xml:space="preserve">Στον </w:t>
      </w:r>
      <w:proofErr w:type="spellStart"/>
      <w:r w:rsidRPr="00D91DC5">
        <w:t>πρόλογο</w:t>
      </w:r>
      <w:proofErr w:type="spellEnd"/>
      <w:r w:rsidRPr="00D91DC5">
        <w:t xml:space="preserve"> </w:t>
      </w:r>
      <w:r w:rsidR="00926C1A" w:rsidRPr="00D91DC5">
        <w:t>αναφέρονται</w:t>
      </w:r>
      <w:r w:rsidRPr="00D91DC5">
        <w:t xml:space="preserve"> </w:t>
      </w:r>
      <w:proofErr w:type="spellStart"/>
      <w:r w:rsidRPr="00D91DC5">
        <w:t>θέματα</w:t>
      </w:r>
      <w:proofErr w:type="spellEnd"/>
      <w:r w:rsidRPr="00D91DC5">
        <w:t xml:space="preserve"> που δεν </w:t>
      </w:r>
      <w:proofErr w:type="spellStart"/>
      <w:r w:rsidRPr="00D91DC5">
        <w:t>είναι</w:t>
      </w:r>
      <w:proofErr w:type="spellEnd"/>
      <w:r w:rsidRPr="00D91DC5">
        <w:t xml:space="preserve"> </w:t>
      </w:r>
      <w:proofErr w:type="spellStart"/>
      <w:r w:rsidRPr="00D91DC5">
        <w:t>επιστημονικα</w:t>
      </w:r>
      <w:proofErr w:type="spellEnd"/>
      <w:r w:rsidRPr="00D91DC5">
        <w:t xml:space="preserve">́ ή </w:t>
      </w:r>
      <w:proofErr w:type="spellStart"/>
      <w:r w:rsidRPr="00D91DC5">
        <w:t>τεχνικα</w:t>
      </w:r>
      <w:proofErr w:type="spellEnd"/>
      <w:r w:rsidRPr="00D91DC5">
        <w:t xml:space="preserve">́, </w:t>
      </w:r>
      <w:proofErr w:type="spellStart"/>
      <w:r w:rsidRPr="00D91DC5">
        <w:t>όπως</w:t>
      </w:r>
      <w:proofErr w:type="spellEnd"/>
      <w:r w:rsidRPr="00D91DC5">
        <w:t xml:space="preserve"> το </w:t>
      </w:r>
      <w:proofErr w:type="spellStart"/>
      <w:r w:rsidRPr="00D91DC5">
        <w:t>πλαίσιο</w:t>
      </w:r>
      <w:proofErr w:type="spellEnd"/>
      <w:r w:rsidRPr="00D91DC5">
        <w:t xml:space="preserve"> που </w:t>
      </w:r>
      <w:proofErr w:type="spellStart"/>
      <w:r w:rsidRPr="00D91DC5">
        <w:t>διενεργήθηκε</w:t>
      </w:r>
      <w:proofErr w:type="spellEnd"/>
      <w:r w:rsidRPr="00D91DC5">
        <w:t xml:space="preserve"> η </w:t>
      </w:r>
      <w:r w:rsidR="00926C1A" w:rsidRPr="00D91DC5">
        <w:t>εργασία</w:t>
      </w:r>
      <w:r w:rsidRPr="00D91DC5">
        <w:t xml:space="preserve">, ο </w:t>
      </w:r>
      <w:proofErr w:type="spellStart"/>
      <w:r w:rsidRPr="00D91DC5">
        <w:t>τόπος</w:t>
      </w:r>
      <w:proofErr w:type="spellEnd"/>
      <w:r w:rsidRPr="00D91DC5">
        <w:t xml:space="preserve"> </w:t>
      </w:r>
      <w:proofErr w:type="spellStart"/>
      <w:r w:rsidRPr="00D91DC5">
        <w:t>διεξαγωγής</w:t>
      </w:r>
      <w:proofErr w:type="spellEnd"/>
      <w:r w:rsidRPr="00D91DC5">
        <w:t xml:space="preserve">, το </w:t>
      </w:r>
      <w:proofErr w:type="spellStart"/>
      <w:r w:rsidRPr="00D91DC5">
        <w:t>Εργαστήριο</w:t>
      </w:r>
      <w:proofErr w:type="spellEnd"/>
      <w:r w:rsidRPr="00D91DC5">
        <w:t xml:space="preserve"> στο </w:t>
      </w:r>
      <w:proofErr w:type="spellStart"/>
      <w:r w:rsidRPr="00D91DC5">
        <w:t>οποίο</w:t>
      </w:r>
      <w:proofErr w:type="spellEnd"/>
      <w:r w:rsidRPr="00D91DC5">
        <w:t xml:space="preserve"> </w:t>
      </w:r>
      <w:proofErr w:type="spellStart"/>
      <w:r w:rsidRPr="00D91DC5">
        <w:t>εκπονήθηκε</w:t>
      </w:r>
      <w:proofErr w:type="spellEnd"/>
      <w:r w:rsidRPr="00D91DC5">
        <w:t xml:space="preserve"> κ.λπ. </w:t>
      </w:r>
    </w:p>
    <w:p w14:paraId="2718973B" w14:textId="77777777" w:rsidR="00FD3926" w:rsidRDefault="00FD3926">
      <w:pPr>
        <w:pStyle w:val="a0"/>
        <w:jc w:val="left"/>
      </w:pPr>
    </w:p>
    <w:p w14:paraId="756E8A65"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CC04E56" w14:textId="77777777" w:rsidR="00D91DC5" w:rsidRPr="0049477E" w:rsidRDefault="00D91DC5" w:rsidP="00D91DC5">
      <w:pPr>
        <w:pStyle w:val="a0"/>
        <w:jc w:val="left"/>
        <w:sectPr w:rsidR="00D91DC5" w:rsidRPr="0049477E" w:rsidSect="001A2818">
          <w:headerReference w:type="default" r:id="rId28"/>
          <w:pgSz w:w="11906" w:h="16838"/>
          <w:pgMar w:top="1138" w:right="1138" w:bottom="1138" w:left="1138" w:header="706" w:footer="850" w:gutter="0"/>
          <w:cols w:space="720"/>
          <w:titlePg/>
        </w:sectPr>
      </w:pPr>
    </w:p>
    <w:p w14:paraId="7E565F82" w14:textId="6B3D4619" w:rsidR="00D91DC5" w:rsidRDefault="0049477E" w:rsidP="006725D1">
      <w:pPr>
        <w:pStyle w:val="a4"/>
      </w:pPr>
      <w:bookmarkStart w:id="9" w:name="_Toc146888515"/>
      <w:r>
        <w:lastRenderedPageBreak/>
        <w:t>Κεφάλαιο</w:t>
      </w:r>
      <w:r w:rsidR="009717E1">
        <w:t xml:space="preserve"> 1: </w:t>
      </w:r>
      <w:r>
        <w:t>Εισαγωγή</w:t>
      </w:r>
      <w:r w:rsidR="009717E1">
        <w:t>́</w:t>
      </w:r>
      <w:bookmarkEnd w:id="9"/>
      <w:r w:rsidR="009717E1">
        <w:t xml:space="preserve"> </w:t>
      </w:r>
    </w:p>
    <w:p w14:paraId="529B015A" w14:textId="1FDB1BE6" w:rsidR="00FD3926" w:rsidRDefault="009717E1">
      <w:pPr>
        <w:pStyle w:val="a6"/>
        <w:rPr>
          <w:rFonts w:eastAsia="Arial Unicode MS" w:cs="Arial Unicode MS"/>
        </w:rPr>
      </w:pPr>
      <w:bookmarkStart w:id="10" w:name="_Toc146888516"/>
      <w:r>
        <w:rPr>
          <w:rFonts w:eastAsia="Arial Unicode MS" w:cs="Arial Unicode MS"/>
        </w:rPr>
        <w:t xml:space="preserve">1.1 </w:t>
      </w:r>
      <w:r w:rsidR="00D60A7F">
        <w:rPr>
          <w:rFonts w:eastAsia="Arial Unicode MS" w:cs="Arial Unicode MS"/>
        </w:rPr>
        <w:t>Εισαγωγή στο πρόβλημα</w:t>
      </w:r>
      <w:bookmarkEnd w:id="10"/>
    </w:p>
    <w:p w14:paraId="38F743AD" w14:textId="083AEBAA" w:rsidR="00FA7C01" w:rsidRDefault="006725D1" w:rsidP="00D91DC5">
      <w:pPr>
        <w:pStyle w:val="a3"/>
      </w:pPr>
      <w:r>
        <w:t>Τ</w:t>
      </w:r>
      <w:r w:rsidR="006216CE">
        <w:t>η</w:t>
      </w:r>
      <w:r>
        <w:t xml:space="preserve"> σημερινή εποχή η τεχνολογία εξελίσσεται με ραγδαίους ρυθμούς σχεδόν καθημερινά γίνονται καινούριες ανακαλύψεις. </w:t>
      </w:r>
      <w:r w:rsidR="00F77AD7">
        <w:t xml:space="preserve">Συγκεκριμένα έχουν γίνει πρωτοποριακές ανακαλύψεις στον τομέα της </w:t>
      </w:r>
      <w:proofErr w:type="spellStart"/>
      <w:r w:rsidR="00F77AD7">
        <w:t>βιοϊατρικής</w:t>
      </w:r>
      <w:proofErr w:type="spellEnd"/>
      <w:r w:rsidR="00F77AD7">
        <w:t xml:space="preserve">, μπορούμε πλέον να προβλέψουμε μέσω μηχανικής μάθησης και κατηγοριοποίησης </w:t>
      </w:r>
      <w:r w:rsidR="00FA7C01">
        <w:t xml:space="preserve">επιληπτικά επεισόδια, γίνονται επεμβάσεις και εγχειρίσεις με ρομποτικούς βραχίονες που έχουν μεγαλύτερη ακρίβεια και επιτρέπουν την απομακρυσμένη πρόσβαση του </w:t>
      </w:r>
      <w:r w:rsidR="00E57AEC">
        <w:t>χειρούργου</w:t>
      </w:r>
      <w:r w:rsidR="00FA7C01">
        <w:t xml:space="preserve">, Μοντέλα μηχανικής μάθησης αποφασίζουν την απαραίτητη δόση φάρμακού σε ασθενής και αμέτρητες ακόμα </w:t>
      </w:r>
      <w:r w:rsidR="000D2867">
        <w:t>χρήσεις.</w:t>
      </w:r>
    </w:p>
    <w:p w14:paraId="77CDD8C0" w14:textId="4C92FDD3" w:rsidR="009F5268" w:rsidRPr="009F5268" w:rsidRDefault="009F5268" w:rsidP="00D91DC5">
      <w:pPr>
        <w:pStyle w:val="a3"/>
      </w:pPr>
      <w:r>
        <w:t xml:space="preserve">Τεράστια ανάπτυξη είχε και το κομμάτι των </w:t>
      </w:r>
      <w:proofErr w:type="spellStart"/>
      <w:r>
        <w:t>εγκεφαλογράφων</w:t>
      </w:r>
      <w:proofErr w:type="spellEnd"/>
      <w:r>
        <w:t xml:space="preserve">, μόνο στην ιδέα του </w:t>
      </w:r>
      <w:proofErr w:type="spellStart"/>
      <w:r>
        <w:t>εγκεφαλογράφου</w:t>
      </w:r>
      <w:proofErr w:type="spellEnd"/>
      <w:r>
        <w:t xml:space="preserve"> κάποιος σκέφτεται το τεράστιο κόστος και ότι είναι προϊόν εργαστηρίου. Στην πραγματικότητα με τη ραγδαία ανάπτυξη</w:t>
      </w:r>
      <w:r w:rsidR="00E57AEC">
        <w:t>, πλέον</w:t>
      </w:r>
      <w:r>
        <w:t xml:space="preserve"> υπάρχουν πολλές εταιρίες</w:t>
      </w:r>
      <w:r w:rsidR="001E15A7">
        <w:t xml:space="preserve"> που πουλάνε </w:t>
      </w:r>
      <w:proofErr w:type="spellStart"/>
      <w:r w:rsidR="001E15A7">
        <w:t>εγκεφαλογράφους</w:t>
      </w:r>
      <w:proofErr w:type="spellEnd"/>
      <w:r w:rsidR="001E15A7">
        <w:t xml:space="preserve"> για το </w:t>
      </w:r>
      <w:r w:rsidR="00E57AEC">
        <w:t xml:space="preserve">ευρύ </w:t>
      </w:r>
      <w:r w:rsidR="001E15A7">
        <w:t xml:space="preserve">κοινό. Είναι </w:t>
      </w:r>
      <w:r w:rsidR="00E57AEC">
        <w:t xml:space="preserve">κατά κύριο λόγο </w:t>
      </w:r>
      <w:r w:rsidR="001E15A7">
        <w:t>εύκολοι στην τοποθέτηση και σε προσιτές τιμές,</w:t>
      </w:r>
      <w:r w:rsidR="00E57AEC">
        <w:t xml:space="preserve"> βέβαια όσο περισσότερα είναι τα ηλεκτρόδια τόσο </w:t>
      </w:r>
      <w:r w:rsidR="001E15A7">
        <w:t xml:space="preserve">περισσότερο χρόνο για να </w:t>
      </w:r>
      <w:r w:rsidR="00E57AEC">
        <w:t>εφαρμόσουν</w:t>
      </w:r>
      <w:r w:rsidR="001E15A7">
        <w:t xml:space="preserve"> σωστά. Εκτός αυτού </w:t>
      </w:r>
      <w:r w:rsidR="00E57AEC">
        <w:t xml:space="preserve">δεν χρειάζεται κάποιος να είναι ειδικός για την αγορά </w:t>
      </w:r>
      <w:proofErr w:type="spellStart"/>
      <w:r w:rsidR="00E57AEC">
        <w:t>εγκεφαλογράφου</w:t>
      </w:r>
      <w:proofErr w:type="spellEnd"/>
      <w:r w:rsidR="00E57AEC">
        <w:t xml:space="preserve">, </w:t>
      </w:r>
      <w:r w:rsidR="001E15A7">
        <w:t xml:space="preserve">κάθε εταιρία έχει τη δική της εφαρμογή (συνήθως για κινητά) και για αυτούς που θέλουν να πειραματιστούν οι </w:t>
      </w:r>
      <w:proofErr w:type="spellStart"/>
      <w:r w:rsidR="001E15A7">
        <w:t>εγκεφαλογράφοι</w:t>
      </w:r>
      <w:proofErr w:type="spellEnd"/>
      <w:r w:rsidR="001E15A7">
        <w:t xml:space="preserve"> επιστρέφουν τα ηλεκτροεγκεφαλογραφήματα για ανάλυση και διεξαγωγή συμπερασμάτων.</w:t>
      </w:r>
    </w:p>
    <w:p w14:paraId="32FD9EB2" w14:textId="234A152F" w:rsidR="000D2867" w:rsidRPr="00093533" w:rsidRDefault="000D2867" w:rsidP="00D91DC5">
      <w:pPr>
        <w:pStyle w:val="a3"/>
      </w:pPr>
      <w:r>
        <w:t xml:space="preserve">Στη </w:t>
      </w:r>
      <w:r w:rsidR="00E57AEC">
        <w:t xml:space="preserve">παρούσα </w:t>
      </w:r>
      <w:r>
        <w:t xml:space="preserve">διπλωματική εργασία </w:t>
      </w:r>
      <w:r w:rsidR="00E57AEC">
        <w:t>με όνομα «</w:t>
      </w:r>
      <w:r w:rsidRPr="00E57AEC">
        <w:rPr>
          <w:b/>
          <w:bCs/>
          <w:lang w:val="en-US"/>
        </w:rPr>
        <w:t>Brain</w:t>
      </w:r>
      <w:r w:rsidRPr="00E57AEC">
        <w:rPr>
          <w:b/>
          <w:bCs/>
        </w:rPr>
        <w:t xml:space="preserve"> </w:t>
      </w:r>
      <w:r w:rsidRPr="00E57AEC">
        <w:rPr>
          <w:b/>
          <w:bCs/>
          <w:lang w:val="en-US"/>
        </w:rPr>
        <w:t>de</w:t>
      </w:r>
      <w:r w:rsidRPr="00E57AEC">
        <w:rPr>
          <w:b/>
          <w:bCs/>
        </w:rPr>
        <w:t xml:space="preserve"> </w:t>
      </w:r>
      <w:r w:rsidRPr="00E57AEC">
        <w:rPr>
          <w:b/>
          <w:bCs/>
          <w:lang w:val="en-US"/>
        </w:rPr>
        <w:t>fer</w:t>
      </w:r>
      <w:r w:rsidR="00E57AEC">
        <w:rPr>
          <w:b/>
          <w:bCs/>
        </w:rPr>
        <w:t>»</w:t>
      </w:r>
      <w:r>
        <w:t xml:space="preserve"> εστιάσαμε στο κομμάτι των </w:t>
      </w:r>
      <w:proofErr w:type="spellStart"/>
      <w:r>
        <w:t>εγκεφαλογράφων</w:t>
      </w:r>
      <w:proofErr w:type="spellEnd"/>
      <w:r>
        <w:t xml:space="preserve"> και των ηλεκτροεγκεφαλογραφημάτων</w:t>
      </w:r>
      <w:r w:rsidRPr="000D2867">
        <w:t xml:space="preserve"> </w:t>
      </w:r>
      <w:r>
        <w:t>(</w:t>
      </w:r>
      <w:r w:rsidRPr="00E57AEC">
        <w:rPr>
          <w:b/>
          <w:bCs/>
          <w:lang w:val="en-US"/>
        </w:rPr>
        <w:t>Electroencephalography</w:t>
      </w:r>
      <w:r w:rsidRPr="00E57AEC">
        <w:rPr>
          <w:b/>
          <w:bCs/>
        </w:rPr>
        <w:t xml:space="preserve"> – </w:t>
      </w:r>
      <w:r w:rsidRPr="00E57AEC">
        <w:rPr>
          <w:b/>
          <w:bCs/>
          <w:lang w:val="en-US"/>
        </w:rPr>
        <w:t>EEG</w:t>
      </w:r>
      <w:r w:rsidRPr="000D2867">
        <w:t xml:space="preserve">). </w:t>
      </w:r>
      <w:r>
        <w:t xml:space="preserve">Ο </w:t>
      </w:r>
      <w:r w:rsidR="000B6EF4">
        <w:t>σκοπός</w:t>
      </w:r>
      <w:r>
        <w:t xml:space="preserve"> είναι η δημιουργία ηλεκτρονικού παιχνιδιού </w:t>
      </w:r>
      <w:r w:rsidR="000B6EF4">
        <w:t xml:space="preserve">όπου δύο άτομα ανταγωνίζονται στο παιχνίδι </w:t>
      </w:r>
      <w:r w:rsidR="00E57AEC">
        <w:rPr>
          <w:b/>
          <w:bCs/>
        </w:rPr>
        <w:t>Β</w:t>
      </w:r>
      <w:proofErr w:type="spellStart"/>
      <w:r w:rsidR="000B6EF4" w:rsidRPr="00E57AEC">
        <w:rPr>
          <w:b/>
          <w:bCs/>
          <w:lang w:val="en-US"/>
        </w:rPr>
        <w:t>ras</w:t>
      </w:r>
      <w:proofErr w:type="spellEnd"/>
      <w:r w:rsidR="000B6EF4" w:rsidRPr="00E57AEC">
        <w:rPr>
          <w:b/>
          <w:bCs/>
        </w:rPr>
        <w:t xml:space="preserve"> </w:t>
      </w:r>
      <w:r w:rsidR="000B6EF4" w:rsidRPr="00E57AEC">
        <w:rPr>
          <w:b/>
          <w:bCs/>
          <w:lang w:val="en-US"/>
        </w:rPr>
        <w:t>de</w:t>
      </w:r>
      <w:r w:rsidR="000B6EF4" w:rsidRPr="00E57AEC">
        <w:rPr>
          <w:b/>
          <w:bCs/>
        </w:rPr>
        <w:t xml:space="preserve"> </w:t>
      </w:r>
      <w:r w:rsidR="000B6EF4" w:rsidRPr="00E57AEC">
        <w:rPr>
          <w:b/>
          <w:bCs/>
          <w:lang w:val="en-US"/>
        </w:rPr>
        <w:t>fer</w:t>
      </w:r>
      <w:r w:rsidR="000B6EF4" w:rsidRPr="000B6EF4">
        <w:t xml:space="preserve"> </w:t>
      </w:r>
      <w:r w:rsidR="000B6EF4">
        <w:t xml:space="preserve">με τη </w:t>
      </w:r>
      <w:r w:rsidR="00E57AEC">
        <w:t>δύναμη της</w:t>
      </w:r>
      <w:r w:rsidR="00E57AEC" w:rsidRPr="00E57AEC">
        <w:t xml:space="preserve"> </w:t>
      </w:r>
      <w:r w:rsidR="000B6EF4">
        <w:t xml:space="preserve">συγκέντρωση τους. Το συγκεκριμένο παιχνίδι εστιάζει στην ψυχαγωγία, τη διασκέδαση και </w:t>
      </w:r>
      <w:r w:rsidR="00E57AEC">
        <w:t xml:space="preserve">στη παροχή βοήθειας σε </w:t>
      </w:r>
      <w:r w:rsidR="000B6EF4">
        <w:t xml:space="preserve">άτομα με ασθένειες όπως </w:t>
      </w:r>
      <w:r w:rsidR="000B6EF4" w:rsidRPr="00093533">
        <w:rPr>
          <w:b/>
          <w:bCs/>
        </w:rPr>
        <w:t>αμνησία</w:t>
      </w:r>
      <w:r w:rsidR="000B6EF4">
        <w:t xml:space="preserve">, </w:t>
      </w:r>
      <w:r w:rsidR="000B6EF4" w:rsidRPr="00093533">
        <w:rPr>
          <w:b/>
          <w:bCs/>
        </w:rPr>
        <w:t>άνοια</w:t>
      </w:r>
      <w:r w:rsidR="000B6EF4">
        <w:t xml:space="preserve"> και </w:t>
      </w:r>
      <w:r w:rsidR="00E57AEC" w:rsidRPr="00E57AEC">
        <w:rPr>
          <w:b/>
          <w:bCs/>
        </w:rPr>
        <w:t xml:space="preserve">Διαταραχή ελλειμματικής προσοχής </w:t>
      </w:r>
      <w:r w:rsidR="00093533" w:rsidRPr="00093533">
        <w:t>(</w:t>
      </w:r>
      <w:r w:rsidR="00093533">
        <w:rPr>
          <w:lang w:val="en-US"/>
        </w:rPr>
        <w:t>ADHD</w:t>
      </w:r>
      <w:r w:rsidR="00093533" w:rsidRPr="00093533">
        <w:t>)</w:t>
      </w:r>
      <w:r w:rsidR="000B6EF4">
        <w:t>.</w:t>
      </w:r>
      <w:r w:rsidR="00B05E5C">
        <w:t xml:space="preserve"> Για να συγκεντρωθεί κάποιος χρειάζεται να σκεφτεί κάτι που τον προβληματίζει (όπως μαθηματικές πράξεις, ή ένα καθημερινό πρόβλημα) και να τα επιλύσει στο μυαλό του.</w:t>
      </w:r>
      <w:r w:rsidR="00093533" w:rsidRPr="00093533">
        <w:t xml:space="preserve"> </w:t>
      </w:r>
      <w:r w:rsidR="00E57AEC">
        <w:t xml:space="preserve">Ο παίχτης </w:t>
      </w:r>
      <w:r w:rsidR="00093533">
        <w:t>μπορεί να καταλάβει πότε συγκεντρώνεται και πότε όχι</w:t>
      </w:r>
      <w:r w:rsidR="00B05E5C">
        <w:t xml:space="preserve"> μέσω του παιχνιδιού</w:t>
      </w:r>
      <w:r w:rsidR="00E57AEC">
        <w:t>,</w:t>
      </w:r>
      <w:r w:rsidR="00093533">
        <w:t xml:space="preserve"> </w:t>
      </w:r>
      <w:r w:rsidR="00E57AEC">
        <w:t>με αποτέλεσμα</w:t>
      </w:r>
      <w:r w:rsidR="00093533">
        <w:t xml:space="preserve"> να εκπαιδε</w:t>
      </w:r>
      <w:r w:rsidR="00B05E5C">
        <w:t>υτεί</w:t>
      </w:r>
      <w:r w:rsidR="00093533">
        <w:t xml:space="preserve"> στη διατήρηση συγκέντρωσης</w:t>
      </w:r>
      <w:r w:rsidR="00B05E5C">
        <w:t>.</w:t>
      </w:r>
    </w:p>
    <w:p w14:paraId="662F68B7" w14:textId="5AC454D5" w:rsidR="00D91DC5" w:rsidRDefault="00F77AD7" w:rsidP="00D91DC5">
      <w:pPr>
        <w:pStyle w:val="a3"/>
      </w:pPr>
      <w:r>
        <w:t xml:space="preserve"> </w:t>
      </w:r>
    </w:p>
    <w:p w14:paraId="7241697A" w14:textId="77777777" w:rsidR="00B05E5C" w:rsidRDefault="00B05E5C" w:rsidP="00D91DC5">
      <w:pPr>
        <w:pStyle w:val="a3"/>
      </w:pPr>
    </w:p>
    <w:p w14:paraId="6F3714A2" w14:textId="2006908E" w:rsidR="00B05E5C" w:rsidRPr="006725D1" w:rsidRDefault="00B05E5C" w:rsidP="00D91DC5">
      <w:pPr>
        <w:pStyle w:val="a3"/>
      </w:pPr>
    </w:p>
    <w:p w14:paraId="43D12F70" w14:textId="77777777" w:rsidR="00FD3926" w:rsidRDefault="009717E1">
      <w:pPr>
        <w:pStyle w:val="a6"/>
      </w:pPr>
      <w:bookmarkStart w:id="11" w:name="_Toc146888517"/>
      <w:r>
        <w:rPr>
          <w:rFonts w:eastAsia="Arial Unicode MS" w:cs="Arial Unicode MS"/>
        </w:rPr>
        <w:lastRenderedPageBreak/>
        <w:t xml:space="preserve">1.2 </w:t>
      </w:r>
      <w:r w:rsidR="0049477E">
        <w:rPr>
          <w:rFonts w:eastAsia="Arial Unicode MS" w:cs="Arial Unicode MS"/>
        </w:rPr>
        <w:t>Οργάνωση</w:t>
      </w:r>
      <w:r>
        <w:rPr>
          <w:rFonts w:eastAsia="Arial Unicode MS" w:cs="Arial Unicode MS"/>
        </w:rPr>
        <w:t xml:space="preserve"> του </w:t>
      </w:r>
      <w:r w:rsidR="0049477E">
        <w:rPr>
          <w:rFonts w:eastAsia="Arial Unicode MS" w:cs="Arial Unicode MS"/>
        </w:rPr>
        <w:t>τόμου</w:t>
      </w:r>
      <w:bookmarkEnd w:id="11"/>
      <w:r>
        <w:rPr>
          <w:rFonts w:eastAsia="Arial Unicode MS" w:cs="Arial Unicode MS"/>
        </w:rPr>
        <w:t xml:space="preserve"> </w:t>
      </w:r>
    </w:p>
    <w:p w14:paraId="1B4C28EF" w14:textId="243C6D7D" w:rsidR="00FD3926" w:rsidRPr="009C2EDA" w:rsidRDefault="001E15A7" w:rsidP="00D91DC5">
      <w:pPr>
        <w:pStyle w:val="a3"/>
      </w:pPr>
      <w:r>
        <w:t xml:space="preserve">Οι ενότητες της παρούσας διπλωματικής εργασίας </w:t>
      </w:r>
      <w:r w:rsidR="00E01D64">
        <w:t>απαριθμούνται</w:t>
      </w:r>
      <w:r w:rsidR="0067054B">
        <w:t xml:space="preserve"> σ</w:t>
      </w:r>
      <w:r w:rsidR="00E01D64">
        <w:t>ε</w:t>
      </w:r>
      <w:r w:rsidR="0067054B">
        <w:t xml:space="preserve"> </w:t>
      </w:r>
      <w:r w:rsidR="00E01D64">
        <w:t>έξι</w:t>
      </w:r>
      <w:r w:rsidR="0067054B">
        <w:t xml:space="preserve">. </w:t>
      </w:r>
      <w:r w:rsidR="00E01D64">
        <w:t>Στ</w:t>
      </w:r>
      <w:r w:rsidR="00A64373">
        <w:t>ο</w:t>
      </w:r>
      <w:r w:rsidR="0067054B">
        <w:t xml:space="preserve"> 2</w:t>
      </w:r>
      <w:r w:rsidR="00A64373">
        <w:rPr>
          <w:vertAlign w:val="superscript"/>
        </w:rPr>
        <w:t>ο</w:t>
      </w:r>
      <w:r w:rsidR="0067054B">
        <w:t xml:space="preserve"> </w:t>
      </w:r>
      <w:r w:rsidR="00A64373">
        <w:t>κεφάλαιο</w:t>
      </w:r>
      <w:r w:rsidR="0067054B">
        <w:t xml:space="preserve"> </w:t>
      </w:r>
      <w:r w:rsidR="00E01D64">
        <w:t xml:space="preserve">αναλύουμε </w:t>
      </w:r>
      <w:r w:rsidR="0067054B">
        <w:t xml:space="preserve">τα </w:t>
      </w:r>
      <w:r w:rsidR="00A408DA">
        <w:t xml:space="preserve">δομικά </w:t>
      </w:r>
      <w:r w:rsidR="0067054B">
        <w:t xml:space="preserve">χαρακτηριστικά του </w:t>
      </w:r>
      <w:r w:rsidR="00A408DA">
        <w:t xml:space="preserve">εγκεφάλου, </w:t>
      </w:r>
      <w:r w:rsidR="0067054B">
        <w:t>τη λειτουργεία των νεύρων</w:t>
      </w:r>
      <w:r w:rsidR="00A408DA">
        <w:t xml:space="preserve"> </w:t>
      </w:r>
      <w:r w:rsidR="0067054B">
        <w:t xml:space="preserve">και </w:t>
      </w:r>
      <w:r w:rsidR="00E01D64">
        <w:t>αναφέρουμε</w:t>
      </w:r>
      <w:r w:rsidR="0067054B">
        <w:t xml:space="preserve"> </w:t>
      </w:r>
      <w:r w:rsidR="0067054B" w:rsidRPr="00E23F9A">
        <w:rPr>
          <w:b/>
          <w:bCs/>
        </w:rPr>
        <w:t>εφαρμογές</w:t>
      </w:r>
      <w:r w:rsidR="00E01D64">
        <w:t xml:space="preserve"> παρόμοιες με τη δική μας </w:t>
      </w:r>
      <w:r w:rsidR="0067054B">
        <w:t xml:space="preserve">που αξιοποιούν </w:t>
      </w:r>
      <w:r w:rsidR="00A408DA" w:rsidRPr="00E23F9A">
        <w:rPr>
          <w:b/>
          <w:bCs/>
        </w:rPr>
        <w:t>ηλεκτροεγκεφαλογραφήματα</w:t>
      </w:r>
      <w:r w:rsidR="0067054B">
        <w:t>.</w:t>
      </w:r>
      <w:r w:rsidR="00A64373" w:rsidRPr="00A64373">
        <w:t xml:space="preserve"> </w:t>
      </w:r>
      <w:r w:rsidR="00A64373">
        <w:rPr>
          <w:lang w:val="en-US"/>
        </w:rPr>
        <w:t>H</w:t>
      </w:r>
      <w:r w:rsidR="00A64373" w:rsidRPr="00A64373">
        <w:t xml:space="preserve"> </w:t>
      </w:r>
      <w:r w:rsidR="00A64373">
        <w:t>ενότητα αυτή αποτελεί τη θεωρητική βάση που χρειάζεται κάποιος για να κατανοήσει πλήρως τις έννοιες που θα συναντήσει παρακάτω.</w:t>
      </w:r>
      <w:r w:rsidR="0067054B">
        <w:t xml:space="preserve"> </w:t>
      </w:r>
      <w:r w:rsidR="00A64373">
        <w:t>Στο</w:t>
      </w:r>
      <w:r w:rsidR="0067054B">
        <w:t xml:space="preserve"> 3</w:t>
      </w:r>
      <w:r w:rsidR="00A64373">
        <w:rPr>
          <w:vertAlign w:val="superscript"/>
        </w:rPr>
        <w:t>ο</w:t>
      </w:r>
      <w:r w:rsidR="0067054B">
        <w:t xml:space="preserve"> </w:t>
      </w:r>
      <w:r w:rsidR="00A64373">
        <w:t>κεφάλαιο</w:t>
      </w:r>
      <w:r w:rsidR="00E01D64">
        <w:t xml:space="preserve"> αναφέρουμε τους </w:t>
      </w:r>
      <w:r w:rsidR="0067054B">
        <w:t xml:space="preserve">δύο </w:t>
      </w:r>
      <w:proofErr w:type="spellStart"/>
      <w:r w:rsidR="0067054B">
        <w:t>εγκεφαλογράφο</w:t>
      </w:r>
      <w:r w:rsidR="00E01D64">
        <w:t>υς</w:t>
      </w:r>
      <w:proofErr w:type="spellEnd"/>
      <w:r w:rsidR="0067054B">
        <w:t xml:space="preserve"> που χρησιμοποιή</w:t>
      </w:r>
      <w:r w:rsidR="00E01D64">
        <w:t xml:space="preserve">σαμε </w:t>
      </w:r>
      <w:r w:rsidR="0067054B">
        <w:t xml:space="preserve">και </w:t>
      </w:r>
      <w:r w:rsidR="00E01D64">
        <w:t>τις</w:t>
      </w:r>
      <w:r w:rsidR="0067054B">
        <w:t xml:space="preserve"> τιμές που επιστρέφουν</w:t>
      </w:r>
      <w:r w:rsidR="00E01D64">
        <w:t>, στη συνέχεια επεξηγούμε</w:t>
      </w:r>
      <w:r w:rsidR="0067054B">
        <w:t xml:space="preserve"> </w:t>
      </w:r>
      <w:r w:rsidR="00E01D64">
        <w:t>τ</w:t>
      </w:r>
      <w:r w:rsidR="0067054B">
        <w:t xml:space="preserve">ο τρόπο διασύνδεσης του </w:t>
      </w:r>
      <w:proofErr w:type="spellStart"/>
      <w:r w:rsidR="0067054B">
        <w:t>εγκεφαλογράφου</w:t>
      </w:r>
      <w:proofErr w:type="spellEnd"/>
      <w:r w:rsidR="0067054B">
        <w:t xml:space="preserve"> με τ</w:t>
      </w:r>
      <w:r w:rsidR="00A64373">
        <w:t xml:space="preserve">ον υπολογιστή </w:t>
      </w:r>
      <w:r w:rsidR="0067054B" w:rsidRPr="0067054B">
        <w:rPr>
          <w:b/>
          <w:bCs/>
        </w:rPr>
        <w:t>(</w:t>
      </w:r>
      <w:r w:rsidR="0067054B" w:rsidRPr="0067054B">
        <w:rPr>
          <w:b/>
          <w:bCs/>
          <w:lang w:val="en-US"/>
        </w:rPr>
        <w:t>Brain</w:t>
      </w:r>
      <w:r w:rsidR="0067054B" w:rsidRPr="0067054B">
        <w:rPr>
          <w:b/>
          <w:bCs/>
        </w:rPr>
        <w:t xml:space="preserve"> </w:t>
      </w:r>
      <w:r w:rsidR="0067054B" w:rsidRPr="0067054B">
        <w:rPr>
          <w:b/>
          <w:bCs/>
          <w:lang w:val="en-US"/>
        </w:rPr>
        <w:t>Computer</w:t>
      </w:r>
      <w:r w:rsidR="0067054B" w:rsidRPr="0067054B">
        <w:rPr>
          <w:b/>
          <w:bCs/>
        </w:rPr>
        <w:t xml:space="preserve"> </w:t>
      </w:r>
      <w:r w:rsidR="0067054B" w:rsidRPr="0067054B">
        <w:rPr>
          <w:b/>
          <w:bCs/>
          <w:lang w:val="en-US"/>
        </w:rPr>
        <w:t>Interface</w:t>
      </w:r>
      <w:r w:rsidR="0067054B" w:rsidRPr="0067054B">
        <w:rPr>
          <w:b/>
          <w:bCs/>
        </w:rPr>
        <w:t xml:space="preserve"> – </w:t>
      </w:r>
      <w:r w:rsidR="0067054B" w:rsidRPr="0067054B">
        <w:rPr>
          <w:b/>
          <w:bCs/>
          <w:lang w:val="en-US"/>
        </w:rPr>
        <w:t>BCI</w:t>
      </w:r>
      <w:r w:rsidR="0067054B" w:rsidRPr="0067054B">
        <w:rPr>
          <w:b/>
          <w:bCs/>
        </w:rPr>
        <w:t>)</w:t>
      </w:r>
      <w:r w:rsidR="0067054B">
        <w:t xml:space="preserve"> και τέλος </w:t>
      </w:r>
      <w:r w:rsidR="00E01D64">
        <w:t xml:space="preserve">δείχνουμε τη διαδικασία διασύνδεσης της </w:t>
      </w:r>
      <w:r w:rsidR="00E01D64" w:rsidRPr="00E23F9A">
        <w:rPr>
          <w:b/>
          <w:bCs/>
          <w:lang w:val="en-US"/>
        </w:rPr>
        <w:t>Unity</w:t>
      </w:r>
      <w:r w:rsidR="00E01D64" w:rsidRPr="00E01D64">
        <w:t xml:space="preserve"> </w:t>
      </w:r>
      <w:r w:rsidR="00E01D64">
        <w:t>με τη</w:t>
      </w:r>
      <w:r w:rsidR="00E01D64" w:rsidRPr="00E01D64">
        <w:t xml:space="preserve"> </w:t>
      </w:r>
      <w:r w:rsidR="00E01D64" w:rsidRPr="00E23F9A">
        <w:rPr>
          <w:b/>
          <w:bCs/>
          <w:lang w:val="en-US"/>
        </w:rPr>
        <w:t>Python</w:t>
      </w:r>
      <w:r w:rsidR="00E01D64" w:rsidRPr="00E01D64">
        <w:t>.</w:t>
      </w:r>
      <w:r w:rsidR="00A64373">
        <w:t xml:space="preserve"> Το</w:t>
      </w:r>
      <w:r w:rsidR="00E01D64" w:rsidRPr="00E01D64">
        <w:t xml:space="preserve"> </w:t>
      </w:r>
      <w:r w:rsidR="00E01D64">
        <w:t>4</w:t>
      </w:r>
      <w:r w:rsidR="00E01D64" w:rsidRPr="00E01D64">
        <w:rPr>
          <w:vertAlign w:val="superscript"/>
        </w:rPr>
        <w:t>ο</w:t>
      </w:r>
      <w:r w:rsidR="00E01D64">
        <w:t xml:space="preserve"> κεφάλαιο </w:t>
      </w:r>
      <w:r w:rsidR="00A64373">
        <w:t xml:space="preserve">είναι </w:t>
      </w:r>
      <w:r w:rsidR="00E01D64">
        <w:t xml:space="preserve">από τα πιο σημαντικά καθώς </w:t>
      </w:r>
      <w:r w:rsidR="00A64373">
        <w:t xml:space="preserve"> αναφέρουμε τους τρόπους επεξεργασίας δεδομένων,</w:t>
      </w:r>
      <w:r w:rsidR="00A64373" w:rsidRPr="00A64373">
        <w:t xml:space="preserve"> </w:t>
      </w:r>
      <w:r w:rsidR="00A64373" w:rsidRPr="00E23F9A">
        <w:rPr>
          <w:b/>
          <w:bCs/>
          <w:lang w:val="en-US"/>
        </w:rPr>
        <w:t>PSD</w:t>
      </w:r>
      <w:r w:rsidR="00A64373" w:rsidRPr="00A64373">
        <w:t xml:space="preserve"> </w:t>
      </w:r>
      <w:r w:rsidR="00A64373">
        <w:t xml:space="preserve">και </w:t>
      </w:r>
      <w:r w:rsidR="00A64373" w:rsidRPr="00E23F9A">
        <w:rPr>
          <w:b/>
          <w:bCs/>
        </w:rPr>
        <w:t>εξόρυξη δεδομένων</w:t>
      </w:r>
      <w:r w:rsidR="00A64373">
        <w:t xml:space="preserve">, τη διαδικασία δημιουργίας </w:t>
      </w:r>
      <w:r w:rsidR="00A64373" w:rsidRPr="006F4C32">
        <w:rPr>
          <w:b/>
          <w:bCs/>
        </w:rPr>
        <w:t>σετ δεδομένων</w:t>
      </w:r>
      <w:r w:rsidR="00A64373">
        <w:t xml:space="preserve"> καθώς </w:t>
      </w:r>
      <w:r w:rsidR="00E23F9A">
        <w:t>μαζί με</w:t>
      </w:r>
      <w:r w:rsidR="00A64373">
        <w:t xml:space="preserve"> τη</w:t>
      </w:r>
      <w:r w:rsidR="006F4C32">
        <w:t>ν</w:t>
      </w:r>
      <w:r w:rsidR="00A64373">
        <w:t xml:space="preserve"> </w:t>
      </w:r>
      <w:r w:rsidR="00A64373" w:rsidRPr="006F4C32">
        <w:rPr>
          <w:b/>
          <w:bCs/>
        </w:rPr>
        <w:t>προ-επεξεργασία</w:t>
      </w:r>
      <w:r w:rsidR="00E23F9A">
        <w:t xml:space="preserve"> που ακολούθησε</w:t>
      </w:r>
      <w:r w:rsidR="00A64373">
        <w:t xml:space="preserve"> και τέλος </w:t>
      </w:r>
      <w:r w:rsidR="006F4C32">
        <w:t>εξηγούμε</w:t>
      </w:r>
      <w:r w:rsidR="00A64373">
        <w:t xml:space="preserve"> </w:t>
      </w:r>
      <w:r w:rsidR="006F4C32">
        <w:t>τ</w:t>
      </w:r>
      <w:r w:rsidR="00A64373">
        <w:t>η διαδικασία εκπαίδευσης των μοντέ</w:t>
      </w:r>
      <w:r w:rsidR="009C2EDA">
        <w:t>λων. Το 5</w:t>
      </w:r>
      <w:r w:rsidR="009C2EDA" w:rsidRPr="009C2EDA">
        <w:rPr>
          <w:vertAlign w:val="superscript"/>
        </w:rPr>
        <w:t>ο</w:t>
      </w:r>
      <w:r w:rsidR="009C2EDA">
        <w:t xml:space="preserve"> κεφάλαιο είναι η συνέχεια του 4</w:t>
      </w:r>
      <w:r w:rsidR="009C2EDA" w:rsidRPr="009C2EDA">
        <w:rPr>
          <w:vertAlign w:val="superscript"/>
        </w:rPr>
        <w:t>ου</w:t>
      </w:r>
      <w:r w:rsidR="006F4C32">
        <w:t xml:space="preserve">, </w:t>
      </w:r>
      <w:r w:rsidR="009C2EDA">
        <w:t xml:space="preserve">αναφέρουμε όλα τα αποτελέσματα των μετρήσεων, σχολιάζουμε και συμπεραίνουμε ότι ο ένας από τους δύο </w:t>
      </w:r>
      <w:proofErr w:type="spellStart"/>
      <w:r w:rsidR="009C2EDA">
        <w:t>εγκεφαλογράφους</w:t>
      </w:r>
      <w:proofErr w:type="spellEnd"/>
      <w:r w:rsidR="009C2EDA">
        <w:t xml:space="preserve"> δεν είναι έμπιστος. Τέλος </w:t>
      </w:r>
      <w:r w:rsidR="006F4C32">
        <w:t xml:space="preserve">το </w:t>
      </w:r>
      <w:r w:rsidR="009C2EDA">
        <w:t>6</w:t>
      </w:r>
      <w:r w:rsidR="009C2EDA" w:rsidRPr="009C2EDA">
        <w:rPr>
          <w:vertAlign w:val="superscript"/>
        </w:rPr>
        <w:t>ο</w:t>
      </w:r>
      <w:r w:rsidR="009C2EDA">
        <w:t xml:space="preserve"> κεφάλαιο στο οποίο έχουμε μία περίληψη των συμπερασμάτων, αναφέρουμε την εμπειρία μας στην </w:t>
      </w:r>
      <w:r w:rsidR="009C2EDA" w:rsidRPr="006F4C32">
        <w:t>87</w:t>
      </w:r>
      <w:r w:rsidR="009C2EDA" w:rsidRPr="006F4C32">
        <w:rPr>
          <w:vertAlign w:val="superscript"/>
        </w:rPr>
        <w:t>η</w:t>
      </w:r>
      <w:r w:rsidR="009C2EDA" w:rsidRPr="006F4C32">
        <w:t xml:space="preserve"> ΔΕΘ</w:t>
      </w:r>
      <w:r w:rsidR="009C2EDA">
        <w:t xml:space="preserve"> και κλείνοντας προτείνουμε μελλοντικές βελτιώσεις. Τα παραπάνω κεφάλαια αποτελούν την διπλωματικής μας εργασία </w:t>
      </w:r>
      <w:r w:rsidR="009C2EDA">
        <w:rPr>
          <w:lang w:val="en-US"/>
        </w:rPr>
        <w:t>Brain</w:t>
      </w:r>
      <w:r w:rsidR="009C2EDA" w:rsidRPr="009C2EDA">
        <w:t xml:space="preserve"> </w:t>
      </w:r>
      <w:r w:rsidR="009C2EDA">
        <w:rPr>
          <w:lang w:val="en-US"/>
        </w:rPr>
        <w:t>de</w:t>
      </w:r>
      <w:r w:rsidR="009C2EDA" w:rsidRPr="009C2EDA">
        <w:t xml:space="preserve"> </w:t>
      </w:r>
      <w:r w:rsidR="009C2EDA">
        <w:rPr>
          <w:lang w:val="en-US"/>
        </w:rPr>
        <w:t>fer</w:t>
      </w:r>
      <w:r w:rsidR="009C2EDA">
        <w:t xml:space="preserve">. </w:t>
      </w:r>
    </w:p>
    <w:p w14:paraId="53CB0CD3"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FB7D6BE" w14:textId="77777777" w:rsidR="00D91DC5" w:rsidRPr="0049477E" w:rsidRDefault="00D91DC5" w:rsidP="00D91DC5">
      <w:pPr>
        <w:pStyle w:val="a0"/>
        <w:jc w:val="left"/>
        <w:sectPr w:rsidR="00D91DC5" w:rsidRPr="0049477E" w:rsidSect="00F749F7">
          <w:headerReference w:type="default" r:id="rId29"/>
          <w:pgSz w:w="11906" w:h="16838"/>
          <w:pgMar w:top="1134" w:right="1134" w:bottom="1134" w:left="1134" w:header="709" w:footer="851" w:gutter="0"/>
          <w:cols w:space="720"/>
          <w:titlePg/>
        </w:sectPr>
      </w:pPr>
    </w:p>
    <w:p w14:paraId="51923825" w14:textId="2DD7B554" w:rsidR="00FD3926" w:rsidRDefault="00D91DC5" w:rsidP="00E30114">
      <w:pPr>
        <w:pStyle w:val="a4"/>
      </w:pPr>
      <w:bookmarkStart w:id="12" w:name="_Toc146888518"/>
      <w:r>
        <w:lastRenderedPageBreak/>
        <w:t>Κεφάλαιο</w:t>
      </w:r>
      <w:r w:rsidR="009717E1">
        <w:t xml:space="preserve"> 2: </w:t>
      </w:r>
      <w:r>
        <w:t>Θεωρητικό</w:t>
      </w:r>
      <w:r w:rsidR="009717E1">
        <w:t xml:space="preserve">́ </w:t>
      </w:r>
      <w:r w:rsidR="00E36624">
        <w:t>Υ</w:t>
      </w:r>
      <w:r>
        <w:t>πόβαθρο</w:t>
      </w:r>
      <w:bookmarkEnd w:id="12"/>
      <w:r w:rsidR="009717E1">
        <w:t xml:space="preserve"> </w:t>
      </w:r>
    </w:p>
    <w:p w14:paraId="2C6A4A77" w14:textId="04B771D4" w:rsidR="007D71A6" w:rsidRPr="007D71A6" w:rsidRDefault="009717E1">
      <w:pPr>
        <w:pStyle w:val="a6"/>
        <w:rPr>
          <w:rFonts w:eastAsia="Arial Unicode MS" w:cs="Arial Unicode MS"/>
        </w:rPr>
      </w:pPr>
      <w:bookmarkStart w:id="13" w:name="_Toc146888519"/>
      <w:r>
        <w:rPr>
          <w:rFonts w:eastAsia="Arial Unicode MS" w:cs="Arial Unicode MS"/>
        </w:rPr>
        <w:t>2.1</w:t>
      </w:r>
      <w:r w:rsidRPr="00B96343">
        <w:rPr>
          <w:rFonts w:eastAsia="Arial Unicode MS" w:cs="Arial Unicode MS"/>
        </w:rPr>
        <w:t xml:space="preserve"> </w:t>
      </w:r>
      <w:r w:rsidR="00F25552">
        <w:rPr>
          <w:rFonts w:eastAsia="Arial Unicode MS" w:cs="Arial Unicode MS"/>
        </w:rPr>
        <w:t xml:space="preserve">Ο </w:t>
      </w:r>
      <w:r w:rsidR="007D71A6">
        <w:rPr>
          <w:rFonts w:eastAsia="Arial Unicode MS" w:cs="Arial Unicode MS"/>
        </w:rPr>
        <w:t>Ε</w:t>
      </w:r>
      <w:r w:rsidR="00F25552">
        <w:rPr>
          <w:rFonts w:eastAsia="Arial Unicode MS" w:cs="Arial Unicode MS"/>
        </w:rPr>
        <w:t>γκέφαλος</w:t>
      </w:r>
      <w:bookmarkEnd w:id="13"/>
    </w:p>
    <w:p w14:paraId="47DE811D" w14:textId="206B7428" w:rsidR="00FD3926" w:rsidRPr="00501728" w:rsidRDefault="007D71A6">
      <w:pPr>
        <w:pStyle w:val="a3"/>
      </w:pPr>
      <w:r>
        <w:t xml:space="preserve">Το νευρικό σύστημα του ανθρώπου αποτελείται από το </w:t>
      </w:r>
      <w:r w:rsidRPr="00BE32B9">
        <w:rPr>
          <w:b/>
          <w:bCs/>
        </w:rPr>
        <w:t>κεντρικό νευρικό σύστημα</w:t>
      </w:r>
      <w:r w:rsidR="006F4C32">
        <w:rPr>
          <w:b/>
          <w:bCs/>
        </w:rPr>
        <w:t xml:space="preserve"> -</w:t>
      </w:r>
      <w:r w:rsidR="006F4C32">
        <w:t xml:space="preserve"> </w:t>
      </w:r>
      <w:r>
        <w:t xml:space="preserve">ΚΝΣ και το </w:t>
      </w:r>
      <w:r w:rsidRPr="00BE32B9">
        <w:rPr>
          <w:b/>
          <w:bCs/>
        </w:rPr>
        <w:t>περιφερειακό νευρικό σύστημα</w:t>
      </w:r>
      <w:r w:rsidR="006F4C32">
        <w:rPr>
          <w:b/>
          <w:bCs/>
        </w:rPr>
        <w:t xml:space="preserve"> - </w:t>
      </w:r>
      <w:r w:rsidRPr="006F4C32">
        <w:rPr>
          <w:b/>
          <w:bCs/>
        </w:rPr>
        <w:t>ΠΝΣ</w:t>
      </w:r>
      <w:r>
        <w:t xml:space="preserve">. Το ΠΝΣ συμπεριλαμβάνει νεύρα που καταλήγουν σε </w:t>
      </w:r>
      <w:proofErr w:type="spellStart"/>
      <w:r>
        <w:t>μύς</w:t>
      </w:r>
      <w:proofErr w:type="spellEnd"/>
      <w:r>
        <w:t xml:space="preserve"> και </w:t>
      </w:r>
      <w:r w:rsidR="001A2818">
        <w:t>όργανα ενώ το</w:t>
      </w:r>
      <w:r>
        <w:t xml:space="preserve"> ΚΝΣ αποτελείται από τον εγκέφαλο και τ</w:t>
      </w:r>
      <w:r w:rsidR="001A2818">
        <w:t xml:space="preserve">η σπονδυλική στήλη. </w:t>
      </w:r>
      <w:r w:rsidR="000745C7">
        <w:t>Ο εγκέφαλος</w:t>
      </w:r>
      <w:r w:rsidR="00ED6358" w:rsidRPr="004268C1">
        <w:t xml:space="preserve"> </w:t>
      </w:r>
      <w:r w:rsidR="006A5B33">
        <w:t xml:space="preserve">είναι το μεγαλύτερο και βασικότερο όργανο του κεντρικού νευρικού συστήματος. </w:t>
      </w:r>
      <w:r w:rsidR="00447EF7">
        <w:t>Βρίσκεται στο κρανίο και α</w:t>
      </w:r>
      <w:r w:rsidR="006A5B33">
        <w:t>ποτελείται από</w:t>
      </w:r>
      <w:r w:rsidR="00447EF7">
        <w:t xml:space="preserve"> </w:t>
      </w:r>
      <w:r w:rsidR="006A5B33">
        <w:t>δύο ημισφαίρια</w:t>
      </w:r>
      <w:r w:rsidR="00854226" w:rsidRPr="00854226">
        <w:t xml:space="preserve"> (</w:t>
      </w:r>
      <w:r w:rsidR="00854226" w:rsidRPr="00501728">
        <w:rPr>
          <w:b/>
          <w:bCs/>
          <w:lang w:val="en-US"/>
        </w:rPr>
        <w:t>Cerebrum</w:t>
      </w:r>
      <w:r w:rsidR="00854226" w:rsidRPr="00854226">
        <w:t>)</w:t>
      </w:r>
      <w:r w:rsidR="001A2818">
        <w:t xml:space="preserve"> διαχωριζόμενα από την επιμήκη σχισμή</w:t>
      </w:r>
      <w:r w:rsidR="006A5B33">
        <w:t>,</w:t>
      </w:r>
      <w:r w:rsidR="00447EF7">
        <w:t xml:space="preserve"> </w:t>
      </w:r>
      <w:r w:rsidR="006A5B33">
        <w:t>το στέλεχος</w:t>
      </w:r>
      <w:r w:rsidR="00854226" w:rsidRPr="00854226">
        <w:t xml:space="preserve"> (</w:t>
      </w:r>
      <w:r w:rsidR="00501728" w:rsidRPr="00501728">
        <w:rPr>
          <w:b/>
          <w:bCs/>
          <w:lang w:val="en-US"/>
        </w:rPr>
        <w:t>Brainstem</w:t>
      </w:r>
      <w:r w:rsidR="00854226" w:rsidRPr="00854226">
        <w:t>)</w:t>
      </w:r>
      <w:r w:rsidR="006A5B33">
        <w:t xml:space="preserve"> και τη παρεγκεφαλίδα</w:t>
      </w:r>
      <w:r w:rsidR="00854226" w:rsidRPr="00854226">
        <w:t xml:space="preserve"> </w:t>
      </w:r>
      <w:r w:rsidR="00854226">
        <w:t>(</w:t>
      </w:r>
      <w:r w:rsidR="00854226" w:rsidRPr="00501728">
        <w:rPr>
          <w:b/>
          <w:bCs/>
          <w:lang w:val="en-US"/>
        </w:rPr>
        <w:t>Cerebellum</w:t>
      </w:r>
      <w:r w:rsidR="00854226" w:rsidRPr="00854226">
        <w:t>)</w:t>
      </w:r>
      <w:r w:rsidR="006A5B33">
        <w:t xml:space="preserve">. </w:t>
      </w:r>
      <w:r w:rsidR="00447EF7">
        <w:t>Εί</w:t>
      </w:r>
      <w:r w:rsidR="006A5B33">
        <w:t>ναι υπεύθυνος</w:t>
      </w:r>
      <w:r w:rsidR="00B8792A">
        <w:t xml:space="preserve"> για λειτουργίες όπως αντίληψη, σκέψη</w:t>
      </w:r>
      <w:r w:rsidR="001A2818">
        <w:t>, συγκέντρωση</w:t>
      </w:r>
      <w:r w:rsidR="00B8792A">
        <w:t xml:space="preserve"> κτλ. και </w:t>
      </w:r>
      <w:r w:rsidR="006A5B33">
        <w:t>για την επεξεργασία</w:t>
      </w:r>
      <w:r w:rsidR="001A2818">
        <w:t xml:space="preserve"> </w:t>
      </w:r>
      <w:r w:rsidR="00447EF7">
        <w:t xml:space="preserve">πληροφορίας </w:t>
      </w:r>
      <w:r w:rsidR="006A5B33">
        <w:t xml:space="preserve">που λαμβάνει από </w:t>
      </w:r>
      <w:r w:rsidR="00447EF7">
        <w:t xml:space="preserve">τις πέντε αισθήσεις </w:t>
      </w:r>
      <w:r w:rsidR="001A2818">
        <w:t>του ανθρώπου</w:t>
      </w:r>
      <w:r w:rsidR="00447EF7">
        <w:t>: όραση, οσμή, αφή, γεύση, ακοή.</w:t>
      </w:r>
      <w:r w:rsidR="00B8792A" w:rsidRPr="00B8792A">
        <w:t xml:space="preserve"> </w:t>
      </w:r>
      <w:r w:rsidR="00D26B7B">
        <w:t xml:space="preserve">Εμπεριέχει </w:t>
      </w:r>
      <w:proofErr w:type="spellStart"/>
      <w:r w:rsidR="00D26B7B">
        <w:t>δισεκατομμύριους</w:t>
      </w:r>
      <w:proofErr w:type="spellEnd"/>
      <w:r w:rsidR="00B8792A">
        <w:t xml:space="preserve"> νευρώνες</w:t>
      </w:r>
      <w:r w:rsidR="00D26B7B">
        <w:t xml:space="preserve"> και </w:t>
      </w:r>
      <w:proofErr w:type="spellStart"/>
      <w:r w:rsidR="00D26B7B">
        <w:t>τρισεκατομμύριες</w:t>
      </w:r>
      <w:proofErr w:type="spellEnd"/>
      <w:r w:rsidR="00B8792A">
        <w:t xml:space="preserve"> νευρικές συνάψεις</w:t>
      </w:r>
      <w:r w:rsidR="00D26B7B">
        <w:t xml:space="preserve">. </w:t>
      </w:r>
      <w:r w:rsidR="00BE32B9">
        <w:t>Οι νευρώνες είναι υπεύθυνοι για την παραγωγή διατήρηση και μεταφορά της πληροφορίας ενώ ο</w:t>
      </w:r>
      <w:r w:rsidR="00D26B7B">
        <w:t>ι συνάψεις</w:t>
      </w:r>
      <w:r w:rsidR="00BE32B9">
        <w:t>,</w:t>
      </w:r>
      <w:r w:rsidR="00D26B7B">
        <w:t xml:space="preserve"> λειτουργούν ως «γέφυρες» και </w:t>
      </w:r>
      <w:r>
        <w:t>επιτρέπουν την επικοινωνία μεταξύ νεύρων</w:t>
      </w:r>
      <w:r w:rsidR="00501728" w:rsidRPr="00501728">
        <w:t>.</w:t>
      </w:r>
    </w:p>
    <w:p w14:paraId="125E0D20" w14:textId="1A9B81ED" w:rsidR="00854226" w:rsidRDefault="00501728" w:rsidP="00854226">
      <w:pPr>
        <w:pStyle w:val="a3"/>
        <w:keepNext/>
        <w:jc w:val="center"/>
      </w:pPr>
      <w:r>
        <w:rPr>
          <w:noProof/>
        </w:rPr>
        <w:drawing>
          <wp:inline distT="0" distB="0" distL="0" distR="0" wp14:anchorId="5AD42030" wp14:editId="5A055B29">
            <wp:extent cx="3282950" cy="3268980"/>
            <wp:effectExtent l="0" t="0" r="0" b="7620"/>
            <wp:docPr id="40759159" name="Picture 1"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159" name="Picture 1" descr="A diagram of the brain&#10;&#10;Description automatically generated"/>
                    <pic:cNvPicPr/>
                  </pic:nvPicPr>
                  <pic:blipFill>
                    <a:blip r:embed="rId30"/>
                    <a:stretch>
                      <a:fillRect/>
                    </a:stretch>
                  </pic:blipFill>
                  <pic:spPr>
                    <a:xfrm>
                      <a:off x="0" y="0"/>
                      <a:ext cx="3287466" cy="3273477"/>
                    </a:xfrm>
                    <a:prstGeom prst="rect">
                      <a:avLst/>
                    </a:prstGeom>
                  </pic:spPr>
                </pic:pic>
              </a:graphicData>
            </a:graphic>
          </wp:inline>
        </w:drawing>
      </w:r>
    </w:p>
    <w:p w14:paraId="0E10C100" w14:textId="200D7D59" w:rsidR="00854226" w:rsidRPr="00C57FFC" w:rsidRDefault="00854226" w:rsidP="00397533">
      <w:pPr>
        <w:pStyle w:val="a8"/>
      </w:pPr>
      <w:bookmarkStart w:id="14" w:name="_Toc146817982"/>
      <w:bookmarkStart w:id="15" w:name="_Toc146888309"/>
      <w:bookmarkStart w:id="16" w:name="_Toc146888520"/>
      <w:bookmarkStart w:id="17" w:name="_Toc146901688"/>
      <w:r w:rsidRPr="00501728">
        <w:t xml:space="preserve">Εικόνα </w:t>
      </w:r>
      <w:fldSimple w:instr=" SEQ Εικόνα \* ARABIC ">
        <w:r w:rsidR="009B38E8">
          <w:rPr>
            <w:noProof/>
          </w:rPr>
          <w:t>1</w:t>
        </w:r>
      </w:fldSimple>
      <w:r w:rsidRPr="00501728">
        <w:t>:Τα τρία κομμάτια του εγκεφάλου</w:t>
      </w:r>
      <w:r w:rsidR="00BE408B">
        <w:t xml:space="preserve"> </w:t>
      </w:r>
      <w:r w:rsidR="009E2C5E">
        <w:fldChar w:fldCharType="begin"/>
      </w:r>
      <w:r w:rsidR="00077B6A">
        <w:rPr>
          <w:caps w:val="0"/>
        </w:rPr>
        <w:instrText xml:space="preserve"> ADDIN ZOTERO_ITEM CSL_CITATION {"citationID":"vqHQt8yc","properties":{"formattedCitation":"[1]","plainCitation":"[1]","noteIndex":0},"citationItems":[{"id":68,"uris":["http://zotero.org/users/11986912/items/CZBICQMM"],"itemData":{"id":68,"type":"webpage","abstract":"When an area of the brain is damaged, which typically occurs with a stroke, an impairment may result. An impairment is the loss of normal function of part of the body. Sometimes, an impairment may result in a disability, or inability to perform an activity in a normal way.","language":"en","title":"Effects of Stroke","URL":"https://www.hopkinsmedicine.org/health/conditions-and-diseases/stroke/effects-of-stroke","accessed":{"date-parts":[["2023",9,26]]},"issued":{"date-parts":[["2022",12,22]]}}}],"schema":"https://github.com/citation-style-language/schema/raw/master/csl-citation.json"} </w:instrText>
      </w:r>
      <w:r w:rsidR="009E2C5E">
        <w:fldChar w:fldCharType="separate"/>
      </w:r>
      <w:r w:rsidR="00B92407" w:rsidRPr="00B92407">
        <w:t>[1]</w:t>
      </w:r>
      <w:bookmarkEnd w:id="14"/>
      <w:bookmarkEnd w:id="15"/>
      <w:bookmarkEnd w:id="16"/>
      <w:bookmarkEnd w:id="17"/>
      <w:r w:rsidR="009E2C5E">
        <w:fldChar w:fldCharType="end"/>
      </w:r>
    </w:p>
    <w:p w14:paraId="16800834" w14:textId="77777777" w:rsidR="00C57FFC" w:rsidRDefault="00C57FFC" w:rsidP="00C57FFC">
      <w:pPr>
        <w:pStyle w:val="a3"/>
      </w:pPr>
    </w:p>
    <w:p w14:paraId="3E0C21A8" w14:textId="063022AE" w:rsidR="00FD3926" w:rsidRPr="00C57FFC" w:rsidRDefault="009717E1" w:rsidP="00397533">
      <w:pPr>
        <w:pStyle w:val="a7"/>
        <w:rPr>
          <w:sz w:val="24"/>
          <w:szCs w:val="24"/>
        </w:rPr>
      </w:pPr>
      <w:bookmarkStart w:id="18" w:name="_Toc146887503"/>
      <w:bookmarkStart w:id="19" w:name="_Toc146888521"/>
      <w:r>
        <w:lastRenderedPageBreak/>
        <w:t>2.1.1</w:t>
      </w:r>
      <w:r w:rsidR="00C57FFC">
        <w:t xml:space="preserve"> Νευρώνας</w:t>
      </w:r>
      <w:bookmarkEnd w:id="18"/>
      <w:bookmarkEnd w:id="19"/>
    </w:p>
    <w:p w14:paraId="4948FA06" w14:textId="5904160F" w:rsidR="00FD3926" w:rsidRDefault="00723011" w:rsidP="00C57FFC">
      <w:pPr>
        <w:pStyle w:val="a3"/>
      </w:pPr>
      <w:r>
        <w:t xml:space="preserve">Ο νευρώνας ή νευρικό κύτταρο αποτελεί βασικό μέρος του νευρικού συστήματος. Αποτελείται από τον πυρήνα και τις αποφυάδες. Οι αποφυάδες είναι δύο, οι </w:t>
      </w:r>
      <w:proofErr w:type="spellStart"/>
      <w:r>
        <w:t>δενδρίτες</w:t>
      </w:r>
      <w:proofErr w:type="spellEnd"/>
      <w:r>
        <w:t xml:space="preserve"> που είναι υπεύθυνοί για την συλλογή της πληροφορίας και ο </w:t>
      </w:r>
      <w:proofErr w:type="spellStart"/>
      <w:r>
        <w:t>νευράξ</w:t>
      </w:r>
      <w:r w:rsidR="000A1CE6">
        <w:t>ο</w:t>
      </w:r>
      <w:r>
        <w:t>ν</w:t>
      </w:r>
      <w:r w:rsidR="000A1CE6">
        <w:t>α</w:t>
      </w:r>
      <w:r>
        <w:t>ς</w:t>
      </w:r>
      <w:proofErr w:type="spellEnd"/>
      <w:r>
        <w:t xml:space="preserve"> που είναι υπεύθυνο</w:t>
      </w:r>
      <w:r w:rsidR="000A1CE6">
        <w:t>ς</w:t>
      </w:r>
      <w:r>
        <w:t xml:space="preserve"> για την διάδοση της </w:t>
      </w:r>
      <w:r w:rsidR="000A1CE6">
        <w:t>πληροφορίας</w:t>
      </w:r>
      <w:r w:rsidR="00BE408B">
        <w:t xml:space="preserve"> </w:t>
      </w:r>
      <w:r w:rsidR="00F42C70">
        <w:fldChar w:fldCharType="begin"/>
      </w:r>
      <w:r w:rsidR="00077B6A">
        <w:instrText xml:space="preserve"> ADDIN ZOTERO_ITEM CSL_CITATION {"citationID":"bDc1BIGa","properties":{"formattedCitation":"[2]","plainCitation":"[2]","noteIndex":0},"citationItems":[{"id":95,"uris":["http://zotero.org/users/11986912/items/LCRY8NJ8"],"itemData":{"id":95,"type":"document","title":"Johnson_1-16pages.pdf","URL":"https://www.konstadaras.gr/image/eksofila/979/Johnson_1-16pages.pdf","accessed":{"date-parts":[["2023",9,27]]}}}],"schema":"https://github.com/citation-style-language/schema/raw/master/csl-citation.json"} </w:instrText>
      </w:r>
      <w:r w:rsidR="00F42C70">
        <w:fldChar w:fldCharType="separate"/>
      </w:r>
      <w:r w:rsidR="00F42C70" w:rsidRPr="00F42C70">
        <w:t>[2]</w:t>
      </w:r>
      <w:r w:rsidR="00F42C70">
        <w:fldChar w:fldCharType="end"/>
      </w:r>
      <w:r w:rsidR="000A1CE6">
        <w:t xml:space="preserve">. Η πληροφορία η αλλιώς το σήμα που στέλνει, λαμβάνει και αποθηκεύει ένας νευρώνας ονομάζεται αλλιώς νευρική ώση. Νευρική ώση είναι ένα ηλεκτρικό σήμα με </w:t>
      </w:r>
      <w:r w:rsidR="007E5A68">
        <w:t xml:space="preserve">μικρή </w:t>
      </w:r>
      <w:r w:rsidR="000A1CE6">
        <w:t xml:space="preserve">τάση (τάξης </w:t>
      </w:r>
      <w:r w:rsidR="000A1CE6">
        <w:rPr>
          <w:lang w:val="en-US"/>
        </w:rPr>
        <w:t>mV</w:t>
      </w:r>
      <w:r w:rsidR="000A1CE6" w:rsidRPr="000A1CE6">
        <w:t xml:space="preserve">) </w:t>
      </w:r>
      <w:r w:rsidR="000A1CE6">
        <w:t xml:space="preserve">που μεταδίδεται μέσω του </w:t>
      </w:r>
      <w:proofErr w:type="spellStart"/>
      <w:r w:rsidR="000A1CE6">
        <w:t>νευράξονα</w:t>
      </w:r>
      <w:proofErr w:type="spellEnd"/>
      <w:r w:rsidR="00BE408B">
        <w:t xml:space="preserve"> </w:t>
      </w:r>
      <w:r w:rsidR="007E5A68" w:rsidRPr="007E5A68">
        <w:t>[</w:t>
      </w:r>
      <w:r w:rsidR="00DA76A3" w:rsidRPr="00DA76A3">
        <w:t>2</w:t>
      </w:r>
      <w:r w:rsidR="007E5A68">
        <w:t>]</w:t>
      </w:r>
      <w:r w:rsidR="007E5A68" w:rsidRPr="007E5A68">
        <w:t>.</w:t>
      </w:r>
      <w:r w:rsidR="007E5A68">
        <w:t xml:space="preserve"> Ο </w:t>
      </w:r>
      <w:proofErr w:type="spellStart"/>
      <w:r w:rsidR="007E5A68">
        <w:t>νευράξονας</w:t>
      </w:r>
      <w:proofErr w:type="spellEnd"/>
      <w:r w:rsidR="007E5A68">
        <w:t xml:space="preserve"> προστατεύεται από μυελώδες έλυτρο το οποίο αποτελείται από κύτταρα </w:t>
      </w:r>
      <w:proofErr w:type="spellStart"/>
      <w:r w:rsidR="007E5A68">
        <w:t>Σβαν</w:t>
      </w:r>
      <w:proofErr w:type="spellEnd"/>
      <w:r w:rsidR="00C313E8">
        <w:t xml:space="preserve">, η κατασκευή του εξασφαλίζει την διάδοση νευρικών ώσεων με ταχύτητα κοντά στα 100 </w:t>
      </w:r>
      <w:r w:rsidR="00C313E8">
        <w:rPr>
          <w:lang w:val="en-US"/>
        </w:rPr>
        <w:t>m</w:t>
      </w:r>
      <w:r w:rsidR="00C313E8" w:rsidRPr="00C313E8">
        <w:t>/</w:t>
      </w:r>
      <w:r w:rsidR="00C313E8">
        <w:rPr>
          <w:lang w:val="en-US"/>
        </w:rPr>
        <w:t>s</w:t>
      </w:r>
      <w:r w:rsidR="00BE408B">
        <w:t xml:space="preserve"> </w:t>
      </w:r>
      <w:r w:rsidR="00BE408B">
        <w:rPr>
          <w:lang w:val="en-US"/>
        </w:rPr>
        <w:fldChar w:fldCharType="begin"/>
      </w:r>
      <w:r w:rsidR="00077B6A">
        <w:instrText xml:space="preserve"> ADDIN ZOTERO_ITEM CSL_CITATION {"citationID":"glzSq1ou","properties":{"formattedCitation":"[3]","plainCitation":"[3]","noteIndex":0},"citationItems":[{"id":72,"uris":["http://zotero.org/users/11986912/items/VQ7SFYL9"],"itemData":{"id":72,"type":"entry-encyclopedia","abstract":"Νευρώνας ή νευρικό κύτταρο είναι το κύτταρο που αποτελεί δομικό μέρος και λειτουργική μονάδα του νευρικού συστήματος. Κάθε νευρώνας αποτελείται από ένα κυτταρικό σώμα που περιλαμβάνει τον πυρήνα και μεγάλο αριθμό οργανιδίων, και από μία ή περισσότερες αποφυάδες. Αυτές ονομάζονται δενδρίτες όταν συλλέγουν τα σήματα (νευρικές ώσεις) που στέλνονται στο κύτταρο, και οι νευράξονες μεταδίδουν ώσεις από το κυτταρικό σώμα. \nΟι άξονες των κυττάρων του περιφερειακού νευρικού συστήματος καλύπτονται από ένα μυελώδες έλυτρο, δηλαδή ένα προστατευτικό περίβλημα που αποτελείται από μια μεγάλη αλυσίδα κυττάρων Σβαν (Schwann): το σύστημα αυτό διασφαλίζει την διάδοση των ηλεκτρικών παλμών (Spike) κατά μήκος του άξονα, με ταχύτητα περίπου 100 m/s. Ο αριθμός των spikes ανά δευτερόλεπτο (Fi=Spike/s) ορίζεται ως η συχνότητα κένωσης ή συχνότητα νεύρωσης του νευρώνα. Οι ηλεκτρικοί παλμοί (spikes) προκαλούνται από έναν μηχανισμό πόλωσης και εκπόλωσης της μεμβράνης του νευρώνα. Ανάμεσα στα έλυτρα υπάρχει ένα κενό, στο οποίο ο νευράξονας είναι γυμνός. Αυτό το σημείο ονομάζεται κόμβος Ραβιέ και είναι πλούσιο σε διαύλους νατρίου. Σε κάθε κόμβο το σήμα ενδυναμώνεται ξανά. Οι άξονες των κυττάρων του κεντρικού νευρικού συστήματος καλύπτονται από έλυτρα μυελίνης που φτιάχνονται από ειδικά νευρογλοιακά κύτταρα, τους ολιγοδενδρίτες.\nΗ αλλοίωση της μυελίνης, παρούσα στους νευράξονες, εξαιτίας εσφαλμένης λειτουργίας του ανοσοποιητικού συστήματος, προκαλεί πολλαπλή σκλήρυνση, που οδηγεί στη σταδιακή απώλεια του μυϊκού ελέγχου, της εγκεφαλικής λειτουργίας και της ικανότητας μετάδοσης των μηνυμάτων.","container-title":"Βικιπαίδεια","language":"el","license":"Creative Commons Attribution-ShareAlike License","note":"Page Version ID: 9858487","source":"Wikipedia","title":"Νευρώνας","URL":"https://el.wikipedia.org/w/index.php?title=%CE%9D%CE%B5%CF%85%CF%81%CF%8E%CE%BD%CE%B1%CF%82&amp;oldid=9858487","accessed":{"date-parts":[["2023",9,26]]},"issued":{"date-parts":[["2023",1,9]]}}}],"schema":"https://github.com/citation-style-language/schema/raw/master/csl-citation.json"} </w:instrText>
      </w:r>
      <w:r w:rsidR="00BE408B">
        <w:rPr>
          <w:lang w:val="en-US"/>
        </w:rPr>
        <w:fldChar w:fldCharType="separate"/>
      </w:r>
      <w:r w:rsidR="00BE408B" w:rsidRPr="00BE408B">
        <w:t>[3]</w:t>
      </w:r>
      <w:r w:rsidR="00BE408B">
        <w:rPr>
          <w:lang w:val="en-US"/>
        </w:rPr>
        <w:fldChar w:fldCharType="end"/>
      </w:r>
      <w:r w:rsidR="00C313E8">
        <w:t>.</w:t>
      </w:r>
      <w:r w:rsidR="00C331F6">
        <w:t xml:space="preserve"> Οι σημαντικότερες κατηγορίες νευρώνων είναι οι εξής:</w:t>
      </w:r>
    </w:p>
    <w:p w14:paraId="55129D3C" w14:textId="7C892ED3" w:rsidR="00C331F6" w:rsidRPr="00C331F6" w:rsidRDefault="00C331F6" w:rsidP="00C331F6">
      <w:pPr>
        <w:pStyle w:val="a3"/>
        <w:numPr>
          <w:ilvl w:val="0"/>
          <w:numId w:val="18"/>
        </w:numPr>
        <w:rPr>
          <w:b/>
          <w:bCs/>
        </w:rPr>
      </w:pPr>
      <w:r w:rsidRPr="00C331F6">
        <w:rPr>
          <w:b/>
          <w:bCs/>
        </w:rPr>
        <w:t>Αισθητήριοι νευρώνες</w:t>
      </w:r>
      <w:r>
        <w:rPr>
          <w:b/>
          <w:bCs/>
        </w:rPr>
        <w:t xml:space="preserve"> </w:t>
      </w:r>
      <w:r w:rsidRPr="00C331F6">
        <w:rPr>
          <w:b/>
          <w:bCs/>
        </w:rPr>
        <w:sym w:font="Wingdings" w:char="F0E0"/>
      </w:r>
      <w:r>
        <w:rPr>
          <w:b/>
          <w:bCs/>
        </w:rPr>
        <w:t xml:space="preserve"> </w:t>
      </w:r>
      <w:r w:rsidRPr="00C331F6">
        <w:t>Δέχονται ερεθίσματα από το περιβάλλον και τα μεταφέρουν στο κεντρικ</w:t>
      </w:r>
      <w:r w:rsidR="002422BB">
        <w:t>ό</w:t>
      </w:r>
      <w:r w:rsidRPr="00C331F6">
        <w:t xml:space="preserve"> νευρικό σύστημα</w:t>
      </w:r>
    </w:p>
    <w:p w14:paraId="1FA31677" w14:textId="25D53CEF" w:rsidR="00C331F6" w:rsidRPr="00C331F6" w:rsidRDefault="00C331F6" w:rsidP="00C331F6">
      <w:pPr>
        <w:pStyle w:val="a3"/>
        <w:numPr>
          <w:ilvl w:val="0"/>
          <w:numId w:val="18"/>
        </w:numPr>
        <w:rPr>
          <w:b/>
          <w:bCs/>
        </w:rPr>
      </w:pPr>
      <w:r>
        <w:rPr>
          <w:b/>
          <w:bCs/>
        </w:rPr>
        <w:t xml:space="preserve">Συνδετικοί νευρώνες </w:t>
      </w:r>
      <w:r w:rsidRPr="00C331F6">
        <w:rPr>
          <w:b/>
          <w:bCs/>
        </w:rPr>
        <w:sym w:font="Wingdings" w:char="F0E0"/>
      </w:r>
      <w:r>
        <w:rPr>
          <w:b/>
          <w:bCs/>
        </w:rPr>
        <w:t xml:space="preserve"> </w:t>
      </w:r>
      <w:r w:rsidRPr="00C331F6">
        <w:t>Αποθηκεύουν την πληροφορία των αισθητήριων νευρώνων και την μεταδίδουν στους κινητικούς νευρώνες</w:t>
      </w:r>
    </w:p>
    <w:p w14:paraId="169DB96A" w14:textId="7476BF90" w:rsidR="00C331F6" w:rsidRPr="00C331F6" w:rsidRDefault="00C331F6" w:rsidP="00C331F6">
      <w:pPr>
        <w:pStyle w:val="a3"/>
        <w:numPr>
          <w:ilvl w:val="0"/>
          <w:numId w:val="18"/>
        </w:numPr>
        <w:rPr>
          <w:b/>
          <w:bCs/>
        </w:rPr>
      </w:pPr>
      <w:r>
        <w:rPr>
          <w:b/>
          <w:bCs/>
        </w:rPr>
        <w:t xml:space="preserve">Κινητικοί νευρώνες </w:t>
      </w:r>
      <w:r w:rsidRPr="00C331F6">
        <w:rPr>
          <w:b/>
          <w:bCs/>
        </w:rPr>
        <w:sym w:font="Wingdings" w:char="F0E0"/>
      </w:r>
      <w:r>
        <w:rPr>
          <w:b/>
          <w:bCs/>
        </w:rPr>
        <w:t xml:space="preserve"> </w:t>
      </w:r>
      <w:r w:rsidRPr="00C331F6">
        <w:t>Μεταφέρουν την πληροφορία στα δραστικά κύτταρα</w:t>
      </w:r>
    </w:p>
    <w:p w14:paraId="3B8D2F40" w14:textId="77777777" w:rsidR="00C313E8" w:rsidRDefault="00C313E8" w:rsidP="00C313E8">
      <w:pPr>
        <w:pStyle w:val="a3"/>
        <w:keepNext/>
        <w:jc w:val="center"/>
      </w:pPr>
      <w:r>
        <w:rPr>
          <w:noProof/>
        </w:rPr>
        <w:drawing>
          <wp:inline distT="0" distB="0" distL="0" distR="0" wp14:anchorId="0083613A" wp14:editId="6909A28E">
            <wp:extent cx="3701415" cy="2020324"/>
            <wp:effectExtent l="0" t="0" r="0" b="0"/>
            <wp:docPr id="898014403" name="Picture 1" descr="&#10;A diagram of a nerv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4403" name="Picture 1" descr="&#10;A diagram of a nerve cell"/>
                    <pic:cNvPicPr/>
                  </pic:nvPicPr>
                  <pic:blipFill>
                    <a:blip r:embed="rId31"/>
                    <a:stretch>
                      <a:fillRect/>
                    </a:stretch>
                  </pic:blipFill>
                  <pic:spPr>
                    <a:xfrm>
                      <a:off x="0" y="0"/>
                      <a:ext cx="3704831" cy="2022188"/>
                    </a:xfrm>
                    <a:prstGeom prst="rect">
                      <a:avLst/>
                    </a:prstGeom>
                  </pic:spPr>
                </pic:pic>
              </a:graphicData>
            </a:graphic>
          </wp:inline>
        </w:drawing>
      </w:r>
    </w:p>
    <w:p w14:paraId="0ED2150D" w14:textId="058E73C9" w:rsidR="00C313E8" w:rsidRPr="00C313E8" w:rsidRDefault="00C313E8" w:rsidP="00C331F6">
      <w:pPr>
        <w:pStyle w:val="a8"/>
        <w:jc w:val="center"/>
      </w:pPr>
      <w:bookmarkStart w:id="20" w:name="_Toc146817983"/>
      <w:bookmarkStart w:id="21" w:name="_Toc146888311"/>
      <w:bookmarkStart w:id="22" w:name="_Toc146888522"/>
      <w:bookmarkStart w:id="23" w:name="_Toc146901689"/>
      <w:r>
        <w:t xml:space="preserve">Εικόνα </w:t>
      </w:r>
      <w:fldSimple w:instr=" SEQ Εικόνα \* ARABIC ">
        <w:r w:rsidR="009B38E8">
          <w:rPr>
            <w:noProof/>
          </w:rPr>
          <w:t>2</w:t>
        </w:r>
      </w:fldSimple>
      <w:r>
        <w:t>: Η δομή ενός νευρώνα</w:t>
      </w:r>
      <w:r w:rsidR="00BE408B">
        <w:t xml:space="preserve"> </w:t>
      </w:r>
      <w:r w:rsidR="00BE408B">
        <w:fldChar w:fldCharType="begin"/>
      </w:r>
      <w:r w:rsidR="00077B6A">
        <w:rPr>
          <w:caps w:val="0"/>
        </w:rPr>
        <w:instrText xml:space="preserve"> ADDIN ZOTERO_ITEM CSL_CITATION {"citationID":"CGIMPCSs","properties":{"formattedCitation":"[4]","plainCitation":"[4]","noteIndex":0},"citationItems":[{"id":74,"uris":["http://zotero.org/users/11986912/items/4BQTASIP"],"itemData":{"id":74,"type":"graphic","archive":"Originally Neuron.jpg taken from the US Federal (public domain) (Nerve Tissue, retrieved March 2007), redrawn by User:Dhp1080 in Illustrator. Source: \"Anatomy and Physiology\" by the US National Cancer Institute's Surveillance, Epidemiology and End Results (SEER) Program.","license":"[object HTMLSpanElement]","source":"Wikimedia Commons","title":"Ελληνικά:  Τυπική δομή ενός Νευρώνα.","title-short":"Ελληνικά","URL":"https://commons.wikimedia.org/wiki/File:Neuron_el.svg","author":[{"family":"Badseed","given":"User:Dhp1080","suffix":"translated and modified by"}],"accessed":{"date-parts":[["2023",9,26]]},"issued":{"date-parts":[["2013",1,24]]}}}],"schema":"https://github.com/citation-style-language/schema/raw/master/csl-citation.json"} </w:instrText>
      </w:r>
      <w:r w:rsidR="00BE408B">
        <w:fldChar w:fldCharType="separate"/>
      </w:r>
      <w:r w:rsidR="00BE408B" w:rsidRPr="00BE408B">
        <w:t>[4]</w:t>
      </w:r>
      <w:bookmarkEnd w:id="20"/>
      <w:bookmarkEnd w:id="21"/>
      <w:bookmarkEnd w:id="22"/>
      <w:bookmarkEnd w:id="23"/>
      <w:r w:rsidR="00BE408B">
        <w:fldChar w:fldCharType="end"/>
      </w:r>
      <w:r>
        <w:t xml:space="preserve"> </w:t>
      </w:r>
    </w:p>
    <w:p w14:paraId="0FACA1FB" w14:textId="77777777" w:rsidR="00FD3926" w:rsidRDefault="00FD3926">
      <w:pPr>
        <w:pStyle w:val="a3"/>
      </w:pPr>
    </w:p>
    <w:p w14:paraId="6CCEDFF0"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3E62DB" w14:textId="77777777" w:rsidR="00D91DC5" w:rsidRDefault="002422BB" w:rsidP="002422BB">
      <w:pPr>
        <w:pStyle w:val="a6"/>
      </w:pPr>
      <w:bookmarkStart w:id="24" w:name="_Toc146888523"/>
      <w:r>
        <w:t>2.2 Ηλεκτροεγκεφαλογράφημα</w:t>
      </w:r>
      <w:bookmarkEnd w:id="24"/>
    </w:p>
    <w:p w14:paraId="291DAAA0" w14:textId="54C4C1D5" w:rsidR="002D6711" w:rsidRDefault="002D6711" w:rsidP="00431F29">
      <w:pPr>
        <w:pStyle w:val="a3"/>
      </w:pPr>
      <w:r>
        <w:t xml:space="preserve">Το ηλεκτροεγκεφαλογράφημα είναι η διαδικασία καταγραφής νευρικών ώσεων με τη βοήθεια ηλεκτροδίων που τοποθετούνται </w:t>
      </w:r>
      <w:r w:rsidR="00C95D4D">
        <w:t xml:space="preserve">σε συγκεκριμένες θέσεις </w:t>
      </w:r>
      <w:r>
        <w:t>στο κρανίο και έχουν επαφή με το δέρμα</w:t>
      </w:r>
      <w:r w:rsidR="00C95D4D">
        <w:t>.</w:t>
      </w:r>
      <w:r w:rsidR="00994812" w:rsidRPr="00994812">
        <w:t xml:space="preserve"> </w:t>
      </w:r>
      <w:r w:rsidR="00994812">
        <w:t xml:space="preserve">Οι μετρήσεις που </w:t>
      </w:r>
      <w:r w:rsidR="00AB7E2E">
        <w:t xml:space="preserve">περιλαμβάνει το </w:t>
      </w:r>
      <w:r w:rsidR="00994812">
        <w:t>ηλεκτροεγκεφαλογράφημα ποικίλ</w:t>
      </w:r>
      <w:r w:rsidR="00431F29">
        <w:t>ουν</w:t>
      </w:r>
      <w:r w:rsidR="00994812">
        <w:t xml:space="preserve"> ανάλογα με τη τοποθεσία των ηλεκτροδίων</w:t>
      </w:r>
      <w:r w:rsidR="00431F29">
        <w:t>,</w:t>
      </w:r>
      <w:r w:rsidR="00994812">
        <w:t xml:space="preserve"> παραδείγματος χάρη οι </w:t>
      </w:r>
      <w:r w:rsidR="00431F29">
        <w:t>νευρώνες που είναι υπεύθυνοι για την όραση βρ</w:t>
      </w:r>
      <w:r w:rsidR="00994812">
        <w:t>ίσκ</w:t>
      </w:r>
      <w:r w:rsidR="00431F29">
        <w:t>ον</w:t>
      </w:r>
      <w:r w:rsidR="00994812">
        <w:t xml:space="preserve">ται στο πίσω μέρος του κεφαλιού οπότε εάν τα </w:t>
      </w:r>
      <w:r w:rsidR="00431F29">
        <w:t>ηλεκτρόδια βρίσκονται στο μπροστινό μέρος, το σήμα περνάει μέσα από ενδιάμεσους ιστούς και οστά και το ηλεκτροεγκεφαλογράφημα χάνει την πληροφορία των συγκεκριμένων νευρώνων.</w:t>
      </w:r>
      <w:r w:rsidR="003222BD">
        <w:t xml:space="preserve"> Το μυαλό παράγει πέντε ρυθμούς οι οποίοι είναι οι εξής</w:t>
      </w:r>
      <w:r w:rsidR="00AB7E2E">
        <w:t>:</w:t>
      </w:r>
    </w:p>
    <w:p w14:paraId="34CC847D" w14:textId="5AD420DC" w:rsidR="00AB7E2E" w:rsidRDefault="003222BD" w:rsidP="00815CF1">
      <w:pPr>
        <w:pStyle w:val="a3"/>
        <w:numPr>
          <w:ilvl w:val="0"/>
          <w:numId w:val="19"/>
        </w:numPr>
      </w:pPr>
      <w:r w:rsidRPr="00AB7E2E">
        <w:rPr>
          <w:b/>
          <w:bCs/>
          <w:lang w:val="en-US"/>
        </w:rPr>
        <w:t>Delta</w:t>
      </w:r>
      <w:r w:rsidRPr="00AB7E2E">
        <w:rPr>
          <w:b/>
          <w:bCs/>
        </w:rPr>
        <w:t xml:space="preserve"> (</w:t>
      </w:r>
      <w:r w:rsidR="000C498D" w:rsidRPr="000C498D">
        <w:rPr>
          <w:b/>
          <w:bCs/>
        </w:rPr>
        <w:t>&gt;4</w:t>
      </w:r>
      <w:r w:rsidRPr="00AB7E2E">
        <w:rPr>
          <w:b/>
          <w:bCs/>
        </w:rPr>
        <w:t xml:space="preserve"> </w:t>
      </w:r>
      <w:r w:rsidRPr="00AB7E2E">
        <w:rPr>
          <w:b/>
          <w:bCs/>
          <w:lang w:val="en-US"/>
        </w:rPr>
        <w:t>Hz</w:t>
      </w:r>
      <w:r w:rsidRPr="00AB7E2E">
        <w:rPr>
          <w:b/>
          <w:bCs/>
        </w:rPr>
        <w:t>)</w:t>
      </w:r>
      <w:r w:rsidR="00AB7E2E">
        <w:t xml:space="preserve"> </w:t>
      </w:r>
      <w:r w:rsidR="00AB7E2E">
        <w:sym w:font="Wingdings" w:char="F0E0"/>
      </w:r>
      <w:r w:rsidR="00AB7E2E" w:rsidRPr="00AB7E2E">
        <w:t xml:space="preserve"> </w:t>
      </w:r>
      <w:r w:rsidR="00AB7E2E">
        <w:t>Ο ρυθμός δέλτα επικρατεί στον ύπνο</w:t>
      </w:r>
      <w:r w:rsidR="00BE408B">
        <w:t xml:space="preserve"> </w:t>
      </w:r>
      <w:r w:rsidR="00BE408B">
        <w:fldChar w:fldCharType="begin"/>
      </w:r>
      <w:r w:rsidR="00077B6A">
        <w:instrText xml:space="preserve"> ADDIN ZOTERO_ITEM CSL_CITATION {"citationID":"sTB3sbel","properties":{"formattedCitation":"[5]","plainCitation":"[5]","noteIndex":0},"citationItems":[{"id":78,"uris":["http://zotero.org/users/11986912/items/KDLSBF3S"],"itemData":{"id":78,"type":"chapter","abstract":"Emotion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2A546550" w14:textId="750D7C2A" w:rsidR="003222BD" w:rsidRPr="00815CF1" w:rsidRDefault="003222BD" w:rsidP="00815CF1">
      <w:pPr>
        <w:pStyle w:val="a3"/>
        <w:numPr>
          <w:ilvl w:val="0"/>
          <w:numId w:val="19"/>
        </w:numPr>
      </w:pPr>
      <w:r w:rsidRPr="00AB7E2E">
        <w:rPr>
          <w:b/>
          <w:bCs/>
          <w:lang w:val="en-US"/>
        </w:rPr>
        <w:lastRenderedPageBreak/>
        <w:t>Theta</w:t>
      </w:r>
      <w:r w:rsidRPr="00AB7E2E">
        <w:rPr>
          <w:b/>
          <w:bCs/>
        </w:rPr>
        <w:t xml:space="preserve"> (4-8 </w:t>
      </w:r>
      <w:r w:rsidRPr="00AB7E2E">
        <w:rPr>
          <w:b/>
          <w:bCs/>
          <w:lang w:val="en-US"/>
        </w:rPr>
        <w:t>Hz</w:t>
      </w:r>
      <w:r w:rsidRPr="00AB7E2E">
        <w:rPr>
          <w:b/>
          <w:bCs/>
        </w:rPr>
        <w:t>)</w:t>
      </w:r>
      <w:r w:rsidR="00815CF1" w:rsidRPr="00815CF1">
        <w:t xml:space="preserve"> </w:t>
      </w:r>
      <w:r w:rsidR="00815CF1">
        <w:sym w:font="Wingdings" w:char="F0E0"/>
      </w:r>
      <w:r w:rsidR="00815CF1" w:rsidRPr="00815CF1">
        <w:t xml:space="preserve"> </w:t>
      </w:r>
      <w:r w:rsidR="00AB7E2E">
        <w:t xml:space="preserve">Ο ρυθμός θήτα επικρατεί όταν το άτομο είναι ένα στάδιο πριν τον ύπνο </w:t>
      </w:r>
      <w:r w:rsidR="00BE408B">
        <w:fldChar w:fldCharType="begin"/>
      </w:r>
      <w:r w:rsidR="00077B6A">
        <w:instrText xml:space="preserve"> ADDIN ZOTERO_ITEM CSL_CITATION {"citationID":"49KHUzkO","properties":{"formattedCitation":"[5]","plainCitation":"[5]","noteIndex":0},"citationItems":[{"id":78,"uris":["http://zotero.org/users/11986912/items/KDLSBF3S"],"itemData":{"id":78,"type":"chapter","abstract":"Emotion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46E36578" w14:textId="073818B1" w:rsidR="003222BD" w:rsidRPr="003222BD" w:rsidRDefault="003222BD" w:rsidP="003222BD">
      <w:pPr>
        <w:pStyle w:val="a3"/>
        <w:numPr>
          <w:ilvl w:val="0"/>
          <w:numId w:val="19"/>
        </w:numPr>
      </w:pPr>
      <w:r w:rsidRPr="00AB7E2E">
        <w:rPr>
          <w:b/>
          <w:bCs/>
          <w:lang w:val="en-US"/>
        </w:rPr>
        <w:t>Alpha</w:t>
      </w:r>
      <w:r w:rsidRPr="00AB7E2E">
        <w:rPr>
          <w:b/>
          <w:bCs/>
        </w:rPr>
        <w:t xml:space="preserve"> (8-13 </w:t>
      </w:r>
      <w:r w:rsidRPr="00AB7E2E">
        <w:rPr>
          <w:b/>
          <w:bCs/>
          <w:lang w:val="en-US"/>
        </w:rPr>
        <w:t>Hz</w:t>
      </w:r>
      <w:r w:rsidRPr="00AB7E2E">
        <w:rPr>
          <w:b/>
          <w:bCs/>
        </w:rPr>
        <w:t>)</w:t>
      </w:r>
      <w:r w:rsidR="00815CF1">
        <w:t xml:space="preserve"> </w:t>
      </w:r>
      <w:r w:rsidR="00815CF1">
        <w:sym w:font="Wingdings" w:char="F0E0"/>
      </w:r>
      <w:r w:rsidR="00815CF1">
        <w:t xml:space="preserve"> Παράγουμε ρυθμό άλφα όταν δεν υπάρχει εγκεφαλική δραστηριότητα και όταν υπάρχει χαλάρωση, βοηθάει επίσης όταν το άτομο έχει τα μάτια του κλειστά</w:t>
      </w:r>
      <w:r w:rsidR="00BE408B" w:rsidRPr="00BE408B">
        <w:t xml:space="preserve"> [</w:t>
      </w:r>
      <w:r w:rsidR="001B6248" w:rsidRPr="001B6248">
        <w:t>5]</w:t>
      </w:r>
    </w:p>
    <w:p w14:paraId="29C473C8" w14:textId="0F946EE8" w:rsidR="003222BD" w:rsidRPr="003222BD" w:rsidRDefault="003222BD" w:rsidP="003222BD">
      <w:pPr>
        <w:pStyle w:val="a3"/>
        <w:numPr>
          <w:ilvl w:val="0"/>
          <w:numId w:val="19"/>
        </w:numPr>
      </w:pPr>
      <w:r w:rsidRPr="00AB7E2E">
        <w:rPr>
          <w:b/>
          <w:bCs/>
          <w:lang w:val="en-US"/>
        </w:rPr>
        <w:t>Beta</w:t>
      </w:r>
      <w:r w:rsidRPr="00AB7E2E">
        <w:rPr>
          <w:b/>
          <w:bCs/>
        </w:rPr>
        <w:t xml:space="preserve"> (13-30 </w:t>
      </w:r>
      <w:r w:rsidRPr="00AB7E2E">
        <w:rPr>
          <w:b/>
          <w:bCs/>
          <w:lang w:val="en-US"/>
        </w:rPr>
        <w:t>Hz</w:t>
      </w:r>
      <w:r w:rsidRPr="00AB7E2E">
        <w:rPr>
          <w:b/>
          <w:bCs/>
        </w:rPr>
        <w:t>)</w:t>
      </w:r>
      <w:r w:rsidR="00815CF1">
        <w:t xml:space="preserve"> </w:t>
      </w:r>
      <w:r w:rsidR="00815CF1">
        <w:sym w:font="Wingdings" w:char="F0E0"/>
      </w:r>
      <w:r w:rsidR="00815CF1">
        <w:t xml:space="preserve"> Όταν υπάρχει εγκεφαλική δραστηριότητα και το άτομο έχει ανοιχτά μάτια παράγουμε κυρίως βήτα ρυθμό</w:t>
      </w:r>
      <w:r w:rsidR="001B6248" w:rsidRPr="001B6248">
        <w:t xml:space="preserve"> [5]</w:t>
      </w:r>
      <w:r w:rsidR="00815CF1">
        <w:t>.</w:t>
      </w:r>
    </w:p>
    <w:p w14:paraId="1F0DC151" w14:textId="06357A17" w:rsidR="003222BD" w:rsidRDefault="003222BD" w:rsidP="00431F29">
      <w:pPr>
        <w:pStyle w:val="a3"/>
        <w:numPr>
          <w:ilvl w:val="0"/>
          <w:numId w:val="19"/>
        </w:numPr>
      </w:pPr>
      <w:r w:rsidRPr="00AB7E2E">
        <w:rPr>
          <w:b/>
          <w:bCs/>
          <w:lang w:val="en-US"/>
        </w:rPr>
        <w:t>Gamma</w:t>
      </w:r>
      <w:r w:rsidRPr="00AB7E2E">
        <w:rPr>
          <w:b/>
          <w:bCs/>
        </w:rPr>
        <w:t xml:space="preserve"> (&gt;30 </w:t>
      </w:r>
      <w:r w:rsidRPr="00AB7E2E">
        <w:rPr>
          <w:b/>
          <w:bCs/>
          <w:lang w:val="en-US"/>
        </w:rPr>
        <w:t>Hz</w:t>
      </w:r>
      <w:r w:rsidR="00815CF1" w:rsidRPr="00AB7E2E">
        <w:rPr>
          <w:b/>
          <w:bCs/>
        </w:rPr>
        <w:t>)</w:t>
      </w:r>
      <w:r w:rsidR="00AB7E2E">
        <w:t xml:space="preserve"> </w:t>
      </w:r>
      <w:r w:rsidR="00AB7E2E">
        <w:sym w:font="Wingdings" w:char="F0E0"/>
      </w:r>
      <w:r w:rsidR="00AB7E2E">
        <w:t xml:space="preserve"> Όταν υπάρχει βαθιά συγκέντρωση επικρατεί ο </w:t>
      </w:r>
      <w:proofErr w:type="spellStart"/>
      <w:r w:rsidR="00AB7E2E">
        <w:t>γάμμα</w:t>
      </w:r>
      <w:proofErr w:type="spellEnd"/>
      <w:r w:rsidR="00AB7E2E">
        <w:t xml:space="preserve"> ρυθμός</w:t>
      </w:r>
      <w:r w:rsidR="001B6248" w:rsidRPr="001B6248">
        <w:t xml:space="preserve"> [5]</w:t>
      </w:r>
    </w:p>
    <w:p w14:paraId="218DA564" w14:textId="77777777" w:rsidR="00AB7E2E" w:rsidRDefault="00AB7E2E" w:rsidP="00431F29">
      <w:pPr>
        <w:pStyle w:val="a3"/>
      </w:pPr>
    </w:p>
    <w:p w14:paraId="29BC5CB6" w14:textId="77777777" w:rsidR="000C498D" w:rsidRDefault="00AB7E2E" w:rsidP="000C498D">
      <w:pPr>
        <w:pStyle w:val="a3"/>
        <w:keepNext/>
        <w:jc w:val="center"/>
      </w:pPr>
      <w:r>
        <w:rPr>
          <w:noProof/>
        </w:rPr>
        <w:drawing>
          <wp:inline distT="0" distB="0" distL="0" distR="0" wp14:anchorId="32C5E357" wp14:editId="04DC104C">
            <wp:extent cx="4465320" cy="3960607"/>
            <wp:effectExtent l="0" t="0" r="0" b="1905"/>
            <wp:docPr id="3755903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30" name="Picture 1" descr="A diagram of a graph&#10;&#10;Description automatically generated with medium confidence"/>
                    <pic:cNvPicPr/>
                  </pic:nvPicPr>
                  <pic:blipFill>
                    <a:blip r:embed="rId32"/>
                    <a:stretch>
                      <a:fillRect/>
                    </a:stretch>
                  </pic:blipFill>
                  <pic:spPr>
                    <a:xfrm>
                      <a:off x="0" y="0"/>
                      <a:ext cx="4471688" cy="3966255"/>
                    </a:xfrm>
                    <a:prstGeom prst="rect">
                      <a:avLst/>
                    </a:prstGeom>
                  </pic:spPr>
                </pic:pic>
              </a:graphicData>
            </a:graphic>
          </wp:inline>
        </w:drawing>
      </w:r>
    </w:p>
    <w:p w14:paraId="23EB2DB7" w14:textId="79FEA7D9" w:rsidR="00AB7E2E" w:rsidRDefault="000C498D" w:rsidP="000C498D">
      <w:pPr>
        <w:pStyle w:val="a8"/>
        <w:jc w:val="center"/>
      </w:pPr>
      <w:bookmarkStart w:id="25" w:name="_Toc146817984"/>
      <w:bookmarkStart w:id="26" w:name="_Toc146888313"/>
      <w:bookmarkStart w:id="27" w:name="_Toc146888524"/>
      <w:bookmarkStart w:id="28" w:name="_Toc146901690"/>
      <w:r w:rsidRPr="000C498D">
        <w:t xml:space="preserve">Εικόνα </w:t>
      </w:r>
      <w:r>
        <w:fldChar w:fldCharType="begin"/>
      </w:r>
      <w:r w:rsidRPr="000C498D">
        <w:instrText xml:space="preserve"> </w:instrText>
      </w:r>
      <w:r>
        <w:instrText>SEQ</w:instrText>
      </w:r>
      <w:r w:rsidRPr="000C498D">
        <w:instrText xml:space="preserve"> Εικόνα \* </w:instrText>
      </w:r>
      <w:r>
        <w:instrText>ARABIC</w:instrText>
      </w:r>
      <w:r w:rsidRPr="000C498D">
        <w:instrText xml:space="preserve"> </w:instrText>
      </w:r>
      <w:r>
        <w:fldChar w:fldCharType="separate"/>
      </w:r>
      <w:r w:rsidR="009B38E8">
        <w:rPr>
          <w:noProof/>
        </w:rPr>
        <w:t>3</w:t>
      </w:r>
      <w:r>
        <w:fldChar w:fldCharType="end"/>
      </w:r>
      <w:r>
        <w:t>:</w:t>
      </w:r>
      <w:r w:rsidRPr="00BB406E">
        <w:t xml:space="preserve"> ΟΙ ΠΕΝΤΕ ΡΥΘΜΟΙ ΤΟΥ ΕΓΚΕΦΑΛΟΥ</w:t>
      </w:r>
      <w:r w:rsidR="001B6248" w:rsidRPr="001B6248">
        <w:t xml:space="preserve"> </w:t>
      </w:r>
      <w:r>
        <w:t>[</w:t>
      </w:r>
      <w:r w:rsidR="001B6248" w:rsidRPr="001B6248">
        <w:t>5</w:t>
      </w:r>
      <w:r>
        <w:t>]</w:t>
      </w:r>
      <w:bookmarkEnd w:id="25"/>
      <w:bookmarkEnd w:id="26"/>
      <w:bookmarkEnd w:id="27"/>
      <w:bookmarkEnd w:id="28"/>
    </w:p>
    <w:p w14:paraId="027BFB69" w14:textId="77777777" w:rsidR="003C1774" w:rsidRPr="00924B66" w:rsidRDefault="003C1774" w:rsidP="00AB7E2E">
      <w:pPr>
        <w:pStyle w:val="a3"/>
        <w:keepNext/>
        <w:jc w:val="center"/>
      </w:pPr>
    </w:p>
    <w:p w14:paraId="6BB0A38C" w14:textId="03202018" w:rsidR="000C498D" w:rsidRPr="00A408DA" w:rsidRDefault="00A408DA" w:rsidP="003C1774">
      <w:pPr>
        <w:pStyle w:val="a6"/>
      </w:pPr>
      <w:bookmarkStart w:id="29" w:name="_Toc146888525"/>
      <w:r w:rsidRPr="003C1774">
        <w:t xml:space="preserve">2.3 </w:t>
      </w:r>
      <w:r>
        <w:t>Παρόμοιες εφαρμογές</w:t>
      </w:r>
      <w:bookmarkEnd w:id="29"/>
    </w:p>
    <w:p w14:paraId="0D9A6FB4" w14:textId="639ECE3F" w:rsidR="000C498D" w:rsidRDefault="003C1774" w:rsidP="003C1774">
      <w:pPr>
        <w:pStyle w:val="a3"/>
      </w:pPr>
      <w:r>
        <w:t xml:space="preserve">Η εταιρία </w:t>
      </w:r>
      <w:proofErr w:type="spellStart"/>
      <w:r>
        <w:rPr>
          <w:lang w:val="en-US"/>
        </w:rPr>
        <w:t>Mindwave</w:t>
      </w:r>
      <w:proofErr w:type="spellEnd"/>
      <w:r w:rsidRPr="003C1774">
        <w:t xml:space="preserve"> </w:t>
      </w:r>
      <w:r>
        <w:t xml:space="preserve">από την οποία πήραμε το δεύτερο εγκεφαλογράφο παρέχει αρκετά </w:t>
      </w:r>
      <w:r w:rsidR="001B6248">
        <w:t>ηλεκτρονικά</w:t>
      </w:r>
      <w:r w:rsidR="001B6248" w:rsidRPr="001B6248">
        <w:t xml:space="preserve"> </w:t>
      </w:r>
      <w:r>
        <w:t>παιχνίδια που εκτός από διασκέδαση και ψυχολογία προσφέρουν εναλλακτικό τρόπο εξάσκησης συγκέντρωσης και χαλάρωσης.</w:t>
      </w:r>
      <w:r w:rsidR="00081E51">
        <w:t xml:space="preserve"> Η εταιρία παρέχει πάνω από </w:t>
      </w:r>
      <w:r w:rsidR="008C512E">
        <w:t>30</w:t>
      </w:r>
      <w:r w:rsidR="00081E51">
        <w:t xml:space="preserve"> παιχνίδια εμείς θα εστιάσουμε σε μερικά από αυτά.</w:t>
      </w:r>
    </w:p>
    <w:p w14:paraId="373B04A5" w14:textId="0E3AAD12" w:rsidR="00081E51" w:rsidRDefault="00081E51" w:rsidP="00081E51">
      <w:pPr>
        <w:pStyle w:val="a3"/>
        <w:numPr>
          <w:ilvl w:val="0"/>
          <w:numId w:val="20"/>
        </w:numPr>
      </w:pPr>
      <w:r>
        <w:t xml:space="preserve">Το πρώτο παιχνίδι είναι το </w:t>
      </w:r>
      <w:r w:rsidRPr="00924B66">
        <w:rPr>
          <w:b/>
          <w:bCs/>
          <w:lang w:val="en-US"/>
        </w:rPr>
        <w:t>Little</w:t>
      </w:r>
      <w:r w:rsidRPr="00924B66">
        <w:rPr>
          <w:b/>
          <w:bCs/>
        </w:rPr>
        <w:t xml:space="preserve"> </w:t>
      </w:r>
      <w:r w:rsidRPr="00924B66">
        <w:rPr>
          <w:b/>
          <w:bCs/>
          <w:lang w:val="en-US"/>
        </w:rPr>
        <w:t>Buddha</w:t>
      </w:r>
      <w:r w:rsidR="001B6248" w:rsidRPr="001B6248">
        <w:rPr>
          <w:b/>
          <w:bCs/>
        </w:rPr>
        <w:t xml:space="preserve"> </w:t>
      </w:r>
      <w:r w:rsidR="001B6248">
        <w:rPr>
          <w:b/>
          <w:bCs/>
          <w:lang w:val="en-US"/>
        </w:rPr>
        <w:fldChar w:fldCharType="begin"/>
      </w:r>
      <w:r w:rsidR="00077B6A">
        <w:rPr>
          <w:b/>
          <w:bCs/>
        </w:rPr>
        <w:instrText xml:space="preserve"> ADDIN ZOTERO_ITEM CSL_CITATION {"citationID":"I6bVjSA8","properties":{"formattedCitation":"[6]","plainCitation":"[6]","noteIndex":0},"citationItems":[{"id":98,"uris":["http://zotero.org/users/11986912/items/D5JWYM3A"],"itemData":{"id":98,"type":"webpage","abstract":"The application was created for the regular practice of meditation and attention with bluetooth EEG neuro headsets of NeuroSky, Brainlink. There is a choice of visualizations of the process and many settings for each session (both visual and sound). There are two visualizations so far, but it is planned to add new ones","language":"en","title":"Little Buddha: meditation with EEG neuro-headsets","title-short":"Little Buddha","URL":"https://store.neurosky.com/products/little-buddha-meditation-with-eeg-neuro-headsets","accessed":{"date-parts":[["2023",9,27]]}}}],"schema":"https://github.com/citation-style-language/schema/raw/master/csl-citation.json"} </w:instrText>
      </w:r>
      <w:r w:rsidR="001B6248">
        <w:rPr>
          <w:b/>
          <w:bCs/>
          <w:lang w:val="en-US"/>
        </w:rPr>
        <w:fldChar w:fldCharType="separate"/>
      </w:r>
      <w:r w:rsidR="001B6248" w:rsidRPr="001B6248">
        <w:t>[6]</w:t>
      </w:r>
      <w:r w:rsidR="001B6248">
        <w:rPr>
          <w:b/>
          <w:bCs/>
          <w:lang w:val="en-US"/>
        </w:rPr>
        <w:fldChar w:fldCharType="end"/>
      </w:r>
      <w:r w:rsidRPr="00081E51">
        <w:t>.</w:t>
      </w:r>
      <w:r>
        <w:t xml:space="preserve"> Το συγκεκριμένο παιχνίδι</w:t>
      </w:r>
      <w:r w:rsidRPr="00081E51">
        <w:t xml:space="preserve"> </w:t>
      </w:r>
      <w:r>
        <w:t xml:space="preserve">εστιάζει </w:t>
      </w:r>
      <w:r w:rsidR="008C512E">
        <w:t xml:space="preserve">στη </w:t>
      </w:r>
      <w:r>
        <w:t>νοητική χαλάρωση,</w:t>
      </w:r>
      <w:r w:rsidR="008C512E">
        <w:t xml:space="preserve"> εμπεριέχει </w:t>
      </w:r>
      <w:r>
        <w:t>σύστημα</w:t>
      </w:r>
      <w:r w:rsidR="008C512E">
        <w:t xml:space="preserve"> επιπέδων δυσκολίας με</w:t>
      </w:r>
      <w:r>
        <w:t xml:space="preserve"> επιβράβευσ</w:t>
      </w:r>
      <w:r w:rsidR="00E777E3">
        <w:t>η</w:t>
      </w:r>
      <w:r>
        <w:t>.</w:t>
      </w:r>
      <w:r w:rsidR="00E777E3">
        <w:t xml:space="preserve"> Αποθηκεύει τα αποτελέσματα του κάθε γύρο</w:t>
      </w:r>
      <w:r w:rsidR="00A30658">
        <w:t>υ</w:t>
      </w:r>
      <w:r w:rsidR="00E777E3">
        <w:t xml:space="preserve"> για ανάλυση και αυτό-βελτίωση</w:t>
      </w:r>
      <w:r w:rsidR="00A30658">
        <w:t>, ενώ ταυτόχρονα έχει προφίλ για να μπορούν πολλαπλά άτομα να χρησιμοποιούν την εφαρμογή</w:t>
      </w:r>
      <w:r w:rsidR="00E777E3">
        <w:t xml:space="preserve">. Η εταιρία </w:t>
      </w:r>
      <w:r w:rsidR="00E777E3">
        <w:lastRenderedPageBreak/>
        <w:t>διαφημίζει το συγκεκριμένο παιχνίδι για</w:t>
      </w:r>
      <w:r w:rsidR="00E777E3" w:rsidRPr="00E777E3">
        <w:t xml:space="preserve"> </w:t>
      </w:r>
      <w:r w:rsidR="00E777E3">
        <w:t xml:space="preserve">την αποφυγή ή την αντιμετώπιση </w:t>
      </w:r>
      <w:r w:rsidR="001B6248">
        <w:t>δ</w:t>
      </w:r>
      <w:r w:rsidR="00924B66" w:rsidRPr="00924B66">
        <w:t>ιαταραχή</w:t>
      </w:r>
      <w:r w:rsidR="001B6248">
        <w:t>ς</w:t>
      </w:r>
      <w:r w:rsidR="00924B66" w:rsidRPr="00924B66">
        <w:t xml:space="preserve"> ελλειμματικής προσοχής</w:t>
      </w:r>
      <w:r w:rsidR="00924B66">
        <w:t>.</w:t>
      </w:r>
    </w:p>
    <w:p w14:paraId="4C81FC89" w14:textId="77777777" w:rsidR="00924B66" w:rsidRDefault="00924B66" w:rsidP="00924B66">
      <w:pPr>
        <w:pStyle w:val="a3"/>
        <w:keepNext/>
        <w:jc w:val="center"/>
      </w:pPr>
      <w:r>
        <w:rPr>
          <w:noProof/>
        </w:rPr>
        <w:drawing>
          <wp:inline distT="0" distB="0" distL="0" distR="0" wp14:anchorId="181413D4" wp14:editId="4B70D237">
            <wp:extent cx="3432884" cy="3038821"/>
            <wp:effectExtent l="0" t="0" r="0" b="9525"/>
            <wp:docPr id="27166814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8143" name="Picture 1" descr="A screenshot of a cell phone&#10;&#10;Description automatically generated"/>
                    <pic:cNvPicPr/>
                  </pic:nvPicPr>
                  <pic:blipFill>
                    <a:blip r:embed="rId33"/>
                    <a:stretch>
                      <a:fillRect/>
                    </a:stretch>
                  </pic:blipFill>
                  <pic:spPr>
                    <a:xfrm>
                      <a:off x="0" y="0"/>
                      <a:ext cx="3443030" cy="3047802"/>
                    </a:xfrm>
                    <a:prstGeom prst="rect">
                      <a:avLst/>
                    </a:prstGeom>
                  </pic:spPr>
                </pic:pic>
              </a:graphicData>
            </a:graphic>
          </wp:inline>
        </w:drawing>
      </w:r>
    </w:p>
    <w:p w14:paraId="3F7DA37D" w14:textId="0B3F1B3A" w:rsidR="00924B66" w:rsidRPr="001B6248" w:rsidRDefault="00924B66" w:rsidP="00924B66">
      <w:pPr>
        <w:pStyle w:val="a8"/>
        <w:jc w:val="center"/>
      </w:pPr>
      <w:bookmarkStart w:id="30" w:name="_Toc146817985"/>
      <w:bookmarkStart w:id="31" w:name="_Toc146888315"/>
      <w:bookmarkStart w:id="32" w:name="_Toc146888526"/>
      <w:bookmarkStart w:id="33" w:name="_Toc146901691"/>
      <w:r w:rsidRPr="00924B66">
        <w:t xml:space="preserve">Εικόνα </w:t>
      </w:r>
      <w:r>
        <w:fldChar w:fldCharType="begin"/>
      </w:r>
      <w:r w:rsidRPr="00924B66">
        <w:instrText xml:space="preserve"> </w:instrText>
      </w:r>
      <w:r>
        <w:instrText>SEQ</w:instrText>
      </w:r>
      <w:r w:rsidRPr="00924B66">
        <w:instrText xml:space="preserve"> Εικόνα \* </w:instrText>
      </w:r>
      <w:r>
        <w:instrText>ARABIC</w:instrText>
      </w:r>
      <w:r w:rsidRPr="00924B66">
        <w:instrText xml:space="preserve"> </w:instrText>
      </w:r>
      <w:r>
        <w:fldChar w:fldCharType="separate"/>
      </w:r>
      <w:r w:rsidR="009B38E8">
        <w:rPr>
          <w:noProof/>
        </w:rPr>
        <w:t>4</w:t>
      </w:r>
      <w:r>
        <w:fldChar w:fldCharType="end"/>
      </w:r>
      <w:r>
        <w:t>: Το παιχνίδι Little</w:t>
      </w:r>
      <w:r w:rsidRPr="00924B66">
        <w:t xml:space="preserve"> </w:t>
      </w:r>
      <w:r>
        <w:t>Buddha</w:t>
      </w:r>
      <w:r w:rsidRPr="00924B66">
        <w:t xml:space="preserve"> </w:t>
      </w:r>
      <w:r w:rsidR="001B6248">
        <w:t>και τα δεδομενα</w:t>
      </w:r>
      <w:r>
        <w:t xml:space="preserve"> κάθε γύρου</w:t>
      </w:r>
      <w:r w:rsidR="001B6248" w:rsidRPr="001B6248">
        <w:t xml:space="preserve"> [6]</w:t>
      </w:r>
      <w:bookmarkEnd w:id="30"/>
      <w:bookmarkEnd w:id="31"/>
      <w:bookmarkEnd w:id="32"/>
      <w:bookmarkEnd w:id="33"/>
    </w:p>
    <w:p w14:paraId="7B5D992D" w14:textId="77777777" w:rsidR="00A30658" w:rsidRDefault="00A30658" w:rsidP="00A30658">
      <w:pPr>
        <w:pStyle w:val="a3"/>
        <w:ind w:left="720"/>
      </w:pPr>
    </w:p>
    <w:p w14:paraId="656F65CF" w14:textId="39A6D6C0" w:rsidR="00924B66" w:rsidRDefault="003F1B61" w:rsidP="00081E51">
      <w:pPr>
        <w:pStyle w:val="a3"/>
        <w:numPr>
          <w:ilvl w:val="0"/>
          <w:numId w:val="20"/>
        </w:numPr>
      </w:pPr>
      <w:r>
        <w:t xml:space="preserve">Το επόμενό παιχνίδι είναι το </w:t>
      </w:r>
      <w:r w:rsidRPr="00A30658">
        <w:rPr>
          <w:b/>
          <w:bCs/>
          <w:lang w:val="en-US"/>
        </w:rPr>
        <w:t>Minds</w:t>
      </w:r>
      <w:r w:rsidRPr="00A30658">
        <w:rPr>
          <w:b/>
          <w:bCs/>
        </w:rPr>
        <w:t xml:space="preserve"> </w:t>
      </w:r>
      <w:r w:rsidRPr="00A30658">
        <w:rPr>
          <w:b/>
          <w:bCs/>
          <w:lang w:val="en-US"/>
        </w:rPr>
        <w:t>in</w:t>
      </w:r>
      <w:r w:rsidRPr="00A30658">
        <w:rPr>
          <w:b/>
          <w:bCs/>
        </w:rPr>
        <w:t xml:space="preserve"> </w:t>
      </w:r>
      <w:r w:rsidRPr="00A30658">
        <w:rPr>
          <w:b/>
          <w:bCs/>
          <w:lang w:val="en-US"/>
        </w:rPr>
        <w:t>Space</w:t>
      </w:r>
      <w:r w:rsidR="006053CE">
        <w:rPr>
          <w:b/>
          <w:bCs/>
        </w:rPr>
        <w:t xml:space="preserve"> </w:t>
      </w:r>
      <w:r w:rsidR="006053CE">
        <w:rPr>
          <w:b/>
          <w:bCs/>
        </w:rPr>
        <w:fldChar w:fldCharType="begin"/>
      </w:r>
      <w:r w:rsidR="00077B6A">
        <w:rPr>
          <w:b/>
          <w:bCs/>
        </w:rPr>
        <w:instrText xml:space="preserve"> ADDIN ZOTERO_ITEM CSL_CITATION {"citationID":"lAd3q6Ie","properties":{"formattedCitation":"[7]","plainCitation":"[7]","noteIndex":0},"citationItems":[{"id":97,"uris":["http://zotero.org/users/11986912/items/SZCG5EHN"],"itemData":{"id":97,"type":"webpage","abstract":"\"Minds in Space\" is a space shooter controlled with your brain.With attention and meditation levels read by an EEG headset from your brain, you power the laser gun and the shields.Your attention and meditation levels influence shooting and shield strength.- Collect energy balls to repair the space ship- Avoid meteors t","language":"en","title":"Minds in Space","URL":"https://store.neurosky.com/products/minds-in-space","accessed":{"date-parts":[["2023",9,27]]}}}],"schema":"https://github.com/citation-style-language/schema/raw/master/csl-citation.json"} </w:instrText>
      </w:r>
      <w:r w:rsidR="006053CE">
        <w:rPr>
          <w:b/>
          <w:bCs/>
        </w:rPr>
        <w:fldChar w:fldCharType="separate"/>
      </w:r>
      <w:r w:rsidR="006053CE" w:rsidRPr="006053CE">
        <w:t>[7]</w:t>
      </w:r>
      <w:r w:rsidR="006053CE">
        <w:rPr>
          <w:b/>
          <w:bCs/>
        </w:rPr>
        <w:fldChar w:fldCharType="end"/>
      </w:r>
      <w:r>
        <w:t>. Εστιάζει στην ταχεία εναλλαγή μεταξύ συγκέντρωσης και χαλάρωσης. Ο παίχτης πρέπει να συγκεντρώνεται για να καταστρέφει κομήτες και να χαλαρώνει για να παράγει ασπίδα στο διαστημόπλοιο του, ταυτόχρονα πρέπει να μετακινεί το σκάφος δεξιά και αριστερά με το δάχτυλο</w:t>
      </w:r>
      <w:r w:rsidR="006053CE">
        <w:t xml:space="preserve"> </w:t>
      </w:r>
      <w:r>
        <w:t>ώστε να επιτύχει καλό αποτέλεσμα. Εμπεριέχει επίπεδα δυσκολίας (εύκολο, μέτριο, δύσκολο)</w:t>
      </w:r>
      <w:r w:rsidRPr="003F1B61">
        <w:t xml:space="preserve"> </w:t>
      </w:r>
      <w:r>
        <w:t>και εκπαιδεύει τον παίχτη να εναλλάσσεται μεταξύ συγκέντρωσης και χαλάρωσης ενώ ταυτόχρονα είναι πολύ διασκεδαστικό.</w:t>
      </w:r>
    </w:p>
    <w:p w14:paraId="41602BD9" w14:textId="77777777" w:rsidR="006053CE" w:rsidRDefault="00A30658" w:rsidP="006053CE">
      <w:pPr>
        <w:pStyle w:val="a3"/>
        <w:keepNext/>
        <w:jc w:val="center"/>
      </w:pPr>
      <w:r>
        <w:rPr>
          <w:noProof/>
        </w:rPr>
        <w:drawing>
          <wp:inline distT="0" distB="0" distL="0" distR="0" wp14:anchorId="5152FC41" wp14:editId="603CF27A">
            <wp:extent cx="1672666" cy="2962656"/>
            <wp:effectExtent l="0" t="0" r="3810" b="9525"/>
            <wp:docPr id="465224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4919" name="Picture 1" descr="A screenshot of a video game&#10;&#10;Description automatically generated"/>
                    <pic:cNvPicPr/>
                  </pic:nvPicPr>
                  <pic:blipFill>
                    <a:blip r:embed="rId34"/>
                    <a:stretch>
                      <a:fillRect/>
                    </a:stretch>
                  </pic:blipFill>
                  <pic:spPr>
                    <a:xfrm>
                      <a:off x="0" y="0"/>
                      <a:ext cx="1677354" cy="2970959"/>
                    </a:xfrm>
                    <a:prstGeom prst="rect">
                      <a:avLst/>
                    </a:prstGeom>
                  </pic:spPr>
                </pic:pic>
              </a:graphicData>
            </a:graphic>
          </wp:inline>
        </w:drawing>
      </w:r>
    </w:p>
    <w:p w14:paraId="3311237E" w14:textId="64BE4CE6" w:rsidR="003F1B61" w:rsidRPr="006053CE" w:rsidRDefault="006053CE" w:rsidP="006053CE">
      <w:pPr>
        <w:pStyle w:val="a8"/>
        <w:jc w:val="center"/>
      </w:pPr>
      <w:bookmarkStart w:id="34" w:name="_Toc146817986"/>
      <w:bookmarkStart w:id="35" w:name="_Toc146888316"/>
      <w:bookmarkStart w:id="36" w:name="_Toc146888527"/>
      <w:bookmarkStart w:id="37" w:name="_Toc146901692"/>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5</w:t>
      </w:r>
      <w:r>
        <w:fldChar w:fldCharType="end"/>
      </w:r>
      <w:r w:rsidRPr="006053CE">
        <w:t>:</w:t>
      </w:r>
      <w:r>
        <w:t xml:space="preserve"> Εικόνα εν ώρα παιχνιδιού Minds</w:t>
      </w:r>
      <w:r w:rsidRPr="006053CE">
        <w:t xml:space="preserve"> </w:t>
      </w:r>
      <w:r>
        <w:t>in</w:t>
      </w:r>
      <w:r w:rsidRPr="006053CE">
        <w:t xml:space="preserve"> </w:t>
      </w:r>
      <w:r>
        <w:t>Space [7]</w:t>
      </w:r>
      <w:bookmarkEnd w:id="34"/>
      <w:bookmarkEnd w:id="35"/>
      <w:bookmarkEnd w:id="36"/>
      <w:bookmarkEnd w:id="37"/>
    </w:p>
    <w:p w14:paraId="57ED1810" w14:textId="715E9ECE" w:rsidR="003F1B61" w:rsidRDefault="003301D8" w:rsidP="00081E51">
      <w:pPr>
        <w:pStyle w:val="a3"/>
        <w:numPr>
          <w:ilvl w:val="0"/>
          <w:numId w:val="20"/>
        </w:numPr>
      </w:pPr>
      <w:r>
        <w:lastRenderedPageBreak/>
        <w:t xml:space="preserve">Το τελευταίο παιχνίδι που προτείνουμε το οποίο είναι παρόμοιο με το δικό μας είναι το </w:t>
      </w:r>
      <w:r w:rsidRPr="006053CE">
        <w:rPr>
          <w:b/>
          <w:bCs/>
          <w:lang w:val="en-US"/>
        </w:rPr>
        <w:t>Tug</w:t>
      </w:r>
      <w:r w:rsidRPr="006053CE">
        <w:rPr>
          <w:b/>
          <w:bCs/>
        </w:rPr>
        <w:t xml:space="preserve"> </w:t>
      </w:r>
      <w:r w:rsidRPr="006053CE">
        <w:rPr>
          <w:b/>
          <w:bCs/>
          <w:lang w:val="en-US"/>
        </w:rPr>
        <w:t>of</w:t>
      </w:r>
      <w:r w:rsidRPr="006053CE">
        <w:rPr>
          <w:b/>
          <w:bCs/>
        </w:rPr>
        <w:t xml:space="preserve"> </w:t>
      </w:r>
      <w:r w:rsidRPr="006053CE">
        <w:rPr>
          <w:b/>
          <w:bCs/>
          <w:lang w:val="en-US"/>
        </w:rPr>
        <w:t>war</w:t>
      </w:r>
      <w:r w:rsidRPr="006053CE">
        <w:rPr>
          <w:b/>
          <w:bCs/>
        </w:rPr>
        <w:t xml:space="preserve"> 2 </w:t>
      </w:r>
      <w:r w:rsidRPr="006053CE">
        <w:rPr>
          <w:b/>
          <w:bCs/>
          <w:lang w:val="en-US"/>
        </w:rPr>
        <w:t>player</w:t>
      </w:r>
      <w:r w:rsidR="006053CE">
        <w:t xml:space="preserve"> </w:t>
      </w:r>
      <w:r w:rsidR="006053CE">
        <w:fldChar w:fldCharType="begin"/>
      </w:r>
      <w:r w:rsidR="00077B6A">
        <w:instrText xml:space="preserve"> ADDIN ZOTERO_ITEM CSL_CITATION {"citationID":"xZCvnvn3","properties":{"formattedCitation":"[8]","plainCitation":"[8]","noteIndex":0},"citationItems":[{"id":96,"uris":["http://zotero.org/users/11986912/items/BWQN5TWN"],"itemData":{"id":96,"type":"webpage","abstract":"Tug of War 2 Player pits you and against family, friends or foes in the ultimate battle of mind focus. make your opponents eat dust by maintaining the highest level of concentration through all the rounds. Win 2 out of 3 to take Victory and have the last of many laughs. *For use only with MyndPlay Pro 2.11 and above.","language":"en","title":"Tug of War 2 Player","URL":"https://store.neurosky.com/products/tug-of-war-2-player","accessed":{"date-parts":[["2023",9,27]]}}}],"schema":"https://github.com/citation-style-language/schema/raw/master/csl-citation.json"} </w:instrText>
      </w:r>
      <w:r w:rsidR="006053CE">
        <w:fldChar w:fldCharType="separate"/>
      </w:r>
      <w:r w:rsidR="006053CE" w:rsidRPr="006053CE">
        <w:t>[8]</w:t>
      </w:r>
      <w:r w:rsidR="006053CE">
        <w:fldChar w:fldCharType="end"/>
      </w:r>
      <w:r w:rsidRPr="003301D8">
        <w:t>,</w:t>
      </w:r>
      <w:r>
        <w:t xml:space="preserve"> το συγκεκριμένο θέλει δύο άτομα</w:t>
      </w:r>
      <w:r w:rsidR="006053CE" w:rsidRPr="006053CE">
        <w:t xml:space="preserve"> </w:t>
      </w:r>
      <w:r w:rsidR="006053CE">
        <w:t xml:space="preserve">να ανταγωνίζονται στο ψηφιακό παιχνίδι </w:t>
      </w:r>
      <w:r w:rsidR="006053CE">
        <w:rPr>
          <w:lang w:val="en-US"/>
        </w:rPr>
        <w:t>Tug</w:t>
      </w:r>
      <w:r w:rsidR="006053CE" w:rsidRPr="006053CE">
        <w:t xml:space="preserve"> </w:t>
      </w:r>
      <w:r w:rsidR="006053CE">
        <w:rPr>
          <w:lang w:val="en-US"/>
        </w:rPr>
        <w:t>of</w:t>
      </w:r>
      <w:r w:rsidR="006053CE" w:rsidRPr="006053CE">
        <w:t xml:space="preserve"> </w:t>
      </w:r>
      <w:r w:rsidR="006053CE">
        <w:rPr>
          <w:lang w:val="en-US"/>
        </w:rPr>
        <w:t>war</w:t>
      </w:r>
      <w:r w:rsidR="006053CE" w:rsidRPr="006053CE">
        <w:t xml:space="preserve"> </w:t>
      </w:r>
      <w:r w:rsidR="006053CE">
        <w:t>με τον νικητή αυτόν που έχει συνεχή υψηλό ποσοστό συγκέντρωσης</w:t>
      </w:r>
      <w:r w:rsidR="00B43F7A">
        <w:t>. Ο ανταγωνισμός και η συγκέντρωση το καθιστά μοναδικό και διασκεδαστικό.</w:t>
      </w:r>
    </w:p>
    <w:p w14:paraId="2BCFF502" w14:textId="77777777" w:rsidR="006053CE" w:rsidRDefault="00B43F7A" w:rsidP="006053CE">
      <w:pPr>
        <w:pStyle w:val="a3"/>
        <w:keepNext/>
        <w:jc w:val="center"/>
      </w:pPr>
      <w:r>
        <w:rPr>
          <w:noProof/>
        </w:rPr>
        <w:drawing>
          <wp:inline distT="0" distB="0" distL="0" distR="0" wp14:anchorId="24DB5038" wp14:editId="5B03BB7E">
            <wp:extent cx="3825476" cy="2164309"/>
            <wp:effectExtent l="0" t="0" r="3810" b="7620"/>
            <wp:docPr id="609808695" name="Picture 1" descr="A couple of women playing tug of w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695" name="Picture 1" descr="A couple of women playing tug of war&#10;&#10;Description automatically generated"/>
                    <pic:cNvPicPr/>
                  </pic:nvPicPr>
                  <pic:blipFill>
                    <a:blip r:embed="rId35"/>
                    <a:stretch>
                      <a:fillRect/>
                    </a:stretch>
                  </pic:blipFill>
                  <pic:spPr>
                    <a:xfrm>
                      <a:off x="0" y="0"/>
                      <a:ext cx="3832308" cy="2168174"/>
                    </a:xfrm>
                    <a:prstGeom prst="rect">
                      <a:avLst/>
                    </a:prstGeom>
                  </pic:spPr>
                </pic:pic>
              </a:graphicData>
            </a:graphic>
          </wp:inline>
        </w:drawing>
      </w:r>
    </w:p>
    <w:p w14:paraId="767E2279" w14:textId="3CBB9D58" w:rsidR="00924B66" w:rsidRDefault="006053CE" w:rsidP="008D6121">
      <w:pPr>
        <w:pStyle w:val="a8"/>
        <w:jc w:val="center"/>
      </w:pPr>
      <w:bookmarkStart w:id="38" w:name="_Toc146817987"/>
      <w:bookmarkStart w:id="39" w:name="_Toc146888317"/>
      <w:bookmarkStart w:id="40" w:name="_Toc146888528"/>
      <w:bookmarkStart w:id="41" w:name="_Toc146901693"/>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6</w:t>
      </w:r>
      <w:r>
        <w:fldChar w:fldCharType="end"/>
      </w:r>
      <w:r>
        <w:t xml:space="preserve">: Το </w:t>
      </w:r>
      <w:r w:rsidR="008D6121">
        <w:t xml:space="preserve">ηλεκτρονικό </w:t>
      </w:r>
      <w:r>
        <w:t>παιχνίδι Tug</w:t>
      </w:r>
      <w:r w:rsidRPr="006053CE">
        <w:t xml:space="preserve"> </w:t>
      </w:r>
      <w:r>
        <w:t>of</w:t>
      </w:r>
      <w:r w:rsidRPr="006053CE">
        <w:t xml:space="preserve"> </w:t>
      </w:r>
      <w:r>
        <w:t>war [8]</w:t>
      </w:r>
      <w:bookmarkEnd w:id="38"/>
      <w:bookmarkEnd w:id="39"/>
      <w:bookmarkEnd w:id="40"/>
      <w:bookmarkEnd w:id="41"/>
    </w:p>
    <w:p w14:paraId="181B7EE4" w14:textId="77777777" w:rsidR="00924B66" w:rsidRDefault="00924B66" w:rsidP="00924B66">
      <w:pPr>
        <w:pStyle w:val="a3"/>
      </w:pPr>
    </w:p>
    <w:p w14:paraId="01289A7C" w14:textId="5713A964" w:rsidR="00081E51" w:rsidRPr="00081E51" w:rsidRDefault="00081E51" w:rsidP="008D6121">
      <w:pPr>
        <w:pStyle w:val="a3"/>
      </w:pPr>
    </w:p>
    <w:p w14:paraId="0E5FF695" w14:textId="77777777" w:rsidR="003C1774" w:rsidRDefault="003C1774" w:rsidP="003C1774">
      <w:pPr>
        <w:pStyle w:val="a3"/>
      </w:pPr>
    </w:p>
    <w:p w14:paraId="5771FE83" w14:textId="4E6F1595" w:rsidR="003C1774" w:rsidRPr="002422BB" w:rsidRDefault="003C1774" w:rsidP="00AB7E2E">
      <w:pPr>
        <w:pStyle w:val="a8"/>
        <w:sectPr w:rsidR="003C1774" w:rsidRPr="002422BB" w:rsidSect="00C313E8">
          <w:headerReference w:type="default" r:id="rId36"/>
          <w:pgSz w:w="11906" w:h="16838"/>
          <w:pgMar w:top="1138" w:right="1138" w:bottom="1138" w:left="1138" w:header="706" w:footer="850" w:gutter="0"/>
          <w:cols w:space="720"/>
          <w:titlePg/>
        </w:sectPr>
      </w:pPr>
    </w:p>
    <w:p w14:paraId="4B3DB909" w14:textId="4934E352" w:rsidR="00FD3926" w:rsidRDefault="00E36624" w:rsidP="00A53806">
      <w:pPr>
        <w:pStyle w:val="a4"/>
      </w:pPr>
      <w:bookmarkStart w:id="42" w:name="_Toc146888529"/>
      <w:r>
        <w:lastRenderedPageBreak/>
        <w:t>Κεφάλαιο</w:t>
      </w:r>
      <w:r w:rsidR="009717E1">
        <w:t xml:space="preserve"> 3: </w:t>
      </w:r>
      <w:r w:rsidR="00DA7A2B">
        <w:rPr>
          <w:lang w:val="en-US"/>
        </w:rPr>
        <w:t>E</w:t>
      </w:r>
      <w:proofErr w:type="spellStart"/>
      <w:r w:rsidR="00986445">
        <w:t>γκεφαλογράφοι</w:t>
      </w:r>
      <w:proofErr w:type="spellEnd"/>
      <w:r w:rsidR="00986445">
        <w:t xml:space="preserve"> και διασύνδεση</w:t>
      </w:r>
      <w:bookmarkEnd w:id="42"/>
    </w:p>
    <w:p w14:paraId="7D8FBA28" w14:textId="67D5E908" w:rsidR="009614F8" w:rsidRPr="009614F8" w:rsidRDefault="009614F8" w:rsidP="009614F8">
      <w:pPr>
        <w:pStyle w:val="a6"/>
        <w:rPr>
          <w:rFonts w:eastAsia="Arial Unicode MS" w:cs="Arial Unicode MS"/>
        </w:rPr>
      </w:pPr>
      <w:bookmarkStart w:id="43" w:name="_Toc146888530"/>
      <w:r>
        <w:rPr>
          <w:rFonts w:eastAsia="Arial Unicode MS" w:cs="Arial Unicode MS"/>
        </w:rPr>
        <w:t>3.</w:t>
      </w:r>
      <w:r w:rsidR="00FC59E0">
        <w:rPr>
          <w:rFonts w:eastAsia="Arial Unicode MS" w:cs="Arial Unicode MS"/>
        </w:rPr>
        <w:t>1</w:t>
      </w:r>
      <w:r>
        <w:rPr>
          <w:rFonts w:eastAsia="Arial Unicode MS" w:cs="Arial Unicode MS"/>
        </w:rPr>
        <w:t xml:space="preserve"> </w:t>
      </w:r>
      <w:r w:rsidR="0031751A">
        <w:rPr>
          <w:rFonts w:eastAsia="Arial Unicode MS" w:cs="Arial Unicode MS"/>
        </w:rPr>
        <w:t>Ε</w:t>
      </w:r>
      <w:r>
        <w:rPr>
          <w:rFonts w:eastAsia="Arial Unicode MS" w:cs="Arial Unicode MS"/>
        </w:rPr>
        <w:t>γκεφαλογράφος</w:t>
      </w:r>
      <w:bookmarkEnd w:id="43"/>
    </w:p>
    <w:p w14:paraId="39634E7D" w14:textId="0A03A774" w:rsidR="00D91DC5" w:rsidRPr="00BC6768" w:rsidRDefault="009614F8" w:rsidP="00D91DC5">
      <w:pPr>
        <w:pStyle w:val="a3"/>
      </w:pPr>
      <w:r>
        <w:t xml:space="preserve">Ο </w:t>
      </w:r>
      <w:proofErr w:type="spellStart"/>
      <w:r>
        <w:t>εγκεφαλογράφος</w:t>
      </w:r>
      <w:proofErr w:type="spellEnd"/>
      <w:r>
        <w:t xml:space="preserve"> είναι μία συσκευή η οποία μπορεί να μετρήσει την εγκεφαλική δραστηριότητα μέσω του εγκεφαλογραφήματος.</w:t>
      </w:r>
      <w:r w:rsidR="0031751A">
        <w:t xml:space="preserve"> </w:t>
      </w:r>
      <w:r w:rsidR="006628E2">
        <w:t xml:space="preserve">Υπάρχουν διάφορα ήδη </w:t>
      </w:r>
      <w:proofErr w:type="spellStart"/>
      <w:r w:rsidR="006628E2">
        <w:t>εγκεφαλογράφου</w:t>
      </w:r>
      <w:proofErr w:type="spellEnd"/>
      <w:r w:rsidR="006628E2">
        <w:t>,</w:t>
      </w:r>
      <w:r w:rsidR="0031751A">
        <w:t xml:space="preserve"> </w:t>
      </w:r>
      <w:r w:rsidR="006628E2">
        <w:t xml:space="preserve">τα δύο κύρια είναι 1) τα </w:t>
      </w:r>
      <w:r w:rsidR="006628E2" w:rsidRPr="008D6121">
        <w:rPr>
          <w:b/>
          <w:bCs/>
        </w:rPr>
        <w:t>στεγνά ηλεκτρόδια</w:t>
      </w:r>
      <w:r w:rsidR="006628E2">
        <w:t xml:space="preserve"> και 2) τα </w:t>
      </w:r>
      <w:r w:rsidR="006628E2" w:rsidRPr="008D6121">
        <w:rPr>
          <w:b/>
          <w:bCs/>
        </w:rPr>
        <w:t>υγρά ηλεκτρόδια</w:t>
      </w:r>
      <w:r w:rsidR="006628E2" w:rsidRPr="006628E2">
        <w:t>.</w:t>
      </w:r>
      <w:r w:rsidR="00151D69" w:rsidRPr="00151D69">
        <w:t xml:space="preserve"> </w:t>
      </w:r>
      <w:r>
        <w:t>Αποτελ</w:t>
      </w:r>
      <w:r w:rsidR="00151D69">
        <w:t>εί</w:t>
      </w:r>
      <w:r>
        <w:t>ται από ηλεκτρόδια τα οποία τοποθετούνται σε συγκεκριμένα τμήματα του εγκεφάλου</w:t>
      </w:r>
      <w:r w:rsidR="008D6121">
        <w:t xml:space="preserve"> όπως φαίνεται και στην </w:t>
      </w:r>
      <w:r w:rsidR="008D6121" w:rsidRPr="008D6121">
        <w:rPr>
          <w:b/>
          <w:bCs/>
        </w:rPr>
        <w:t>εικόνα 9</w:t>
      </w:r>
      <w:r w:rsidR="001668B4" w:rsidRPr="001668B4">
        <w:t>.</w:t>
      </w:r>
      <w:r w:rsidR="0031751A" w:rsidRPr="0031751A">
        <w:t xml:space="preserve"> </w:t>
      </w:r>
      <w:r w:rsidR="001668B4">
        <w:t>Τα τελευταία χρόνια αρκετές εταιρίες έχουν αναπτύξει προϊόντα για προσωπική χρήση.</w:t>
      </w:r>
      <w:r w:rsidR="0031751A" w:rsidRPr="0031751A">
        <w:t xml:space="preserve"> </w:t>
      </w:r>
      <w:r w:rsidR="001668B4">
        <w:t xml:space="preserve">Τα οποία </w:t>
      </w:r>
      <w:r w:rsidR="008D6121">
        <w:t>πολλές φορές δεν είναι έμπιστα</w:t>
      </w:r>
      <w:r w:rsidR="00C95D4D">
        <w:t xml:space="preserve"> λόγο του ότι η επαφή τους με το κρανίο δεν είναι άμεση</w:t>
      </w:r>
      <w:r w:rsidR="001668B4">
        <w:t>,</w:t>
      </w:r>
      <w:r w:rsidR="0031751A" w:rsidRPr="0031751A">
        <w:t xml:space="preserve"> </w:t>
      </w:r>
      <w:r w:rsidR="00C95D4D">
        <w:t>το αποτέλεσμα είναι</w:t>
      </w:r>
      <w:r w:rsidR="001668B4">
        <w:t xml:space="preserve"> ανακριβείς μετρήσεις και θόρυβο</w:t>
      </w:r>
      <w:r w:rsidR="00C95D4D">
        <w:t>ς</w:t>
      </w:r>
      <w:r w:rsidR="001668B4">
        <w:t>.</w:t>
      </w:r>
      <w:r w:rsidR="0031751A">
        <w:t xml:space="preserve"> </w:t>
      </w:r>
      <w:r w:rsidR="006628E2">
        <w:t xml:space="preserve">Στην παρούσα διπλωματική αξιολογήσαμε 2 </w:t>
      </w:r>
      <w:proofErr w:type="spellStart"/>
      <w:r w:rsidR="006628E2">
        <w:t>εγκεφαλογράφους</w:t>
      </w:r>
      <w:proofErr w:type="spellEnd"/>
      <w:r w:rsidR="006628E2">
        <w:t xml:space="preserve"> οι οποίοι χρησιμοποιούν στεγνά ηλεκτρόδια</w:t>
      </w:r>
      <w:r w:rsidR="008D6121">
        <w:t xml:space="preserve"> λόγο της ευκολότερης εφαρμογής μιας και θέλουμε να τους χρησιμοποιήσουμε για παιχνίδι</w:t>
      </w:r>
      <w:r w:rsidR="00BC6768" w:rsidRPr="00BC6768">
        <w:t>.</w:t>
      </w:r>
    </w:p>
    <w:p w14:paraId="172D2EA4" w14:textId="12BB51B2" w:rsidR="006628E2" w:rsidRDefault="006628E2" w:rsidP="006628E2">
      <w:pPr>
        <w:pStyle w:val="a3"/>
        <w:numPr>
          <w:ilvl w:val="0"/>
          <w:numId w:val="2"/>
        </w:numPr>
      </w:pPr>
      <w:r>
        <w:rPr>
          <w:lang w:val="en-US"/>
        </w:rPr>
        <w:t>Muse S headband (4</w:t>
      </w:r>
      <w:r>
        <w:t xml:space="preserve"> κανάλια)</w:t>
      </w:r>
    </w:p>
    <w:p w14:paraId="416C2E63" w14:textId="44357ED3" w:rsidR="006628E2" w:rsidRPr="001668B4" w:rsidRDefault="006628E2" w:rsidP="006628E2">
      <w:pPr>
        <w:pStyle w:val="a3"/>
        <w:numPr>
          <w:ilvl w:val="0"/>
          <w:numId w:val="2"/>
        </w:numPr>
      </w:pPr>
      <w:proofErr w:type="spellStart"/>
      <w:r>
        <w:rPr>
          <w:lang w:val="en-US"/>
        </w:rPr>
        <w:t>Mindwave</w:t>
      </w:r>
      <w:proofErr w:type="spellEnd"/>
      <w:r>
        <w:rPr>
          <w:lang w:val="en-US"/>
        </w:rPr>
        <w:t xml:space="preserve"> Mobile (1 </w:t>
      </w:r>
      <w:r>
        <w:t>κανάλι)</w:t>
      </w:r>
    </w:p>
    <w:p w14:paraId="0F11F526" w14:textId="77777777" w:rsidR="008D6121" w:rsidRDefault="008D6121" w:rsidP="008D6121">
      <w:pPr>
        <w:pStyle w:val="a3"/>
        <w:keepNext/>
        <w:jc w:val="center"/>
      </w:pPr>
    </w:p>
    <w:p w14:paraId="51F4F6FB" w14:textId="13B12CD7" w:rsidR="008D6121" w:rsidRDefault="00151D69" w:rsidP="008D6121">
      <w:pPr>
        <w:pStyle w:val="a3"/>
        <w:keepNext/>
        <w:jc w:val="center"/>
      </w:pPr>
      <w:r>
        <w:rPr>
          <w:noProof/>
        </w:rPr>
        <w:drawing>
          <wp:inline distT="0" distB="0" distL="0" distR="0" wp14:anchorId="1CAB373B" wp14:editId="6D036747">
            <wp:extent cx="2551989" cy="2542890"/>
            <wp:effectExtent l="0" t="0" r="1270" b="0"/>
            <wp:docPr id="1715970749" name="Picture 1" descr="A picture containing circle,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0749" name="Picture 1" descr="A picture containing circle, text, screenshot, diagram&#10;&#10;Description automatically generated"/>
                    <pic:cNvPicPr/>
                  </pic:nvPicPr>
                  <pic:blipFill>
                    <a:blip r:embed="rId37"/>
                    <a:stretch>
                      <a:fillRect/>
                    </a:stretch>
                  </pic:blipFill>
                  <pic:spPr>
                    <a:xfrm>
                      <a:off x="0" y="0"/>
                      <a:ext cx="2587099" cy="2577875"/>
                    </a:xfrm>
                    <a:prstGeom prst="rect">
                      <a:avLst/>
                    </a:prstGeom>
                  </pic:spPr>
                </pic:pic>
              </a:graphicData>
            </a:graphic>
          </wp:inline>
        </w:drawing>
      </w:r>
    </w:p>
    <w:p w14:paraId="5F1DAF6A" w14:textId="20C3BCC1" w:rsidR="00531F52" w:rsidRDefault="008D6121" w:rsidP="008D6121">
      <w:pPr>
        <w:pStyle w:val="a8"/>
        <w:jc w:val="center"/>
      </w:pPr>
      <w:bookmarkStart w:id="44" w:name="_Toc146817988"/>
      <w:bookmarkStart w:id="45" w:name="_Toc146888320"/>
      <w:bookmarkStart w:id="46" w:name="_Toc146888531"/>
      <w:bookmarkStart w:id="47" w:name="_Toc146901694"/>
      <w:r>
        <w:t xml:space="preserve">Εικόνα </w:t>
      </w:r>
      <w:fldSimple w:instr=" SEQ Εικόνα \* ARABIC ">
        <w:r w:rsidR="009B38E8">
          <w:rPr>
            <w:noProof/>
          </w:rPr>
          <w:t>7</w:t>
        </w:r>
      </w:fldSimple>
      <w:r>
        <w:t xml:space="preserve">: πιθανές τοποθεσίες ηλεκτροδίων </w:t>
      </w:r>
      <w:r>
        <w:fldChar w:fldCharType="begin"/>
      </w:r>
      <w:r w:rsidR="00077B6A">
        <w:rPr>
          <w:caps w:val="0"/>
        </w:rPr>
        <w:instrText xml:space="preserve"> ADDIN ZOTERO_ITEM CSL_CITATION {"citationID":"DnAfEtL0","properties":{"formattedCitation":"[9]","plainCitation":"[9]","noteIndex":0},"citationItems":[{"id":93,"uris":["http://zotero.org/users/11986912/items/9XTRY2NE"],"itemData":{"id":93,"type":"article-journal","abstract":"There has been a long tradition of research on mathematics education showing that children and adults use different strategies to solve arithmetic problems. Neurophysiological studies have recently begun to investigate the brain correlates of these strategies. The existing body of data, however, reflect static end points of the learning process and do not provide information on how brain activity changes in response to training or intervention. In this study, we explicitly address this issue by training participants in using fact retrieval strategies. We also investigate whether brain activity related to arithmetic fact learning is domain-specific or whether this generalizes to other learning materials, such as the solution of figural-spatial problems. Twenty adult students were trained on sets of two-digit multiplication problems and figural-spatial problems. After the training, they were presented with the trained and untrained problems while their brain activity was recorded by means of electroencephalography (EEG). In both problem types, the training resulted in accuracies over 90% and significant decreases in solution times. Analyses of the oscillatory EEG data also revealed training effects across both problem types. Specifically, we observed training-related activity increases in the theta band (3-6 Hz) and decreases in the lower alpha band (8-10 Hz), especially over parietooccipital and parietal brain regions. These results provide the first evidence that a short-term fact retrieval training results in significant changes in oscillatory EEG activity. These findings further corroborate the role of the theta band in the retrieval of semantic information from memory and suggest that theta activity is sensitive to fact retrieval not only in mental arithmetic but also in other domains.","container-title":"Frontiers in psychology","DOI":"10.3389/fpsyg.2012.00428","journalAbbreviation":"Frontiers in psychology","page":"428","source":"ResearchGate","title":"Oscillatory EEG Correlates of Arithmetic Strategies: A Training Study","title-short":"Oscillatory EEG Correlates of Arithmetic Strategies","volume":"3","author":[{"family":"Grabner","given":"Roland"},{"family":"De Smedt","given":"Bert"}],"issued":{"date-parts":[["2012",10,19]]}}}],"schema":"https://github.com/citation-style-language/schema/raw/master/csl-citation.json"} </w:instrText>
      </w:r>
      <w:r>
        <w:fldChar w:fldCharType="separate"/>
      </w:r>
      <w:r w:rsidRPr="008D6121">
        <w:t>[9]</w:t>
      </w:r>
      <w:bookmarkEnd w:id="44"/>
      <w:bookmarkEnd w:id="45"/>
      <w:bookmarkEnd w:id="46"/>
      <w:bookmarkEnd w:id="47"/>
      <w:r>
        <w:fldChar w:fldCharType="end"/>
      </w:r>
    </w:p>
    <w:p w14:paraId="0E9CD7B4" w14:textId="77777777" w:rsidR="005A3BAE" w:rsidRPr="008D6121" w:rsidRDefault="005A3BAE" w:rsidP="00151D69">
      <w:pPr>
        <w:pStyle w:val="a3"/>
        <w:jc w:val="center"/>
      </w:pPr>
    </w:p>
    <w:p w14:paraId="31C6DC0A" w14:textId="3CE93352" w:rsidR="00FD3926" w:rsidRPr="00B571C3" w:rsidRDefault="009717E1">
      <w:pPr>
        <w:pStyle w:val="a6"/>
        <w:rPr>
          <w:rFonts w:eastAsia="Arial Unicode MS" w:cs="Arial Unicode MS"/>
        </w:rPr>
      </w:pPr>
      <w:bookmarkStart w:id="48" w:name="_Toc146888532"/>
      <w:r>
        <w:rPr>
          <w:rFonts w:eastAsia="Arial Unicode MS" w:cs="Arial Unicode MS"/>
        </w:rPr>
        <w:t>3.</w:t>
      </w:r>
      <w:r w:rsidR="00FC59E0">
        <w:rPr>
          <w:rFonts w:eastAsia="Arial Unicode MS" w:cs="Arial Unicode MS"/>
        </w:rPr>
        <w:t>2</w:t>
      </w:r>
      <w:r>
        <w:rPr>
          <w:rFonts w:eastAsia="Arial Unicode MS" w:cs="Arial Unicode MS"/>
        </w:rPr>
        <w:t xml:space="preserve"> </w:t>
      </w:r>
      <w:r w:rsidR="00EA5DAF">
        <w:rPr>
          <w:rFonts w:eastAsia="Arial Unicode MS" w:cs="Arial Unicode MS"/>
          <w:lang w:val="en-US"/>
        </w:rPr>
        <w:t>Muse</w:t>
      </w:r>
      <w:r w:rsidR="00B571C3" w:rsidRPr="00B571C3">
        <w:rPr>
          <w:rFonts w:eastAsia="Arial Unicode MS" w:cs="Arial Unicode MS"/>
        </w:rPr>
        <w:t xml:space="preserve"> </w:t>
      </w:r>
      <w:r w:rsidR="00B571C3">
        <w:rPr>
          <w:rFonts w:eastAsia="Arial Unicode MS" w:cs="Arial Unicode MS"/>
        </w:rPr>
        <w:t>και διασύνδεση</w:t>
      </w:r>
      <w:bookmarkEnd w:id="48"/>
    </w:p>
    <w:p w14:paraId="20BEF38F" w14:textId="6F3E1713" w:rsidR="003F48E6" w:rsidRDefault="009F3939" w:rsidP="00D91DC5">
      <w:pPr>
        <w:pStyle w:val="a3"/>
      </w:pPr>
      <w:r>
        <w:t xml:space="preserve">Η πρώτη συσκευή που χρησιμοποιήθηκε είναι η </w:t>
      </w:r>
      <w:r>
        <w:rPr>
          <w:lang w:val="en-US"/>
        </w:rPr>
        <w:t>Muse</w:t>
      </w:r>
      <w:r w:rsidRPr="009F3939">
        <w:t xml:space="preserve"> </w:t>
      </w:r>
      <w:r>
        <w:rPr>
          <w:lang w:val="en-US"/>
        </w:rPr>
        <w:t>S</w:t>
      </w:r>
      <w:r w:rsidRPr="009F3939">
        <w:t xml:space="preserve"> </w:t>
      </w:r>
      <w:r>
        <w:rPr>
          <w:lang w:val="en-US"/>
        </w:rPr>
        <w:t>headband</w:t>
      </w:r>
      <w:r w:rsidRPr="009F3939">
        <w:t xml:space="preserve"> </w:t>
      </w:r>
      <w:r>
        <w:t xml:space="preserve">η οποία έχει 4 κανάλια </w:t>
      </w:r>
      <w:r>
        <w:rPr>
          <w:lang w:val="en-US"/>
        </w:rPr>
        <w:t>AF</w:t>
      </w:r>
      <w:r w:rsidRPr="009F3939">
        <w:t>7,</w:t>
      </w:r>
      <w:r w:rsidR="0031751A" w:rsidRPr="0031751A">
        <w:t xml:space="preserve"> </w:t>
      </w:r>
      <w:r>
        <w:rPr>
          <w:lang w:val="en-US"/>
        </w:rPr>
        <w:t>AF</w:t>
      </w:r>
      <w:r w:rsidRPr="009F3939">
        <w:t>8,</w:t>
      </w:r>
      <w:r w:rsidR="0031751A" w:rsidRPr="0031751A">
        <w:t xml:space="preserve"> </w:t>
      </w:r>
      <w:r>
        <w:rPr>
          <w:lang w:val="en-US"/>
        </w:rPr>
        <w:t>TP</w:t>
      </w:r>
      <w:r w:rsidRPr="009F3939">
        <w:t>9,</w:t>
      </w:r>
      <w:r w:rsidR="0031751A" w:rsidRPr="0031751A">
        <w:t xml:space="preserve"> </w:t>
      </w:r>
      <w:r>
        <w:rPr>
          <w:lang w:val="en-US"/>
        </w:rPr>
        <w:t>TP</w:t>
      </w:r>
      <w:r w:rsidRPr="009F3939">
        <w:t xml:space="preserve">10 </w:t>
      </w:r>
      <w:r>
        <w:t xml:space="preserve">και ένα αναφορικό </w:t>
      </w:r>
      <w:proofErr w:type="spellStart"/>
      <w:r>
        <w:rPr>
          <w:lang w:val="en-US"/>
        </w:rPr>
        <w:t>FpZ</w:t>
      </w:r>
      <w:proofErr w:type="spellEnd"/>
      <w:r w:rsidRPr="009F3939">
        <w:t>.</w:t>
      </w:r>
      <w:r w:rsidR="0031751A" w:rsidRPr="0031751A">
        <w:t xml:space="preserve"> </w:t>
      </w:r>
      <w:r w:rsidR="008D332B">
        <w:t xml:space="preserve">Διαθέτει </w:t>
      </w:r>
      <w:proofErr w:type="spellStart"/>
      <w:r w:rsidR="008D332B">
        <w:t>φωτοπληθυσμογραφία</w:t>
      </w:r>
      <w:proofErr w:type="spellEnd"/>
      <w:r w:rsidR="008D332B" w:rsidRPr="008D332B">
        <w:t xml:space="preserve"> </w:t>
      </w:r>
      <w:r w:rsidR="008D332B">
        <w:t>(</w:t>
      </w:r>
      <w:r w:rsidR="008D332B">
        <w:rPr>
          <w:lang w:val="en-US"/>
        </w:rPr>
        <w:t>PPG</w:t>
      </w:r>
      <w:r w:rsidR="008D332B" w:rsidRPr="008D332B">
        <w:t xml:space="preserve">) </w:t>
      </w:r>
      <w:r w:rsidR="008D332B">
        <w:t>Ηλεκτροεγκεφαλογράφημα</w:t>
      </w:r>
      <w:r w:rsidR="008D332B" w:rsidRPr="008D332B">
        <w:t xml:space="preserve"> (</w:t>
      </w:r>
      <w:r w:rsidR="008D332B">
        <w:rPr>
          <w:lang w:val="en-US"/>
        </w:rPr>
        <w:t>EEG</w:t>
      </w:r>
      <w:r w:rsidR="008D332B" w:rsidRPr="008D332B">
        <w:t>),</w:t>
      </w:r>
      <w:r w:rsidR="0031751A">
        <w:t xml:space="preserve"> </w:t>
      </w:r>
      <w:proofErr w:type="spellStart"/>
      <w:r w:rsidR="008D332B">
        <w:t>επιταχυνσιόμετρο</w:t>
      </w:r>
      <w:proofErr w:type="spellEnd"/>
      <w:r w:rsidR="008D332B">
        <w:t xml:space="preserve"> </w:t>
      </w:r>
      <w:r w:rsidR="0092307B">
        <w:t>και</w:t>
      </w:r>
      <w:r w:rsidR="0031751A" w:rsidRPr="0031751A">
        <w:t xml:space="preserve"> </w:t>
      </w:r>
      <w:r w:rsidR="008D332B">
        <w:t>γυροσκόπιο</w:t>
      </w:r>
      <w:r w:rsidR="008D332B" w:rsidRPr="008D332B">
        <w:t xml:space="preserve"> </w:t>
      </w:r>
      <w:r w:rsidR="008D332B">
        <w:t>.</w:t>
      </w:r>
      <w:r w:rsidR="0031751A" w:rsidRPr="0031751A">
        <w:t xml:space="preserve"> </w:t>
      </w:r>
      <w:r w:rsidR="008D332B">
        <w:t>Στα πλαίσια της διπλωματικής χρησιμοποιήθηκε μόνο το  Ηλεκτροεγκεφαλογράφημα</w:t>
      </w:r>
      <w:r w:rsidR="000064FC">
        <w:t>.</w:t>
      </w:r>
      <w:r w:rsidR="0031751A">
        <w:t xml:space="preserve"> </w:t>
      </w:r>
      <w:r>
        <w:t xml:space="preserve">Διαβάζει σήματα με συχνότητα 256 </w:t>
      </w:r>
      <w:r w:rsidR="004C5C4A">
        <w:rPr>
          <w:lang w:val="en-US"/>
        </w:rPr>
        <w:t>Hz</w:t>
      </w:r>
      <w:r w:rsidR="004268C1" w:rsidRPr="004268C1">
        <w:t xml:space="preserve"> </w:t>
      </w:r>
      <w:r w:rsidR="004268C1">
        <w:t xml:space="preserve">και  δίνει τιμές </w:t>
      </w:r>
      <w:proofErr w:type="spellStart"/>
      <w:r w:rsidR="004268C1">
        <w:rPr>
          <w:lang w:val="en-US"/>
        </w:rPr>
        <w:t>MicroVolt</w:t>
      </w:r>
      <w:proofErr w:type="spellEnd"/>
      <w:r w:rsidR="0031751A" w:rsidRPr="0031751A">
        <w:t xml:space="preserve"> </w:t>
      </w:r>
      <w:r w:rsidR="004268C1" w:rsidRPr="004268C1">
        <w:t>/</w:t>
      </w:r>
      <w:r w:rsidR="004268C1">
        <w:t xml:space="preserve"> χρόνο (</w:t>
      </w:r>
      <m:oMath>
        <m:f>
          <m:fPr>
            <m:ctrlPr>
              <w:rPr>
                <w:rFonts w:ascii="Cambria Math" w:hAnsi="Cambria Math"/>
                <w:i/>
                <w:lang w:val="en-US"/>
              </w:rPr>
            </m:ctrlPr>
          </m:fPr>
          <m:num>
            <m:r>
              <w:rPr>
                <w:rFonts w:ascii="Cambria Math" w:hAnsi="Cambria Math"/>
                <w:lang w:val="en-US"/>
              </w:rPr>
              <m:t>Mv</m:t>
            </m:r>
          </m:num>
          <m:den>
            <m:r>
              <w:rPr>
                <w:rFonts w:ascii="Cambria Math" w:hAnsi="Cambria Math"/>
                <w:lang w:val="en-US"/>
              </w:rPr>
              <m:t>S</m:t>
            </m:r>
          </m:den>
        </m:f>
      </m:oMath>
      <w:r w:rsidR="004268C1" w:rsidRPr="004268C1">
        <w:t>).</w:t>
      </w:r>
      <w:r w:rsidR="0031751A">
        <w:t xml:space="preserve"> </w:t>
      </w:r>
      <w:r w:rsidR="004268C1">
        <w:t>Συνδέ</w:t>
      </w:r>
      <w:r w:rsidR="000064FC">
        <w:t>εται</w:t>
      </w:r>
      <w:r w:rsidR="004268C1">
        <w:t xml:space="preserve"> στον υπολογιστή </w:t>
      </w:r>
      <w:r w:rsidR="00A551F0">
        <w:t xml:space="preserve">με </w:t>
      </w:r>
      <w:r w:rsidR="00A551F0">
        <w:rPr>
          <w:lang w:val="en-US"/>
        </w:rPr>
        <w:t>Bluetooth</w:t>
      </w:r>
      <w:r w:rsidR="00A551F0" w:rsidRPr="00A551F0">
        <w:t xml:space="preserve"> </w:t>
      </w:r>
      <w:r w:rsidR="00A551F0">
        <w:t xml:space="preserve">και </w:t>
      </w:r>
      <w:r w:rsidR="0092307B">
        <w:t xml:space="preserve">για την καταγραφή των δεδομένων χρησιμοποιήσαμε την </w:t>
      </w:r>
      <w:r w:rsidR="004268C1">
        <w:t xml:space="preserve">εφαρμογή </w:t>
      </w:r>
      <w:proofErr w:type="spellStart"/>
      <w:r w:rsidR="000064FC">
        <w:rPr>
          <w:lang w:val="en-US"/>
        </w:rPr>
        <w:t>BlueMuse</w:t>
      </w:r>
      <w:proofErr w:type="spellEnd"/>
      <w:r w:rsidR="0038171F">
        <w:t xml:space="preserve"> </w:t>
      </w:r>
      <w:r w:rsidR="0038171F">
        <w:fldChar w:fldCharType="begin"/>
      </w:r>
      <w:r w:rsidR="00077B6A">
        <w:instrText xml:space="preserve"> ADDIN ZOTERO_ITEM CSL_CITATION {"citationID":"1a2pWhAT","properties":{"formattedCitation":"[10]","plainCitation":"[10]","noteIndex":0},"citationItems":[{"id":10,"uris":["http://zotero.org/users/11986912/items/RYXD9YVM"],"itemData":{"id":10,"type":"software","abstract":"Windows 10 app to stream data from Muse EEG headsets via LSL (Lab Streaming Layer).","genre":"C#","license":"GPL-3.0","note":"original-date: 2017-08-19T05:24:36Z","source":"GitHub","title":"BlueMuse","URL":"https://github.com/kowalej/BlueMuse","author":[{"family":"Kowaleski","given":"Jason"}],"accessed":{"date-parts":[["2023",6,27]]},"issued":{"date-parts":[["2023",6,26]]}}}],"schema":"https://github.com/citation-style-language/schema/raw/master/csl-citation.json"} </w:instrText>
      </w:r>
      <w:r w:rsidR="0038171F">
        <w:fldChar w:fldCharType="separate"/>
      </w:r>
      <w:r w:rsidR="0038171F" w:rsidRPr="0038171F">
        <w:t>[10]</w:t>
      </w:r>
      <w:r w:rsidR="0038171F">
        <w:fldChar w:fldCharType="end"/>
      </w:r>
      <w:r w:rsidR="000064FC" w:rsidRPr="000064FC">
        <w:t xml:space="preserve"> </w:t>
      </w:r>
      <w:r w:rsidR="000064FC">
        <w:t>η οποία μεταδίδει τα δεδομένα</w:t>
      </w:r>
      <w:r w:rsidR="0092307B">
        <w:t xml:space="preserve"> από τον εγκεφαλογράφο στον υπολογιστή</w:t>
      </w:r>
      <w:r w:rsidR="000064FC">
        <w:t xml:space="preserve"> μέσω </w:t>
      </w:r>
      <w:r w:rsidR="003F48E6">
        <w:rPr>
          <w:lang w:val="en-US"/>
        </w:rPr>
        <w:t>LSL</w:t>
      </w:r>
      <w:r w:rsidR="00A551F0">
        <w:t xml:space="preserve"> </w:t>
      </w:r>
      <w:r w:rsidR="003F48E6" w:rsidRPr="003F48E6">
        <w:t>(</w:t>
      </w:r>
      <w:r w:rsidR="003F48E6">
        <w:rPr>
          <w:lang w:val="en-US"/>
        </w:rPr>
        <w:t>Lab</w:t>
      </w:r>
      <w:r w:rsidR="003F48E6" w:rsidRPr="003F48E6">
        <w:t xml:space="preserve"> </w:t>
      </w:r>
      <w:r w:rsidR="003F48E6">
        <w:rPr>
          <w:lang w:val="en-US"/>
        </w:rPr>
        <w:t>Streaming</w:t>
      </w:r>
      <w:r w:rsidR="003F48E6" w:rsidRPr="003F48E6">
        <w:t xml:space="preserve"> </w:t>
      </w:r>
      <w:r w:rsidR="003F48E6">
        <w:rPr>
          <w:lang w:val="en-US"/>
        </w:rPr>
        <w:t>Layer</w:t>
      </w:r>
      <w:r w:rsidR="003F48E6" w:rsidRPr="003F48E6">
        <w:t xml:space="preserve">) </w:t>
      </w:r>
      <w:r w:rsidR="000064FC">
        <w:rPr>
          <w:lang w:val="en-US"/>
        </w:rPr>
        <w:t>stream</w:t>
      </w:r>
      <w:r w:rsidR="003F48E6">
        <w:t>.</w:t>
      </w:r>
    </w:p>
    <w:p w14:paraId="094DC9C0" w14:textId="77777777" w:rsidR="0092307B" w:rsidRDefault="00D0384D" w:rsidP="0092307B">
      <w:pPr>
        <w:pStyle w:val="a3"/>
        <w:keepNext/>
        <w:jc w:val="center"/>
      </w:pPr>
      <w:r>
        <w:rPr>
          <w:noProof/>
        </w:rPr>
        <w:drawing>
          <wp:inline distT="0" distB="0" distL="0" distR="0" wp14:anchorId="71081A16" wp14:editId="08C67177">
            <wp:extent cx="3644900" cy="2789817"/>
            <wp:effectExtent l="0" t="0" r="0" b="0"/>
            <wp:docPr id="1867500744" name="Picture 1" descr="A picture containing drawing, sketch,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0744" name="Picture 1" descr="A picture containing drawing, sketch, circle, illustration&#10;&#10;Description automatically generated"/>
                    <pic:cNvPicPr/>
                  </pic:nvPicPr>
                  <pic:blipFill>
                    <a:blip r:embed="rId38"/>
                    <a:stretch>
                      <a:fillRect/>
                    </a:stretch>
                  </pic:blipFill>
                  <pic:spPr>
                    <a:xfrm>
                      <a:off x="0" y="0"/>
                      <a:ext cx="3647819" cy="2792051"/>
                    </a:xfrm>
                    <a:prstGeom prst="rect">
                      <a:avLst/>
                    </a:prstGeom>
                  </pic:spPr>
                </pic:pic>
              </a:graphicData>
            </a:graphic>
          </wp:inline>
        </w:drawing>
      </w:r>
    </w:p>
    <w:p w14:paraId="007C1736" w14:textId="40749A34" w:rsidR="00D0384D" w:rsidRDefault="0092307B" w:rsidP="0092307B">
      <w:pPr>
        <w:pStyle w:val="a8"/>
        <w:jc w:val="center"/>
      </w:pPr>
      <w:bookmarkStart w:id="49" w:name="_Toc146817989"/>
      <w:bookmarkStart w:id="50" w:name="_Toc146888322"/>
      <w:bookmarkStart w:id="51" w:name="_Toc146888533"/>
      <w:bookmarkStart w:id="52" w:name="_Toc146901695"/>
      <w:r>
        <w:t xml:space="preserve">Εικόνα </w:t>
      </w:r>
      <w:fldSimple w:instr=" SEQ Εικόνα \* ARABIC ">
        <w:r w:rsidR="009B38E8">
          <w:rPr>
            <w:noProof/>
          </w:rPr>
          <w:t>8</w:t>
        </w:r>
      </w:fldSimple>
      <w:r>
        <w:t>: Θέση ηλεκτροδίων Muse</w:t>
      </w:r>
      <w:r w:rsidRPr="0092307B">
        <w:t xml:space="preserve"> </w:t>
      </w:r>
      <w:r>
        <w:fldChar w:fldCharType="begin"/>
      </w:r>
      <w:r w:rsidR="00077B6A">
        <w:rPr>
          <w:caps w:val="0"/>
        </w:rPr>
        <w:instrText xml:space="preserve"> ADDIN ZOTERO_ITEM CSL_CITATION {"citationID":"U0MXLjk1","properties":{"formattedCitation":"[11]","plainCitation":"[11]","noteIndex":0},"citationItems":[{"id":22,"uris":["http://zotero.org/users/11986912/items/DY7RG2UJ"],"itemData":{"id":22,"type":"webpage","abstract":"Download scientific diagram | Comparison of electrode placement between MUSE and the international 10-20 system: (a) Medical grade multi-channel EEG sensing system, (b) Rear view of MUSE headband and top view of medical-grade multi-channel EEG sensing system which follow the 10-20 system (c) MUSE S brain sensing headband from publication: DETECTION OF DRIVER DROWSINESS FROM EEG SIGNALS USING WEARABLE BRAIN SENSING HEADBAND | Driver drowsiness detection plays an important role in the field of road safety and advanced driver assistance system. Electroencephalogram (EEG) signals are one of the most accurate and reliable indicators of fatigue and drowsiness but in the case of detecting drowsiness,... | EEG, Support Vector Machine and Extracts | ResearchGate, the professional network for scientists.","container-title":"ResearchGate","language":"en","title":"Fig. 2. Comparison of electrode placement between MUSE and the...","URL":"https://www.researchgate.net/figure/Comparison-of-electrode-placement-between-MUSE-and-the-international-10-20-system-a_fig2_352019337","accessed":{"date-parts":[["2023",7,4]]}}}],"schema":"https://github.com/citation-style-language/schema/raw/master/csl-citation.json"} </w:instrText>
      </w:r>
      <w:r>
        <w:fldChar w:fldCharType="separate"/>
      </w:r>
      <w:r w:rsidR="0038171F" w:rsidRPr="0038171F">
        <w:t>[11]</w:t>
      </w:r>
      <w:bookmarkEnd w:id="49"/>
      <w:bookmarkEnd w:id="50"/>
      <w:bookmarkEnd w:id="51"/>
      <w:bookmarkEnd w:id="52"/>
      <w:r>
        <w:fldChar w:fldCharType="end"/>
      </w:r>
    </w:p>
    <w:p w14:paraId="38B1422D" w14:textId="77777777" w:rsidR="0092307B" w:rsidRPr="0092307B" w:rsidRDefault="0092307B" w:rsidP="0092307B">
      <w:pPr>
        <w:pStyle w:val="a3"/>
      </w:pPr>
    </w:p>
    <w:p w14:paraId="5EF835EB" w14:textId="393E73E7" w:rsidR="00C656A1" w:rsidRPr="00D0384D" w:rsidRDefault="003F48E6" w:rsidP="003F48E6">
      <w:pPr>
        <w:pStyle w:val="a7"/>
      </w:pPr>
      <w:bookmarkStart w:id="53" w:name="_Toc146887504"/>
      <w:bookmarkStart w:id="54" w:name="_Toc146888534"/>
      <w:bookmarkStart w:id="55" w:name="_Hlk138943993"/>
      <w:r>
        <w:lastRenderedPageBreak/>
        <w:t>3.</w:t>
      </w:r>
      <w:r w:rsidR="00FC59E0">
        <w:t>2</w:t>
      </w:r>
      <w:r w:rsidR="00894816" w:rsidRPr="00D0384D">
        <w:t>.1</w:t>
      </w:r>
      <w:r>
        <w:t xml:space="preserve"> </w:t>
      </w:r>
      <w:r w:rsidR="00894816">
        <w:rPr>
          <w:lang w:val="en-US"/>
        </w:rPr>
        <w:t>LSL</w:t>
      </w:r>
      <w:r w:rsidR="00894816" w:rsidRPr="00D0384D">
        <w:t xml:space="preserve"> </w:t>
      </w:r>
      <w:r w:rsidR="00894816">
        <w:rPr>
          <w:lang w:val="en-US"/>
        </w:rPr>
        <w:t>Stream</w:t>
      </w:r>
      <w:bookmarkEnd w:id="53"/>
      <w:bookmarkEnd w:id="54"/>
    </w:p>
    <w:bookmarkEnd w:id="55"/>
    <w:p w14:paraId="2EBF239D" w14:textId="34E43EE8" w:rsidR="00C656A1" w:rsidRDefault="00C656A1" w:rsidP="00D91DC5">
      <w:pPr>
        <w:pStyle w:val="a3"/>
      </w:pPr>
      <w:r>
        <w:t xml:space="preserve">Το </w:t>
      </w:r>
      <w:r>
        <w:rPr>
          <w:lang w:val="en-US"/>
        </w:rPr>
        <w:t>LSL</w:t>
      </w:r>
      <w:r w:rsidR="0074390E" w:rsidRPr="0074390E">
        <w:t xml:space="preserve"> (</w:t>
      </w:r>
      <w:r w:rsidR="0074390E">
        <w:rPr>
          <w:lang w:val="en-US"/>
        </w:rPr>
        <w:t>Lab</w:t>
      </w:r>
      <w:r w:rsidR="0074390E" w:rsidRPr="0074390E">
        <w:t xml:space="preserve"> </w:t>
      </w:r>
      <w:r w:rsidR="0074390E">
        <w:rPr>
          <w:lang w:val="en-US"/>
        </w:rPr>
        <w:t>Streaming</w:t>
      </w:r>
      <w:r w:rsidR="0074390E" w:rsidRPr="0074390E">
        <w:t xml:space="preserve"> </w:t>
      </w:r>
      <w:r w:rsidR="0074390E">
        <w:rPr>
          <w:lang w:val="en-US"/>
        </w:rPr>
        <w:t>Layer</w:t>
      </w:r>
      <w:r w:rsidR="0074390E" w:rsidRPr="0074390E">
        <w:t>)</w:t>
      </w:r>
      <w:r w:rsidRPr="00C656A1">
        <w:t xml:space="preserve"> </w:t>
      </w:r>
      <w:r>
        <w:t xml:space="preserve">είναι ένα </w:t>
      </w:r>
      <w:r w:rsidR="0074390E">
        <w:t>ανοιχτού κώδικα οικοσύστημα</w:t>
      </w:r>
      <w:r>
        <w:t xml:space="preserve"> που</w:t>
      </w:r>
      <w:r w:rsidR="0074390E">
        <w:t xml:space="preserve"> επιτρέπει τη μετάδοση και την καταγραφή δεδομένων</w:t>
      </w:r>
      <w:r>
        <w:t xml:space="preserve"> </w:t>
      </w:r>
      <w:r w:rsidR="0074390E">
        <w:t xml:space="preserve">από ένα σύνολο συσκευών συμπεριλαμβανόμενων και </w:t>
      </w:r>
      <w:proofErr w:type="spellStart"/>
      <w:r w:rsidR="0074390E">
        <w:t>εγκεφαλογράφων</w:t>
      </w:r>
      <w:proofErr w:type="spellEnd"/>
      <w:r w:rsidR="0074390E">
        <w:t>.</w:t>
      </w:r>
      <w:r w:rsidR="0031751A" w:rsidRPr="0031751A">
        <w:t xml:space="preserve"> </w:t>
      </w:r>
      <w:r>
        <w:t xml:space="preserve">Η μετάδοση είναι ασύγχρονη και γίνεται μεταξύ διαφορετικών συσκευών και λογισμικών </w:t>
      </w:r>
      <w:r w:rsidR="00495B4A">
        <w:t>επιτρέποντας τον συγχρονισμό πολλαπλών πηγών δεδομένων σε πραγματικό χρόνο.</w:t>
      </w:r>
      <w:r w:rsidR="0031751A" w:rsidRPr="0031751A">
        <w:t xml:space="preserve"> </w:t>
      </w:r>
      <w:r w:rsidR="00495B4A">
        <w:t xml:space="preserve">Η αρχιτεκτονική του βασίζεται σε πρωτόκολλα επικοινωνίας όπως </w:t>
      </w:r>
      <w:r w:rsidR="00495B4A">
        <w:rPr>
          <w:lang w:val="en-US"/>
        </w:rPr>
        <w:t>TCP</w:t>
      </w:r>
      <w:r w:rsidR="00C41FFD" w:rsidRPr="00C41FFD">
        <w:t xml:space="preserve"> </w:t>
      </w:r>
      <w:r w:rsidR="00C41FFD">
        <w:t xml:space="preserve">και τη μεταφορά δεδομένων ως </w:t>
      </w:r>
      <w:r w:rsidR="0074390E">
        <w:t>δείγμα ή πακέτο</w:t>
      </w:r>
      <w:r w:rsidR="00AF1FEC" w:rsidRPr="00AF1FEC">
        <w:t xml:space="preserve"> </w:t>
      </w:r>
      <w:r w:rsidR="00AF1FEC">
        <w:fldChar w:fldCharType="begin"/>
      </w:r>
      <w:r w:rsidR="00077B6A">
        <w:instrText xml:space="preserve"> ADDIN ZOTERO_ITEM CSL_CITATION {"citationID":"UROsBwgv","properties":{"formattedCitation":"[12]","plainCitation":"[12]","noteIndex":0},"citationItems":[{"id":11,"uris":["http://zotero.org/users/11986912/items/XAKY333K"],"itemData":{"id":11,"type":"webpage","title":"Lab Streaming Layer","URL":"https://labstreaminglayer.org/#/","accessed":{"date-parts":[["2023",6,27]]}}}],"schema":"https://github.com/citation-style-language/schema/raw/master/csl-citation.json"} </w:instrText>
      </w:r>
      <w:r w:rsidR="00AF1FEC">
        <w:fldChar w:fldCharType="separate"/>
      </w:r>
      <w:r w:rsidR="00AF1FEC" w:rsidRPr="00AF1FEC">
        <w:t>[12]</w:t>
      </w:r>
      <w:r w:rsidR="00AF1FEC">
        <w:fldChar w:fldCharType="end"/>
      </w:r>
      <w:r w:rsidR="0074390E">
        <w:t>. Τ</w:t>
      </w:r>
      <w:r w:rsidR="00C41FFD">
        <w:t>ο δείγμα είναι μία μοναδική μέτρηση της συσκευής</w:t>
      </w:r>
      <w:r w:rsidR="0031751A" w:rsidRPr="0031751A">
        <w:t xml:space="preserve"> </w:t>
      </w:r>
      <w:r w:rsidR="00C41FFD">
        <w:t xml:space="preserve">ενώ το </w:t>
      </w:r>
      <w:r w:rsidR="0074390E">
        <w:t>πακέτο</w:t>
      </w:r>
      <w:r w:rsidR="00C41FFD">
        <w:t xml:space="preserve"> είναι ένα σύνολο δειγμάτων.</w:t>
      </w:r>
    </w:p>
    <w:p w14:paraId="0AE17B57" w14:textId="21D86114" w:rsidR="00FC59E0" w:rsidRPr="0082223D" w:rsidRDefault="005A273F" w:rsidP="005A273F">
      <w:pPr>
        <w:pStyle w:val="a7"/>
      </w:pPr>
      <w:bookmarkStart w:id="56" w:name="_Toc146887505"/>
      <w:bookmarkStart w:id="57" w:name="_Toc146888535"/>
      <w:r>
        <w:t>3.</w:t>
      </w:r>
      <w:r w:rsidR="00FC59E0">
        <w:t>2</w:t>
      </w:r>
      <w:r w:rsidRPr="00FC59E0">
        <w:t>.</w:t>
      </w:r>
      <w:r w:rsidR="00FC59E0">
        <w:t>2</w:t>
      </w:r>
      <w:r>
        <w:t xml:space="preserve"> </w:t>
      </w:r>
      <w:r w:rsidR="00FC59E0">
        <w:t xml:space="preserve">Καταγραφή δεδομένων </w:t>
      </w:r>
      <w:r w:rsidR="00FC59E0">
        <w:rPr>
          <w:lang w:val="en-US"/>
        </w:rPr>
        <w:t>Muse</w:t>
      </w:r>
      <w:r w:rsidR="00FC59E0" w:rsidRPr="00FC59E0">
        <w:t xml:space="preserve"> </w:t>
      </w:r>
      <w:r w:rsidR="00FC59E0">
        <w:t xml:space="preserve">στην </w:t>
      </w:r>
      <w:r w:rsidR="00FC59E0">
        <w:rPr>
          <w:lang w:val="en-US"/>
        </w:rPr>
        <w:t>Python</w:t>
      </w:r>
      <w:bookmarkEnd w:id="56"/>
      <w:bookmarkEnd w:id="57"/>
    </w:p>
    <w:p w14:paraId="451B62E0" w14:textId="4184AF79" w:rsidR="00FC59E0" w:rsidRDefault="00FC59E0" w:rsidP="00D91DC5">
      <w:pPr>
        <w:pStyle w:val="a3"/>
      </w:pPr>
      <w:r>
        <w:t xml:space="preserve">Για την καταγραφή </w:t>
      </w:r>
      <w:r w:rsidR="008C384C">
        <w:t xml:space="preserve">των </w:t>
      </w:r>
      <w:r>
        <w:t>δεδομένων χρησιμοποιήθηκε</w:t>
      </w:r>
      <w:r w:rsidR="008C384C">
        <w:t xml:space="preserve"> </w:t>
      </w:r>
      <w:r w:rsidR="00025172">
        <w:t xml:space="preserve">το πακέτο </w:t>
      </w:r>
      <w:proofErr w:type="spellStart"/>
      <w:r w:rsidR="00025172" w:rsidRPr="005A3BAE">
        <w:rPr>
          <w:b/>
          <w:bCs/>
          <w:lang w:val="en-US"/>
        </w:rPr>
        <w:t>mus</w:t>
      </w:r>
      <w:r w:rsidR="000D29BC" w:rsidRPr="005A3BAE">
        <w:rPr>
          <w:b/>
          <w:bCs/>
          <w:lang w:val="en-US"/>
        </w:rPr>
        <w:t>elsl</w:t>
      </w:r>
      <w:proofErr w:type="spellEnd"/>
      <w:r w:rsidR="0074390E" w:rsidRPr="0074390E">
        <w:rPr>
          <w:b/>
          <w:bCs/>
        </w:rPr>
        <w:t xml:space="preserve"> </w:t>
      </w:r>
      <w:r w:rsidR="0074390E">
        <w:rPr>
          <w:b/>
          <w:bCs/>
        </w:rPr>
        <w:fldChar w:fldCharType="begin"/>
      </w:r>
      <w:r w:rsidR="00077B6A">
        <w:rPr>
          <w:b/>
          <w:bCs/>
        </w:rPr>
        <w:instrText xml:space="preserve"> ADDIN ZOTERO_ITEM CSL_CITATION {"citationID":"fC6JEyRl","properties":{"formattedCitation":"[13]","plainCitation":"[13]","noteIndex":0},"citationItems":[{"id":13,"uris":["http://zotero.org/users/11986912/items/A3INDFDE"],"itemData":{"id":13,"type":"software","abstract":"Python script to stream EEG data from the muse 2016 headset","genre":"Python","license":"BSD-3-Clause","note":"original-date: 2017-01-27T13:31:25Z","source":"GitHub","title":"Muse LSL","URL":"https://github.com/alexandrebarachant/muse-lsl","author":[{"family":"barachant","given":"alexandre"}],"accessed":{"date-parts":[["2023",6,29]]},"issued":{"date-parts":[["2023",6,25]]}}}],"schema":"https://github.com/citation-style-language/schema/raw/master/csl-citation.json"} </w:instrText>
      </w:r>
      <w:r w:rsidR="0074390E">
        <w:rPr>
          <w:b/>
          <w:bCs/>
        </w:rPr>
        <w:fldChar w:fldCharType="separate"/>
      </w:r>
      <w:r w:rsidR="00AF1FEC" w:rsidRPr="00AF1FEC">
        <w:t>[13]</w:t>
      </w:r>
      <w:r w:rsidR="0074390E">
        <w:rPr>
          <w:b/>
          <w:bCs/>
        </w:rPr>
        <w:fldChar w:fldCharType="end"/>
      </w:r>
      <w:r w:rsidR="000D29BC">
        <w:t>.</w:t>
      </w:r>
      <w:r w:rsidR="0031751A" w:rsidRPr="0031751A">
        <w:t xml:space="preserve"> </w:t>
      </w:r>
      <w:r w:rsidR="000D29BC">
        <w:t>Οι εντολές που χρησιμοποιήθηκαν είναι οι εξής:</w:t>
      </w:r>
    </w:p>
    <w:p w14:paraId="39EAF77B" w14:textId="0A534FBC" w:rsidR="000D29BC" w:rsidRPr="000D29BC" w:rsidRDefault="000D29BC" w:rsidP="000D29BC">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list</w:t>
      </w:r>
      <w:r>
        <w:t xml:space="preserve"> </w:t>
      </w:r>
      <w:r>
        <w:sym w:font="Wingdings" w:char="F0E0"/>
      </w:r>
      <w:r w:rsidR="0031751A">
        <w:t xml:space="preserve"> Μ</w:t>
      </w:r>
      <w:r>
        <w:t xml:space="preserve">ας τυπώνει μία λίστα με όλες τις διαθέσιμες συσκευές </w:t>
      </w:r>
      <w:r>
        <w:rPr>
          <w:lang w:val="en-US"/>
        </w:rPr>
        <w:t>muse</w:t>
      </w:r>
    </w:p>
    <w:p w14:paraId="43CA6D9E" w14:textId="6B6374CB" w:rsidR="00D0384D" w:rsidRDefault="000D29BC"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stream</w:t>
      </w:r>
      <w:r w:rsidRPr="000D29BC">
        <w:t xml:space="preserve"> </w:t>
      </w:r>
      <w:r w:rsidRPr="000D29BC">
        <w:rPr>
          <w:lang w:val="en-US"/>
        </w:rPr>
        <w:sym w:font="Wingdings" w:char="F0E0"/>
      </w:r>
      <w:r w:rsidR="0031751A">
        <w:t xml:space="preserve"> Ξ</w:t>
      </w:r>
      <w:r>
        <w:t>εκινάει μία ροή δεδομένων από την συσκευή στον υπολογιστ</w:t>
      </w:r>
      <w:r w:rsidR="00D0384D">
        <w:t xml:space="preserve">ή, μερικές </w:t>
      </w:r>
      <w:r w:rsidR="0031751A">
        <w:t>παραλλαγές</w:t>
      </w:r>
      <w:r w:rsidR="00D0384D">
        <w:t xml:space="preserve"> της εντολής είναι:</w:t>
      </w:r>
    </w:p>
    <w:p w14:paraId="236AB1DF" w14:textId="6C592724" w:rsidR="00D0384D" w:rsidRDefault="00D0384D" w:rsidP="00D0384D">
      <w:pPr>
        <w:pStyle w:val="a3"/>
        <w:numPr>
          <w:ilvl w:val="1"/>
          <w:numId w:val="3"/>
        </w:numPr>
      </w:pPr>
      <w:proofErr w:type="spellStart"/>
      <w:r>
        <w:rPr>
          <w:lang w:val="en-US"/>
        </w:rPr>
        <w:t>muselsl</w:t>
      </w:r>
      <w:proofErr w:type="spellEnd"/>
      <w:r w:rsidRPr="00D0384D">
        <w:t xml:space="preserve"> </w:t>
      </w:r>
      <w:r>
        <w:rPr>
          <w:lang w:val="en-US"/>
        </w:rPr>
        <w:t>stream</w:t>
      </w:r>
      <w:r w:rsidRPr="00D0384D">
        <w:t xml:space="preserve"> –</w:t>
      </w:r>
      <w:r>
        <w:rPr>
          <w:lang w:val="en-US"/>
        </w:rPr>
        <w:t>name</w:t>
      </w:r>
      <w:r w:rsidRPr="00D0384D">
        <w:t xml:space="preserve"> </w:t>
      </w:r>
      <w:r>
        <w:t>όνομα</w:t>
      </w:r>
      <w:r w:rsidRPr="00D0384D">
        <w:t xml:space="preserve"> </w:t>
      </w:r>
      <w:r>
        <w:t>της</w:t>
      </w:r>
      <w:r w:rsidRPr="00D0384D">
        <w:t xml:space="preserve"> </w:t>
      </w:r>
      <w:r>
        <w:t>συσκευής</w:t>
      </w:r>
      <w:r w:rsidR="0031751A" w:rsidRPr="0031751A">
        <w:t xml:space="preserve"> </w:t>
      </w:r>
      <w:r>
        <w:t>(κωδικός μοντέλου)</w:t>
      </w:r>
    </w:p>
    <w:p w14:paraId="4F368796" w14:textId="1B6C6969" w:rsidR="00D0384D" w:rsidRDefault="00D0384D" w:rsidP="00D0384D">
      <w:pPr>
        <w:pStyle w:val="a3"/>
        <w:numPr>
          <w:ilvl w:val="1"/>
          <w:numId w:val="3"/>
        </w:numPr>
        <w:rPr>
          <w:lang w:val="en-US"/>
        </w:rPr>
      </w:pPr>
      <w:proofErr w:type="spellStart"/>
      <w:r>
        <w:rPr>
          <w:lang w:val="en-US"/>
        </w:rPr>
        <w:t>muselsl</w:t>
      </w:r>
      <w:proofErr w:type="spellEnd"/>
      <w:r w:rsidRPr="00D0384D">
        <w:rPr>
          <w:lang w:val="en-US"/>
        </w:rPr>
        <w:t xml:space="preserve"> </w:t>
      </w:r>
      <w:r>
        <w:rPr>
          <w:lang w:val="en-US"/>
        </w:rPr>
        <w:t>stream</w:t>
      </w:r>
      <w:r w:rsidRPr="00D0384D">
        <w:rPr>
          <w:lang w:val="en-US"/>
        </w:rPr>
        <w:t xml:space="preserve"> –</w:t>
      </w:r>
      <w:r>
        <w:rPr>
          <w:lang w:val="en-US"/>
        </w:rPr>
        <w:t>address</w:t>
      </w:r>
      <w:r w:rsidRPr="00D0384D">
        <w:rPr>
          <w:lang w:val="en-US"/>
        </w:rPr>
        <w:t xml:space="preserve"> </w:t>
      </w:r>
      <w:r>
        <w:t>διεύθυνση</w:t>
      </w:r>
      <w:r w:rsidRPr="00D0384D">
        <w:rPr>
          <w:lang w:val="en-US"/>
        </w:rPr>
        <w:t xml:space="preserve"> </w:t>
      </w:r>
      <w:r>
        <w:t>της</w:t>
      </w:r>
      <w:r w:rsidRPr="00D0384D">
        <w:rPr>
          <w:lang w:val="en-US"/>
        </w:rPr>
        <w:t xml:space="preserve"> </w:t>
      </w:r>
      <w:r>
        <w:t>συσκευής</w:t>
      </w:r>
      <w:r w:rsidRPr="00D0384D">
        <w:rPr>
          <w:lang w:val="en-US"/>
        </w:rPr>
        <w:t xml:space="preserve"> (</w:t>
      </w:r>
      <w:r>
        <w:rPr>
          <w:lang w:val="en-US"/>
        </w:rPr>
        <w:t>Mac address)</w:t>
      </w:r>
    </w:p>
    <w:p w14:paraId="37F942D3" w14:textId="5E2A8860" w:rsidR="00D0384D" w:rsidRDefault="00D0384D"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view</w:t>
      </w:r>
      <w:r w:rsidRPr="00D0384D">
        <w:t xml:space="preserve"> </w:t>
      </w:r>
      <w:r w:rsidR="00C362F8">
        <w:sym w:font="Wingdings" w:char="F0E0"/>
      </w:r>
      <w:r w:rsidR="0031751A" w:rsidRPr="0031751A">
        <w:t xml:space="preserve"> </w:t>
      </w:r>
      <w:r w:rsidR="007D2C0B">
        <w:t>Εμφανίζει</w:t>
      </w:r>
      <w:r>
        <w:t xml:space="preserve"> ένα </w:t>
      </w:r>
      <w:r w:rsidR="007D2C0B">
        <w:t>σχε</w:t>
      </w:r>
      <w:r>
        <w:t xml:space="preserve">διάγραμμα με τα </w:t>
      </w:r>
      <w:r w:rsidR="00980069">
        <w:t>τέσσερα</w:t>
      </w:r>
      <w:r>
        <w:t xml:space="preserve"> κανάλια (</w:t>
      </w:r>
      <w:r>
        <w:rPr>
          <w:lang w:val="en-US"/>
        </w:rPr>
        <w:t>mV</w:t>
      </w:r>
      <w:r w:rsidRPr="00D0384D">
        <w:t>/</w:t>
      </w:r>
      <w:r>
        <w:rPr>
          <w:lang w:val="en-US"/>
        </w:rPr>
        <w:t>s</w:t>
      </w:r>
      <w:r w:rsidRPr="00D0384D">
        <w:t xml:space="preserve">) </w:t>
      </w:r>
      <w:r>
        <w:t xml:space="preserve">βοήθησε πολύ στην </w:t>
      </w:r>
      <w:r w:rsidR="007D2C0B">
        <w:t>τοποθέτηση</w:t>
      </w:r>
      <w:r>
        <w:t xml:space="preserve"> του </w:t>
      </w:r>
      <w:proofErr w:type="spellStart"/>
      <w:r>
        <w:t>εγκεφαλογράφου</w:t>
      </w:r>
      <w:proofErr w:type="spellEnd"/>
      <w:r>
        <w:t xml:space="preserve"> στο </w:t>
      </w:r>
      <w:r w:rsidR="007D2C0B">
        <w:t>κεφάλι</w:t>
      </w:r>
      <w:r>
        <w:t xml:space="preserve"> </w:t>
      </w:r>
      <w:r w:rsidR="00980069">
        <w:t>διότι</w:t>
      </w:r>
      <w:r>
        <w:t xml:space="preserve"> μία κακή προσαρμογή είχε αρκετό θόρυβο</w:t>
      </w:r>
    </w:p>
    <w:p w14:paraId="7DB17885" w14:textId="77777777" w:rsidR="00980069" w:rsidRDefault="00980069" w:rsidP="00980069">
      <w:pPr>
        <w:pStyle w:val="a3"/>
        <w:keepNext/>
        <w:ind w:left="720"/>
        <w:jc w:val="center"/>
      </w:pPr>
      <w:r>
        <w:rPr>
          <w:noProof/>
        </w:rPr>
        <w:drawing>
          <wp:inline distT="0" distB="0" distL="0" distR="0" wp14:anchorId="198E6502" wp14:editId="1E521521">
            <wp:extent cx="6120130" cy="1601470"/>
            <wp:effectExtent l="0" t="0" r="0" b="0"/>
            <wp:docPr id="170594718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7189" name="Picture 1" descr="A close-up of a graph&#10;&#10;Description automatically generated"/>
                    <pic:cNvPicPr/>
                  </pic:nvPicPr>
                  <pic:blipFill>
                    <a:blip r:embed="rId39"/>
                    <a:stretch>
                      <a:fillRect/>
                    </a:stretch>
                  </pic:blipFill>
                  <pic:spPr>
                    <a:xfrm>
                      <a:off x="0" y="0"/>
                      <a:ext cx="6120130" cy="1601470"/>
                    </a:xfrm>
                    <a:prstGeom prst="rect">
                      <a:avLst/>
                    </a:prstGeom>
                  </pic:spPr>
                </pic:pic>
              </a:graphicData>
            </a:graphic>
          </wp:inline>
        </w:drawing>
      </w:r>
    </w:p>
    <w:p w14:paraId="03D3C894" w14:textId="63618897" w:rsidR="00D0384D" w:rsidRDefault="00980069" w:rsidP="001B65FC">
      <w:pPr>
        <w:pStyle w:val="a8"/>
        <w:jc w:val="center"/>
      </w:pPr>
      <w:bookmarkStart w:id="58" w:name="_Toc146817990"/>
      <w:bookmarkStart w:id="59" w:name="_Toc146888325"/>
      <w:bookmarkStart w:id="60" w:name="_Toc146888536"/>
      <w:bookmarkStart w:id="61" w:name="_Toc146901696"/>
      <w:r>
        <w:t xml:space="preserve">Εικόνα </w:t>
      </w:r>
      <w:fldSimple w:instr=" SEQ Εικόνα \* ARABIC ">
        <w:r w:rsidR="009B38E8">
          <w:rPr>
            <w:noProof/>
          </w:rPr>
          <w:t>9</w:t>
        </w:r>
      </w:fldSimple>
      <w:r>
        <w:t>: Τα τέσσερα κανάλια του εγκεφαλογράφου Muse</w:t>
      </w:r>
      <w:bookmarkEnd w:id="58"/>
      <w:bookmarkEnd w:id="59"/>
      <w:bookmarkEnd w:id="60"/>
      <w:bookmarkEnd w:id="61"/>
    </w:p>
    <w:p w14:paraId="260A8617" w14:textId="77777777" w:rsidR="001B65FC" w:rsidRPr="001B65FC" w:rsidRDefault="001B65FC" w:rsidP="001B65FC">
      <w:pPr>
        <w:pStyle w:val="a3"/>
        <w:ind w:left="720"/>
      </w:pPr>
    </w:p>
    <w:p w14:paraId="67189F69" w14:textId="036B6D8F" w:rsidR="00D0384D" w:rsidRDefault="00C362F8"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record</w:t>
      </w:r>
      <w:r w:rsidRPr="00C362F8">
        <w:t xml:space="preserve"> </w:t>
      </w:r>
      <w:r>
        <w:sym w:font="Wingdings" w:char="F0E0"/>
      </w:r>
      <w:r w:rsidR="0031751A" w:rsidRPr="0031751A">
        <w:t xml:space="preserve"> </w:t>
      </w:r>
      <w:r w:rsidR="0031751A">
        <w:t>Δημιουργεί</w:t>
      </w:r>
      <w:r>
        <w:t xml:space="preserve"> ένα .</w:t>
      </w:r>
      <w:r>
        <w:rPr>
          <w:lang w:val="en-US"/>
        </w:rPr>
        <w:t>csv</w:t>
      </w:r>
      <w:r w:rsidRPr="00C362F8">
        <w:t xml:space="preserve"> </w:t>
      </w:r>
      <w:r>
        <w:t>αρχείο με τις μετρήσεις</w:t>
      </w:r>
      <w:r w:rsidR="001B65FC">
        <w:t xml:space="preserve"> του </w:t>
      </w:r>
      <w:proofErr w:type="spellStart"/>
      <w:r w:rsidR="001B65FC">
        <w:t>εγκεφαλογράφου</w:t>
      </w:r>
      <w:proofErr w:type="spellEnd"/>
      <w:r>
        <w:t xml:space="preserve"> για</w:t>
      </w:r>
      <w:r w:rsidR="007D2C0B">
        <w:t xml:space="preserve"> συγκεκριμένο </w:t>
      </w:r>
      <w:r>
        <w:t>αριθμό δευτερολέπτων</w:t>
      </w:r>
      <w:r w:rsidR="00980069" w:rsidRPr="00980069">
        <w:t xml:space="preserve"> </w:t>
      </w:r>
    </w:p>
    <w:p w14:paraId="64F511E4" w14:textId="77777777" w:rsidR="001B65FC" w:rsidRDefault="00C362F8" w:rsidP="001B65FC">
      <w:pPr>
        <w:pStyle w:val="a3"/>
        <w:keepNext/>
        <w:ind w:left="1440"/>
        <w:jc w:val="center"/>
      </w:pPr>
      <w:r>
        <w:rPr>
          <w:noProof/>
        </w:rPr>
        <w:lastRenderedPageBreak/>
        <w:drawing>
          <wp:inline distT="0" distB="0" distL="0" distR="0" wp14:anchorId="5C57E5BF" wp14:editId="0BE424F8">
            <wp:extent cx="3434121" cy="2324100"/>
            <wp:effectExtent l="0" t="0" r="0" b="0"/>
            <wp:docPr id="11458393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9334" name="Picture 1" descr="A picture containing text, screenshot, font, number&#10;&#10;Description automatically generated"/>
                    <pic:cNvPicPr/>
                  </pic:nvPicPr>
                  <pic:blipFill>
                    <a:blip r:embed="rId40"/>
                    <a:stretch>
                      <a:fillRect/>
                    </a:stretch>
                  </pic:blipFill>
                  <pic:spPr>
                    <a:xfrm>
                      <a:off x="0" y="0"/>
                      <a:ext cx="3441658" cy="2329201"/>
                    </a:xfrm>
                    <a:prstGeom prst="rect">
                      <a:avLst/>
                    </a:prstGeom>
                  </pic:spPr>
                </pic:pic>
              </a:graphicData>
            </a:graphic>
          </wp:inline>
        </w:drawing>
      </w:r>
    </w:p>
    <w:p w14:paraId="4C0B8DE0" w14:textId="5FFC74B6" w:rsidR="005A3BAE" w:rsidRDefault="001B65FC" w:rsidP="001B65FC">
      <w:pPr>
        <w:pStyle w:val="a8"/>
        <w:jc w:val="center"/>
      </w:pPr>
      <w:bookmarkStart w:id="62" w:name="_Toc146817991"/>
      <w:bookmarkStart w:id="63" w:name="_Toc146888326"/>
      <w:bookmarkStart w:id="64" w:name="_Toc146888537"/>
      <w:bookmarkStart w:id="65" w:name="_Toc146901697"/>
      <w:r w:rsidRPr="001B65FC">
        <w:t xml:space="preserve">Εικόνα </w:t>
      </w:r>
      <w:r>
        <w:fldChar w:fldCharType="begin"/>
      </w:r>
      <w:r w:rsidRPr="001B65FC">
        <w:instrText xml:space="preserve"> </w:instrText>
      </w:r>
      <w:r>
        <w:instrText>SEQ</w:instrText>
      </w:r>
      <w:r w:rsidRPr="001B65FC">
        <w:instrText xml:space="preserve"> Εικόνα \* </w:instrText>
      </w:r>
      <w:r>
        <w:instrText>ARABIC</w:instrText>
      </w:r>
      <w:r w:rsidRPr="001B65FC">
        <w:instrText xml:space="preserve"> </w:instrText>
      </w:r>
      <w:r>
        <w:fldChar w:fldCharType="separate"/>
      </w:r>
      <w:r w:rsidR="009B38E8">
        <w:rPr>
          <w:noProof/>
        </w:rPr>
        <w:t>10</w:t>
      </w:r>
      <w:r>
        <w:fldChar w:fldCharType="end"/>
      </w:r>
      <w:r>
        <w:t>: Δομή του csv</w:t>
      </w:r>
      <w:r w:rsidRPr="001B65FC">
        <w:t xml:space="preserve"> </w:t>
      </w:r>
      <w:r>
        <w:t>αρχείου</w:t>
      </w:r>
      <w:bookmarkEnd w:id="62"/>
      <w:bookmarkEnd w:id="63"/>
      <w:bookmarkEnd w:id="64"/>
      <w:bookmarkEnd w:id="65"/>
    </w:p>
    <w:p w14:paraId="596CDEE3" w14:textId="77777777" w:rsidR="001B65FC" w:rsidRPr="001B65FC" w:rsidRDefault="001B65FC" w:rsidP="001B65FC">
      <w:pPr>
        <w:pStyle w:val="a3"/>
      </w:pPr>
    </w:p>
    <w:p w14:paraId="4BE7365E" w14:textId="02189955" w:rsidR="0082223D" w:rsidRPr="0082223D" w:rsidRDefault="0082223D" w:rsidP="0082223D">
      <w:pPr>
        <w:pStyle w:val="a6"/>
      </w:pPr>
      <w:bookmarkStart w:id="66" w:name="_Toc146888538"/>
      <w:r>
        <w:t xml:space="preserve">3.3 </w:t>
      </w:r>
      <w:proofErr w:type="spellStart"/>
      <w:r>
        <w:rPr>
          <w:lang w:val="en-US"/>
        </w:rPr>
        <w:t>Mindwave</w:t>
      </w:r>
      <w:proofErr w:type="spellEnd"/>
      <w:r w:rsidRPr="0082223D">
        <w:t xml:space="preserve"> </w:t>
      </w:r>
      <w:r w:rsidR="00172AB1">
        <w:t>και διασύνδεση</w:t>
      </w:r>
      <w:bookmarkEnd w:id="66"/>
    </w:p>
    <w:p w14:paraId="17356C04" w14:textId="5C83F6DC" w:rsidR="0082223D" w:rsidRDefault="0082223D" w:rsidP="003609E8">
      <w:pPr>
        <w:pStyle w:val="a3"/>
      </w:pPr>
      <w:r>
        <w:rPr>
          <w:lang w:val="en-US"/>
        </w:rPr>
        <w:t>H</w:t>
      </w:r>
      <w:r>
        <w:t xml:space="preserve"> δεύτερη συσκευή που χρησιμοποιήθηκε είναι η </w:t>
      </w:r>
      <w:proofErr w:type="spellStart"/>
      <w:r>
        <w:rPr>
          <w:lang w:val="en-US"/>
        </w:rPr>
        <w:t>Mindwave</w:t>
      </w:r>
      <w:proofErr w:type="spellEnd"/>
      <w:r w:rsidRPr="0082223D">
        <w:t xml:space="preserve"> </w:t>
      </w:r>
      <w:r>
        <w:rPr>
          <w:lang w:val="en-US"/>
        </w:rPr>
        <w:t>mobile</w:t>
      </w:r>
      <w:r w:rsidRPr="0082223D">
        <w:t xml:space="preserve"> </w:t>
      </w:r>
      <w:r>
        <w:t xml:space="preserve">η οποία σε αντίθεση με το </w:t>
      </w:r>
      <w:r>
        <w:rPr>
          <w:lang w:val="en-US"/>
        </w:rPr>
        <w:t>Muse</w:t>
      </w:r>
      <w:r w:rsidRPr="0082223D">
        <w:t xml:space="preserve"> </w:t>
      </w:r>
      <w:r>
        <w:t xml:space="preserve">έχει μόνο ένα </w:t>
      </w:r>
      <w:r w:rsidR="008C384C">
        <w:t>κανάλι με</w:t>
      </w:r>
      <w:r w:rsidR="00622EF6">
        <w:t xml:space="preserve"> το ηλεκτρόδιο </w:t>
      </w:r>
      <w:r w:rsidR="001B65FC">
        <w:t xml:space="preserve">να βρίσκεται </w:t>
      </w:r>
      <w:r w:rsidR="00622EF6">
        <w:t xml:space="preserve">στη θέση </w:t>
      </w:r>
      <w:proofErr w:type="spellStart"/>
      <w:r w:rsidR="003609E8">
        <w:rPr>
          <w:lang w:val="en-US"/>
        </w:rPr>
        <w:t>Fp</w:t>
      </w:r>
      <w:proofErr w:type="spellEnd"/>
      <w:r w:rsidR="008C384C" w:rsidRPr="00717A06">
        <w:t>1</w:t>
      </w:r>
      <w:r w:rsidR="008C384C">
        <w:t>,</w:t>
      </w:r>
      <w:r w:rsidR="00717A06">
        <w:t xml:space="preserve"> δ</w:t>
      </w:r>
      <w:r w:rsidR="003609E8">
        <w:t xml:space="preserve">ιαβάζει σήματα με συχνότητα 512 </w:t>
      </w:r>
      <w:r w:rsidR="00DA7A2B">
        <w:rPr>
          <w:lang w:val="en-US"/>
        </w:rPr>
        <w:t>H</w:t>
      </w:r>
      <w:r w:rsidR="003609E8">
        <w:rPr>
          <w:lang w:val="en-US"/>
        </w:rPr>
        <w:t>z</w:t>
      </w:r>
      <w:r w:rsidR="003609E8">
        <w:t xml:space="preserve"> και</w:t>
      </w:r>
      <w:r w:rsidR="00717A06" w:rsidRPr="00717A06">
        <w:t xml:space="preserve"> </w:t>
      </w:r>
      <w:r w:rsidR="00717A06">
        <w:t xml:space="preserve">διαθέτει μόνο εγκεφαλογράφο </w:t>
      </w:r>
      <w:r w:rsidR="00E3380E">
        <w:t>που</w:t>
      </w:r>
      <w:r w:rsidR="00717A06">
        <w:t xml:space="preserve"> </w:t>
      </w:r>
      <w:r w:rsidR="009E4266">
        <w:t>μας επιστρέφει μια πληθώρα τιμών.</w:t>
      </w:r>
      <w:r w:rsidR="0031751A" w:rsidRPr="0031751A">
        <w:t xml:space="preserve"> </w:t>
      </w:r>
      <w:r w:rsidR="00172AB1">
        <w:t xml:space="preserve">Συνδέεται μέσω </w:t>
      </w:r>
      <w:r w:rsidR="00172AB1">
        <w:rPr>
          <w:lang w:val="en-US"/>
        </w:rPr>
        <w:t>Bluetooth</w:t>
      </w:r>
      <w:r w:rsidR="00172AB1">
        <w:t xml:space="preserve"> και</w:t>
      </w:r>
      <w:r w:rsidR="00860DF1">
        <w:t xml:space="preserve"> επικοινωνεί μέσω σειριακής θύρας</w:t>
      </w:r>
      <w:r w:rsidR="008C384C">
        <w:t>.</w:t>
      </w:r>
      <w:r w:rsidR="0031751A" w:rsidRPr="0031751A">
        <w:t xml:space="preserve"> </w:t>
      </w:r>
      <w:r w:rsidR="008C384C">
        <w:t>Τέλος τα δεδομένα έρχονται σε μορφή</w:t>
      </w:r>
      <w:r w:rsidR="00172AB1">
        <w:t xml:space="preserve"> </w:t>
      </w:r>
      <w:r w:rsidR="00860DF1">
        <w:t>πακέτ</w:t>
      </w:r>
      <w:r w:rsidR="008C384C">
        <w:t>ου</w:t>
      </w:r>
      <w:r w:rsidR="00172AB1">
        <w:t xml:space="preserve"> που πρέπει να επεξεργαστ</w:t>
      </w:r>
      <w:r w:rsidR="008C384C">
        <w:t>εί</w:t>
      </w:r>
      <w:r w:rsidR="00172AB1">
        <w:t xml:space="preserve"> για να </w:t>
      </w:r>
      <w:r w:rsidR="008C384C">
        <w:t xml:space="preserve">πάρουμε </w:t>
      </w:r>
      <w:r w:rsidR="00172AB1">
        <w:t>την πληρο</w:t>
      </w:r>
      <w:r w:rsidR="00622EF6">
        <w:t>φορ</w:t>
      </w:r>
      <w:r w:rsidR="00172AB1">
        <w:t>ία</w:t>
      </w:r>
      <w:r w:rsidR="00622EF6">
        <w:t>.</w:t>
      </w:r>
      <w:r w:rsidR="0031751A" w:rsidRPr="0031751A">
        <w:t xml:space="preserve"> </w:t>
      </w:r>
      <w:r w:rsidR="003266AB">
        <w:t>Η δομή των πακέτων είναι</w:t>
      </w:r>
      <w:r w:rsidR="008C384C">
        <w:t xml:space="preserve"> η εξής</w:t>
      </w:r>
      <w:r w:rsidR="003266AB">
        <w:t>:</w:t>
      </w:r>
    </w:p>
    <w:p w14:paraId="6D727228" w14:textId="7970AA08" w:rsidR="003266AB" w:rsidRPr="006F5C8E" w:rsidRDefault="006F5C8E" w:rsidP="003266AB">
      <w:pPr>
        <w:pStyle w:val="a3"/>
        <w:numPr>
          <w:ilvl w:val="0"/>
          <w:numId w:val="4"/>
        </w:numPr>
      </w:pPr>
      <w:r>
        <w:t>Τί</w:t>
      </w:r>
      <w:r w:rsidR="003266AB">
        <w:t>τλος</w:t>
      </w:r>
      <w:r>
        <w:rPr>
          <w:lang w:val="en-US"/>
        </w:rPr>
        <w:t xml:space="preserve"> (Header) 3 bytes</w:t>
      </w:r>
    </w:p>
    <w:p w14:paraId="5C53356F" w14:textId="1AD03A8E" w:rsidR="006F5C8E" w:rsidRPr="006F5C8E" w:rsidRDefault="006F5C8E" w:rsidP="003266AB">
      <w:pPr>
        <w:pStyle w:val="a3"/>
        <w:numPr>
          <w:ilvl w:val="0"/>
          <w:numId w:val="4"/>
        </w:numPr>
      </w:pPr>
      <w:r>
        <w:t>Φορτίο</w:t>
      </w:r>
      <w:r>
        <w:rPr>
          <w:lang w:val="en-US"/>
        </w:rPr>
        <w:t xml:space="preserve"> (Payload)</w:t>
      </w:r>
      <w:r>
        <w:t xml:space="preserve"> μέγιστο μέγεθος 169 </w:t>
      </w:r>
      <w:r>
        <w:rPr>
          <w:lang w:val="en-US"/>
        </w:rPr>
        <w:t>bytes</w:t>
      </w:r>
    </w:p>
    <w:p w14:paraId="59C73B00" w14:textId="5D6FB89B" w:rsidR="006F5C8E" w:rsidRPr="008F3FEC" w:rsidRDefault="006F5C8E" w:rsidP="003266AB">
      <w:pPr>
        <w:pStyle w:val="a3"/>
        <w:numPr>
          <w:ilvl w:val="0"/>
          <w:numId w:val="4"/>
        </w:numPr>
      </w:pPr>
      <w:r>
        <w:t>Άθροισμα ελέγχου</w:t>
      </w:r>
      <w:r>
        <w:rPr>
          <w:lang w:val="en-US"/>
        </w:rPr>
        <w:t xml:space="preserve"> (Checksum)</w:t>
      </w:r>
      <w:r>
        <w:t xml:space="preserve"> 1 </w:t>
      </w:r>
      <w:r>
        <w:rPr>
          <w:lang w:val="en-US"/>
        </w:rPr>
        <w:t>byte</w:t>
      </w:r>
    </w:p>
    <w:p w14:paraId="756C39FF" w14:textId="4588428A" w:rsidR="00B16A80" w:rsidRDefault="001B65FC" w:rsidP="008F3FEC">
      <w:pPr>
        <w:pStyle w:val="a3"/>
      </w:pPr>
      <w:r>
        <w:t>Χρησιμοποιούμε το</w:t>
      </w:r>
      <w:r w:rsidR="008F3FEC">
        <w:t xml:space="preserve"> αρχείο </w:t>
      </w:r>
      <w:proofErr w:type="spellStart"/>
      <w:r w:rsidR="008F3FEC">
        <w:rPr>
          <w:lang w:val="en-US"/>
        </w:rPr>
        <w:t>mindwave</w:t>
      </w:r>
      <w:proofErr w:type="spellEnd"/>
      <w:r w:rsidR="008F3FEC" w:rsidRPr="008F3FEC">
        <w:t>.</w:t>
      </w:r>
      <w:proofErr w:type="spellStart"/>
      <w:r w:rsidR="008F3FEC">
        <w:rPr>
          <w:lang w:val="en-US"/>
        </w:rPr>
        <w:t>py</w:t>
      </w:r>
      <w:proofErr w:type="spellEnd"/>
      <w:r w:rsidR="008F3FEC" w:rsidRPr="008F3FEC">
        <w:t xml:space="preserve"> </w:t>
      </w:r>
      <w:r>
        <w:t>για να λάβουμε την πληροφορία, το αρχείο αποκωδικοποιεί</w:t>
      </w:r>
      <w:r w:rsidR="00D60A7F">
        <w:t xml:space="preserve"> </w:t>
      </w:r>
      <w:r w:rsidR="008C384C">
        <w:t>τα πακέτα</w:t>
      </w:r>
      <w:r>
        <w:t xml:space="preserve"> που στέλνει ο </w:t>
      </w:r>
      <w:proofErr w:type="spellStart"/>
      <w:r>
        <w:t>εγκεφαλογράφος</w:t>
      </w:r>
      <w:proofErr w:type="spellEnd"/>
      <w:r>
        <w:t xml:space="preserve">, </w:t>
      </w:r>
      <w:r w:rsidR="008F3FEC">
        <w:t>δημιουργήθηκε από το</w:t>
      </w:r>
      <w:r w:rsidR="008F3FEC" w:rsidRPr="008F3FEC">
        <w:t xml:space="preserve"> </w:t>
      </w:r>
      <w:proofErr w:type="spellStart"/>
      <w:r w:rsidR="008F3FEC">
        <w:rPr>
          <w:lang w:val="en-US"/>
        </w:rPr>
        <w:t>BarkleyUS</w:t>
      </w:r>
      <w:proofErr w:type="spellEnd"/>
      <w:r w:rsidR="00D60A7F">
        <w:t xml:space="preserve"> </w:t>
      </w:r>
      <w:r w:rsidR="008F3FEC">
        <w:t xml:space="preserve">όμως λόγο του ότι </w:t>
      </w:r>
      <w:r w:rsidR="00B16A80">
        <w:t xml:space="preserve">φτιάχτηκε στη </w:t>
      </w:r>
      <w:r w:rsidR="00B16A80">
        <w:rPr>
          <w:lang w:val="en-US"/>
        </w:rPr>
        <w:t>python</w:t>
      </w:r>
      <w:r w:rsidR="00B16A80" w:rsidRPr="00B16A80">
        <w:t xml:space="preserve"> 2</w:t>
      </w:r>
      <w:r w:rsidR="008F3FEC">
        <w:t xml:space="preserve"> έγιναν μικρ</w:t>
      </w:r>
      <w:r w:rsidR="0031751A">
        <w:t>ό-</w:t>
      </w:r>
      <w:r w:rsidR="008F3FEC">
        <w:t xml:space="preserve">αλλαγές για να μπορέσει να λειτουργήσει με </w:t>
      </w:r>
      <w:r w:rsidR="008F3FEC">
        <w:rPr>
          <w:lang w:val="en-US"/>
        </w:rPr>
        <w:t>python</w:t>
      </w:r>
      <w:r w:rsidR="008F3FEC" w:rsidRPr="008F3FEC">
        <w:t xml:space="preserve"> 3</w:t>
      </w:r>
      <w:r w:rsidR="008F3FEC">
        <w:t>.</w:t>
      </w:r>
      <w:r w:rsidR="00D60A7F">
        <w:t xml:space="preserve"> </w:t>
      </w:r>
      <w:r w:rsidR="008F3FEC">
        <w:t>Η βασική λει</w:t>
      </w:r>
      <w:r w:rsidR="00B16A80">
        <w:t>τουργία του μπορεί να βρεθεί εδώ</w:t>
      </w:r>
      <w:r w:rsidR="0038171F">
        <w:t xml:space="preserve"> </w:t>
      </w:r>
      <w:r w:rsidR="0038171F">
        <w:fldChar w:fldCharType="begin"/>
      </w:r>
      <w:r w:rsidR="00077B6A">
        <w:instrText xml:space="preserve"> ADDIN ZOTERO_ITEM CSL_CITATION {"citationID":"SKp7RbnQ","properties":{"formattedCitation":"[14]","plainCitation":"[14]","noteIndex":0},"citationItems":[{"id":16,"uris":["http://zotero.org/users/11986912/items/DGZ2NTXJ"],"itemData":{"id":16,"type":"software","abstract":"Linux and Mac-friendly Python parser to connect and interact with multiple NeuroSky MindWave headsets from one machine.","genre":"Python","note":"original-date: 2013-01-03T22:05:27Z","publisher":"Barkley","source":"GitHub","title":"mindwave-python","URL":"https://github.com/BarkleyUS/mindwave-python","accessed":{"date-parts":[["2023",6,29]]},"issued":{"date-parts":[["2023",5,17]]}}}],"schema":"https://github.com/citation-style-language/schema/raw/master/csl-citation.json"} </w:instrText>
      </w:r>
      <w:r w:rsidR="0038171F">
        <w:fldChar w:fldCharType="separate"/>
      </w:r>
      <w:r w:rsidR="00AF1FEC" w:rsidRPr="00AF1FEC">
        <w:t>[14]</w:t>
      </w:r>
      <w:r w:rsidR="0038171F">
        <w:fldChar w:fldCharType="end"/>
      </w:r>
      <w:r w:rsidR="00B16A80">
        <w:t>.</w:t>
      </w:r>
    </w:p>
    <w:p w14:paraId="34C50270" w14:textId="77777777" w:rsidR="00B16A80" w:rsidRPr="008F3FEC" w:rsidRDefault="00B16A80" w:rsidP="008F3FEC">
      <w:pPr>
        <w:pStyle w:val="a3"/>
      </w:pPr>
    </w:p>
    <w:p w14:paraId="0608B05C" w14:textId="77777777" w:rsidR="0038171F" w:rsidRDefault="003609E8" w:rsidP="0038171F">
      <w:pPr>
        <w:pStyle w:val="a3"/>
        <w:keepNext/>
        <w:jc w:val="center"/>
      </w:pPr>
      <w:r>
        <w:rPr>
          <w:noProof/>
        </w:rPr>
        <w:lastRenderedPageBreak/>
        <w:drawing>
          <wp:inline distT="0" distB="0" distL="0" distR="0" wp14:anchorId="029F381F" wp14:editId="71F68E35">
            <wp:extent cx="3699874" cy="1988135"/>
            <wp:effectExtent l="0" t="0" r="0" b="0"/>
            <wp:docPr id="68064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1023" name=""/>
                    <pic:cNvPicPr/>
                  </pic:nvPicPr>
                  <pic:blipFill>
                    <a:blip r:embed="rId41"/>
                    <a:stretch>
                      <a:fillRect/>
                    </a:stretch>
                  </pic:blipFill>
                  <pic:spPr>
                    <a:xfrm>
                      <a:off x="0" y="0"/>
                      <a:ext cx="3716767" cy="1997213"/>
                    </a:xfrm>
                    <a:prstGeom prst="rect">
                      <a:avLst/>
                    </a:prstGeom>
                  </pic:spPr>
                </pic:pic>
              </a:graphicData>
            </a:graphic>
          </wp:inline>
        </w:drawing>
      </w:r>
    </w:p>
    <w:p w14:paraId="16625B11" w14:textId="7BDAA712" w:rsidR="0038171F" w:rsidRPr="0038171F" w:rsidRDefault="0038171F" w:rsidP="0038171F">
      <w:pPr>
        <w:pStyle w:val="a8"/>
        <w:jc w:val="center"/>
      </w:pPr>
      <w:bookmarkStart w:id="67" w:name="_Toc146888328"/>
      <w:bookmarkStart w:id="68" w:name="_Toc146888539"/>
      <w:bookmarkStart w:id="69" w:name="_Toc146901698"/>
      <w:bookmarkStart w:id="70" w:name="_Toc146817992"/>
      <w:r>
        <w:t xml:space="preserve">Εικόνα </w:t>
      </w:r>
      <w:fldSimple w:instr=" SEQ Εικόνα \* ARABIC ">
        <w:r w:rsidR="009B38E8">
          <w:rPr>
            <w:noProof/>
          </w:rPr>
          <w:t>11</w:t>
        </w:r>
      </w:fldSimple>
      <w:r>
        <w:t xml:space="preserve">: Τοποθεσία του ηλεκτροδίου του εγκεφαλογράφου Mindwave </w:t>
      </w:r>
      <w:r>
        <w:fldChar w:fldCharType="begin"/>
      </w:r>
      <w:r w:rsidR="00AF1FEC">
        <w:rPr>
          <w:caps w:val="0"/>
        </w:rPr>
        <w:instrText xml:space="preserve"> ADDIN ZOTERO_ITEM CSL_CITATION {"citationID":"CNZ6GTZT","properties":{"formattedCitation":"[15]","plainCitation":"[15]","noteIndex":0},"citationItems":[{"id":92,"uris":["http://zotero.org/users/11986912/items/T8B8ZZI7"],"itemData":{"id":92,"type":"webpage","abstract":"Neurosky line home use devices allow you to perform neurofeedback training/therapy at your home comfort to effectively manage health issue &amp; performance","container-title":"BIOFEEDBACK NEUROFEEDBACK THERAPY","language":"en-US","title":"Neurosky home use devices for neurofeedback training/therapy","URL":"https://biofeedback-neurofeedback-therapy.com/neurosky/","accessed":{"date-parts":[["2023",9,27]]}}}],"schema":"https://github.com/citation-style-language/schema/raw/master/csl-citation.json"} </w:instrText>
      </w:r>
      <w:r>
        <w:fldChar w:fldCharType="separate"/>
      </w:r>
      <w:bookmarkEnd w:id="70"/>
      <w:r w:rsidR="00AF1FEC" w:rsidRPr="00AF1FEC">
        <w:t>[15]</w:t>
      </w:r>
      <w:bookmarkEnd w:id="67"/>
      <w:bookmarkEnd w:id="68"/>
      <w:bookmarkEnd w:id="69"/>
      <w:r>
        <w:fldChar w:fldCharType="end"/>
      </w:r>
      <w:r w:rsidRPr="0038171F">
        <w:t xml:space="preserve"> </w:t>
      </w:r>
    </w:p>
    <w:p w14:paraId="26E3B9A9" w14:textId="6915D7E7" w:rsidR="0082223D" w:rsidRDefault="00B16A80" w:rsidP="00B16A80">
      <w:pPr>
        <w:pStyle w:val="a3"/>
        <w:jc w:val="center"/>
      </w:pPr>
      <w:r>
        <w:t xml:space="preserve"> </w:t>
      </w:r>
    </w:p>
    <w:p w14:paraId="1EFE0A6F" w14:textId="6776E294" w:rsidR="00B16A80" w:rsidRDefault="00B16A80" w:rsidP="00EF3850">
      <w:pPr>
        <w:pStyle w:val="a7"/>
      </w:pPr>
      <w:bookmarkStart w:id="71" w:name="_Toc146887506"/>
      <w:bookmarkStart w:id="72" w:name="_Toc146888540"/>
      <w:r>
        <w:t>3.3.1</w:t>
      </w:r>
      <w:r w:rsidRPr="00B16A80">
        <w:t xml:space="preserve"> </w:t>
      </w:r>
      <w:r>
        <w:t xml:space="preserve">Τιμές </w:t>
      </w:r>
      <w:proofErr w:type="spellStart"/>
      <w:r>
        <w:t>Mindwave</w:t>
      </w:r>
      <w:bookmarkEnd w:id="71"/>
      <w:bookmarkEnd w:id="72"/>
      <w:proofErr w:type="spellEnd"/>
    </w:p>
    <w:p w14:paraId="18145D95" w14:textId="3343BE5A" w:rsidR="00B16A80" w:rsidRDefault="00B16A80" w:rsidP="00B16A80">
      <w:pPr>
        <w:pStyle w:val="a3"/>
      </w:pPr>
      <w:r>
        <w:t xml:space="preserve">Το </w:t>
      </w:r>
      <w:proofErr w:type="spellStart"/>
      <w:r>
        <w:rPr>
          <w:lang w:val="en-US"/>
        </w:rPr>
        <w:t>Mindwave</w:t>
      </w:r>
      <w:proofErr w:type="spellEnd"/>
      <w:r w:rsidRPr="00B16A80">
        <w:t xml:space="preserve"> </w:t>
      </w:r>
      <w:r>
        <w:t xml:space="preserve">σε αντίθεση με το </w:t>
      </w:r>
      <w:r>
        <w:rPr>
          <w:lang w:val="en-US"/>
        </w:rPr>
        <w:t>Muse</w:t>
      </w:r>
      <w:r w:rsidRPr="00B16A80">
        <w:t xml:space="preserve"> </w:t>
      </w:r>
      <w:r>
        <w:t>δεν δίνει τιμές</w:t>
      </w:r>
      <w:r w:rsidR="0038171F" w:rsidRPr="0038171F">
        <w:t xml:space="preserve"> </w:t>
      </w:r>
      <w:r w:rsidR="0038171F">
        <w:rPr>
          <w:lang w:val="en-US"/>
        </w:rPr>
        <w:t>mV</w:t>
      </w:r>
      <w:r w:rsidR="0038171F" w:rsidRPr="0038171F">
        <w:t>/</w:t>
      </w:r>
      <w:r w:rsidR="0038171F">
        <w:rPr>
          <w:lang w:val="en-US"/>
        </w:rPr>
        <w:t>S</w:t>
      </w:r>
      <w:r>
        <w:t>,</w:t>
      </w:r>
      <w:r w:rsidR="0031751A">
        <w:t xml:space="preserve"> </w:t>
      </w:r>
      <w:r>
        <w:t xml:space="preserve">αλλά τις επεξεργάζεται με ειδικό </w:t>
      </w:r>
      <w:r w:rsidR="00BC0F77">
        <w:t>επεξεργαστή</w:t>
      </w:r>
      <w:r>
        <w:t xml:space="preserve"> </w:t>
      </w:r>
      <w:r w:rsidR="00D60A7F">
        <w:t xml:space="preserve">της </w:t>
      </w:r>
      <w:proofErr w:type="spellStart"/>
      <w:r>
        <w:rPr>
          <w:lang w:val="en-US"/>
        </w:rPr>
        <w:t>ThinkGear</w:t>
      </w:r>
      <w:proofErr w:type="spellEnd"/>
      <w:r>
        <w:t xml:space="preserve"> και</w:t>
      </w:r>
      <w:r w:rsidR="000D68F2">
        <w:t xml:space="preserve"> επιστρέφει συγκεκριμένα αποτελέσματα τα οποία είναι:</w:t>
      </w:r>
    </w:p>
    <w:p w14:paraId="67628E5D" w14:textId="7BA74E5F" w:rsidR="000D68F2" w:rsidRDefault="000D68F2" w:rsidP="000D68F2">
      <w:pPr>
        <w:pStyle w:val="a3"/>
        <w:numPr>
          <w:ilvl w:val="0"/>
          <w:numId w:val="3"/>
        </w:numPr>
      </w:pPr>
      <w:r w:rsidRPr="000D68F2">
        <w:rPr>
          <w:b/>
          <w:bCs/>
          <w:lang w:val="en-US"/>
        </w:rPr>
        <w:t>Attention</w:t>
      </w:r>
      <w:r w:rsidRPr="000D68F2">
        <w:t xml:space="preserve"> </w:t>
      </w:r>
      <w:r>
        <w:sym w:font="Wingdings" w:char="F0E0"/>
      </w:r>
      <w:r w:rsidR="00D60A7F">
        <w:t xml:space="preserve"> </w:t>
      </w:r>
      <w:r>
        <w:t>Ποσοστό «συγκέντρωσης»</w:t>
      </w:r>
      <w:r w:rsidR="00D60A7F">
        <w:t xml:space="preserve"> </w:t>
      </w:r>
      <w:r w:rsidR="00760946">
        <w:t>εύρος τιμών</w:t>
      </w:r>
      <w:r>
        <w:t xml:space="preserve"> 0-100</w:t>
      </w:r>
      <w:r w:rsidR="00760946">
        <w:t xml:space="preserve">, ανανέωση </w:t>
      </w:r>
      <w:r w:rsidR="001A0AFD">
        <w:t>ανά</w:t>
      </w:r>
      <w:r w:rsidR="00760946">
        <w:t xml:space="preserve"> δευτερόλεπτο,</w:t>
      </w:r>
      <w:r>
        <w:t xml:space="preserve"> δηλαδή κάποιος με ποσοστό 80-100 θα είναι πιο συγκεντρωμένος από κάποιον με ποσοστό 50-70</w:t>
      </w:r>
      <w:r w:rsidR="00760946" w:rsidRPr="00760946">
        <w:t xml:space="preserve"> </w:t>
      </w:r>
    </w:p>
    <w:p w14:paraId="5745DE15" w14:textId="1205C733" w:rsidR="00D50626" w:rsidRPr="00D50626" w:rsidRDefault="000D68F2" w:rsidP="00D50626">
      <w:pPr>
        <w:pStyle w:val="a3"/>
        <w:numPr>
          <w:ilvl w:val="0"/>
          <w:numId w:val="3"/>
        </w:numPr>
        <w:rPr>
          <w:b/>
          <w:bCs/>
          <w:i/>
          <w:iCs/>
        </w:rPr>
      </w:pPr>
      <w:r w:rsidRPr="000D68F2">
        <w:rPr>
          <w:b/>
          <w:bCs/>
          <w:lang w:val="en-US"/>
        </w:rPr>
        <w:t>Meditation</w:t>
      </w:r>
      <w:r w:rsidRPr="000D68F2">
        <w:rPr>
          <w:b/>
          <w:bCs/>
        </w:rPr>
        <w:t xml:space="preserve"> </w:t>
      </w:r>
      <w:r w:rsidRPr="000D68F2">
        <w:rPr>
          <w:b/>
          <w:bCs/>
          <w:lang w:val="en-US"/>
        </w:rPr>
        <w:sym w:font="Wingdings" w:char="F0E0"/>
      </w:r>
      <w:r w:rsidR="00D60A7F">
        <w:rPr>
          <w:b/>
          <w:bCs/>
        </w:rPr>
        <w:t xml:space="preserve"> </w:t>
      </w:r>
      <w:r>
        <w:t>Ποσοστό νοητικής και όχι σωματικής «χαλάρωσης»</w:t>
      </w:r>
      <w:r w:rsidR="00760946">
        <w:t>, εύρος τιμών</w:t>
      </w:r>
      <w:r>
        <w:t xml:space="preserve"> 0-100</w:t>
      </w:r>
      <w:r w:rsidR="00760946">
        <w:t xml:space="preserve">, ανανέωση </w:t>
      </w:r>
      <w:r w:rsidR="00646051">
        <w:t>ένα</w:t>
      </w:r>
      <w:r w:rsidR="00760946">
        <w:t xml:space="preserve"> δευτερόλεπτο,</w:t>
      </w:r>
      <w:r>
        <w:t xml:space="preserve"> όπως και στην συγκέντρωση κάποιος με ποσοστό 80-100 είναι πιο νοητικά χαλαρός από κάποιον με ποσοστό 50-70 </w:t>
      </w:r>
    </w:p>
    <w:p w14:paraId="30F15CF8" w14:textId="77777777" w:rsidR="00EF3850" w:rsidRDefault="00022970" w:rsidP="00EF3850">
      <w:pPr>
        <w:pStyle w:val="a3"/>
        <w:keepNext/>
        <w:ind w:left="720"/>
        <w:jc w:val="center"/>
      </w:pPr>
      <w:r>
        <w:rPr>
          <w:noProof/>
        </w:rPr>
        <w:drawing>
          <wp:inline distT="0" distB="0" distL="0" distR="0" wp14:anchorId="200462F6" wp14:editId="02F5F035">
            <wp:extent cx="6120130" cy="2149475"/>
            <wp:effectExtent l="0" t="0" r="0" b="3175"/>
            <wp:docPr id="1402007651" name="Picture 1" descr="A graph with red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7651" name="Picture 1" descr="A graph with red and blue lines&#10;&#10;Description automatically generated with medium confidence"/>
                    <pic:cNvPicPr/>
                  </pic:nvPicPr>
                  <pic:blipFill>
                    <a:blip r:embed="rId42"/>
                    <a:stretch>
                      <a:fillRect/>
                    </a:stretch>
                  </pic:blipFill>
                  <pic:spPr>
                    <a:xfrm>
                      <a:off x="0" y="0"/>
                      <a:ext cx="6120130" cy="2149475"/>
                    </a:xfrm>
                    <a:prstGeom prst="rect">
                      <a:avLst/>
                    </a:prstGeom>
                  </pic:spPr>
                </pic:pic>
              </a:graphicData>
            </a:graphic>
          </wp:inline>
        </w:drawing>
      </w:r>
    </w:p>
    <w:p w14:paraId="6CF99083" w14:textId="60730722" w:rsidR="00D50626" w:rsidRPr="00EF3850" w:rsidRDefault="00EF3850" w:rsidP="00EF3850">
      <w:pPr>
        <w:pStyle w:val="a8"/>
        <w:jc w:val="center"/>
        <w:rPr>
          <w:i/>
          <w:iCs/>
        </w:rPr>
      </w:pPr>
      <w:bookmarkStart w:id="73" w:name="_Toc146888330"/>
      <w:bookmarkStart w:id="74" w:name="_Toc146888541"/>
      <w:bookmarkStart w:id="75" w:name="_Toc146901699"/>
      <w:r>
        <w:t xml:space="preserve">Εικόνα </w:t>
      </w:r>
      <w:fldSimple w:instr=" SEQ Εικόνα \* ARABIC ">
        <w:r w:rsidR="009B38E8">
          <w:rPr>
            <w:noProof/>
          </w:rPr>
          <w:t>12</w:t>
        </w:r>
      </w:fldSimple>
      <w:r>
        <w:t>: Σύγκριση μεταξύ attention και meditation όταν ο εθελοντή συγκεντρώνεται</w:t>
      </w:r>
      <w:bookmarkEnd w:id="73"/>
      <w:bookmarkEnd w:id="74"/>
      <w:bookmarkEnd w:id="75"/>
    </w:p>
    <w:p w14:paraId="5351B7C2" w14:textId="77777777" w:rsidR="00EF3850" w:rsidRPr="00EF3850" w:rsidRDefault="00EF3850" w:rsidP="00EF3850">
      <w:pPr>
        <w:pStyle w:val="a3"/>
        <w:ind w:left="720"/>
        <w:rPr>
          <w:b/>
          <w:bCs/>
          <w:i/>
          <w:iCs/>
        </w:rPr>
      </w:pPr>
    </w:p>
    <w:p w14:paraId="6D9B122C" w14:textId="791FC83D" w:rsidR="00D50626" w:rsidRPr="00684A9C" w:rsidRDefault="00684A9C" w:rsidP="00D50626">
      <w:pPr>
        <w:pStyle w:val="a3"/>
        <w:numPr>
          <w:ilvl w:val="0"/>
          <w:numId w:val="3"/>
        </w:numPr>
        <w:rPr>
          <w:b/>
          <w:bCs/>
          <w:i/>
          <w:iCs/>
        </w:rPr>
      </w:pPr>
      <w:r>
        <w:rPr>
          <w:b/>
          <w:bCs/>
          <w:lang w:val="en-US"/>
        </w:rPr>
        <w:t>POOR</w:t>
      </w:r>
      <w:r w:rsidRPr="00684A9C">
        <w:rPr>
          <w:b/>
          <w:bCs/>
        </w:rPr>
        <w:t>_</w:t>
      </w:r>
      <w:r>
        <w:rPr>
          <w:b/>
          <w:bCs/>
          <w:lang w:val="en-US"/>
        </w:rPr>
        <w:t>SIGNAL</w:t>
      </w:r>
      <w:r w:rsidRPr="00684A9C">
        <w:rPr>
          <w:b/>
          <w:bCs/>
        </w:rPr>
        <w:t xml:space="preserve"> </w:t>
      </w:r>
      <w:r w:rsidRPr="00684A9C">
        <w:rPr>
          <w:b/>
          <w:bCs/>
          <w:lang w:val="en-US"/>
        </w:rPr>
        <w:sym w:font="Wingdings" w:char="F0E0"/>
      </w:r>
      <w:r w:rsidR="0031751A">
        <w:rPr>
          <w:b/>
          <w:bCs/>
        </w:rPr>
        <w:t xml:space="preserve"> </w:t>
      </w:r>
      <w:r w:rsidR="00D60A7F">
        <w:t>Υ</w:t>
      </w:r>
      <w:r>
        <w:t xml:space="preserve">ποδηλώνει το θόρυβο και έχει εύρος τιμών 0-255 με την σωστή τοποθέτηση του </w:t>
      </w:r>
      <w:proofErr w:type="spellStart"/>
      <w:r>
        <w:t>εγκεφαλογράφου</w:t>
      </w:r>
      <w:proofErr w:type="spellEnd"/>
      <w:r>
        <w:t xml:space="preserve"> η τιμή πρέπει να είναι 0 στην περίπτωση που δεν είναι </w:t>
      </w:r>
      <w:r w:rsidR="008C384C">
        <w:t>μηδενική,</w:t>
      </w:r>
      <w:r w:rsidR="0031751A" w:rsidRPr="0031751A">
        <w:t xml:space="preserve"> </w:t>
      </w:r>
      <w:r w:rsidR="008C384C">
        <w:t>τότε</w:t>
      </w:r>
      <w:r>
        <w:t xml:space="preserve"> δεν μπορούν να υπολογιστούν οι τιμές </w:t>
      </w:r>
      <w:r>
        <w:rPr>
          <w:lang w:val="en-US"/>
        </w:rPr>
        <w:t>Attention</w:t>
      </w:r>
      <w:r w:rsidR="001A0AFD">
        <w:t xml:space="preserve"> και</w:t>
      </w:r>
      <w:r w:rsidRPr="00684A9C">
        <w:t xml:space="preserve"> </w:t>
      </w:r>
      <w:r>
        <w:rPr>
          <w:lang w:val="en-US"/>
        </w:rPr>
        <w:t>Meditation</w:t>
      </w:r>
      <w:r>
        <w:t>.</w:t>
      </w:r>
    </w:p>
    <w:p w14:paraId="6F42A222" w14:textId="4DBCF65D" w:rsidR="00684A9C" w:rsidRPr="00F55F13" w:rsidRDefault="00760946" w:rsidP="00D50626">
      <w:pPr>
        <w:pStyle w:val="a3"/>
        <w:numPr>
          <w:ilvl w:val="0"/>
          <w:numId w:val="3"/>
        </w:numPr>
        <w:rPr>
          <w:b/>
          <w:bCs/>
          <w:iCs/>
        </w:rPr>
      </w:pPr>
      <w:r>
        <w:rPr>
          <w:b/>
          <w:bCs/>
          <w:lang w:val="en-US"/>
        </w:rPr>
        <w:t>RAW</w:t>
      </w:r>
      <w:r w:rsidRPr="00760946">
        <w:rPr>
          <w:b/>
          <w:bCs/>
        </w:rPr>
        <w:t>_</w:t>
      </w:r>
      <w:r>
        <w:rPr>
          <w:b/>
          <w:bCs/>
          <w:lang w:val="en-US"/>
        </w:rPr>
        <w:t>VALUE</w:t>
      </w:r>
      <w:r>
        <w:rPr>
          <w:b/>
          <w:bCs/>
        </w:rPr>
        <w:t xml:space="preserve"> </w:t>
      </w:r>
      <w:r w:rsidRPr="00760946">
        <w:rPr>
          <w:b/>
          <w:bCs/>
        </w:rPr>
        <w:sym w:font="Wingdings" w:char="F0E0"/>
      </w:r>
      <w:r w:rsidRPr="00760946">
        <w:rPr>
          <w:b/>
          <w:bCs/>
        </w:rPr>
        <w:t xml:space="preserve"> </w:t>
      </w:r>
      <w:r w:rsidR="0031751A">
        <w:t>Τ</w:t>
      </w:r>
      <w:r>
        <w:t xml:space="preserve">ιμή χωρίς μονάδα μέτρησης και χωρίς </w:t>
      </w:r>
      <w:r w:rsidR="004A6ED5">
        <w:t>προ-επεξεργασία, ανανέωση 128 φορές ανά δευτερόλεπτο,</w:t>
      </w:r>
      <w:r>
        <w:t xml:space="preserve"> έχει εύρος τιμών </w:t>
      </w:r>
      <m:oMath>
        <m:r>
          <w:rPr>
            <w:rFonts w:ascii="Cambria Math" w:hAnsi="Cambria Math"/>
          </w:rPr>
          <m:t>-32768 – 32767</m:t>
        </m:r>
      </m:oMath>
      <w:r w:rsidR="001A0AFD">
        <w:t xml:space="preserve">, για να το μετατρέψουμε σε </w:t>
      </w:r>
      <w:r w:rsidR="001A0AFD">
        <w:rPr>
          <w:lang w:val="en-US"/>
        </w:rPr>
        <w:t>mV</w:t>
      </w:r>
      <w:r w:rsidR="001A0AFD" w:rsidRPr="001A0AFD">
        <w:t>/</w:t>
      </w:r>
      <w:r w:rsidR="001A0AFD">
        <w:rPr>
          <w:lang w:val="en-US"/>
        </w:rPr>
        <w:t>s</w:t>
      </w:r>
      <w:r w:rsidR="001A0AFD" w:rsidRPr="001A0AFD">
        <w:t xml:space="preserve"> </w:t>
      </w:r>
      <w:r w:rsidR="001A0AFD">
        <w:t xml:space="preserve">χρησιμοποιούμε τον τύπο </w:t>
      </w:r>
      <w:r w:rsidR="001A0AFD">
        <w:fldChar w:fldCharType="begin"/>
      </w:r>
      <w:r w:rsidR="00077B6A">
        <w:instrText xml:space="preserve"> ADDIN ZOTERO_ITEM CSL_CITATION {"citationID":"il9Nyh0y","properties":{"formattedCitation":"[16]","plainCitation":"[16]","noteIndex":0},"citationItems":[{"id":17,"uris":["http://zotero.org/users/11986912/items/RVR3SWL7"],"itemData":{"id":17,"type":"webpage","title":"How to convert raw values to voltage? / Science / Knowledge Base - NeuroSky - Home Page Support","URL":"http://support.neurosky.com/kb/science/how-to-convert-raw-values-to-voltage","accessed":{"date-parts":[["2023",6,30]]}}}],"schema":"https://github.com/citation-style-language/schema/raw/master/csl-citation.json"} </w:instrText>
      </w:r>
      <w:r w:rsidR="001A0AFD">
        <w:fldChar w:fldCharType="separate"/>
      </w:r>
      <w:r w:rsidR="00AF1FEC" w:rsidRPr="00AF1FEC">
        <w:t>[16]</w:t>
      </w:r>
      <w:r w:rsidR="001A0AFD">
        <w:fldChar w:fldCharType="end"/>
      </w:r>
      <w:r w:rsidR="001A0AFD">
        <w:t xml:space="preserve"> </w:t>
      </w:r>
      <w:bookmarkStart w:id="76" w:name="_Hlk147319777"/>
      <m:oMath>
        <m:r>
          <w:rPr>
            <w:rFonts w:ascii="Cambria Math" w:hAnsi="Cambria Math"/>
          </w:rPr>
          <m:t>RA</m:t>
        </m:r>
        <m:sSub>
          <m:sSubPr>
            <m:ctrlPr>
              <w:rPr>
                <w:rFonts w:ascii="Cambria Math" w:hAnsi="Cambria Math"/>
                <w:i/>
              </w:rPr>
            </m:ctrlPr>
          </m:sSubPr>
          <m:e>
            <m:r>
              <w:rPr>
                <w:rFonts w:ascii="Cambria Math" w:hAnsi="Cambria Math"/>
              </w:rPr>
              <m:t>W</m:t>
            </m:r>
          </m:e>
          <m:sub>
            <m:r>
              <w:rPr>
                <w:rFonts w:ascii="Cambria Math" w:hAnsi="Cambria Math"/>
              </w:rPr>
              <m:t>VALUE</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m:t>
                </m:r>
              </m:num>
              <m:den>
                <m:r>
                  <w:rPr>
                    <w:rFonts w:ascii="Cambria Math" w:hAnsi="Cambria Math"/>
                  </w:rPr>
                  <m:t>4096</m:t>
                </m:r>
              </m:den>
            </m:f>
          </m:num>
          <m:den>
            <m:r>
              <w:rPr>
                <w:rFonts w:ascii="Cambria Math" w:hAnsi="Cambria Math"/>
              </w:rPr>
              <m:t>2000</m:t>
            </m:r>
          </m:den>
        </m:f>
      </m:oMath>
      <w:r w:rsidR="00F55F13">
        <w:t xml:space="preserve"> </w:t>
      </w:r>
      <w:bookmarkEnd w:id="76"/>
    </w:p>
    <w:p w14:paraId="4E7584A9" w14:textId="59239ABF" w:rsidR="00F55F13" w:rsidRPr="00F55F13" w:rsidRDefault="00F55F13" w:rsidP="00F55F13">
      <w:pPr>
        <w:pStyle w:val="a3"/>
        <w:numPr>
          <w:ilvl w:val="0"/>
          <w:numId w:val="6"/>
        </w:numPr>
        <w:rPr>
          <w:iCs/>
        </w:rPr>
      </w:pPr>
      <w:r>
        <w:lastRenderedPageBreak/>
        <w:t>1.8</w:t>
      </w:r>
      <w:r w:rsidR="00860DF1">
        <w:rPr>
          <w:lang w:val="en-US"/>
        </w:rPr>
        <w:t xml:space="preserve">V </w:t>
      </w:r>
      <w:r w:rsidR="00860DF1" w:rsidRPr="00860DF1">
        <w:rPr>
          <w:lang w:val="en-US"/>
        </w:rPr>
        <w:sym w:font="Wingdings" w:char="F0E0"/>
      </w:r>
      <w:r>
        <w:rPr>
          <w:lang w:val="en-US"/>
        </w:rPr>
        <w:t xml:space="preserve"> </w:t>
      </w:r>
      <w:r>
        <w:t xml:space="preserve">Τάση </w:t>
      </w:r>
      <w:proofErr w:type="spellStart"/>
      <w:r>
        <w:t>εγκεφαλογράφου</w:t>
      </w:r>
      <w:proofErr w:type="spellEnd"/>
    </w:p>
    <w:p w14:paraId="48AC82DD" w14:textId="45F485E6" w:rsidR="00F55F13" w:rsidRPr="00F55F13" w:rsidRDefault="00F55F13" w:rsidP="00F55F13">
      <w:pPr>
        <w:pStyle w:val="a3"/>
        <w:numPr>
          <w:ilvl w:val="0"/>
          <w:numId w:val="6"/>
        </w:numPr>
        <w:rPr>
          <w:iCs/>
        </w:rPr>
      </w:pPr>
      <w:r>
        <w:t xml:space="preserve">4096 </w:t>
      </w:r>
      <w:r w:rsidR="00860DF1" w:rsidRPr="00860DF1">
        <w:rPr>
          <w:lang w:val="en-US"/>
        </w:rPr>
        <w:sym w:font="Wingdings" w:char="F0E0"/>
      </w:r>
      <w:r w:rsidR="0031751A">
        <w:rPr>
          <w:lang w:val="en-US"/>
        </w:rPr>
        <w:t xml:space="preserve"> </w:t>
      </w:r>
      <w:r>
        <w:t xml:space="preserve">Εύρος τιμών </w:t>
      </w:r>
    </w:p>
    <w:p w14:paraId="007BE0C8" w14:textId="63E80F04" w:rsidR="00F55F13" w:rsidRPr="00F55F13" w:rsidRDefault="00F55F13" w:rsidP="00F55F13">
      <w:pPr>
        <w:pStyle w:val="a3"/>
        <w:numPr>
          <w:ilvl w:val="0"/>
          <w:numId w:val="6"/>
        </w:numPr>
        <w:rPr>
          <w:iCs/>
        </w:rPr>
      </w:pPr>
      <w:r>
        <w:t xml:space="preserve">2000 </w:t>
      </w:r>
      <w:r w:rsidR="00860DF1" w:rsidRPr="00860DF1">
        <w:rPr>
          <w:lang w:val="en-US"/>
        </w:rPr>
        <w:sym w:font="Wingdings" w:char="F0E0"/>
      </w:r>
      <w:r w:rsidR="0031751A">
        <w:rPr>
          <w:lang w:val="en-US"/>
        </w:rPr>
        <w:t xml:space="preserve"> </w:t>
      </w:r>
      <w:r w:rsidR="0031751A">
        <w:t>Κέρδος</w:t>
      </w:r>
    </w:p>
    <w:p w14:paraId="464FC0B8" w14:textId="7A48286A" w:rsidR="00F55F13" w:rsidRPr="00371ED6" w:rsidRDefault="00F55F13" w:rsidP="00D50626">
      <w:pPr>
        <w:pStyle w:val="a3"/>
        <w:numPr>
          <w:ilvl w:val="0"/>
          <w:numId w:val="3"/>
        </w:numPr>
        <w:rPr>
          <w:b/>
          <w:bCs/>
          <w:iCs/>
        </w:rPr>
      </w:pPr>
      <w:r>
        <w:rPr>
          <w:b/>
          <w:bCs/>
          <w:iCs/>
          <w:lang w:val="en-US"/>
        </w:rPr>
        <w:t>WAVES</w:t>
      </w:r>
      <w:r w:rsidRPr="00F55F13">
        <w:rPr>
          <w:b/>
          <w:bCs/>
          <w:iCs/>
        </w:rPr>
        <w:t xml:space="preserve"> (</w:t>
      </w:r>
      <w:r>
        <w:rPr>
          <w:b/>
          <w:bCs/>
          <w:iCs/>
          <w:lang w:val="en-US"/>
        </w:rPr>
        <w:t>EEG</w:t>
      </w:r>
      <w:r w:rsidRPr="00F55F13">
        <w:rPr>
          <w:b/>
          <w:bCs/>
          <w:iCs/>
        </w:rPr>
        <w:t>_</w:t>
      </w:r>
      <w:r>
        <w:rPr>
          <w:b/>
          <w:bCs/>
          <w:iCs/>
          <w:lang w:val="en-US"/>
        </w:rPr>
        <w:t>POWER</w:t>
      </w:r>
      <w:r w:rsidRPr="00F55F13">
        <w:rPr>
          <w:b/>
          <w:bCs/>
          <w:iCs/>
        </w:rPr>
        <w:t>)</w:t>
      </w:r>
      <w:r w:rsidRPr="00F55F13">
        <w:rPr>
          <w:b/>
          <w:bCs/>
          <w:iCs/>
          <w:lang w:val="en-US"/>
        </w:rPr>
        <w:sym w:font="Wingdings" w:char="F0E0"/>
      </w:r>
      <w:r w:rsidR="0031751A" w:rsidRPr="0031751A">
        <w:rPr>
          <w:b/>
          <w:bCs/>
          <w:iCs/>
        </w:rPr>
        <w:t xml:space="preserve"> </w:t>
      </w:r>
      <w:r w:rsidR="008C384C">
        <w:rPr>
          <w:iCs/>
        </w:rPr>
        <w:t>Ο</w:t>
      </w:r>
      <w:r w:rsidRPr="008C384C">
        <w:rPr>
          <w:iCs/>
        </w:rPr>
        <w:t>ι</w:t>
      </w:r>
      <w:r w:rsidRPr="00F55F13">
        <w:rPr>
          <w:iCs/>
        </w:rPr>
        <w:t xml:space="preserve"> </w:t>
      </w:r>
      <w:r>
        <w:rPr>
          <w:iCs/>
        </w:rPr>
        <w:t>τιμές</w:t>
      </w:r>
      <w:r w:rsidR="001A0AFD" w:rsidRPr="001A0AFD">
        <w:rPr>
          <w:iCs/>
        </w:rPr>
        <w:t xml:space="preserve"> </w:t>
      </w:r>
      <w:r w:rsidR="001A0AFD">
        <w:rPr>
          <w:iCs/>
        </w:rPr>
        <w:t xml:space="preserve">συμβολίζουν </w:t>
      </w:r>
      <w:r w:rsidR="00A92F9B">
        <w:rPr>
          <w:iCs/>
        </w:rPr>
        <w:t xml:space="preserve">τους ρυθμούς </w:t>
      </w:r>
      <w:r w:rsidR="00860DF1">
        <w:rPr>
          <w:iCs/>
          <w:lang w:val="en-US"/>
        </w:rPr>
        <w:t>D</w:t>
      </w:r>
      <w:r>
        <w:rPr>
          <w:iCs/>
          <w:lang w:val="en-US"/>
        </w:rPr>
        <w:t>elta</w:t>
      </w:r>
      <w:r w:rsidR="00D60A7F">
        <w:rPr>
          <w:iCs/>
        </w:rPr>
        <w:t xml:space="preserve"> </w:t>
      </w:r>
      <w:r w:rsidRPr="00F55F13">
        <w:rPr>
          <w:iCs/>
        </w:rPr>
        <w:t>(0.5-2.75</w:t>
      </w:r>
      <w:r>
        <w:rPr>
          <w:iCs/>
          <w:lang w:val="en-US"/>
        </w:rPr>
        <w:t>Hz</w:t>
      </w:r>
      <w:r w:rsidRPr="00F55F13">
        <w:rPr>
          <w:iCs/>
        </w:rPr>
        <w:t>),</w:t>
      </w:r>
      <w:r w:rsidR="00D60A7F">
        <w:rPr>
          <w:iCs/>
        </w:rPr>
        <w:t xml:space="preserve"> </w:t>
      </w:r>
      <w:bookmarkStart w:id="77" w:name="_Hlk147319075"/>
      <w:r w:rsidR="00860DF1">
        <w:rPr>
          <w:iCs/>
          <w:lang w:val="en-US"/>
        </w:rPr>
        <w:t>T</w:t>
      </w:r>
      <w:r>
        <w:rPr>
          <w:iCs/>
          <w:lang w:val="en-US"/>
        </w:rPr>
        <w:t>heta</w:t>
      </w:r>
      <w:r w:rsidR="00D60A7F">
        <w:rPr>
          <w:iCs/>
        </w:rPr>
        <w:t xml:space="preserve"> </w:t>
      </w:r>
      <w:r w:rsidRPr="00F55F13">
        <w:rPr>
          <w:iCs/>
        </w:rPr>
        <w:t>(3.5-6.75</w:t>
      </w:r>
      <w:r>
        <w:rPr>
          <w:iCs/>
          <w:lang w:val="en-US"/>
        </w:rPr>
        <w:t>Hz</w:t>
      </w:r>
      <w:r w:rsidRPr="00F55F13">
        <w:rPr>
          <w:iCs/>
        </w:rPr>
        <w:t>),</w:t>
      </w:r>
      <w:r w:rsidR="00D60A7F">
        <w:rPr>
          <w:iCs/>
        </w:rPr>
        <w:t xml:space="preserve"> </w:t>
      </w:r>
      <w:r>
        <w:rPr>
          <w:iCs/>
          <w:lang w:val="en-US"/>
        </w:rPr>
        <w:t>Low</w:t>
      </w:r>
      <w:r w:rsidRPr="00F55F13">
        <w:rPr>
          <w:iCs/>
        </w:rPr>
        <w:t>-</w:t>
      </w:r>
      <w:r>
        <w:rPr>
          <w:iCs/>
          <w:lang w:val="en-US"/>
        </w:rPr>
        <w:t>alpha</w:t>
      </w:r>
      <w:r w:rsidR="00D60A7F">
        <w:rPr>
          <w:iCs/>
        </w:rPr>
        <w:t xml:space="preserve"> </w:t>
      </w:r>
      <w:r w:rsidRPr="00F55F13">
        <w:rPr>
          <w:iCs/>
        </w:rPr>
        <w:t>(7.5-9.25</w:t>
      </w:r>
      <w:r>
        <w:rPr>
          <w:iCs/>
          <w:lang w:val="en-US"/>
        </w:rPr>
        <w:t>Hz</w:t>
      </w:r>
      <w:r w:rsidRPr="00F55F13">
        <w:rPr>
          <w:iCs/>
        </w:rPr>
        <w:t>),</w:t>
      </w:r>
      <w:r w:rsidR="00D60A7F">
        <w:rPr>
          <w:iCs/>
        </w:rPr>
        <w:t xml:space="preserve"> </w:t>
      </w:r>
      <w:r>
        <w:rPr>
          <w:iCs/>
          <w:lang w:val="en-US"/>
        </w:rPr>
        <w:t>High</w:t>
      </w:r>
      <w:r w:rsidRPr="00F55F13">
        <w:rPr>
          <w:iCs/>
        </w:rPr>
        <w:t>-</w:t>
      </w:r>
      <w:r>
        <w:rPr>
          <w:iCs/>
          <w:lang w:val="en-US"/>
        </w:rPr>
        <w:t>alpha</w:t>
      </w:r>
      <w:r w:rsidR="00D60A7F">
        <w:rPr>
          <w:iCs/>
        </w:rPr>
        <w:t xml:space="preserve"> </w:t>
      </w:r>
      <w:r w:rsidRPr="00F55F13">
        <w:rPr>
          <w:iCs/>
        </w:rPr>
        <w:t>(10-11.75</w:t>
      </w:r>
      <w:r>
        <w:rPr>
          <w:iCs/>
          <w:lang w:val="en-US"/>
        </w:rPr>
        <w:t>Hz</w:t>
      </w:r>
      <w:r w:rsidRPr="00F55F13">
        <w:rPr>
          <w:iCs/>
        </w:rPr>
        <w:t>),</w:t>
      </w:r>
      <w:r w:rsidR="00D60A7F">
        <w:rPr>
          <w:iCs/>
        </w:rPr>
        <w:t xml:space="preserve"> </w:t>
      </w:r>
      <w:r>
        <w:rPr>
          <w:iCs/>
          <w:lang w:val="en-US"/>
        </w:rPr>
        <w:t>Low</w:t>
      </w:r>
      <w:r w:rsidRPr="00F55F13">
        <w:rPr>
          <w:iCs/>
        </w:rPr>
        <w:t>-</w:t>
      </w:r>
      <w:r>
        <w:rPr>
          <w:iCs/>
          <w:lang w:val="en-US"/>
        </w:rPr>
        <w:t>beta</w:t>
      </w:r>
      <w:r w:rsidR="00D60A7F">
        <w:rPr>
          <w:iCs/>
        </w:rPr>
        <w:t xml:space="preserve"> </w:t>
      </w:r>
      <w:r w:rsidRPr="00F55F13">
        <w:rPr>
          <w:iCs/>
        </w:rPr>
        <w:t>(13-16,75</w:t>
      </w:r>
      <w:r>
        <w:rPr>
          <w:iCs/>
          <w:lang w:val="en-US"/>
        </w:rPr>
        <w:t>Hz</w:t>
      </w:r>
      <w:r w:rsidRPr="00F55F13">
        <w:rPr>
          <w:iCs/>
        </w:rPr>
        <w:t>),</w:t>
      </w:r>
      <w:r w:rsidR="00371ED6" w:rsidRPr="00371ED6">
        <w:rPr>
          <w:iCs/>
        </w:rPr>
        <w:t xml:space="preserve"> </w:t>
      </w:r>
      <w:r w:rsidR="00860DF1">
        <w:rPr>
          <w:iCs/>
          <w:lang w:val="en-US"/>
        </w:rPr>
        <w:t>H</w:t>
      </w:r>
      <w:r>
        <w:rPr>
          <w:iCs/>
          <w:lang w:val="en-US"/>
        </w:rPr>
        <w:t>igh</w:t>
      </w:r>
      <w:r w:rsidRPr="00F55F13">
        <w:rPr>
          <w:iCs/>
        </w:rPr>
        <w:t>-</w:t>
      </w:r>
      <w:r>
        <w:rPr>
          <w:iCs/>
          <w:lang w:val="en-US"/>
        </w:rPr>
        <w:t>beta</w:t>
      </w:r>
      <w:r w:rsidR="00371ED6" w:rsidRPr="00371ED6">
        <w:rPr>
          <w:iCs/>
        </w:rPr>
        <w:t xml:space="preserve"> </w:t>
      </w:r>
      <w:r w:rsidRPr="00F55F13">
        <w:rPr>
          <w:iCs/>
        </w:rPr>
        <w:t>(18-29.75</w:t>
      </w:r>
      <w:r>
        <w:rPr>
          <w:iCs/>
          <w:lang w:val="en-US"/>
        </w:rPr>
        <w:t>Hz</w:t>
      </w:r>
      <w:r w:rsidRPr="00F55F13">
        <w:rPr>
          <w:iCs/>
        </w:rPr>
        <w:t>),</w:t>
      </w:r>
      <w:r w:rsidR="00371ED6" w:rsidRPr="00371ED6">
        <w:rPr>
          <w:iCs/>
        </w:rPr>
        <w:t xml:space="preserve"> </w:t>
      </w:r>
      <w:r>
        <w:rPr>
          <w:iCs/>
          <w:lang w:val="en-US"/>
        </w:rPr>
        <w:t>Low</w:t>
      </w:r>
      <w:r w:rsidRPr="00F55F13">
        <w:rPr>
          <w:iCs/>
        </w:rPr>
        <w:t>-</w:t>
      </w:r>
      <w:r>
        <w:rPr>
          <w:iCs/>
          <w:lang w:val="en-US"/>
        </w:rPr>
        <w:t>gamma</w:t>
      </w:r>
      <w:r w:rsidR="00371ED6" w:rsidRPr="00371ED6">
        <w:rPr>
          <w:iCs/>
        </w:rPr>
        <w:t xml:space="preserve"> </w:t>
      </w:r>
      <w:r w:rsidRPr="00F55F13">
        <w:rPr>
          <w:iCs/>
        </w:rPr>
        <w:t>(31-39.75</w:t>
      </w:r>
      <w:r>
        <w:rPr>
          <w:iCs/>
          <w:lang w:val="en-US"/>
        </w:rPr>
        <w:t>H</w:t>
      </w:r>
      <w:r w:rsidR="00860DF1">
        <w:rPr>
          <w:iCs/>
          <w:lang w:val="en-US"/>
        </w:rPr>
        <w:t>z</w:t>
      </w:r>
      <w:r w:rsidRPr="00F55F13">
        <w:rPr>
          <w:iCs/>
        </w:rPr>
        <w:t>),</w:t>
      </w:r>
      <w:r w:rsidR="00371ED6" w:rsidRPr="00371ED6">
        <w:rPr>
          <w:iCs/>
        </w:rPr>
        <w:t xml:space="preserve"> </w:t>
      </w:r>
      <w:r>
        <w:rPr>
          <w:iCs/>
          <w:lang w:val="en-US"/>
        </w:rPr>
        <w:t>Mid</w:t>
      </w:r>
      <w:r w:rsidRPr="00F55F13">
        <w:rPr>
          <w:iCs/>
        </w:rPr>
        <w:t>-</w:t>
      </w:r>
      <w:r>
        <w:rPr>
          <w:iCs/>
          <w:lang w:val="en-US"/>
        </w:rPr>
        <w:t>Gamma</w:t>
      </w:r>
      <w:r w:rsidRPr="00F55F13">
        <w:rPr>
          <w:iCs/>
        </w:rPr>
        <w:t xml:space="preserve"> (41-49.75</w:t>
      </w:r>
      <w:r w:rsidR="00860DF1">
        <w:rPr>
          <w:iCs/>
          <w:lang w:val="en-US"/>
        </w:rPr>
        <w:t>H</w:t>
      </w:r>
      <w:r>
        <w:rPr>
          <w:iCs/>
          <w:lang w:val="en-US"/>
        </w:rPr>
        <w:t>z</w:t>
      </w:r>
      <w:r w:rsidRPr="00F55F13">
        <w:rPr>
          <w:iCs/>
        </w:rPr>
        <w:t>)</w:t>
      </w:r>
      <w:r w:rsidR="00A92F9B" w:rsidRPr="00A92F9B">
        <w:rPr>
          <w:iCs/>
        </w:rPr>
        <w:t xml:space="preserve"> </w:t>
      </w:r>
      <w:bookmarkEnd w:id="77"/>
      <w:r w:rsidR="001A0AFD">
        <w:rPr>
          <w:iCs/>
        </w:rPr>
        <w:t xml:space="preserve">με τα </w:t>
      </w:r>
      <w:r w:rsidR="007C14B5">
        <w:rPr>
          <w:iCs/>
        </w:rPr>
        <w:t>εύ</w:t>
      </w:r>
      <w:r w:rsidR="001A0AFD">
        <w:rPr>
          <w:iCs/>
        </w:rPr>
        <w:t xml:space="preserve">ρη συχνοτήτων που αναφέρει η </w:t>
      </w:r>
      <w:proofErr w:type="spellStart"/>
      <w:r w:rsidR="00A92F9B">
        <w:rPr>
          <w:iCs/>
          <w:lang w:val="en-US"/>
        </w:rPr>
        <w:t>ThinkGear</w:t>
      </w:r>
      <w:proofErr w:type="spellEnd"/>
      <w:r w:rsidR="001A0AFD" w:rsidRPr="001A0AFD">
        <w:rPr>
          <w:iCs/>
        </w:rPr>
        <w:t xml:space="preserve"> </w:t>
      </w:r>
      <w:r w:rsidR="001A0AFD">
        <w:rPr>
          <w:iCs/>
        </w:rPr>
        <w:fldChar w:fldCharType="begin"/>
      </w:r>
      <w:r w:rsidR="00077B6A">
        <w:rPr>
          <w:iCs/>
        </w:rPr>
        <w:instrText xml:space="preserve"> ADDIN ZOTERO_ITEM CSL_CITATION {"citationID":"th6oGVeZ","properties":{"formattedCitation":"[17]","plainCitation":"[17]","noteIndex":0},"citationItems":[{"id":14,"uris":["http://zotero.org/users/11986912/items/4WFWNGTE"],"itemData":{"id":14,"type":"webpage","title":"thinkgear_communications_protocol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1A0AFD">
        <w:rPr>
          <w:iCs/>
        </w:rPr>
        <w:fldChar w:fldCharType="separate"/>
      </w:r>
      <w:r w:rsidR="00AF1FEC" w:rsidRPr="00AF1FEC">
        <w:t>[17]</w:t>
      </w:r>
      <w:r w:rsidR="001A0AFD">
        <w:rPr>
          <w:iCs/>
        </w:rPr>
        <w:fldChar w:fldCharType="end"/>
      </w:r>
      <w:r w:rsidR="00860DF1" w:rsidRPr="00860DF1">
        <w:rPr>
          <w:iCs/>
        </w:rPr>
        <w:t>.</w:t>
      </w:r>
      <w:r w:rsidR="00A92F9B" w:rsidRPr="00A92F9B">
        <w:rPr>
          <w:iCs/>
        </w:rPr>
        <w:t xml:space="preserve"> </w:t>
      </w:r>
      <w:r w:rsidR="00860DF1">
        <w:rPr>
          <w:iCs/>
        </w:rPr>
        <w:t xml:space="preserve">Όμως οι τιμές που επιστρέφει η συσκευή στην πραγματικότητα δεν έχουν μονάδες </w:t>
      </w:r>
      <w:r w:rsidR="0031751A">
        <w:rPr>
          <w:iCs/>
        </w:rPr>
        <w:t>μετρήσεις</w:t>
      </w:r>
      <w:r w:rsidR="00860DF1">
        <w:rPr>
          <w:iCs/>
        </w:rPr>
        <w:t xml:space="preserve"> όπως αναφέρει </w:t>
      </w:r>
      <w:r w:rsidR="008C384C">
        <w:rPr>
          <w:iCs/>
        </w:rPr>
        <w:t>η ίδια η</w:t>
      </w:r>
      <w:r w:rsidR="00860DF1">
        <w:rPr>
          <w:iCs/>
        </w:rPr>
        <w:t xml:space="preserve"> </w:t>
      </w:r>
      <w:proofErr w:type="spellStart"/>
      <w:r w:rsidR="00860DF1">
        <w:rPr>
          <w:iCs/>
          <w:lang w:val="en-US"/>
        </w:rPr>
        <w:t>ThinkGear</w:t>
      </w:r>
      <w:proofErr w:type="spellEnd"/>
      <w:r w:rsidR="00860DF1">
        <w:rPr>
          <w:iCs/>
        </w:rPr>
        <w:t xml:space="preserve"> </w:t>
      </w:r>
      <w:r w:rsidR="00860DF1" w:rsidRPr="00860DF1">
        <w:rPr>
          <w:iCs/>
        </w:rPr>
        <w:t>“</w:t>
      </w:r>
      <w:r w:rsidR="0031751A" w:rsidRPr="00077B6A">
        <w:rPr>
          <w:b/>
          <w:bCs/>
          <w:iCs/>
        </w:rPr>
        <w:t>αυτές</w:t>
      </w:r>
      <w:r w:rsidR="00860DF1" w:rsidRPr="00077B6A">
        <w:rPr>
          <w:b/>
          <w:bCs/>
          <w:iCs/>
        </w:rPr>
        <w:t xml:space="preserve"> οι τιμές δεν έχουν μονάδες μέτρησης και γι</w:t>
      </w:r>
      <w:r w:rsidR="007F62F3" w:rsidRPr="00077B6A">
        <w:rPr>
          <w:b/>
          <w:bCs/>
          <w:iCs/>
        </w:rPr>
        <w:t xml:space="preserve">’ </w:t>
      </w:r>
      <w:r w:rsidR="00860DF1" w:rsidRPr="00077B6A">
        <w:rPr>
          <w:b/>
          <w:bCs/>
          <w:iCs/>
        </w:rPr>
        <w:t>αυτό έχουν νόημα μόνο όταν συγκρίνονται μεταξύ τους</w:t>
      </w:r>
      <w:r w:rsidR="00860DF1" w:rsidRPr="00860DF1">
        <w:rPr>
          <w:iCs/>
        </w:rPr>
        <w:t>”</w:t>
      </w:r>
      <w:r w:rsidR="007C14B5">
        <w:rPr>
          <w:iCs/>
        </w:rPr>
        <w:t xml:space="preserve"> </w:t>
      </w:r>
      <w:r w:rsidR="00077B6A">
        <w:rPr>
          <w:iCs/>
        </w:rPr>
        <w:fldChar w:fldCharType="begin"/>
      </w:r>
      <w:r w:rsidR="00077B6A">
        <w:rPr>
          <w:iCs/>
        </w:rPr>
        <w:instrText xml:space="preserve"> ADDIN ZOTERO_ITEM CSL_CITATION {"citationID":"toqiQqWX","properties":{"formattedCitation":"[17]","plainCitation":"[17]","noteIndex":0},"citationItems":[{"id":14,"uris":["http://zotero.org/users/11986912/items/4WFWNGTE"],"itemData":{"id":14,"type":"webpage","title":"thinkgear_communications_protocol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077B6A">
        <w:rPr>
          <w:iCs/>
        </w:rPr>
        <w:fldChar w:fldCharType="separate"/>
      </w:r>
      <w:r w:rsidR="00077B6A" w:rsidRPr="00077B6A">
        <w:t>[17]</w:t>
      </w:r>
      <w:r w:rsidR="00077B6A">
        <w:rPr>
          <w:iCs/>
        </w:rPr>
        <w:fldChar w:fldCharType="end"/>
      </w:r>
    </w:p>
    <w:p w14:paraId="29EF61B6" w14:textId="53B376D1" w:rsidR="00371ED6" w:rsidRPr="00371ED6" w:rsidRDefault="00371ED6" w:rsidP="00371ED6">
      <w:pPr>
        <w:pStyle w:val="a6"/>
      </w:pPr>
      <w:bookmarkStart w:id="78" w:name="_Toc146888542"/>
      <w:r>
        <w:t>3.</w:t>
      </w:r>
      <w:r w:rsidRPr="00371ED6">
        <w:t>4</w:t>
      </w:r>
      <w:r>
        <w:t xml:space="preserve"> Διασύνδεση</w:t>
      </w:r>
      <w:r w:rsidRPr="00371ED6">
        <w:t xml:space="preserve"> </w:t>
      </w:r>
      <w:r>
        <w:rPr>
          <w:lang w:val="en-US"/>
        </w:rPr>
        <w:t>Python</w:t>
      </w:r>
      <w:r w:rsidRPr="00371ED6">
        <w:t xml:space="preserve"> </w:t>
      </w:r>
      <w:r>
        <w:t>με</w:t>
      </w:r>
      <w:r w:rsidRPr="00371ED6">
        <w:t xml:space="preserve"> </w:t>
      </w:r>
      <w:r w:rsidR="00EA33BC">
        <w:rPr>
          <w:lang w:val="en-US"/>
        </w:rPr>
        <w:t>Unity</w:t>
      </w:r>
      <w:bookmarkEnd w:id="78"/>
    </w:p>
    <w:p w14:paraId="5576F190" w14:textId="6CB37F4F" w:rsidR="00371ED6" w:rsidRDefault="00371ED6" w:rsidP="00371ED6">
      <w:pPr>
        <w:pStyle w:val="a3"/>
      </w:pPr>
      <w:r>
        <w:t xml:space="preserve">Η διαδικασία καταγραφής του ποσοστού συγκέντρωσης γίνεται μέσω ενός αρχείου  τύπου </w:t>
      </w:r>
      <w:r w:rsidRPr="00371ED6">
        <w:t>“</w:t>
      </w:r>
      <w:r w:rsidR="00351B98" w:rsidRPr="00351B98">
        <w:t>.</w:t>
      </w:r>
      <w:r>
        <w:rPr>
          <w:lang w:val="en-US"/>
        </w:rPr>
        <w:t>csv</w:t>
      </w:r>
      <w:r w:rsidRPr="00371ED6">
        <w:t>”</w:t>
      </w:r>
      <w:r>
        <w:t>.</w:t>
      </w:r>
      <w:r w:rsidR="002C09A6">
        <w:t xml:space="preserve"> </w:t>
      </w:r>
      <w:r>
        <w:t xml:space="preserve">Στην αρχή του παιχνιδιού η </w:t>
      </w:r>
      <w:r>
        <w:rPr>
          <w:lang w:val="en-US"/>
        </w:rPr>
        <w:t>Python</w:t>
      </w:r>
      <w:r w:rsidRPr="00371ED6">
        <w:t xml:space="preserve"> </w:t>
      </w:r>
      <w:proofErr w:type="spellStart"/>
      <w:r>
        <w:t>αρχικοποιε</w:t>
      </w:r>
      <w:r w:rsidR="00BC0F77">
        <w:t>ί</w:t>
      </w:r>
      <w:proofErr w:type="spellEnd"/>
      <w:r>
        <w:t xml:space="preserve"> </w:t>
      </w:r>
      <w:r w:rsidR="00485224">
        <w:t>έξι</w:t>
      </w:r>
      <w:r>
        <w:t xml:space="preserve"> τιμές</w:t>
      </w:r>
      <w:r w:rsidR="002C09A6">
        <w:t xml:space="preserve"> </w:t>
      </w:r>
      <w:r w:rsidR="002C09A6" w:rsidRPr="002C09A6">
        <w:rPr>
          <w:b/>
          <w:bCs/>
        </w:rPr>
        <w:t>(0,0,0,0</w:t>
      </w:r>
      <w:r w:rsidR="00485224">
        <w:rPr>
          <w:b/>
          <w:bCs/>
        </w:rPr>
        <w:t>,0,0</w:t>
      </w:r>
      <w:r w:rsidR="002C09A6" w:rsidRPr="002C09A6">
        <w:rPr>
          <w:b/>
          <w:bCs/>
        </w:rPr>
        <w:t>)</w:t>
      </w:r>
      <w:r w:rsidR="002C09A6">
        <w:rPr>
          <w:b/>
          <w:bCs/>
        </w:rPr>
        <w:t xml:space="preserve"> </w:t>
      </w:r>
      <w:r w:rsidR="002C09A6">
        <w:t xml:space="preserve">οι δύο πρώτες θέσεις </w:t>
      </w:r>
      <w:r w:rsidR="00351B98">
        <w:t>έχουν</w:t>
      </w:r>
      <w:r w:rsidR="002C09A6">
        <w:t xml:space="preserve"> τα ποσοστά των δύο </w:t>
      </w:r>
      <w:proofErr w:type="spellStart"/>
      <w:r w:rsidR="002C09A6">
        <w:t>εγκεφαλογράφων</w:t>
      </w:r>
      <w:proofErr w:type="spellEnd"/>
      <w:r w:rsidR="00485224">
        <w:t>,</w:t>
      </w:r>
      <w:r w:rsidR="007C14B5">
        <w:t xml:space="preserve"> </w:t>
      </w:r>
      <w:r w:rsidR="002C09A6">
        <w:t xml:space="preserve">οι </w:t>
      </w:r>
      <w:r w:rsidR="00351B98">
        <w:t xml:space="preserve">δύο </w:t>
      </w:r>
      <w:r w:rsidR="00485224">
        <w:t xml:space="preserve">επόμενες </w:t>
      </w:r>
      <w:r w:rsidR="002C09A6">
        <w:t xml:space="preserve">έχουν την τιμή 0 ή 1 </w:t>
      </w:r>
      <w:r w:rsidR="00351B98">
        <w:t>η</w:t>
      </w:r>
      <w:r w:rsidR="002C09A6">
        <w:t xml:space="preserve"> οποί</w:t>
      </w:r>
      <w:r w:rsidR="00351B98">
        <w:t>α</w:t>
      </w:r>
      <w:r w:rsidR="002C09A6">
        <w:t xml:space="preserve"> δηλώνει:</w:t>
      </w:r>
    </w:p>
    <w:p w14:paraId="2183BE76" w14:textId="619D511E" w:rsidR="002C09A6" w:rsidRDefault="002C09A6" w:rsidP="002C09A6">
      <w:pPr>
        <w:pStyle w:val="a3"/>
        <w:numPr>
          <w:ilvl w:val="0"/>
          <w:numId w:val="15"/>
        </w:numPr>
      </w:pPr>
      <w:r>
        <w:t xml:space="preserve">0 : Εκκρεμεί σύνδεση </w:t>
      </w:r>
      <w:proofErr w:type="spellStart"/>
      <w:r>
        <w:t>εγκεφαλογράφου</w:t>
      </w:r>
      <w:proofErr w:type="spellEnd"/>
    </w:p>
    <w:p w14:paraId="40AE9D98" w14:textId="669C7F92" w:rsidR="002C09A6" w:rsidRDefault="002C09A6" w:rsidP="002C09A6">
      <w:pPr>
        <w:pStyle w:val="a3"/>
        <w:numPr>
          <w:ilvl w:val="0"/>
          <w:numId w:val="15"/>
        </w:numPr>
      </w:pPr>
      <w:r>
        <w:t xml:space="preserve">1: Επιτυχής σύνδεση </w:t>
      </w:r>
      <w:proofErr w:type="spellStart"/>
      <w:r>
        <w:t>εγκεφαλογράφου</w:t>
      </w:r>
      <w:proofErr w:type="spellEnd"/>
    </w:p>
    <w:p w14:paraId="387FA943" w14:textId="6731D01C" w:rsidR="00EA4B6B" w:rsidRDefault="00485224" w:rsidP="002C09A6">
      <w:pPr>
        <w:pStyle w:val="a3"/>
      </w:pPr>
      <w:r>
        <w:t>Τέλος έχουμε δύο τιμές που δηλώνουν τον θόρυβο των συσκευών</w:t>
      </w:r>
      <w:r w:rsidRPr="00485224">
        <w:t xml:space="preserve"> </w:t>
      </w:r>
      <w:r>
        <w:t>(</w:t>
      </w:r>
      <w:r w:rsidRPr="007C14B5">
        <w:rPr>
          <w:b/>
          <w:bCs/>
          <w:lang w:val="en-US"/>
        </w:rPr>
        <w:t>poor</w:t>
      </w:r>
      <w:r w:rsidRPr="007C14B5">
        <w:rPr>
          <w:b/>
          <w:bCs/>
        </w:rPr>
        <w:t xml:space="preserve"> </w:t>
      </w:r>
      <w:r w:rsidRPr="007C14B5">
        <w:rPr>
          <w:b/>
          <w:bCs/>
          <w:lang w:val="en-US"/>
        </w:rPr>
        <w:t>value</w:t>
      </w:r>
      <w:r w:rsidRPr="00485224">
        <w:t>)</w:t>
      </w:r>
      <w:r>
        <w:t>.</w:t>
      </w:r>
      <w:r w:rsidRPr="00485224">
        <w:t xml:space="preserve"> </w:t>
      </w:r>
      <w:r w:rsidR="00EA4B6B">
        <w:t xml:space="preserve">Αφού γίνει επιτυχής σύνδεση και </w:t>
      </w:r>
      <w:r w:rsidR="007C14B5">
        <w:t>των δύο</w:t>
      </w:r>
      <w:r w:rsidR="00EA4B6B">
        <w:t xml:space="preserve"> </w:t>
      </w:r>
      <w:proofErr w:type="spellStart"/>
      <w:r w:rsidR="00EA4B6B">
        <w:t>εγκεφαλογράφ</w:t>
      </w:r>
      <w:r w:rsidR="007C14B5">
        <w:t>ων</w:t>
      </w:r>
      <w:proofErr w:type="spellEnd"/>
      <w:r w:rsidR="00EA4B6B">
        <w:t xml:space="preserve"> το πρόγραμμα εκτελεί μία δομή επανάληψης </w:t>
      </w:r>
      <w:r w:rsidR="0012547C">
        <w:t xml:space="preserve">που </w:t>
      </w:r>
      <w:r w:rsidR="00F00839">
        <w:t xml:space="preserve">μέσω </w:t>
      </w:r>
      <w:r w:rsidR="00F00839">
        <w:rPr>
          <w:lang w:val="en-US"/>
        </w:rPr>
        <w:t>try</w:t>
      </w:r>
      <w:r w:rsidR="00F00839" w:rsidRPr="00F00839">
        <w:t xml:space="preserve"> </w:t>
      </w:r>
      <w:r w:rsidR="00F00839">
        <w:t xml:space="preserve">– </w:t>
      </w:r>
      <w:r w:rsidR="00F00839">
        <w:rPr>
          <w:lang w:val="en-US"/>
        </w:rPr>
        <w:t>except</w:t>
      </w:r>
      <w:r w:rsidR="00F00839">
        <w:t xml:space="preserve"> προσπαθεί κάθε περίπου ένα δεύτερο να ανοίξει το</w:t>
      </w:r>
      <w:r w:rsidR="00B56C34">
        <w:t xml:space="preserve"> αρχείο</w:t>
      </w:r>
      <w:r w:rsidR="00F00839">
        <w:t xml:space="preserve"> </w:t>
      </w:r>
      <w:r w:rsidR="00F00839">
        <w:rPr>
          <w:lang w:val="en-US"/>
        </w:rPr>
        <w:t>data</w:t>
      </w:r>
      <w:r w:rsidR="00F00839" w:rsidRPr="00F00839">
        <w:t>.</w:t>
      </w:r>
      <w:r w:rsidR="00F00839">
        <w:rPr>
          <w:lang w:val="en-US"/>
        </w:rPr>
        <w:t>csv</w:t>
      </w:r>
      <w:r w:rsidR="00F00839" w:rsidRPr="00F00839">
        <w:t xml:space="preserve"> </w:t>
      </w:r>
      <w:r w:rsidR="00F00839">
        <w:t xml:space="preserve">και να ενημερώσει τα ποσοστά συγκέντρωσης. </w:t>
      </w:r>
      <w:r w:rsidR="00B56C34">
        <w:t>Α</w:t>
      </w:r>
      <w:r w:rsidR="00F00839">
        <w:t xml:space="preserve">πό την άλλη μεριά η </w:t>
      </w:r>
      <w:r w:rsidR="00F00839">
        <w:rPr>
          <w:lang w:val="en-US"/>
        </w:rPr>
        <w:t>Unity</w:t>
      </w:r>
      <w:r w:rsidR="00F00839" w:rsidRPr="00F00839">
        <w:t xml:space="preserve"> </w:t>
      </w:r>
      <w:r w:rsidR="00F00839">
        <w:t xml:space="preserve">μόλις συνδεθούν οι </w:t>
      </w:r>
      <w:proofErr w:type="spellStart"/>
      <w:r w:rsidR="00F00839">
        <w:t>εγκεφαλογράφοι</w:t>
      </w:r>
      <w:proofErr w:type="spellEnd"/>
      <w:r w:rsidR="00F00839">
        <w:t xml:space="preserve"> </w:t>
      </w:r>
      <w:r w:rsidR="00B56C34">
        <w:t>εκτελεί</w:t>
      </w:r>
      <w:r w:rsidR="00F00839">
        <w:t xml:space="preserve"> μία δομή επανάληψης που προσπαθεί μέσω </w:t>
      </w:r>
      <w:r w:rsidR="00F00839">
        <w:rPr>
          <w:lang w:val="en-US"/>
        </w:rPr>
        <w:t>try</w:t>
      </w:r>
      <w:r w:rsidR="00F00839" w:rsidRPr="00F00839">
        <w:t xml:space="preserve"> </w:t>
      </w:r>
      <w:r w:rsidR="00F00839">
        <w:t>–</w:t>
      </w:r>
      <w:r w:rsidR="00F00839" w:rsidRPr="00F00839">
        <w:t xml:space="preserve"> </w:t>
      </w:r>
      <w:r w:rsidR="00F00839">
        <w:rPr>
          <w:lang w:val="en-US"/>
        </w:rPr>
        <w:t>catch</w:t>
      </w:r>
      <w:r w:rsidR="00F00839" w:rsidRPr="00F00839">
        <w:t xml:space="preserve"> </w:t>
      </w:r>
      <w:r w:rsidR="00F00839">
        <w:t xml:space="preserve">να διαβάσει το αρχείο </w:t>
      </w:r>
      <w:r w:rsidR="00F00839">
        <w:rPr>
          <w:lang w:val="en-US"/>
        </w:rPr>
        <w:t>data</w:t>
      </w:r>
      <w:r w:rsidR="00F00839" w:rsidRPr="00F00839">
        <w:t>.</w:t>
      </w:r>
      <w:r w:rsidR="00F00839">
        <w:rPr>
          <w:lang w:val="en-US"/>
        </w:rPr>
        <w:t>csv</w:t>
      </w:r>
      <w:r w:rsidR="00B56C34">
        <w:t xml:space="preserve"> και να μεταβεί σε περεταίρω επεξεργασία</w:t>
      </w:r>
      <w:r w:rsidR="00F00839">
        <w:t>.</w:t>
      </w:r>
      <w:r w:rsidR="00F00839" w:rsidRPr="00F00839">
        <w:t xml:space="preserve"> </w:t>
      </w:r>
    </w:p>
    <w:p w14:paraId="2C6C1A44" w14:textId="5A4F6AAB" w:rsidR="00E36624" w:rsidRDefault="00E36624" w:rsidP="00C939E1">
      <w:pPr>
        <w:pStyle w:val="a4"/>
        <w:jc w:val="left"/>
      </w:pPr>
      <w:bookmarkStart w:id="79" w:name="_Toc146888543"/>
      <w:r>
        <w:t>Κεφάλαιο</w:t>
      </w:r>
      <w:r w:rsidR="009717E1">
        <w:t xml:space="preserve"> 4: </w:t>
      </w:r>
      <w:r w:rsidR="00C939E1">
        <w:t>Επεξεργασία σημάτων</w:t>
      </w:r>
      <w:bookmarkEnd w:id="79"/>
      <w:r w:rsidR="00C939E1">
        <w:t xml:space="preserve"> </w:t>
      </w:r>
    </w:p>
    <w:p w14:paraId="3F8499F4" w14:textId="4522C742" w:rsidR="00785266" w:rsidRPr="00DC5DC3" w:rsidRDefault="00E36624" w:rsidP="00E36624">
      <w:pPr>
        <w:pStyle w:val="a6"/>
        <w:rPr>
          <w:rFonts w:eastAsia="Arial Unicode MS" w:cs="Arial Unicode MS"/>
        </w:rPr>
      </w:pPr>
      <w:bookmarkStart w:id="80" w:name="_Toc146888333"/>
      <w:bookmarkStart w:id="81" w:name="_Toc146888544"/>
      <w:r>
        <w:rPr>
          <w:rFonts w:eastAsia="Arial Unicode MS" w:cs="Arial Unicode MS"/>
        </w:rPr>
        <w:t>4.1</w:t>
      </w:r>
      <w:r w:rsidRPr="00B96343">
        <w:rPr>
          <w:rFonts w:eastAsia="Arial Unicode MS" w:cs="Arial Unicode MS"/>
        </w:rPr>
        <w:t xml:space="preserve"> </w:t>
      </w:r>
      <w:r w:rsidR="00DC5DC3">
        <w:rPr>
          <w:rFonts w:eastAsia="Arial Unicode MS" w:cs="Arial Unicode MS"/>
        </w:rPr>
        <w:t>Εργαλεία για την επεξεργασία σημάτων</w:t>
      </w:r>
      <w:bookmarkEnd w:id="80"/>
      <w:bookmarkEnd w:id="81"/>
      <w:r w:rsidR="00DC5DC3">
        <w:rPr>
          <w:rFonts w:eastAsia="Arial Unicode MS" w:cs="Arial Unicode MS"/>
        </w:rPr>
        <w:t xml:space="preserve"> </w:t>
      </w:r>
    </w:p>
    <w:p w14:paraId="70CFF3D6" w14:textId="37A37AA9" w:rsidR="00E36624" w:rsidRPr="00E30114" w:rsidRDefault="00C939E1" w:rsidP="00E36624">
      <w:pPr>
        <w:pStyle w:val="a3"/>
      </w:pPr>
      <w:r>
        <w:t>Όλες οι μετρήσεις</w:t>
      </w:r>
      <w:r w:rsidRPr="00C939E1">
        <w:t>,</w:t>
      </w:r>
      <w:r>
        <w:t xml:space="preserve"> οι διασυνδέσεις και η επεξεργασία σημάτων έγινε στο περιβάλλον της </w:t>
      </w:r>
      <w:r>
        <w:rPr>
          <w:lang w:val="en-US"/>
        </w:rPr>
        <w:t>python</w:t>
      </w:r>
      <w:r w:rsidRPr="00C939E1">
        <w:t xml:space="preserve"> </w:t>
      </w:r>
      <w:r>
        <w:t xml:space="preserve">και συγκεκριμένα </w:t>
      </w:r>
      <w:r>
        <w:rPr>
          <w:lang w:val="en-US"/>
        </w:rPr>
        <w:t>Python</w:t>
      </w:r>
      <w:r w:rsidR="00D20B4D" w:rsidRPr="00D20B4D">
        <w:t xml:space="preserve"> </w:t>
      </w:r>
      <w:r w:rsidRPr="00C939E1">
        <w:t>3.10.0</w:t>
      </w:r>
      <w:r>
        <w:t>.</w:t>
      </w:r>
      <w:r w:rsidR="00FA11FF">
        <w:t xml:space="preserve"> </w:t>
      </w:r>
      <w:r>
        <w:t>Η γλώσσα προγραμματισμού</w:t>
      </w:r>
      <w:r w:rsidR="00FA11FF" w:rsidRPr="00FA11FF">
        <w:t xml:space="preserve"> </w:t>
      </w:r>
      <w:r w:rsidR="00FA11FF">
        <w:rPr>
          <w:lang w:val="en-US"/>
        </w:rPr>
        <w:t>Python</w:t>
      </w:r>
      <w:r>
        <w:t xml:space="preserve"> είναι ευρ</w:t>
      </w:r>
      <w:r w:rsidR="008F6913">
        <w:t>έ</w:t>
      </w:r>
      <w:r>
        <w:t>ως γνωστή</w:t>
      </w:r>
      <w:r w:rsidR="00FA11FF">
        <w:t xml:space="preserve"> χρησιμοποιείται για ανάλυση</w:t>
      </w:r>
      <w:r w:rsidR="008F6913">
        <w:t xml:space="preserve"> και οπτικοποίηση δεδομένων</w:t>
      </w:r>
      <w:r w:rsidR="00FA11FF">
        <w:t>,</w:t>
      </w:r>
      <w:r w:rsidR="00FE1925">
        <w:t xml:space="preserve"> </w:t>
      </w:r>
      <w:r w:rsidR="00FA11FF">
        <w:t>επεξεργασία σημάτων,</w:t>
      </w:r>
      <w:r w:rsidR="00FE1925">
        <w:t xml:space="preserve"> </w:t>
      </w:r>
      <w:r w:rsidR="00FA11FF">
        <w:t>γραφικά,</w:t>
      </w:r>
      <w:r w:rsidR="00FE1925" w:rsidRPr="00FE1925">
        <w:t xml:space="preserve"> </w:t>
      </w:r>
      <w:r w:rsidR="00FE1925">
        <w:lastRenderedPageBreak/>
        <w:t>Μηχανική μάθηση</w:t>
      </w:r>
      <w:r w:rsidR="00022D1A">
        <w:t xml:space="preserve"> και πολλά ακόμα</w:t>
      </w:r>
      <w:r w:rsidR="00287B2A">
        <w:t>. Αυτό το καταφέρνει μέσω</w:t>
      </w:r>
      <w:r w:rsidR="003201B4">
        <w:t xml:space="preserve"> τη</w:t>
      </w:r>
      <w:r w:rsidR="008F6913">
        <w:t>ς</w:t>
      </w:r>
      <w:r w:rsidR="003201B4">
        <w:t xml:space="preserve"> πληθώρα</w:t>
      </w:r>
      <w:r w:rsidR="008F6913">
        <w:t>ς</w:t>
      </w:r>
      <w:r w:rsidR="003201B4">
        <w:t xml:space="preserve"> βιβλιοθηκ</w:t>
      </w:r>
      <w:r w:rsidR="008F6913">
        <w:t>ώ</w:t>
      </w:r>
      <w:r w:rsidR="003201B4">
        <w:t>ν που εμπεριέχει,</w:t>
      </w:r>
      <w:r w:rsidR="008F6913">
        <w:t xml:space="preserve"> </w:t>
      </w:r>
      <w:r w:rsidR="003201B4">
        <w:t>για το συγκεκριμένο πρόβλημα χρησιμοποιήθηκαν οι εξής</w:t>
      </w:r>
      <w:r w:rsidR="007C14B5">
        <w:t xml:space="preserve"> βιβλιοθήκες</w:t>
      </w:r>
      <w:r w:rsidR="003201B4">
        <w:t>:</w:t>
      </w:r>
    </w:p>
    <w:p w14:paraId="7F4C55D6" w14:textId="6FF72918" w:rsidR="003201B4" w:rsidRDefault="003201B4" w:rsidP="003201B4">
      <w:pPr>
        <w:pStyle w:val="a3"/>
        <w:numPr>
          <w:ilvl w:val="0"/>
          <w:numId w:val="3"/>
        </w:numPr>
      </w:pPr>
      <w:proofErr w:type="spellStart"/>
      <w:r w:rsidRPr="003201B4">
        <w:rPr>
          <w:b/>
          <w:bCs/>
          <w:lang w:val="en-US"/>
        </w:rPr>
        <w:t>Numpy</w:t>
      </w:r>
      <w:proofErr w:type="spellEnd"/>
      <w:r w:rsidRPr="00A333C8">
        <w:t xml:space="preserve"> </w:t>
      </w:r>
      <w:r w:rsidRPr="003201B4">
        <w:rPr>
          <w:lang w:val="en-US"/>
        </w:rPr>
        <w:sym w:font="Wingdings" w:char="F0E0"/>
      </w:r>
      <w:r w:rsidR="00A333C8">
        <w:t xml:space="preserve"> </w:t>
      </w:r>
      <w:r w:rsidR="008F6913">
        <w:t xml:space="preserve">Εμπεριέχει εργαλεία γραμμικής άλγεβρας </w:t>
      </w:r>
      <w:r w:rsidR="00A333C8">
        <w:t>και διαθέτει πληθώρα μα</w:t>
      </w:r>
      <w:r w:rsidR="008F6913">
        <w:t>θ</w:t>
      </w:r>
      <w:r w:rsidR="00A333C8">
        <w:t>ηματικών συναρτήσεων</w:t>
      </w:r>
    </w:p>
    <w:p w14:paraId="1993FE98" w14:textId="2D724018" w:rsidR="008D07D7" w:rsidRDefault="008D07D7" w:rsidP="003201B4">
      <w:pPr>
        <w:pStyle w:val="a3"/>
        <w:numPr>
          <w:ilvl w:val="0"/>
          <w:numId w:val="3"/>
        </w:numPr>
      </w:pPr>
      <w:r>
        <w:rPr>
          <w:b/>
          <w:bCs/>
          <w:lang w:val="en-US"/>
        </w:rPr>
        <w:t>Pandas</w:t>
      </w:r>
      <w:r w:rsidRPr="008D07D7">
        <w:rPr>
          <w:b/>
          <w:bCs/>
        </w:rPr>
        <w:t xml:space="preserve"> </w:t>
      </w:r>
      <w:r w:rsidRPr="008D07D7">
        <w:rPr>
          <w:b/>
          <w:bCs/>
          <w:lang w:val="en-US"/>
        </w:rPr>
        <w:sym w:font="Wingdings" w:char="F0E0"/>
      </w:r>
      <w:r w:rsidR="0031751A">
        <w:rPr>
          <w:b/>
          <w:bCs/>
        </w:rPr>
        <w:t xml:space="preserve"> </w:t>
      </w:r>
      <w:r>
        <w:t xml:space="preserve">Χρησιμοποιείται για </w:t>
      </w:r>
      <w:r w:rsidR="007C14B5">
        <w:t>το άνοιγμα</w:t>
      </w:r>
      <w:r>
        <w:t xml:space="preserve"> </w:t>
      </w:r>
      <w:r>
        <w:rPr>
          <w:lang w:val="en-US"/>
        </w:rPr>
        <w:t>csv</w:t>
      </w:r>
      <w:r w:rsidRPr="008D07D7">
        <w:t xml:space="preserve"> </w:t>
      </w:r>
      <w:r>
        <w:t>αρχεί</w:t>
      </w:r>
      <w:r w:rsidR="007C14B5">
        <w:t>ων</w:t>
      </w:r>
      <w:r w:rsidR="0031751A">
        <w:t xml:space="preserve">, </w:t>
      </w:r>
      <w:r>
        <w:t xml:space="preserve">παρέχει τη δομή των </w:t>
      </w:r>
      <w:proofErr w:type="spellStart"/>
      <w:r>
        <w:rPr>
          <w:lang w:val="en-US"/>
        </w:rPr>
        <w:t>dataframes</w:t>
      </w:r>
      <w:proofErr w:type="spellEnd"/>
      <w:r w:rsidR="0031751A">
        <w:t xml:space="preserve"> και παρέχει εργαλεία </w:t>
      </w:r>
      <w:r w:rsidR="007C14B5">
        <w:t>προ-επεξεργασίας</w:t>
      </w:r>
      <w:r w:rsidR="0031751A">
        <w:t xml:space="preserve"> δεδομένων</w:t>
      </w:r>
    </w:p>
    <w:p w14:paraId="1BDA132C" w14:textId="4895DE0D" w:rsidR="008D07D7" w:rsidRDefault="008D07D7" w:rsidP="003201B4">
      <w:pPr>
        <w:pStyle w:val="a3"/>
        <w:numPr>
          <w:ilvl w:val="0"/>
          <w:numId w:val="3"/>
        </w:numPr>
      </w:pPr>
      <w:r>
        <w:rPr>
          <w:b/>
          <w:bCs/>
          <w:lang w:val="en-US"/>
        </w:rPr>
        <w:t>Matplotlib</w:t>
      </w:r>
      <w:r w:rsidRPr="008D07D7">
        <w:rPr>
          <w:b/>
          <w:bCs/>
        </w:rPr>
        <w:t xml:space="preserve"> </w:t>
      </w:r>
      <w:r w:rsidRPr="008D07D7">
        <w:rPr>
          <w:b/>
          <w:bCs/>
          <w:lang w:val="en-US"/>
        </w:rPr>
        <w:sym w:font="Wingdings" w:char="F0E0"/>
      </w:r>
      <w:r w:rsidR="00651961">
        <w:rPr>
          <w:b/>
          <w:bCs/>
        </w:rPr>
        <w:t xml:space="preserve"> </w:t>
      </w:r>
      <w:r>
        <w:t>Μία απ</w:t>
      </w:r>
      <w:r w:rsidR="0031751A">
        <w:t>ό</w:t>
      </w:r>
      <w:r>
        <w:t xml:space="preserve"> τις </w:t>
      </w:r>
      <w:r w:rsidR="00DC5DC3">
        <w:t xml:space="preserve">σημαντικότερες </w:t>
      </w:r>
      <w:r>
        <w:t>βιβλιοθήκες που μας επιτρέπει την οπτικοποίηση των δεδομένων</w:t>
      </w:r>
    </w:p>
    <w:p w14:paraId="1AD5A53E" w14:textId="71E36291" w:rsidR="00DC5DC3" w:rsidRDefault="00DC5DC3" w:rsidP="003201B4">
      <w:pPr>
        <w:pStyle w:val="a3"/>
        <w:numPr>
          <w:ilvl w:val="0"/>
          <w:numId w:val="3"/>
        </w:numPr>
      </w:pPr>
      <w:proofErr w:type="spellStart"/>
      <w:r>
        <w:rPr>
          <w:b/>
          <w:bCs/>
          <w:lang w:val="en-US"/>
        </w:rPr>
        <w:t>Sklearn</w:t>
      </w:r>
      <w:proofErr w:type="spellEnd"/>
      <w:r w:rsidRPr="00DC5DC3">
        <w:rPr>
          <w:b/>
          <w:bCs/>
        </w:rPr>
        <w:t xml:space="preserve"> </w:t>
      </w:r>
      <w:r w:rsidRPr="00DC5DC3">
        <w:rPr>
          <w:b/>
          <w:bCs/>
          <w:lang w:val="en-US"/>
        </w:rPr>
        <w:sym w:font="Wingdings" w:char="F0E0"/>
      </w:r>
      <w:r w:rsidR="00651961">
        <w:rPr>
          <w:b/>
          <w:bCs/>
        </w:rPr>
        <w:t xml:space="preserve"> </w:t>
      </w:r>
      <w:r>
        <w:t xml:space="preserve">Εμπεριέχει </w:t>
      </w:r>
      <w:r w:rsidR="0031751A">
        <w:t xml:space="preserve">συναρτήσεις </w:t>
      </w:r>
      <w:r w:rsidR="007C14B5">
        <w:t>εκπαίδευσης μοντέλων (</w:t>
      </w:r>
      <w:r w:rsidR="0031751A" w:rsidRPr="007C14B5">
        <w:rPr>
          <w:b/>
          <w:bCs/>
          <w:lang w:val="en-US"/>
        </w:rPr>
        <w:t>train</w:t>
      </w:r>
      <w:r w:rsidR="0031751A" w:rsidRPr="007C14B5">
        <w:rPr>
          <w:b/>
          <w:bCs/>
        </w:rPr>
        <w:t xml:space="preserve"> </w:t>
      </w:r>
      <w:r w:rsidR="0031751A" w:rsidRPr="007C14B5">
        <w:rPr>
          <w:b/>
          <w:bCs/>
          <w:lang w:val="en-US"/>
        </w:rPr>
        <w:t>test</w:t>
      </w:r>
      <w:r w:rsidR="0031751A" w:rsidRPr="007C14B5">
        <w:rPr>
          <w:b/>
          <w:bCs/>
        </w:rPr>
        <w:t xml:space="preserve"> </w:t>
      </w:r>
      <w:r w:rsidR="0031751A" w:rsidRPr="007C14B5">
        <w:rPr>
          <w:b/>
          <w:bCs/>
          <w:lang w:val="en-US"/>
        </w:rPr>
        <w:t>split</w:t>
      </w:r>
      <w:r w:rsidR="007C14B5" w:rsidRPr="007C14B5">
        <w:rPr>
          <w:b/>
          <w:bCs/>
        </w:rPr>
        <w:t xml:space="preserve">, </w:t>
      </w:r>
      <w:r w:rsidR="007C14B5" w:rsidRPr="007C14B5">
        <w:rPr>
          <w:b/>
          <w:bCs/>
          <w:lang w:val="en-US"/>
        </w:rPr>
        <w:t>k</w:t>
      </w:r>
      <w:r w:rsidR="007C14B5" w:rsidRPr="007C14B5">
        <w:rPr>
          <w:b/>
          <w:bCs/>
        </w:rPr>
        <w:t xml:space="preserve"> </w:t>
      </w:r>
      <w:r w:rsidR="007C14B5" w:rsidRPr="007C14B5">
        <w:rPr>
          <w:b/>
          <w:bCs/>
          <w:lang w:val="en-US"/>
        </w:rPr>
        <w:t>cross</w:t>
      </w:r>
      <w:r w:rsidR="007C14B5" w:rsidRPr="007C14B5">
        <w:rPr>
          <w:b/>
          <w:bCs/>
        </w:rPr>
        <w:t xml:space="preserve"> </w:t>
      </w:r>
      <w:r w:rsidR="007C14B5" w:rsidRPr="007C14B5">
        <w:rPr>
          <w:b/>
          <w:bCs/>
          <w:lang w:val="en-US"/>
        </w:rPr>
        <w:t>validation</w:t>
      </w:r>
      <w:r w:rsidR="007C14B5">
        <w:t>)</w:t>
      </w:r>
      <w:r w:rsidR="0031751A" w:rsidRPr="0031751A">
        <w:t xml:space="preserve"> </w:t>
      </w:r>
      <w:r w:rsidR="0031751A">
        <w:t xml:space="preserve">όπως και </w:t>
      </w:r>
      <w:r>
        <w:t xml:space="preserve">έτοιμα μοντέλα </w:t>
      </w:r>
      <w:r w:rsidR="0031751A">
        <w:t>για παράδειγμα</w:t>
      </w:r>
      <w:r>
        <w:t xml:space="preserve"> </w:t>
      </w:r>
      <w:proofErr w:type="spellStart"/>
      <w:r w:rsidR="00E06CAA">
        <w:rPr>
          <w:lang w:val="en-US"/>
        </w:rPr>
        <w:t>RandomForest</w:t>
      </w:r>
      <w:proofErr w:type="spellEnd"/>
      <w:r w:rsidR="00E06CAA">
        <w:t>, SVM</w:t>
      </w:r>
      <w:r w:rsidRPr="00DC5DC3">
        <w:t xml:space="preserve"> </w:t>
      </w:r>
      <w:r>
        <w:t xml:space="preserve">κτλ. </w:t>
      </w:r>
    </w:p>
    <w:p w14:paraId="7AE48CA2" w14:textId="3B4949CA" w:rsidR="00DC5DC3" w:rsidRDefault="00DC5DC3" w:rsidP="003201B4">
      <w:pPr>
        <w:pStyle w:val="a3"/>
        <w:numPr>
          <w:ilvl w:val="0"/>
          <w:numId w:val="3"/>
        </w:numPr>
      </w:pPr>
      <w:proofErr w:type="spellStart"/>
      <w:r>
        <w:rPr>
          <w:b/>
          <w:bCs/>
          <w:lang w:val="en-US"/>
        </w:rPr>
        <w:t>Scipy</w:t>
      </w:r>
      <w:proofErr w:type="spellEnd"/>
      <w:r w:rsidRPr="00DC5DC3">
        <w:rPr>
          <w:b/>
          <w:bCs/>
        </w:rPr>
        <w:t xml:space="preserve"> </w:t>
      </w:r>
      <w:r w:rsidRPr="00DC5DC3">
        <w:rPr>
          <w:b/>
          <w:bCs/>
          <w:lang w:val="en-US"/>
        </w:rPr>
        <w:sym w:font="Wingdings" w:char="F0E0"/>
      </w:r>
      <w:r>
        <w:t xml:space="preserve"> Μας </w:t>
      </w:r>
      <w:bookmarkStart w:id="82" w:name="_Hlk144566965"/>
      <w:r>
        <w:t xml:space="preserve">παρέχει </w:t>
      </w:r>
      <w:bookmarkEnd w:id="82"/>
      <w:r>
        <w:t xml:space="preserve">εργαλεία για επεξεργασία σημάτων όπως </w:t>
      </w:r>
      <w:r>
        <w:rPr>
          <w:lang w:val="en-US"/>
        </w:rPr>
        <w:t>bandpass</w:t>
      </w:r>
      <w:r w:rsidRPr="00DC5DC3">
        <w:t xml:space="preserve"> </w:t>
      </w:r>
      <w:r>
        <w:t xml:space="preserve">φίλτρα και </w:t>
      </w:r>
      <w:r w:rsidR="00E06CAA">
        <w:rPr>
          <w:lang w:val="en-US"/>
        </w:rPr>
        <w:t>FFT</w:t>
      </w:r>
      <w:r w:rsidR="00E06CAA" w:rsidRPr="00DC5DC3">
        <w:t xml:space="preserve"> (</w:t>
      </w:r>
      <w:r>
        <w:rPr>
          <w:lang w:val="en-US"/>
        </w:rPr>
        <w:t>Fast</w:t>
      </w:r>
      <w:r w:rsidRPr="00DC5DC3">
        <w:t xml:space="preserve"> </w:t>
      </w:r>
      <w:r>
        <w:rPr>
          <w:lang w:val="en-US"/>
        </w:rPr>
        <w:t>Fourier</w:t>
      </w:r>
      <w:r w:rsidRPr="00DC5DC3">
        <w:t xml:space="preserve"> </w:t>
      </w:r>
      <w:r>
        <w:rPr>
          <w:lang w:val="en-US"/>
        </w:rPr>
        <w:t>Transform</w:t>
      </w:r>
      <w:r w:rsidRPr="00DC5DC3">
        <w:t>)</w:t>
      </w:r>
    </w:p>
    <w:p w14:paraId="7E3EF695" w14:textId="1F470321" w:rsidR="007C14B5" w:rsidRPr="003201B4" w:rsidRDefault="00F513FB" w:rsidP="003201B4">
      <w:pPr>
        <w:pStyle w:val="a3"/>
        <w:numPr>
          <w:ilvl w:val="0"/>
          <w:numId w:val="3"/>
        </w:numPr>
      </w:pPr>
      <w:proofErr w:type="spellStart"/>
      <w:r w:rsidRPr="00F513FB">
        <w:rPr>
          <w:b/>
          <w:bCs/>
          <w:lang w:val="en-US"/>
        </w:rPr>
        <w:t>Joblib</w:t>
      </w:r>
      <w:proofErr w:type="spellEnd"/>
      <w:r w:rsidRPr="00F513FB">
        <w:t xml:space="preserve"> </w:t>
      </w:r>
      <w:r w:rsidRPr="00F513FB">
        <w:rPr>
          <w:lang w:val="en-US"/>
        </w:rPr>
        <w:sym w:font="Wingdings" w:char="F0E0"/>
      </w:r>
      <w:r>
        <w:t xml:space="preserve"> Αφού εκπαιδευτεί το μοντέλο το αποθηκεύουμε με τη βοήθεια της βιβλιοθήκης </w:t>
      </w:r>
      <w:proofErr w:type="spellStart"/>
      <w:r>
        <w:rPr>
          <w:lang w:val="en-US"/>
        </w:rPr>
        <w:t>joblib</w:t>
      </w:r>
      <w:proofErr w:type="spellEnd"/>
    </w:p>
    <w:p w14:paraId="38A597D5" w14:textId="77777777" w:rsidR="0031751A" w:rsidRDefault="0031751A" w:rsidP="0031751A">
      <w:pPr>
        <w:pStyle w:val="a3"/>
      </w:pPr>
    </w:p>
    <w:p w14:paraId="706F3F55" w14:textId="166E055C" w:rsidR="00E06CAA" w:rsidRPr="00CE09EA" w:rsidRDefault="00E36624" w:rsidP="00E36624">
      <w:pPr>
        <w:pStyle w:val="a7"/>
        <w:rPr>
          <w:rFonts w:eastAsia="Arial Unicode MS" w:cs="Arial Unicode MS"/>
        </w:rPr>
      </w:pPr>
      <w:bookmarkStart w:id="83" w:name="_Toc146887507"/>
      <w:bookmarkStart w:id="84" w:name="_Toc146888545"/>
      <w:r>
        <w:rPr>
          <w:rFonts w:eastAsia="Arial Unicode MS" w:cs="Arial Unicode MS"/>
        </w:rPr>
        <w:t>4.1.1</w:t>
      </w:r>
      <w:r w:rsidR="00623A73" w:rsidRPr="004268C1">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ast</w:t>
      </w:r>
      <w:r w:rsidR="001158C0" w:rsidRPr="001158C0">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ourier</w:t>
      </w:r>
      <w:r w:rsidR="001158C0" w:rsidRPr="001158C0">
        <w:rPr>
          <w:rFonts w:eastAsia="Arial Unicode MS" w:cs="Arial Unicode MS"/>
        </w:rPr>
        <w:t xml:space="preserve"> </w:t>
      </w:r>
      <w:r w:rsidR="00E06CAA">
        <w:rPr>
          <w:rFonts w:eastAsia="Arial Unicode MS" w:cs="Arial Unicode MS"/>
          <w:lang w:val="en-US"/>
        </w:rPr>
        <w:t>T</w:t>
      </w:r>
      <w:r w:rsidR="001158C0">
        <w:rPr>
          <w:rFonts w:eastAsia="Arial Unicode MS" w:cs="Arial Unicode MS"/>
          <w:lang w:val="en-US"/>
        </w:rPr>
        <w:t>ransform</w:t>
      </w:r>
      <w:r w:rsidR="00DA7A2B" w:rsidRPr="00DA7A2B">
        <w:rPr>
          <w:rFonts w:eastAsia="Arial Unicode MS" w:cs="Arial Unicode MS"/>
        </w:rPr>
        <w:t xml:space="preserve"> (</w:t>
      </w:r>
      <w:r w:rsidR="00DA7A2B">
        <w:rPr>
          <w:rFonts w:eastAsia="Arial Unicode MS" w:cs="Arial Unicode MS"/>
          <w:lang w:val="en-US"/>
        </w:rPr>
        <w:t>FFT</w:t>
      </w:r>
      <w:r w:rsidR="00DA7A2B" w:rsidRPr="00DA7A2B">
        <w:rPr>
          <w:rFonts w:eastAsia="Arial Unicode MS" w:cs="Arial Unicode MS"/>
        </w:rPr>
        <w:t>)</w:t>
      </w:r>
      <w:bookmarkEnd w:id="83"/>
      <w:bookmarkEnd w:id="84"/>
    </w:p>
    <w:p w14:paraId="10BC9DB5" w14:textId="2AC6B936" w:rsidR="00E36624" w:rsidRDefault="00817C6D" w:rsidP="00E36624">
      <w:pPr>
        <w:pStyle w:val="a3"/>
      </w:pPr>
      <w:r>
        <w:t>Ο γρήγορος μετασχηματισμός Φουριέ</w:t>
      </w:r>
      <w:r w:rsidR="001E38B7" w:rsidRPr="001E38B7">
        <w:t xml:space="preserve"> </w:t>
      </w:r>
      <w:r w:rsidR="001E38B7">
        <w:t>(</w:t>
      </w:r>
      <w:r w:rsidR="001E38B7" w:rsidRPr="00DA7A2B">
        <w:rPr>
          <w:b/>
          <w:bCs/>
          <w:lang w:val="en-US"/>
        </w:rPr>
        <w:t>FFT</w:t>
      </w:r>
      <w:r w:rsidR="001E38B7" w:rsidRPr="001E38B7">
        <w:t>)</w:t>
      </w:r>
      <w:r>
        <w:t xml:space="preserve"> είναι</w:t>
      </w:r>
      <w:r w:rsidR="0032038D">
        <w:t xml:space="preserve"> ένας </w:t>
      </w:r>
      <w:r>
        <w:t xml:space="preserve">αλγόριθμος που υπολογίζει το </w:t>
      </w:r>
      <w:r w:rsidRPr="00DA7A2B">
        <w:rPr>
          <w:b/>
          <w:bCs/>
        </w:rPr>
        <w:t>διακριτό</w:t>
      </w:r>
      <w:r>
        <w:t xml:space="preserve"> μετασχηματισμό Φουριέ</w:t>
      </w:r>
      <w:r w:rsidR="001E38B7" w:rsidRPr="001E38B7">
        <w:t xml:space="preserve"> (</w:t>
      </w:r>
      <w:r w:rsidR="0032038D" w:rsidRPr="00DA7A2B">
        <w:rPr>
          <w:b/>
          <w:bCs/>
          <w:lang w:val="en-US"/>
        </w:rPr>
        <w:t>Discrete</w:t>
      </w:r>
      <w:r w:rsidR="0032038D" w:rsidRPr="00DA7A2B">
        <w:rPr>
          <w:b/>
          <w:bCs/>
        </w:rPr>
        <w:t xml:space="preserve"> </w:t>
      </w:r>
      <w:r w:rsidR="001E38B7" w:rsidRPr="00DA7A2B">
        <w:rPr>
          <w:b/>
          <w:bCs/>
          <w:lang w:val="en-US"/>
        </w:rPr>
        <w:t>F</w:t>
      </w:r>
      <w:r w:rsidR="0032038D" w:rsidRPr="00DA7A2B">
        <w:rPr>
          <w:b/>
          <w:bCs/>
          <w:lang w:val="en-US"/>
        </w:rPr>
        <w:t>ourier</w:t>
      </w:r>
      <w:r w:rsidR="0032038D" w:rsidRPr="00DA7A2B">
        <w:rPr>
          <w:b/>
          <w:bCs/>
        </w:rPr>
        <w:t xml:space="preserve"> </w:t>
      </w:r>
      <w:r w:rsidR="001E38B7" w:rsidRPr="00DA7A2B">
        <w:rPr>
          <w:b/>
          <w:bCs/>
          <w:lang w:val="en-US"/>
        </w:rPr>
        <w:t>T</w:t>
      </w:r>
      <w:r w:rsidR="0032038D" w:rsidRPr="00DA7A2B">
        <w:rPr>
          <w:b/>
          <w:bCs/>
          <w:lang w:val="en-US"/>
        </w:rPr>
        <w:t>ransform</w:t>
      </w:r>
      <w:r w:rsidR="0032038D" w:rsidRPr="00DA7A2B">
        <w:rPr>
          <w:b/>
          <w:bCs/>
        </w:rPr>
        <w:t xml:space="preserve"> - </w:t>
      </w:r>
      <w:r w:rsidR="0032038D" w:rsidRPr="00DA7A2B">
        <w:rPr>
          <w:b/>
          <w:bCs/>
          <w:lang w:val="en-US"/>
        </w:rPr>
        <w:t>DFT</w:t>
      </w:r>
      <w:r w:rsidR="001E38B7" w:rsidRPr="00DA7A2B">
        <w:rPr>
          <w:b/>
          <w:bCs/>
        </w:rPr>
        <w:t>)</w:t>
      </w:r>
      <w:r>
        <w:t xml:space="preserve"> </w:t>
      </w:r>
      <w:r w:rsidR="001E38B7">
        <w:t xml:space="preserve">και μετατρέπει </w:t>
      </w:r>
      <w:r w:rsidR="0032038D">
        <w:t xml:space="preserve">το </w:t>
      </w:r>
      <w:r w:rsidR="001E38B7">
        <w:t>σήμα από το πεδίο του χρόνου στο πεδίο της συχνότητας.</w:t>
      </w:r>
      <w:r w:rsidR="0032038D">
        <w:t xml:space="preserve"> </w:t>
      </w:r>
      <w:r w:rsidR="001E38B7">
        <w:t xml:space="preserve">Η </w:t>
      </w:r>
      <w:r w:rsidR="005170F7">
        <w:t>μετατροπή αναδε</w:t>
      </w:r>
      <w:r w:rsidR="001158C0">
        <w:t xml:space="preserve">ικνύει τη </w:t>
      </w:r>
      <w:r w:rsidR="005170F7">
        <w:t>σημαντική πληροφορία που δεν είναι εμφανής στη χρονική αναπαράσταση του σήματος</w:t>
      </w:r>
      <w:r w:rsidR="00F513FB" w:rsidRPr="00F513FB">
        <w:t xml:space="preserve"> </w:t>
      </w:r>
      <w:r w:rsidR="00F513FB">
        <w:t>και απλοποιεί πολύ τις μαθηματικές πράξεις που ακολουθούν</w:t>
      </w:r>
      <w:r w:rsidR="005170F7">
        <w:t>.</w:t>
      </w:r>
    </w:p>
    <w:p w14:paraId="71EF279D" w14:textId="4F03263E" w:rsidR="005170F7" w:rsidRPr="003300D7" w:rsidRDefault="005170F7" w:rsidP="00E36624">
      <w:pPr>
        <w:pStyle w:val="a3"/>
      </w:pPr>
      <w:r>
        <w:t>Ο τύπος για την μετατροπή του σήματος είναι :</w:t>
      </w:r>
      <w:r w:rsidR="00AC596B" w:rsidRPr="00AC596B">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grow m:val="1"/>
            <m:ctrlPr>
              <w:rPr>
                <w:rFonts w:ascii="Cambria Math" w:hAnsi="Cambria Math"/>
                <w:i/>
              </w:rPr>
            </m:ctrlPr>
          </m:naryPr>
          <m:sub>
            <m:r>
              <m:rPr>
                <m:scr m:val="double-struck"/>
              </m:rPr>
              <w:rPr>
                <w:rFonts w:ascii="Cambria Math" w:hAnsi="Cambria Math"/>
              </w:rPr>
              <m:t>N</m:t>
            </m:r>
            <m:r>
              <w:rPr>
                <w:rFonts w:ascii="Cambria Math" w:hAnsi="Cambria Math"/>
              </w:rPr>
              <m:t>=0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ⅇ</m:t>
                </m:r>
              </m:e>
              <m:sup>
                <m:r>
                  <w:rPr>
                    <w:rFonts w:ascii="Cambria Math" w:hAnsi="Cambria Math"/>
                  </w:rPr>
                  <m:t>-J⋅2πkn/N</m:t>
                </m:r>
              </m:sup>
            </m:sSup>
          </m:e>
        </m:nary>
      </m:oMath>
      <w:r w:rsidR="003300D7" w:rsidRPr="003300D7">
        <w:t xml:space="preserve"> </w:t>
      </w:r>
      <w:r w:rsidR="000017C1">
        <w:fldChar w:fldCharType="begin"/>
      </w:r>
      <w:r w:rsidR="00077B6A">
        <w:instrText xml:space="preserve"> ADDIN ZOTERO_ITEM CSL_CITATION {"citationID":"DGR760hT","properties":{"formattedCitation":"[18]","plainCitation":"[18]","noteIndex":0},"citationItems":[{"id":91,"uris":["http://zotero.org/users/11986912/items/NLRJ4DZT"],"itemData":{"id":91,"type":"article-journal","language":"en","source":"Zotero","title":"Fourier Transforms and the Fast Fourier Transform (FFT) Algorithm","author":[{"family":"Heckbert","given":"Paul"}]}}],"schema":"https://github.com/citation-style-language/schema/raw/master/csl-citation.json"} </w:instrText>
      </w:r>
      <w:r w:rsidR="000017C1">
        <w:fldChar w:fldCharType="separate"/>
      </w:r>
      <w:r w:rsidR="00AF1FEC" w:rsidRPr="00AF1FEC">
        <w:t>[18]</w:t>
      </w:r>
      <w:r w:rsidR="000017C1">
        <w:fldChar w:fldCharType="end"/>
      </w:r>
    </w:p>
    <w:p w14:paraId="39BC72D0" w14:textId="77777777" w:rsidR="00F513FB" w:rsidRDefault="00AC596B" w:rsidP="00F513FB">
      <w:pPr>
        <w:pStyle w:val="a3"/>
        <w:keepNext/>
        <w:jc w:val="center"/>
      </w:pPr>
      <w:r>
        <w:rPr>
          <w:noProof/>
        </w:rPr>
        <w:lastRenderedPageBreak/>
        <w:drawing>
          <wp:inline distT="0" distB="0" distL="0" distR="0" wp14:anchorId="7757F41C" wp14:editId="38EF5D11">
            <wp:extent cx="4192438" cy="3199280"/>
            <wp:effectExtent l="0" t="0" r="0" b="1270"/>
            <wp:docPr id="1246212229" name="Picture 1" descr="A picture containing text, fon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12229" name="Picture 1" descr="A picture containing text, font, line, plot&#10;&#10;Description automatically generated"/>
                    <pic:cNvPicPr/>
                  </pic:nvPicPr>
                  <pic:blipFill>
                    <a:blip r:embed="rId43"/>
                    <a:stretch>
                      <a:fillRect/>
                    </a:stretch>
                  </pic:blipFill>
                  <pic:spPr>
                    <a:xfrm>
                      <a:off x="0" y="0"/>
                      <a:ext cx="4218483" cy="3219155"/>
                    </a:xfrm>
                    <a:prstGeom prst="rect">
                      <a:avLst/>
                    </a:prstGeom>
                  </pic:spPr>
                </pic:pic>
              </a:graphicData>
            </a:graphic>
          </wp:inline>
        </w:drawing>
      </w:r>
    </w:p>
    <w:p w14:paraId="3286B33D" w14:textId="284265FE" w:rsidR="00AC596B" w:rsidRDefault="00F513FB" w:rsidP="00F513FB">
      <w:pPr>
        <w:pStyle w:val="a8"/>
        <w:jc w:val="center"/>
      </w:pPr>
      <w:bookmarkStart w:id="85" w:name="_Toc146888335"/>
      <w:bookmarkStart w:id="86" w:name="_Toc146888546"/>
      <w:bookmarkStart w:id="87" w:name="_Toc146901700"/>
      <w:bookmarkStart w:id="88" w:name="_Toc146817993"/>
      <w:r>
        <w:t xml:space="preserve">Εικόνα </w:t>
      </w:r>
      <w:fldSimple w:instr=" SEQ Εικόνα \* ARABIC ">
        <w:r w:rsidR="009B38E8">
          <w:rPr>
            <w:noProof/>
          </w:rPr>
          <w:t>13</w:t>
        </w:r>
      </w:fldSimple>
      <w:r>
        <w:t xml:space="preserve">: </w:t>
      </w:r>
      <w:r w:rsidR="007B66AB">
        <w:t>Σύγκριση σήματος στο</w:t>
      </w:r>
      <w:r>
        <w:t xml:space="preserve"> </w:t>
      </w:r>
      <w:r w:rsidR="007B66AB">
        <w:t>πεδίο</w:t>
      </w:r>
      <w:r>
        <w:t xml:space="preserve"> </w:t>
      </w:r>
      <w:r w:rsidR="007B66AB">
        <w:t>του</w:t>
      </w:r>
      <w:r>
        <w:t xml:space="preserve"> </w:t>
      </w:r>
      <w:r w:rsidR="007B66AB">
        <w:t>χρόνου</w:t>
      </w:r>
      <w:r>
        <w:t xml:space="preserve"> </w:t>
      </w:r>
      <w:r w:rsidR="007B66AB">
        <w:t>και</w:t>
      </w:r>
      <w:r>
        <w:t xml:space="preserve"> </w:t>
      </w:r>
      <w:r w:rsidR="007B66AB">
        <w:t>στο</w:t>
      </w:r>
      <w:r>
        <w:t xml:space="preserve"> </w:t>
      </w:r>
      <w:r w:rsidR="007B66AB">
        <w:t>πεδίο</w:t>
      </w:r>
      <w:r>
        <w:t xml:space="preserve"> </w:t>
      </w:r>
      <w:r w:rsidR="007B66AB">
        <w:t>της</w:t>
      </w:r>
      <w:r>
        <w:t xml:space="preserve"> </w:t>
      </w:r>
      <w:r w:rsidR="007B66AB">
        <w:t>συχνότητασ</w:t>
      </w:r>
      <w:r>
        <w:t xml:space="preserve"> </w:t>
      </w:r>
      <w:r>
        <w:fldChar w:fldCharType="begin"/>
      </w:r>
      <w:r w:rsidR="00077B6A">
        <w:rPr>
          <w:caps w:val="0"/>
        </w:rPr>
        <w:instrText xml:space="preserve"> ADDIN ZOTERO_ITEM CSL_CITATION {"citationID":"Qm31leMJ","properties":{"formattedCitation":"[19]","plainCitation":"[19]","noteIndex":0},"citationItems":[{"id":23,"uris":["http://zotero.org/users/11986912/items/ZUP3WKZS"],"itemData":{"id":23,"type":"graphic","archive":"Own work","source":"Wikimedia Commons","title":"English:  Fast Fourier Transform of a Cosine Summation Function resonating at 10, 20, 30, 40, and 50 Hz","title-short":"English","URL":"https://commons.wikimedia.org/wiki/File:FFT_of_Cosine_Summation_Function.svg","author":[{"literal":"AkanoToE"}],"accessed":{"date-parts":[["2023",7,4]]},"issued":{"date-parts":[["2020",1,20]]}}}],"schema":"https://github.com/citation-style-language/schema/raw/master/csl-citation.json"} </w:instrText>
      </w:r>
      <w:r>
        <w:fldChar w:fldCharType="separate"/>
      </w:r>
      <w:bookmarkEnd w:id="88"/>
      <w:r w:rsidR="00AF1FEC" w:rsidRPr="00AF1FEC">
        <w:t>[19]</w:t>
      </w:r>
      <w:bookmarkEnd w:id="85"/>
      <w:bookmarkEnd w:id="86"/>
      <w:bookmarkEnd w:id="87"/>
      <w:r>
        <w:fldChar w:fldCharType="end"/>
      </w:r>
    </w:p>
    <w:p w14:paraId="09BD639E" w14:textId="77777777" w:rsidR="000017C1" w:rsidRPr="000017C1" w:rsidRDefault="000017C1" w:rsidP="000017C1">
      <w:pPr>
        <w:pStyle w:val="a3"/>
      </w:pPr>
    </w:p>
    <w:p w14:paraId="21D3ACCC" w14:textId="4B21AA38" w:rsidR="006205C5" w:rsidRPr="00B47633" w:rsidRDefault="006205C5" w:rsidP="006205C5">
      <w:pPr>
        <w:pStyle w:val="a7"/>
        <w:rPr>
          <w:rFonts w:eastAsia="Arial Unicode MS" w:cs="Arial Unicode MS"/>
        </w:rPr>
      </w:pPr>
      <w:bookmarkStart w:id="89" w:name="_Toc146887508"/>
      <w:bookmarkStart w:id="90" w:name="_Toc146888547"/>
      <w:r w:rsidRPr="00E24E34">
        <w:rPr>
          <w:rFonts w:eastAsia="Arial Unicode MS" w:cs="Arial Unicode MS"/>
        </w:rPr>
        <w:t xml:space="preserve">4.1.2 </w:t>
      </w:r>
      <w:r w:rsidR="00B47633">
        <w:rPr>
          <w:rFonts w:eastAsia="Arial Unicode MS" w:cs="Arial Unicode MS"/>
          <w:lang w:val="en-US"/>
        </w:rPr>
        <w:t>Power</w:t>
      </w:r>
      <w:r w:rsidR="00B47633" w:rsidRPr="00B47633">
        <w:rPr>
          <w:rFonts w:eastAsia="Arial Unicode MS" w:cs="Arial Unicode MS"/>
        </w:rPr>
        <w:t xml:space="preserve"> </w:t>
      </w:r>
      <w:r w:rsidR="00B47633">
        <w:rPr>
          <w:rFonts w:eastAsia="Arial Unicode MS" w:cs="Arial Unicode MS"/>
          <w:lang w:val="en-US"/>
        </w:rPr>
        <w:t>Spectral</w:t>
      </w:r>
      <w:r w:rsidR="00B47633" w:rsidRPr="00B47633">
        <w:rPr>
          <w:rFonts w:eastAsia="Arial Unicode MS" w:cs="Arial Unicode MS"/>
        </w:rPr>
        <w:t xml:space="preserve"> </w:t>
      </w:r>
      <w:r w:rsidR="00B47633">
        <w:rPr>
          <w:rFonts w:eastAsia="Arial Unicode MS" w:cs="Arial Unicode MS"/>
          <w:lang w:val="en-US"/>
        </w:rPr>
        <w:t>Energy</w:t>
      </w:r>
      <w:r w:rsidR="00DA7A2B" w:rsidRPr="00DA7A2B">
        <w:rPr>
          <w:rFonts w:eastAsia="Arial Unicode MS" w:cs="Arial Unicode MS"/>
        </w:rPr>
        <w:t xml:space="preserve"> (</w:t>
      </w:r>
      <w:r w:rsidR="00DA7A2B">
        <w:rPr>
          <w:rFonts w:eastAsia="Arial Unicode MS" w:cs="Arial Unicode MS"/>
          <w:lang w:val="en-US"/>
        </w:rPr>
        <w:t>PSD</w:t>
      </w:r>
      <w:r w:rsidR="00DA7A2B" w:rsidRPr="00FE577E">
        <w:rPr>
          <w:rFonts w:eastAsia="Arial Unicode MS" w:cs="Arial Unicode MS"/>
        </w:rPr>
        <w:t>)</w:t>
      </w:r>
      <w:bookmarkEnd w:id="89"/>
      <w:bookmarkEnd w:id="90"/>
    </w:p>
    <w:p w14:paraId="5F0FA8D3" w14:textId="34ABB24E" w:rsidR="004C50C5" w:rsidRPr="004C50C5" w:rsidRDefault="00C677C3" w:rsidP="006205C5">
      <w:pPr>
        <w:pStyle w:val="a3"/>
        <w:rPr>
          <w:iCs/>
        </w:rPr>
      </w:pPr>
      <w:r>
        <w:rPr>
          <w:iCs/>
        </w:rPr>
        <w:t>Η πυκνότητα φασματικής</w:t>
      </w:r>
      <w:r w:rsidR="005D1583" w:rsidRPr="005D1583">
        <w:rPr>
          <w:iCs/>
        </w:rPr>
        <w:t xml:space="preserve"> </w:t>
      </w:r>
      <w:r w:rsidR="00B47633">
        <w:rPr>
          <w:iCs/>
        </w:rPr>
        <w:t>ισχύος</w:t>
      </w:r>
      <w:r>
        <w:rPr>
          <w:iCs/>
        </w:rPr>
        <w:t xml:space="preserve"> είναι η κατανομή της </w:t>
      </w:r>
      <w:r w:rsidR="004C50C5">
        <w:rPr>
          <w:iCs/>
        </w:rPr>
        <w:t xml:space="preserve">ισχύς </w:t>
      </w:r>
      <w:r>
        <w:rPr>
          <w:iCs/>
        </w:rPr>
        <w:t>στο εύρος συχνοτήτων του σήματος</w:t>
      </w:r>
      <w:r w:rsidR="00E24E34">
        <w:rPr>
          <w:iCs/>
        </w:rPr>
        <w:t xml:space="preserve"> και υπολογίζεται μετατρέποντας το σήμα από το πεδίο του χρόνου στο πεδίο της συχνότητας μέσω </w:t>
      </w:r>
      <w:r w:rsidR="00DA7A2B">
        <w:rPr>
          <w:b/>
          <w:bCs/>
          <w:iCs/>
          <w:lang w:val="en-US"/>
        </w:rPr>
        <w:t>FFT</w:t>
      </w:r>
      <w:r w:rsidR="00E24E34">
        <w:rPr>
          <w:b/>
          <w:bCs/>
          <w:iCs/>
        </w:rPr>
        <w:t xml:space="preserve"> </w:t>
      </w:r>
      <w:r w:rsidR="00E24E34">
        <w:rPr>
          <w:iCs/>
        </w:rPr>
        <w:t>και έπειτα εφαρμόζοντας τον τύπο:</w:t>
      </w:r>
      <m:oMath>
        <m:r>
          <w:rPr>
            <w:rFonts w:ascii="Cambria Math" w:hAnsi="Cambria Math"/>
          </w:rPr>
          <m:t xml:space="preserve">  Sxx</m:t>
        </m:r>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iCs/>
              </w:rPr>
            </m:ctrlPr>
          </m:sSupPr>
          <m:e>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rPr>
                      <m:t>lim</m:t>
                    </m:r>
                  </m:e>
                  <m:lim>
                    <m:r>
                      <w:rPr>
                        <w:rFonts w:ascii="Cambria Math" w:hAnsi="Cambria Math"/>
                        <w:lang w:val="en-US"/>
                      </w:rPr>
                      <m:t>T</m:t>
                    </m:r>
                    <m:r>
                      <w:rPr>
                        <w:rFonts w:ascii="Cambria Math" w:hAnsi="Cambria Math"/>
                      </w:rPr>
                      <m:t>→∞</m:t>
                    </m:r>
                  </m:lim>
                </m:limLow>
              </m:fName>
              <m:e>
                <m:f>
                  <m:fPr>
                    <m:ctrlPr>
                      <w:rPr>
                        <w:rFonts w:ascii="Cambria Math" w:hAnsi="Cambria Math"/>
                        <w:i/>
                        <w:iCs/>
                      </w:rPr>
                    </m:ctrlPr>
                  </m:fPr>
                  <m:num>
                    <m:r>
                      <w:rPr>
                        <w:rFonts w:ascii="Cambria Math" w:hAnsi="Cambria Math"/>
                      </w:rPr>
                      <m:t>1</m:t>
                    </m:r>
                  </m:num>
                  <m:den>
                    <m:r>
                      <w:rPr>
                        <w:rFonts w:ascii="Cambria Math" w:hAnsi="Cambria Math"/>
                      </w:rPr>
                      <m:t>T</m:t>
                    </m:r>
                  </m:den>
                </m:f>
                <m:r>
                  <w:rPr>
                    <w:rFonts w:ascii="Cambria Math" w:hAnsi="Cambria Math"/>
                  </w:rPr>
                  <m:t>|</m:t>
                </m:r>
              </m:e>
            </m:func>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(f)|</m:t>
            </m:r>
          </m:e>
          <m:sup>
            <m:r>
              <w:rPr>
                <w:rFonts w:ascii="Cambria Math" w:hAnsi="Cambria Math"/>
              </w:rPr>
              <m:t>2</m:t>
            </m:r>
          </m:sup>
        </m:sSup>
      </m:oMath>
      <w:r w:rsidR="00C30E7D">
        <w:rPr>
          <w:iCs/>
        </w:rPr>
        <w:t xml:space="preserve"> </w:t>
      </w:r>
      <w:r w:rsidR="00C30E7D">
        <w:rPr>
          <w:iCs/>
        </w:rPr>
        <w:fldChar w:fldCharType="begin"/>
      </w:r>
      <w:r w:rsidR="00077B6A">
        <w:rPr>
          <w:iCs/>
        </w:rPr>
        <w:instrText xml:space="preserve"> ADDIN ZOTERO_ITEM CSL_CITATION {"citationID":"li18T4P2","properties":{"formattedCitation":"[20]","plainCitation":"[20]","noteIndex":0},"citationItems":[{"id":36,"uris":["http://zotero.org/users/11986912/items/BWRLBFWI"],"itemData":{"id":36,"type":"entry-encyclopedia","abstract":"The power spectrum \n  \n    \n      \n        S\n        \n          x\n          x\n        \n      \n      (\n      f\n      )\n    \n    S_{xx}(f)\n   of a time series \n  \n    \n      x\n      (\n      t\n      )\n    \n    x(t)\n   describes the distribution of power into frequency components composing that signal.  According to Fourier analysis, any physical signal can be decomposed into a number of discrete frequencies, or a spectrum of frequencies over a continuous range. The statistical average of a certain signal or sort of signal (including noise) as analyzed in terms of its frequency content, is called its spectrum.\nWhen the energy of the signal is concentrated around a finite time interval, especially if its total energy is finite, one may compute the energy spectral density. More commonly used is the power spectral density (or simply power spectrum), which applies to signals existing over all time, or over a time period large enough (especially in relation to the duration of a measurement) that it could as well have been over an infinite time interval. The power spectral density (PSD) then refers to the spectral energy distribution that would be found per unit time, since the total energy of such a signal over all time would generally be infinite. Summation or integration of the spectral components yields the total power (for a physical process) or variance (in a statistical process), identical to what would be obtained by integrating \n  \n    \n      \n        \n          x\n          \n            2\n          \n        \n        (\n        t\n        )\n      \n    \n    {\\displaystyle x^{2}(t)}\n   over the time domain, as dictated by Parseval's theorem.The spectrum of a physical process \n  \n    \n      x\n      (\n      t\n      )\n    \n    x(t)\n   often contains essential  information about the nature of \n  \n    x\n    x\n  . For instance, the pitch and timbre of a musical instrument are immediately determined from a spectral analysis. The color of a light source is determined by the spectrum of the electromagnetic wave's electric field \n  \n    \n      E\n      (\n      t\n      )\n    \n    E(t)\n   as it fluctuates at an extremely high frequency. Obtaining a spectrum from time series such as these involves the Fourier transform, and generalizations based on Fourier analysis. In many cases the time domain is not specifically employed in practice, such as when a dispersive prism is used to obtain a spectrum of light in a spectrograph, or when a sound is perceived through its effect on the auditory receptors of the inner ear, each of which is sensitive to a particular frequency.\nHowever this article concentrates on situations in which the time series is known (at least in a statistical sense) or directly measured (such as by a microphone sampled by a computer). The power spectrum is important in statistical signal processing and in the statistical study of stochastic processes, as well as in many other branches of physics and engineering. Typically the process is a function of time, but one can similarly discuss data in the spatial domain being decomposed in terms of spatial frequency.","container-title":"Wikipedia","language":"en","license":"Creative Commons Attribution-ShareAlike License","note":"Page Version ID: 1168206986","source":"Wikipedia","title":"Spectral density","URL":"https://en.wikipedia.org/w/index.php?title=Spectral_density&amp;oldid=1168206986","accessed":{"date-parts":[["2023",8,1]]},"issued":{"date-parts":[["2023",8,1]]}}}],"schema":"https://github.com/citation-style-language/schema/raw/master/csl-citation.json"} </w:instrText>
      </w:r>
      <w:r w:rsidR="00C30E7D">
        <w:rPr>
          <w:iCs/>
        </w:rPr>
        <w:fldChar w:fldCharType="separate"/>
      </w:r>
      <w:r w:rsidR="00AF1FEC" w:rsidRPr="00AF1FEC">
        <w:t>[20]</w:t>
      </w:r>
      <w:r w:rsidR="00C30E7D">
        <w:rPr>
          <w:iCs/>
        </w:rPr>
        <w:fldChar w:fldCharType="end"/>
      </w:r>
      <w:r w:rsidR="00C30E7D">
        <w:rPr>
          <w:iCs/>
        </w:rPr>
        <w:t xml:space="preserve"> </w:t>
      </w:r>
      <w:r w:rsidR="006D2FDB" w:rsidRPr="006D2FDB">
        <w:rPr>
          <w:iCs/>
        </w:rPr>
        <w:t>,</w:t>
      </w:r>
      <w:r w:rsidR="00C30E7D">
        <w:rPr>
          <w:iCs/>
        </w:rPr>
        <w:t xml:space="preserve"> </w:t>
      </w:r>
      <w:r w:rsidR="004C50C5">
        <w:rPr>
          <w:iCs/>
        </w:rPr>
        <w:t xml:space="preserve">θεωρούμε πως </w:t>
      </w:r>
      <w:r w:rsidR="0032038D">
        <w:rPr>
          <w:iCs/>
        </w:rPr>
        <w:t xml:space="preserve">η περίοδος (Τ) </w:t>
      </w:r>
      <w:r w:rsidR="004C50C5">
        <w:rPr>
          <w:iCs/>
        </w:rPr>
        <w:t>είναι η διάρκεια μέτρησης</w:t>
      </w:r>
      <w:r w:rsidR="0032038D">
        <w:rPr>
          <w:iCs/>
        </w:rPr>
        <w:t xml:space="preserve"> του</w:t>
      </w:r>
      <w:r w:rsidR="004C50C5">
        <w:rPr>
          <w:iCs/>
        </w:rPr>
        <w:t xml:space="preserve"> </w:t>
      </w:r>
      <w:r w:rsidR="006D2FDB">
        <w:rPr>
          <w:iCs/>
        </w:rPr>
        <w:t>κάθε ατόμου</w:t>
      </w:r>
      <w:r w:rsidR="0032038D">
        <w:rPr>
          <w:iCs/>
        </w:rPr>
        <w:t xml:space="preserve">, </w:t>
      </w:r>
      <w:r w:rsidR="004C50C5">
        <w:rPr>
          <w:iCs/>
        </w:rPr>
        <w:t xml:space="preserve">δηλαδή </w:t>
      </w:r>
      <m:oMath>
        <m:r>
          <m:rPr>
            <m:sty m:val="bi"/>
          </m:rPr>
          <w:rPr>
            <w:rFonts w:ascii="Cambria Math" w:hAnsi="Cambria Math"/>
          </w:rPr>
          <m:t>T=fs*length</m:t>
        </m:r>
      </m:oMath>
    </w:p>
    <w:p w14:paraId="2EFAD078" w14:textId="0F41A96D" w:rsidR="00E36624" w:rsidRPr="00C677C3" w:rsidRDefault="00E36624" w:rsidP="00E36624">
      <w:pPr>
        <w:pStyle w:val="a7"/>
        <w:rPr>
          <w:b w:val="0"/>
          <w:bCs w:val="0"/>
          <w:sz w:val="24"/>
          <w:szCs w:val="24"/>
        </w:rPr>
      </w:pPr>
      <w:bookmarkStart w:id="91" w:name="_Toc146887509"/>
      <w:bookmarkStart w:id="92" w:name="_Toc146888548"/>
      <w:r w:rsidRPr="00C677C3">
        <w:rPr>
          <w:rFonts w:eastAsia="Arial Unicode MS" w:cs="Arial Unicode MS"/>
        </w:rPr>
        <w:t>4.1.</w:t>
      </w:r>
      <w:r w:rsidR="006205C5" w:rsidRPr="00C677C3">
        <w:rPr>
          <w:rFonts w:eastAsia="Arial Unicode MS" w:cs="Arial Unicode MS"/>
        </w:rPr>
        <w:t>3</w:t>
      </w:r>
      <w:r w:rsidRPr="00C677C3">
        <w:rPr>
          <w:rFonts w:eastAsia="Arial Unicode MS" w:cs="Arial Unicode MS"/>
        </w:rPr>
        <w:t xml:space="preserve"> </w:t>
      </w:r>
      <w:r w:rsidR="00AC596B">
        <w:rPr>
          <w:rFonts w:eastAsia="Arial Unicode MS" w:cs="Arial Unicode MS"/>
        </w:rPr>
        <w:t>Μηχανική</w:t>
      </w:r>
      <w:r w:rsidR="00AC596B" w:rsidRPr="00C677C3">
        <w:rPr>
          <w:rFonts w:eastAsia="Arial Unicode MS" w:cs="Arial Unicode MS"/>
        </w:rPr>
        <w:t xml:space="preserve"> </w:t>
      </w:r>
      <w:r w:rsidR="00AC596B">
        <w:rPr>
          <w:rFonts w:eastAsia="Arial Unicode MS" w:cs="Arial Unicode MS"/>
        </w:rPr>
        <w:t>μάθηση</w:t>
      </w:r>
      <w:bookmarkEnd w:id="91"/>
      <w:bookmarkEnd w:id="92"/>
    </w:p>
    <w:p w14:paraId="5F28C715" w14:textId="1C3E3D29" w:rsidR="00913865" w:rsidRDefault="00913865" w:rsidP="00913865">
      <w:pPr>
        <w:pStyle w:val="a3"/>
      </w:pPr>
      <w:r>
        <w:t xml:space="preserve">Για την επεξεργασία δεδομένων χρησιμοποιήθηκαν </w:t>
      </w:r>
      <w:r w:rsidR="00C30E7D">
        <w:t>μοντέλα</w:t>
      </w:r>
      <w:r>
        <w:t xml:space="preserve"> μηχανικής μάθησης συγκεκριμένα έγινε προ</w:t>
      </w:r>
      <w:r w:rsidR="0019264A" w:rsidRPr="0019264A">
        <w:t>-</w:t>
      </w:r>
      <w:r>
        <w:t>επεξεργασία δεδομένων και</w:t>
      </w:r>
      <w:r w:rsidR="00C30E7D">
        <w:t xml:space="preserve"> έπειτα εκπαιδεύσαμε </w:t>
      </w:r>
      <w:r w:rsidR="00836364">
        <w:t xml:space="preserve">πέντε </w:t>
      </w:r>
      <w:proofErr w:type="spellStart"/>
      <w:r w:rsidR="007705E7">
        <w:t>κατηγοριοποιητές</w:t>
      </w:r>
      <w:proofErr w:type="spellEnd"/>
      <w:r w:rsidR="007705E7">
        <w:t xml:space="preserve"> οι οποίοι είναι:</w:t>
      </w:r>
    </w:p>
    <w:p w14:paraId="04EA9162" w14:textId="1A87ABDE" w:rsidR="00913865" w:rsidRDefault="00913865" w:rsidP="00913865">
      <w:pPr>
        <w:pStyle w:val="a3"/>
        <w:numPr>
          <w:ilvl w:val="0"/>
          <w:numId w:val="8"/>
        </w:numPr>
      </w:pPr>
      <w:r w:rsidRPr="00C040FA">
        <w:rPr>
          <w:b/>
          <w:bCs/>
          <w:lang w:val="en-US"/>
        </w:rPr>
        <w:t>Random</w:t>
      </w:r>
      <w:r w:rsidRPr="00630B89">
        <w:rPr>
          <w:b/>
          <w:bCs/>
        </w:rPr>
        <w:t xml:space="preserve"> </w:t>
      </w:r>
      <w:r w:rsidRPr="00C040FA">
        <w:rPr>
          <w:b/>
          <w:bCs/>
          <w:lang w:val="en-US"/>
        </w:rPr>
        <w:t>Forest</w:t>
      </w:r>
      <w:r w:rsidRPr="00630B89">
        <w:t xml:space="preserve"> </w:t>
      </w:r>
      <w:r>
        <w:sym w:font="Wingdings" w:char="F0E0"/>
      </w:r>
      <w:r w:rsidRPr="00630B89">
        <w:t xml:space="preserve"> </w:t>
      </w:r>
      <w:r w:rsidR="00630B89">
        <w:t>Ένας</w:t>
      </w:r>
      <w:r w:rsidR="00630B89" w:rsidRPr="00630B89">
        <w:t xml:space="preserve"> </w:t>
      </w:r>
      <w:r w:rsidR="00630B89">
        <w:t>από</w:t>
      </w:r>
      <w:r w:rsidR="00630B89" w:rsidRPr="00630B89">
        <w:t xml:space="preserve"> </w:t>
      </w:r>
      <w:r w:rsidR="00630B89">
        <w:t xml:space="preserve">τους πιο διάσημους </w:t>
      </w:r>
      <w:proofErr w:type="spellStart"/>
      <w:r w:rsidR="00630B89">
        <w:t>κατηγοριοποιητές</w:t>
      </w:r>
      <w:proofErr w:type="spellEnd"/>
      <w:r w:rsidR="00630B89">
        <w:t xml:space="preserve">, χρησιμοποιεί δένδρα απόφασης το οποίο τον καθιστά εύκολο στη κατανόηση του. Δημιουργεί ένα δάσος με τυχαίο αριθμό δένδρων </w:t>
      </w:r>
      <w:r w:rsidR="001738D9">
        <w:t xml:space="preserve">και διαχωρίζει τα δεδομένα τυχαία. Όταν του δίνουμε ένα μία είσοδο </w:t>
      </w:r>
      <w:r w:rsidR="001738D9" w:rsidRPr="001738D9">
        <w:rPr>
          <w:b/>
          <w:bCs/>
        </w:rPr>
        <w:t>ε</w:t>
      </w:r>
      <w:r w:rsidR="001738D9">
        <w:t xml:space="preserve">, το κάθε δένδρο (δένδρο1, δένδρο 2… δένδρο Χ) βγάζει ένα αποτέλεσμα </w:t>
      </w:r>
      <w:r w:rsidR="001738D9" w:rsidRPr="001738D9">
        <w:rPr>
          <w:b/>
          <w:bCs/>
        </w:rPr>
        <w:t>α</w:t>
      </w:r>
      <w:r w:rsidR="001738D9">
        <w:t xml:space="preserve"> (α1, α2 … </w:t>
      </w:r>
      <w:proofErr w:type="spellStart"/>
      <w:r w:rsidR="001738D9">
        <w:t>αΧ</w:t>
      </w:r>
      <w:proofErr w:type="spellEnd"/>
      <w:r w:rsidR="001738D9">
        <w:t>) και τέλος γίνεται συμψηφισμός και η επιλέγεται η κλάση με τα περισσότερα ίδια αποτελέσματα</w:t>
      </w:r>
      <w:r w:rsidR="001738D9" w:rsidRPr="001738D9">
        <w:t xml:space="preserve"> </w:t>
      </w:r>
      <w:r w:rsidR="001738D9">
        <w:fldChar w:fldCharType="begin"/>
      </w:r>
      <w:r w:rsidR="00077B6A">
        <w:instrText xml:space="preserve"> ADDIN ZOTERO_ITEM CSL_CITATION {"citationID":"FALXJOOJ","properties":{"formattedCitation":"[21]","plainCitation":"[21]","noteIndex":0},"citationItems":[{"id":85,"uris":["http://zotero.org/users/11986912/items/D2RA57DD"],"itemData":{"id":85,"type":"article-journal","container-title":"Procedia Computer Science","DOI":"10.1016/j.procs.2018.05.116","ISSN":"18770509","journalAbbreviation":"Procedia Computer Science","language":"en","page":"1523-1532","source":"DOI.org (Crossref)","title":"Classification of EEG data for human mental state analysis using Random Forest Classifier","volume":"132","author":[{"family":"Edla","given":"Damodar Reddy"},{"family":"Mangalorekar","given":"Kunal"},{"family":"Dhavalikar","given":"Gauri"},{"family":"Dodia","given":"Shubham"}],"issued":{"date-parts":[["2018"]]}}}],"schema":"https://github.com/citation-style-language/schema/raw/master/csl-citation.json"} </w:instrText>
      </w:r>
      <w:r w:rsidR="001738D9">
        <w:fldChar w:fldCharType="separate"/>
      </w:r>
      <w:r w:rsidR="001738D9" w:rsidRPr="001738D9">
        <w:t>[21]</w:t>
      </w:r>
      <w:r w:rsidR="001738D9">
        <w:fldChar w:fldCharType="end"/>
      </w:r>
      <w:r w:rsidR="001738D9">
        <w:t>.</w:t>
      </w:r>
    </w:p>
    <w:p w14:paraId="49D39862" w14:textId="77777777" w:rsidR="001738D9" w:rsidRDefault="001738D9" w:rsidP="00D53FEA">
      <w:pPr>
        <w:pStyle w:val="a3"/>
        <w:keepNext/>
        <w:jc w:val="center"/>
      </w:pPr>
      <w:r>
        <w:rPr>
          <w:noProof/>
        </w:rPr>
        <w:lastRenderedPageBreak/>
        <w:drawing>
          <wp:inline distT="0" distB="0" distL="0" distR="0" wp14:anchorId="5099E30A" wp14:editId="0708AC91">
            <wp:extent cx="3655164" cy="3070969"/>
            <wp:effectExtent l="0" t="0" r="2540" b="0"/>
            <wp:docPr id="853932411"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411" name="Picture 1" descr="A diagram of a sample&#10;&#10;Description automatically generated"/>
                    <pic:cNvPicPr/>
                  </pic:nvPicPr>
                  <pic:blipFill>
                    <a:blip r:embed="rId44"/>
                    <a:stretch>
                      <a:fillRect/>
                    </a:stretch>
                  </pic:blipFill>
                  <pic:spPr>
                    <a:xfrm>
                      <a:off x="0" y="0"/>
                      <a:ext cx="3659344" cy="3074481"/>
                    </a:xfrm>
                    <a:prstGeom prst="rect">
                      <a:avLst/>
                    </a:prstGeom>
                  </pic:spPr>
                </pic:pic>
              </a:graphicData>
            </a:graphic>
          </wp:inline>
        </w:drawing>
      </w:r>
    </w:p>
    <w:p w14:paraId="00AD62A0" w14:textId="3D1818F3" w:rsidR="001738D9" w:rsidRPr="001738D9" w:rsidRDefault="001738D9" w:rsidP="001738D9">
      <w:pPr>
        <w:pStyle w:val="a8"/>
        <w:jc w:val="center"/>
        <w:rPr>
          <w:lang w:val="en-US"/>
        </w:rPr>
      </w:pPr>
      <w:bookmarkStart w:id="93" w:name="_Toc146888549"/>
      <w:bookmarkStart w:id="94" w:name="_Toc146901701"/>
      <w:r>
        <w:t xml:space="preserve">Εικόνα </w:t>
      </w:r>
      <w:fldSimple w:instr=" SEQ Εικόνα \* ARABIC ">
        <w:r w:rsidR="009B38E8">
          <w:rPr>
            <w:noProof/>
          </w:rPr>
          <w:t>14</w:t>
        </w:r>
      </w:fldSimple>
      <w:r>
        <w:t>: Αποτέλεσμα RandomForest</w:t>
      </w:r>
      <w:r>
        <w:rPr>
          <w:lang w:val="en-US"/>
        </w:rPr>
        <w:t xml:space="preserve"> </w:t>
      </w:r>
      <w:r>
        <w:rPr>
          <w:lang w:val="en-US"/>
        </w:rPr>
        <w:fldChar w:fldCharType="begin"/>
      </w:r>
      <w:r w:rsidR="00077B6A">
        <w:rPr>
          <w:caps w:val="0"/>
          <w:lang w:val="en-US"/>
        </w:rPr>
        <w:instrText xml:space="preserve"> ADDIN ZOTERO_ITEM CSL_CITATION {"citationID":"JJQmfKJm","properties":{"formattedCitation":"[22]","plainCitation":"[22]","noteIndex":0},"citationItems":[{"id":86,"uris":["http://zotero.org/users/11986912/items/M68VDS74"],"itemData":{"id":86,"type":"post-weblog","abstract":"Random forests is a powerful machine learning model based on an ensemble of decision trees, where each tree is grown using a random subset…","container-title":"Medium","language":"en","title":"Random Forests","URL":"https://medium.com/@roiyeho/random-forests-98892261dc49","author":[{"family":"Yehoshua","given":"Dr Roi"}],"accessed":{"date-parts":[["2023",9,29]]},"issued":{"date-parts":[["2023",7,17]]}}}],"schema":"https://github.com/citation-style-language/schema/raw/master/csl-citation.json"} </w:instrText>
      </w:r>
      <w:r>
        <w:rPr>
          <w:lang w:val="en-US"/>
        </w:rPr>
        <w:fldChar w:fldCharType="separate"/>
      </w:r>
      <w:r w:rsidRPr="001738D9">
        <w:t>[22]</w:t>
      </w:r>
      <w:bookmarkEnd w:id="93"/>
      <w:bookmarkEnd w:id="94"/>
      <w:r>
        <w:rPr>
          <w:lang w:val="en-US"/>
        </w:rPr>
        <w:fldChar w:fldCharType="end"/>
      </w:r>
    </w:p>
    <w:p w14:paraId="4EC72CEB" w14:textId="77777777" w:rsidR="001738D9" w:rsidRPr="001738D9" w:rsidRDefault="001738D9" w:rsidP="001738D9">
      <w:pPr>
        <w:pStyle w:val="a3"/>
      </w:pPr>
    </w:p>
    <w:p w14:paraId="75BAA3D6" w14:textId="65717982" w:rsidR="00715F60" w:rsidRDefault="00913865" w:rsidP="00715F60">
      <w:pPr>
        <w:pStyle w:val="a3"/>
        <w:numPr>
          <w:ilvl w:val="0"/>
          <w:numId w:val="8"/>
        </w:numPr>
      </w:pPr>
      <w:r w:rsidRPr="00C040FA">
        <w:rPr>
          <w:b/>
          <w:bCs/>
          <w:lang w:val="en-US"/>
        </w:rPr>
        <w:t>Na</w:t>
      </w:r>
      <w:r w:rsidR="00DA2368">
        <w:rPr>
          <w:b/>
          <w:bCs/>
          <w:lang w:val="en-US"/>
        </w:rPr>
        <w:t>i</w:t>
      </w:r>
      <w:r w:rsidRPr="00C040FA">
        <w:rPr>
          <w:b/>
          <w:bCs/>
          <w:lang w:val="en-US"/>
        </w:rPr>
        <w:t>ve</w:t>
      </w:r>
      <w:r w:rsidRPr="00754527">
        <w:rPr>
          <w:b/>
          <w:bCs/>
        </w:rPr>
        <w:t xml:space="preserve"> </w:t>
      </w:r>
      <w:r w:rsidRPr="00C040FA">
        <w:rPr>
          <w:b/>
          <w:bCs/>
          <w:lang w:val="en-US"/>
        </w:rPr>
        <w:t>Bayes</w:t>
      </w:r>
      <w:r w:rsidRPr="00754527">
        <w:t xml:space="preserve"> </w:t>
      </w:r>
      <w:r w:rsidRPr="00913865">
        <w:rPr>
          <w:lang w:val="en-US"/>
        </w:rPr>
        <w:sym w:font="Wingdings" w:char="F0E0"/>
      </w:r>
      <w:r w:rsidR="00754527" w:rsidRPr="00754527">
        <w:t xml:space="preserve"> </w:t>
      </w:r>
      <w:r w:rsidR="00754527">
        <w:rPr>
          <w:lang w:val="en-US"/>
        </w:rPr>
        <w:t>O</w:t>
      </w:r>
      <w:r w:rsidR="00754527" w:rsidRPr="00754527">
        <w:t xml:space="preserve"> </w:t>
      </w:r>
      <w:r w:rsidR="00754527">
        <w:rPr>
          <w:lang w:val="en-US"/>
        </w:rPr>
        <w:t>Naive</w:t>
      </w:r>
      <w:r w:rsidR="00754527" w:rsidRPr="00754527">
        <w:t xml:space="preserve"> </w:t>
      </w:r>
      <w:r w:rsidR="00754527">
        <w:rPr>
          <w:lang w:val="en-US"/>
        </w:rPr>
        <w:t>bayes</w:t>
      </w:r>
      <w:r w:rsidR="00754527" w:rsidRPr="00754527">
        <w:t xml:space="preserve"> </w:t>
      </w:r>
      <w:r w:rsidR="00754527">
        <w:t>είναι</w:t>
      </w:r>
      <w:r w:rsidR="00754527" w:rsidRPr="00754527">
        <w:t xml:space="preserve"> </w:t>
      </w:r>
      <w:r w:rsidR="00754527">
        <w:t>πολύ</w:t>
      </w:r>
      <w:r w:rsidR="00754527" w:rsidRPr="00754527">
        <w:t xml:space="preserve"> </w:t>
      </w:r>
      <w:r w:rsidR="00754527">
        <w:t xml:space="preserve">γνωστός αλγόριθμος στο κομμάτι της εξόρυξης δεδομένων, λειτουργεί </w:t>
      </w:r>
      <w:r w:rsidR="00BE28FD">
        <w:t xml:space="preserve">προσπαθώντας να μεγιστοποιήσει την πιθανότητα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r>
              <w:rPr>
                <w:rFonts w:ascii="Cambria Math" w:hAnsi="Cambria Math"/>
              </w:rPr>
              <m:t>X1,X2…,XD</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X1,X2…XD</m:t>
                </m:r>
              </m:e>
              <m:e>
                <m:r>
                  <w:rPr>
                    <w:rFonts w:ascii="Cambria Math" w:hAnsi="Cambria Math"/>
                  </w:rPr>
                  <m:t>Y</m:t>
                </m:r>
              </m:e>
            </m:d>
            <m:r>
              <w:rPr>
                <w:rFonts w:ascii="Cambria Math" w:hAnsi="Cambria Math"/>
              </w:rPr>
              <m:t>P(Y)</m:t>
            </m:r>
          </m:num>
          <m:den>
            <m:r>
              <w:rPr>
                <w:rFonts w:ascii="Cambria Math" w:hAnsi="Cambria Math"/>
              </w:rPr>
              <m:t>P(X1,X2..XD)</m:t>
            </m:r>
          </m:den>
        </m:f>
        <m:r>
          <w:rPr>
            <w:rFonts w:ascii="Cambria Math" w:hAnsi="Cambria Math"/>
          </w:rPr>
          <m:t>,</m:t>
        </m:r>
      </m:oMath>
      <w:r w:rsidR="0028260F" w:rsidRPr="0028260F">
        <w:t xml:space="preserve"> </w:t>
      </w:r>
      <w:r w:rsidR="0028260F">
        <w:fldChar w:fldCharType="begin"/>
      </w:r>
      <w:r w:rsidR="00077B6A">
        <w:instrText xml:space="preserve"> ADDIN ZOTERO_ITEM CSL_CITATION {"citationID":"6rzWgmiE","properties":{"formattedCitation":"[23]","plainCitation":"[23]","noteIndex":0},"citationItems":[{"id":89,"uris":["http://zotero.org/users/11986912/items/UDIW6VCS"],"itemData":{"id":89,"type":"document","title":"6-Naive Bayes.pdf","URL":"https://eclass.uowm.gr/modules/document/file.php/ICTE269/2022-2023/%CE%94%CE%B9%CE%B1%CE%BB%CE%AD%CE%BE%CE%B5%CE%B9%CF%82/6-Naive%20Bayes.pdf","accessed":{"date-parts":[["2023",9,28]]}}}],"schema":"https://github.com/citation-style-language/schema/raw/master/csl-citation.json"} </w:instrText>
      </w:r>
      <w:r w:rsidR="0028260F">
        <w:fldChar w:fldCharType="separate"/>
      </w:r>
      <w:r w:rsidR="001738D9" w:rsidRPr="001738D9">
        <w:t>[23]</w:t>
      </w:r>
      <w:r w:rsidR="0028260F">
        <w:fldChar w:fldCharType="end"/>
      </w:r>
      <w:r w:rsidR="0028260F" w:rsidRPr="0028260F">
        <w:t xml:space="preserve"> όπου </w:t>
      </w:r>
      <w:r w:rsidR="0028260F" w:rsidRPr="0028260F">
        <w:rPr>
          <w:lang w:val="en-US"/>
        </w:rPr>
        <w:t>P</w:t>
      </w:r>
      <w:r w:rsidR="0028260F" w:rsidRPr="0028260F">
        <w:t>(</w:t>
      </w:r>
      <w:r w:rsidR="0028260F" w:rsidRPr="0028260F">
        <w:rPr>
          <w:lang w:val="en-US"/>
        </w:rPr>
        <w:t>X</w:t>
      </w:r>
      <w:r w:rsidR="0028260F" w:rsidRPr="0028260F">
        <w:t>) η πιθανότητα ενός</w:t>
      </w:r>
      <w:r w:rsidR="00CF7F5C">
        <w:t xml:space="preserve"> χαρακτηριστικού να έχει μία συγκεκριμένη τιμή και </w:t>
      </w:r>
      <m:oMath>
        <m:r>
          <w:rPr>
            <w:rFonts w:ascii="Cambria Math" w:hAnsi="Cambria Math"/>
            <w:lang w:val="en-US"/>
          </w:rPr>
          <m:t>P</m:t>
        </m:r>
        <m:d>
          <m:dPr>
            <m:ctrlPr>
              <w:rPr>
                <w:rFonts w:ascii="Cambria Math" w:hAnsi="Cambria Math"/>
                <w:i/>
              </w:rPr>
            </m:ctrlPr>
          </m:dPr>
          <m:e>
            <m:r>
              <w:rPr>
                <w:rFonts w:ascii="Cambria Math" w:hAnsi="Cambria Math"/>
                <w:lang w:val="en-US"/>
              </w:rPr>
              <m:t>X</m:t>
            </m:r>
          </m:e>
          <m:e>
            <m:r>
              <w:rPr>
                <w:rFonts w:ascii="Cambria Math" w:hAnsi="Cambria Math"/>
                <w:lang w:val="en-US"/>
              </w:rPr>
              <m:t>Y</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P(Y)</m:t>
            </m:r>
          </m:den>
        </m:f>
      </m:oMath>
      <w:r w:rsidR="00715F60" w:rsidRPr="00715F60">
        <w:t>,</w:t>
      </w:r>
      <w:r w:rsidR="00715F60">
        <w:t xml:space="preserve"> όταν έχουμε συνεχή χαρακτηριστικά επιλέγουμε κατανομή. Στην συγκεκριμένη περίπτωση προτιμήσαμε τη κατανομή </w:t>
      </w:r>
      <w:r w:rsidR="00715F60">
        <w:rPr>
          <w:lang w:val="en-US"/>
        </w:rPr>
        <w:t>Gauss</w:t>
      </w:r>
      <w:r w:rsidR="00715F60">
        <w:t xml:space="preserve"> δηλαδή,  </w:t>
      </w:r>
      <m:oMath>
        <m:r>
          <m:rPr>
            <m:sty m:val="p"/>
          </m:rPr>
          <w:rPr>
            <w:rFonts w:ascii="Cambria Math" w:hAnsi="Cambria Math"/>
          </w:rPr>
          <m:t>P</m:t>
        </m:r>
        <m:d>
          <m:dPr>
            <m:endChr m:val="|"/>
            <m:ctrlPr>
              <w:rPr>
                <w:rFonts w:ascii="Cambria Math" w:hAnsi="Cambria Math"/>
              </w:rPr>
            </m:ctrlPr>
          </m:dPr>
          <m:e>
            <m:r>
              <m:rPr>
                <m:sty m:val="p"/>
              </m:rPr>
              <w:rPr>
                <w:rFonts w:ascii="Cambria Math" w:hAnsi="Cambria Math"/>
              </w:rPr>
              <m:t>Χ</m:t>
            </m:r>
            <m:r>
              <m:rPr>
                <m:sty m:val="p"/>
              </m:rPr>
              <w:rPr>
                <w:rFonts w:ascii="Cambria Math" w:hAnsi="Cambria Math" w:cs="Cambria Math"/>
              </w:rPr>
              <m:t>i</m:t>
            </m:r>
            <m:r>
              <m:rPr>
                <m:sty m:val="p"/>
              </m:rPr>
              <w:rPr>
                <w:rFonts w:ascii="Cambria Math" w:hAnsi="Cambria Math"/>
              </w:rPr>
              <m:t xml:space="preserve"> </m:t>
            </m:r>
          </m:e>
        </m:d>
        <m:r>
          <m:rPr>
            <m:sty m:val="p"/>
          </m:rPr>
          <w:rPr>
            <w:rFonts w:ascii="Cambria Math" w:hAnsi="Cambria Math" w:cs="Cambria Math"/>
          </w:rPr>
          <m:t xml:space="preserve"> Yj)</m:t>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r>
                  <w:rPr>
                    <w:rFonts w:ascii="Cambria Math" w:hAnsi="Cambria Math"/>
                  </w:rPr>
                  <m:t xml:space="preserve"> </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Xi-μij</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den>
            </m:f>
          </m:sup>
        </m:sSup>
      </m:oMath>
      <w:r w:rsidR="00E91AB6" w:rsidRPr="00E91AB6">
        <w:t xml:space="preserve"> </w:t>
      </w:r>
      <w:r w:rsidR="00E91AB6">
        <w:t>όπου:</w:t>
      </w:r>
    </w:p>
    <w:p w14:paraId="7A15926B" w14:textId="493B74AD" w:rsidR="00E91AB6" w:rsidRDefault="00E91AB6" w:rsidP="00E91AB6">
      <w:pPr>
        <w:pStyle w:val="a3"/>
        <w:numPr>
          <w:ilvl w:val="0"/>
          <w:numId w:val="21"/>
        </w:numPr>
      </w:pPr>
      <w:r>
        <w:t>Μέσος όρος μ ως</w:t>
      </w:r>
      <w:r w:rsidR="00237CBA">
        <w:t xml:space="preserve"> μέσος όρος του δείγματος</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p>
    <w:p w14:paraId="16F96F4F" w14:textId="2C62B023" w:rsidR="00237CBA" w:rsidRDefault="00237CBA" w:rsidP="00E91AB6">
      <w:pPr>
        <w:pStyle w:val="a3"/>
        <w:numPr>
          <w:ilvl w:val="0"/>
          <w:numId w:val="21"/>
        </w:numPr>
      </w:pPr>
      <w:r>
        <w:t>Διακύμανση</w:t>
      </w:r>
      <w:r w:rsidRPr="00237CBA">
        <w:t xml:space="preserve"> </w:t>
      </w:r>
      <w:r>
        <w:t xml:space="preserve">του δείγματος </w:t>
      </w:r>
      <m:oMath>
        <m:sSup>
          <m:sSupPr>
            <m:ctrlPr>
              <w:rPr>
                <w:rFonts w:ascii="Cambria Math" w:hAnsi="Cambria Math"/>
                <w:i/>
                <w:lang w:val="en-US"/>
              </w:rPr>
            </m:ctrlPr>
          </m:sSupPr>
          <m:e>
            <m:r>
              <w:rPr>
                <w:rFonts w:ascii="Cambria Math" w:hAnsi="Cambria Math"/>
                <w:lang w:val="en-US"/>
              </w:rPr>
              <m:t>s</m:t>
            </m:r>
          </m:e>
          <m:sup>
            <m:r>
              <w:rPr>
                <w:rFonts w:ascii="Cambria Math" w:hAnsi="Cambria Math"/>
              </w:rPr>
              <m:t>2</m:t>
            </m:r>
          </m:sup>
        </m:sSup>
      </m:oMath>
      <w:r w:rsidRPr="00237CBA">
        <w:t xml:space="preserve"> </w:t>
      </w:r>
      <w:r>
        <w:t xml:space="preserve">ως </w:t>
      </w:r>
      <m:oMath>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oMath>
    </w:p>
    <w:p w14:paraId="66851AD7" w14:textId="5D507054" w:rsidR="001738D9" w:rsidRDefault="00C040FA" w:rsidP="00D53FEA">
      <w:pPr>
        <w:pStyle w:val="a3"/>
        <w:numPr>
          <w:ilvl w:val="0"/>
          <w:numId w:val="8"/>
        </w:numPr>
      </w:pPr>
      <w:r w:rsidRPr="00C040FA">
        <w:rPr>
          <w:b/>
          <w:bCs/>
          <w:lang w:val="en-US"/>
        </w:rPr>
        <w:t>Support</w:t>
      </w:r>
      <w:r w:rsidRPr="007A77BD">
        <w:rPr>
          <w:b/>
          <w:bCs/>
        </w:rPr>
        <w:t xml:space="preserve"> </w:t>
      </w:r>
      <w:r w:rsidRPr="00C040FA">
        <w:rPr>
          <w:b/>
          <w:bCs/>
          <w:lang w:val="en-US"/>
        </w:rPr>
        <w:t>Vector</w:t>
      </w:r>
      <w:r w:rsidRPr="007A77BD">
        <w:rPr>
          <w:b/>
          <w:bCs/>
        </w:rPr>
        <w:t xml:space="preserve"> </w:t>
      </w:r>
      <w:r w:rsidRPr="00C040FA">
        <w:rPr>
          <w:b/>
          <w:bCs/>
          <w:lang w:val="en-US"/>
        </w:rPr>
        <w:t>Machines</w:t>
      </w:r>
      <w:r w:rsidR="007A77BD" w:rsidRPr="007A77BD">
        <w:rPr>
          <w:b/>
          <w:bCs/>
        </w:rPr>
        <w:t xml:space="preserve"> (</w:t>
      </w:r>
      <w:r w:rsidR="007A77BD">
        <w:rPr>
          <w:b/>
          <w:bCs/>
          <w:lang w:val="en-US"/>
        </w:rPr>
        <w:t>SVM</w:t>
      </w:r>
      <w:r w:rsidR="007A77BD" w:rsidRPr="007A77BD">
        <w:rPr>
          <w:b/>
          <w:bCs/>
        </w:rPr>
        <w:t>)</w:t>
      </w:r>
      <w:r w:rsidRPr="007A77BD">
        <w:t xml:space="preserve"> </w:t>
      </w:r>
      <w:r w:rsidRPr="00C040FA">
        <w:rPr>
          <w:lang w:val="en-US"/>
        </w:rPr>
        <w:sym w:font="Wingdings" w:char="F0E0"/>
      </w:r>
      <w:r w:rsidRPr="007A77BD">
        <w:t xml:space="preserve"> </w:t>
      </w:r>
      <w:r w:rsidR="007A77BD">
        <w:t>Ο</w:t>
      </w:r>
      <w:r w:rsidR="007A77BD" w:rsidRPr="007A77BD">
        <w:t xml:space="preserve"> </w:t>
      </w:r>
      <w:proofErr w:type="spellStart"/>
      <w:r w:rsidR="007A77BD">
        <w:t>κατηγοριοποιητής</w:t>
      </w:r>
      <w:proofErr w:type="spellEnd"/>
      <w:r w:rsidR="007A77BD" w:rsidRPr="007A77BD">
        <w:t xml:space="preserve"> </w:t>
      </w:r>
      <w:r w:rsidR="007A77BD">
        <w:rPr>
          <w:lang w:val="en-US"/>
        </w:rPr>
        <w:t>SVM</w:t>
      </w:r>
      <w:r w:rsidR="007A77BD" w:rsidRPr="007A77BD">
        <w:t xml:space="preserve"> </w:t>
      </w:r>
      <w:r w:rsidR="007A77BD">
        <w:t xml:space="preserve">χρησιμοποιεί υπέρ-επίπεδα και συγκεκριμένα επιλέγει το υπέρ-επίπεδο που μεγιστοποιεί τις αποστάσεις από τα κοντινότερα δεδομένα εκπαίδευσης έτσι, βελτιώνει την γενίκευση. Τα </w:t>
      </w:r>
      <w:r w:rsidR="007A77BD">
        <w:rPr>
          <w:lang w:val="en-US"/>
        </w:rPr>
        <w:t>SVM</w:t>
      </w:r>
      <w:r w:rsidR="007A77BD">
        <w:t xml:space="preserve"> χρησιμοποιούν γραμμικά όρια-απόφασης, όμως μπορούν με αλλαγή στον πυρήνα</w:t>
      </w:r>
      <w:r w:rsidR="007A77BD" w:rsidRPr="007A77BD">
        <w:t xml:space="preserve"> (</w:t>
      </w:r>
      <w:r w:rsidR="007A77BD">
        <w:rPr>
          <w:lang w:val="en-US"/>
        </w:rPr>
        <w:t>kernel</w:t>
      </w:r>
      <w:r w:rsidR="007A77BD" w:rsidRPr="007A77BD">
        <w:t xml:space="preserve">) </w:t>
      </w:r>
      <w:r w:rsidR="007A77BD">
        <w:t xml:space="preserve">να χρησιμοποιήσουν και μη γραμμικά, στη προκειμένη περίπτωση εμείς χρησιμοποιήσαμε γραμμικά, λόγο της μεγάλης επιτυχίας τους στα </w:t>
      </w:r>
      <w:r w:rsidR="007A77BD">
        <w:rPr>
          <w:lang w:val="en-US"/>
        </w:rPr>
        <w:t>BCI</w:t>
      </w:r>
      <w:r w:rsidR="007A77BD" w:rsidRPr="007A77BD">
        <w:t xml:space="preserve"> </w:t>
      </w:r>
      <w:r w:rsidR="007A77BD">
        <w:t>δεδομένα [2</w:t>
      </w:r>
      <w:r w:rsidR="00AE0592" w:rsidRPr="00AE0592">
        <w:t>4</w:t>
      </w:r>
      <w:r w:rsidR="007A77BD">
        <w:t>].</w:t>
      </w:r>
    </w:p>
    <w:p w14:paraId="2CE8FE96" w14:textId="77777777" w:rsidR="00D53FEA" w:rsidRDefault="00D53FEA" w:rsidP="00D53FEA">
      <w:pPr>
        <w:pStyle w:val="a3"/>
        <w:keepNext/>
        <w:ind w:left="720"/>
        <w:jc w:val="center"/>
      </w:pPr>
      <w:r>
        <w:rPr>
          <w:noProof/>
        </w:rPr>
        <w:lastRenderedPageBreak/>
        <w:drawing>
          <wp:inline distT="0" distB="0" distL="0" distR="0" wp14:anchorId="032AF7C7" wp14:editId="7C97B644">
            <wp:extent cx="3168281" cy="2800055"/>
            <wp:effectExtent l="0" t="0" r="0" b="635"/>
            <wp:docPr id="1968432941" name="Picture 1" descr="A diagram of a technical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2941" name="Picture 1" descr="A diagram of a technical support&#10;&#10;Description automatically generated"/>
                    <pic:cNvPicPr/>
                  </pic:nvPicPr>
                  <pic:blipFill>
                    <a:blip r:embed="rId45"/>
                    <a:stretch>
                      <a:fillRect/>
                    </a:stretch>
                  </pic:blipFill>
                  <pic:spPr>
                    <a:xfrm>
                      <a:off x="0" y="0"/>
                      <a:ext cx="3171549" cy="2802943"/>
                    </a:xfrm>
                    <a:prstGeom prst="rect">
                      <a:avLst/>
                    </a:prstGeom>
                  </pic:spPr>
                </pic:pic>
              </a:graphicData>
            </a:graphic>
          </wp:inline>
        </w:drawing>
      </w:r>
    </w:p>
    <w:p w14:paraId="2E145BE9" w14:textId="7A7F607D" w:rsidR="00D53FEA" w:rsidRPr="007A77BD" w:rsidRDefault="00D53FEA" w:rsidP="00D53FEA">
      <w:pPr>
        <w:pStyle w:val="a8"/>
        <w:jc w:val="center"/>
      </w:pPr>
      <w:bookmarkStart w:id="95" w:name="_Toc146888550"/>
      <w:bookmarkStart w:id="96" w:name="_Toc146901702"/>
      <w:r>
        <w:t xml:space="preserve">Εικόνα </w:t>
      </w:r>
      <w:fldSimple w:instr=" SEQ Εικόνα \* ARABIC ">
        <w:r w:rsidR="009B38E8">
          <w:rPr>
            <w:noProof/>
          </w:rPr>
          <w:t>15</w:t>
        </w:r>
      </w:fldSimple>
      <w:r>
        <w:t xml:space="preserve">: Επιλογή κατάλληλου υπερ-επίπεδου </w:t>
      </w:r>
      <w:r>
        <w:fldChar w:fldCharType="begin"/>
      </w:r>
      <w:r w:rsidR="00077B6A">
        <w:rPr>
          <w:caps w:val="0"/>
        </w:rPr>
        <w:instrText xml:space="preserve"> ADDIN ZOTERO_ITEM CSL_CITATION {"citationID":"E0HGhMhf","properties":{"formattedCitation":"[24]","plainCitation":"[24]","noteIndex":0},"citationItems":[{"id":84,"uris":["http://zotero.org/users/11986912/items/YHARCQV7"],"itemData":{"id":84,"type":"webpage","title":"Support Vector Machine (SVM) Algorithm - Javatpoint","URL":"https://www.javatpoint.com/machine-learning-support-vector-machine-algorithm","accessed":{"date-parts":[["2023",9,29]]}}}],"schema":"https://github.com/citation-style-language/schema/raw/master/csl-citation.json"} </w:instrText>
      </w:r>
      <w:r>
        <w:fldChar w:fldCharType="separate"/>
      </w:r>
      <w:r w:rsidRPr="00D53FEA">
        <w:t>[24]</w:t>
      </w:r>
      <w:bookmarkEnd w:id="95"/>
      <w:bookmarkEnd w:id="96"/>
      <w:r>
        <w:fldChar w:fldCharType="end"/>
      </w:r>
    </w:p>
    <w:p w14:paraId="2E30EE37" w14:textId="77777777" w:rsidR="00D53FEA" w:rsidRPr="00D53FEA" w:rsidRDefault="00D53FEA" w:rsidP="00D53FEA">
      <w:pPr>
        <w:pStyle w:val="a3"/>
        <w:ind w:left="720"/>
      </w:pPr>
    </w:p>
    <w:p w14:paraId="3655BD84" w14:textId="379944AF" w:rsidR="00835AB0" w:rsidRDefault="00835AB0" w:rsidP="00913865">
      <w:pPr>
        <w:pStyle w:val="a3"/>
        <w:numPr>
          <w:ilvl w:val="0"/>
          <w:numId w:val="8"/>
        </w:numPr>
      </w:pPr>
      <w:r>
        <w:rPr>
          <w:b/>
          <w:bCs/>
          <w:lang w:val="en-US"/>
        </w:rPr>
        <w:t>K</w:t>
      </w:r>
      <w:r w:rsidR="00D953DE" w:rsidRPr="00034954">
        <w:rPr>
          <w:b/>
          <w:bCs/>
        </w:rPr>
        <w:t xml:space="preserve"> </w:t>
      </w:r>
      <w:r>
        <w:rPr>
          <w:b/>
          <w:bCs/>
          <w:lang w:val="en-US"/>
        </w:rPr>
        <w:t>N</w:t>
      </w:r>
      <w:r w:rsidR="00D953DE">
        <w:rPr>
          <w:b/>
          <w:bCs/>
          <w:lang w:val="en-US"/>
        </w:rPr>
        <w:t>earest</w:t>
      </w:r>
      <w:r w:rsidR="00D953DE" w:rsidRPr="00034954">
        <w:rPr>
          <w:b/>
          <w:bCs/>
        </w:rPr>
        <w:t xml:space="preserve"> </w:t>
      </w:r>
      <w:proofErr w:type="spellStart"/>
      <w:r>
        <w:rPr>
          <w:b/>
          <w:bCs/>
          <w:lang w:val="en-US"/>
        </w:rPr>
        <w:t>N</w:t>
      </w:r>
      <w:r w:rsidR="00D953DE">
        <w:rPr>
          <w:b/>
          <w:bCs/>
          <w:lang w:val="en-US"/>
        </w:rPr>
        <w:t>eightbors</w:t>
      </w:r>
      <w:proofErr w:type="spellEnd"/>
      <w:r w:rsidR="00D953DE" w:rsidRPr="00034954">
        <w:rPr>
          <w:b/>
          <w:bCs/>
        </w:rPr>
        <w:t xml:space="preserve"> (</w:t>
      </w:r>
      <w:r w:rsidR="00D953DE">
        <w:rPr>
          <w:b/>
          <w:bCs/>
          <w:lang w:val="en-US"/>
        </w:rPr>
        <w:t>KNN</w:t>
      </w:r>
      <w:r w:rsidR="00D953DE" w:rsidRPr="00034954">
        <w:rPr>
          <w:b/>
          <w:bCs/>
        </w:rPr>
        <w:t>)</w:t>
      </w:r>
      <w:r w:rsidRPr="00034954">
        <w:rPr>
          <w:b/>
          <w:bCs/>
        </w:rPr>
        <w:t xml:space="preserve"> </w:t>
      </w:r>
      <w:r w:rsidRPr="00835AB0">
        <w:rPr>
          <w:b/>
          <w:bCs/>
          <w:lang w:val="en-US"/>
        </w:rPr>
        <w:sym w:font="Wingdings" w:char="F0E0"/>
      </w:r>
      <w:r w:rsidR="00DA2368" w:rsidRPr="00034954">
        <w:rPr>
          <w:b/>
          <w:bCs/>
        </w:rPr>
        <w:t xml:space="preserve"> </w:t>
      </w:r>
      <w:r w:rsidR="00034954">
        <w:t>Η</w:t>
      </w:r>
      <w:r w:rsidR="00034954" w:rsidRPr="00034954">
        <w:t xml:space="preserve"> </w:t>
      </w:r>
      <w:r w:rsidR="00034954">
        <w:t>λειτουργία</w:t>
      </w:r>
      <w:r w:rsidR="00034954" w:rsidRPr="00034954">
        <w:t xml:space="preserve"> </w:t>
      </w:r>
      <w:r w:rsidR="00034954">
        <w:t xml:space="preserve">του ΚΝΝ είναι να κατηγοριοποιεί νέα πρότυπα στη κλάση με τα κ κοντινότερα πρότυπα. Είναι αλγόριθμος εύκολος στην κατανόηση και με πολλαπλά πρότυπα και ένα μεγάλο κ μπορεί εύκολα να κατηγοριοποιήσει δεδομένα. Όμως επηρεάζεται έντονα από την κατάρα της </w:t>
      </w:r>
      <w:r w:rsidR="00754527">
        <w:t>πολύ-διάστασης</w:t>
      </w:r>
      <w:r w:rsidR="00034954" w:rsidRPr="00034954">
        <w:t xml:space="preserve"> </w:t>
      </w:r>
      <w:r w:rsidR="00034954">
        <w:t>(</w:t>
      </w:r>
      <w:r w:rsidR="00034954">
        <w:rPr>
          <w:lang w:val="en-US"/>
        </w:rPr>
        <w:t>curse</w:t>
      </w:r>
      <w:r w:rsidR="00034954" w:rsidRPr="00034954">
        <w:t xml:space="preserve"> </w:t>
      </w:r>
      <w:r w:rsidR="00034954">
        <w:rPr>
          <w:lang w:val="en-US"/>
        </w:rPr>
        <w:t>of</w:t>
      </w:r>
      <w:r w:rsidR="00034954" w:rsidRPr="00034954">
        <w:t xml:space="preserve"> </w:t>
      </w:r>
      <w:r w:rsidR="00034954">
        <w:rPr>
          <w:lang w:val="en-US"/>
        </w:rPr>
        <w:t>dimensionality</w:t>
      </w:r>
      <w:r w:rsidR="00034954" w:rsidRPr="00034954">
        <w:t xml:space="preserve">) </w:t>
      </w:r>
      <w:r w:rsidR="00034954">
        <w:fldChar w:fldCharType="begin"/>
      </w:r>
      <w:r w:rsidR="00077B6A">
        <w:instrText xml:space="preserve"> ADDIN ZOTERO_ITEM CSL_CITATION {"citationID":"1YjTJ7Kq","properties":{"formattedCitation":"[25]","plainCitation":"[25]","noteIndex":0},"citationItems":[{"id":90,"uris":["http://zotero.org/users/11986912/items/K4EJXRLG"],"itemData":{"id":90,"type":"article-journal","abstract":"The classification problem is considered in which an outputvariable y assumes discrete values with respectiveprobabilities that depend upon the simultaneous values of a set of input variablesx = {x_1,....,x_n}. At issue is how error in the estimates of theseprobabilities affects classification error when the estimates are used ina classification rule. These effects are seen to be somewhat counterintuitive in both their strength and nature. In particular the bias andvariance components of the estimation error combine to influenceclassification in a very different way than with squared error on theprobabilities themselves. Certain types of (very high) bias can becanceled by low variance to produce accurate classification. This candramatically mitigate the effect of the bias associated with some simpleestimators like “naive” Bayes, and the bias induced by thecurse-of-dimensionality on nearest-neighbor procedures. This helps explainwhy such simple methods are often competitive with and sometimes superiorto more sophisticated ones for classification, and why“bagging/aggregating” classifiers can often improveaccuracy. These results also suggest simple modifications to theseprocedures that can (sometimes dramatically) further improve theirclassification performance.","container-title":"Data Mining and Knowledge Discovery","DOI":"10.1023/A:1009778005914","ISSN":"1573-756X","issue":"1","journalAbbreviation":"Data Mining and Knowledge Discovery","language":"en","page":"55-77","source":"Springer Link","title":"On Bias, Variance, 0/1—Loss, and the Curse-of-Dimensionality","volume":"1","author":[{"family":"Friedman","given":"Jerome H."}],"issued":{"date-parts":[["1997",3,1]]}}}],"schema":"https://github.com/citation-style-language/schema/raw/master/csl-citation.json"} </w:instrText>
      </w:r>
      <w:r w:rsidR="00034954">
        <w:fldChar w:fldCharType="separate"/>
      </w:r>
      <w:r w:rsidR="00D53FEA" w:rsidRPr="00D53FEA">
        <w:t>[25]</w:t>
      </w:r>
      <w:r w:rsidR="00034954">
        <w:fldChar w:fldCharType="end"/>
      </w:r>
      <w:r w:rsidR="00034954" w:rsidRPr="00034954">
        <w:t>.</w:t>
      </w:r>
      <w:r w:rsidR="00034954">
        <w:t xml:space="preserve"> Από την άλλη μεριά χρησιμοποιείται σε </w:t>
      </w:r>
      <w:proofErr w:type="spellStart"/>
      <w:r w:rsidR="00034954">
        <w:t>ηλεκτροεγκελογραφήματα</w:t>
      </w:r>
      <w:proofErr w:type="spellEnd"/>
      <w:r w:rsidR="00034954">
        <w:t xml:space="preserve"> με μικρές διαστάσεις, δηλαδή λίγα χαρακτηριστικά</w:t>
      </w:r>
      <w:r w:rsidR="00754527">
        <w:t xml:space="preserve"> </w:t>
      </w:r>
      <w:r w:rsidR="002C74C3">
        <w:fldChar w:fldCharType="begin"/>
      </w:r>
      <w:r w:rsidR="002C74C3">
        <w:instrText xml:space="preserve"> ADDIN ZOTERO_ITEM CSL_CITATION {"citationID":"P9wVn18q","properties":{"formattedCitation":"[26]","plainCitation":"[26]","noteIndex":0},"citationItems":[{"id":19,"uris":["http://zotero.org/users/11986912/items/CLLKX9PY"],"itemData":{"id":19,"type":"article-journal","abstract":"In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2C74C3">
        <w:fldChar w:fldCharType="separate"/>
      </w:r>
      <w:r w:rsidR="002C74C3" w:rsidRPr="002C74C3">
        <w:t>[26]</w:t>
      </w:r>
      <w:r w:rsidR="002C74C3">
        <w:fldChar w:fldCharType="end"/>
      </w:r>
      <w:r w:rsidR="00034954">
        <w:t>.</w:t>
      </w:r>
    </w:p>
    <w:p w14:paraId="2405F4DB" w14:textId="77777777" w:rsidR="00D53FEA" w:rsidRDefault="00D53FEA" w:rsidP="00D53FEA">
      <w:pPr>
        <w:pStyle w:val="a3"/>
        <w:keepNext/>
        <w:ind w:left="720"/>
        <w:jc w:val="center"/>
      </w:pPr>
      <w:r>
        <w:rPr>
          <w:noProof/>
        </w:rPr>
        <w:drawing>
          <wp:inline distT="0" distB="0" distL="0" distR="0" wp14:anchorId="2936A282" wp14:editId="025B1980">
            <wp:extent cx="2725364" cy="2334954"/>
            <wp:effectExtent l="0" t="0" r="0" b="8255"/>
            <wp:docPr id="2042471421" name="Picture 1" descr="A diagram of 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421" name="Picture 1" descr="A diagram of a diagram of a class&#10;&#10;Description automatically generated"/>
                    <pic:cNvPicPr/>
                  </pic:nvPicPr>
                  <pic:blipFill>
                    <a:blip r:embed="rId46"/>
                    <a:stretch>
                      <a:fillRect/>
                    </a:stretch>
                  </pic:blipFill>
                  <pic:spPr>
                    <a:xfrm>
                      <a:off x="0" y="0"/>
                      <a:ext cx="2729953" cy="2338886"/>
                    </a:xfrm>
                    <a:prstGeom prst="rect">
                      <a:avLst/>
                    </a:prstGeom>
                  </pic:spPr>
                </pic:pic>
              </a:graphicData>
            </a:graphic>
          </wp:inline>
        </w:drawing>
      </w:r>
    </w:p>
    <w:p w14:paraId="62F9D217" w14:textId="37D9B36D" w:rsidR="00D53FEA" w:rsidRPr="00D53FEA" w:rsidRDefault="00D53FEA" w:rsidP="00D53FEA">
      <w:pPr>
        <w:pStyle w:val="a8"/>
        <w:jc w:val="center"/>
      </w:pPr>
      <w:bookmarkStart w:id="97" w:name="_Toc146888551"/>
      <w:bookmarkStart w:id="98" w:name="_Toc146901703"/>
      <w:r>
        <w:t xml:space="preserve">Εικόνα </w:t>
      </w:r>
      <w:fldSimple w:instr=" SEQ Εικόνα \* ARABIC ">
        <w:r w:rsidR="009B38E8">
          <w:rPr>
            <w:noProof/>
          </w:rPr>
          <w:t>16</w:t>
        </w:r>
      </w:fldSimple>
      <w:r>
        <w:t xml:space="preserve">: Αποτέλεσμα με Κ=3 και Κ=7 </w:t>
      </w:r>
      <w:r>
        <w:fldChar w:fldCharType="begin"/>
      </w:r>
      <w:r w:rsidR="002C74C3">
        <w:rPr>
          <w:caps w:val="0"/>
        </w:rPr>
        <w:instrText xml:space="preserve"> ADDIN ZOTERO_ITEM CSL_CITATION {"citationID":"Jh6fdAoc","properties":{"formattedCitation":"[27]","plainCitation":"[27]","noteIndex":0},"citationItems":[{"id":82,"uris":["http://zotero.org/users/11986912/items/3622AG9X"],"itemData":{"id":82,"type":"post-weblog","abstract":"K-nearest Neighbor (KNN) is a supervised classification algorithm that is based on predicting data by finding the similarities to the…","container-title":"Analytics Vidhya","language":"en","title":"K-nearest Neighbor: The maths behind it, how it works and an example","title-short":"K-nearest Neighbor","URL":"https://medium.com/analytics-vidhya/k-nearest-neighbor-the-maths-behind-it-how-it-works-and-an-example-f1de1208546c","author":[{"family":"Al-Serw","given":"Nour Al-Rahman"}],"accessed":{"date-parts":[["2023",9,29]]},"issued":{"date-parts":[["2021",5,17]]}}}],"schema":"https://github.com/citation-style-language/schema/raw/master/csl-citation.json"} </w:instrText>
      </w:r>
      <w:r>
        <w:fldChar w:fldCharType="separate"/>
      </w:r>
      <w:bookmarkEnd w:id="97"/>
      <w:bookmarkEnd w:id="98"/>
      <w:r w:rsidR="002C74C3" w:rsidRPr="002C74C3">
        <w:t>[27]</w:t>
      </w:r>
      <w:r>
        <w:fldChar w:fldCharType="end"/>
      </w:r>
    </w:p>
    <w:p w14:paraId="447F240E" w14:textId="77777777" w:rsidR="00D53FEA" w:rsidRPr="00D53FEA" w:rsidRDefault="00D53FEA" w:rsidP="00D53FEA">
      <w:pPr>
        <w:pStyle w:val="a3"/>
        <w:ind w:left="720"/>
      </w:pPr>
    </w:p>
    <w:p w14:paraId="205D4AAA" w14:textId="48E75754" w:rsidR="007A269C" w:rsidRDefault="00835AB0" w:rsidP="008D0BC6">
      <w:pPr>
        <w:pStyle w:val="a3"/>
        <w:numPr>
          <w:ilvl w:val="0"/>
          <w:numId w:val="8"/>
        </w:numPr>
      </w:pPr>
      <w:r w:rsidRPr="007705E7">
        <w:rPr>
          <w:b/>
          <w:bCs/>
          <w:lang w:val="en-US"/>
        </w:rPr>
        <w:t>Multilayer</w:t>
      </w:r>
      <w:r w:rsidRPr="007705E7">
        <w:rPr>
          <w:b/>
          <w:bCs/>
        </w:rPr>
        <w:t xml:space="preserve"> </w:t>
      </w:r>
      <w:r w:rsidRPr="007705E7">
        <w:rPr>
          <w:b/>
          <w:bCs/>
          <w:lang w:val="en-US"/>
        </w:rPr>
        <w:t>Perceptron</w:t>
      </w:r>
      <w:r w:rsidR="00D953DE" w:rsidRPr="00D953DE">
        <w:rPr>
          <w:b/>
          <w:bCs/>
        </w:rPr>
        <w:t xml:space="preserve"> </w:t>
      </w:r>
      <w:r w:rsidR="00D953DE">
        <w:rPr>
          <w:b/>
          <w:bCs/>
        </w:rPr>
        <w:t>(</w:t>
      </w:r>
      <w:r w:rsidR="00D953DE">
        <w:rPr>
          <w:b/>
          <w:bCs/>
          <w:lang w:val="en-US"/>
        </w:rPr>
        <w:t>MLP</w:t>
      </w:r>
      <w:r w:rsidR="00D953DE" w:rsidRPr="00D953DE">
        <w:rPr>
          <w:b/>
          <w:bCs/>
        </w:rPr>
        <w:t>)</w:t>
      </w:r>
      <w:r w:rsidRPr="00835AB0">
        <w:rPr>
          <w:b/>
          <w:bCs/>
          <w:lang w:val="en-US"/>
        </w:rPr>
        <w:sym w:font="Wingdings" w:char="F0E0"/>
      </w:r>
      <w:r w:rsidRPr="007705E7">
        <w:rPr>
          <w:b/>
          <w:bCs/>
        </w:rPr>
        <w:t xml:space="preserve"> </w:t>
      </w:r>
      <w:r w:rsidR="007705E7">
        <w:t xml:space="preserve">Ο συγκεκριμένος </w:t>
      </w:r>
      <w:proofErr w:type="spellStart"/>
      <w:r w:rsidR="007705E7">
        <w:t>κατηγοριοποιητής</w:t>
      </w:r>
      <w:proofErr w:type="spellEnd"/>
      <w:r w:rsidR="007705E7">
        <w:t xml:space="preserve"> είναι ευρέως διαδεδομένος </w:t>
      </w:r>
      <w:r w:rsidR="00D953DE">
        <w:t xml:space="preserve">η κατασκευή του είναι δομημένη από επίπεδα και νευρώνες. Υπάρχει το πρώτο επίπεδο το επίπεδο εισόδου και το τελευταίο επίπεδο το επίπεδο εξόδου. Ανάμεσα μπορούν να υπάρξουν απεριόριστα «κρυφά» επίπεδα (ή και κανένα) το οποία αποτελούνται από νευρώνες. Η κάθε είσοδος του νευρώνα συνδέεται με την έξοδο όλων των προηγούμενων </w:t>
      </w:r>
      <w:r w:rsidR="007705E7">
        <w:t xml:space="preserve"> </w:t>
      </w:r>
      <w:r w:rsidR="00D953DE">
        <w:t>και μέσω διαδοχικών προσθέσεων</w:t>
      </w:r>
      <w:r w:rsidR="00D53FEA">
        <w:t xml:space="preserve"> και πολλαπλασιασμό των βαρών</w:t>
      </w:r>
      <w:r w:rsidR="00D953DE">
        <w:t xml:space="preserve"> το μοντέλο επιλέγει την τελική κλάση. Τα </w:t>
      </w:r>
      <w:r w:rsidR="00D953DE">
        <w:rPr>
          <w:lang w:val="en-US"/>
        </w:rPr>
        <w:t>MLP</w:t>
      </w:r>
      <w:r w:rsidR="00D953DE">
        <w:t xml:space="preserve"> χρησιμοποιούνται συχνά σε δεδομένα </w:t>
      </w:r>
      <w:r w:rsidR="00D953DE">
        <w:rPr>
          <w:lang w:val="en-US"/>
        </w:rPr>
        <w:t>EEG</w:t>
      </w:r>
      <w:r w:rsidR="00D953DE">
        <w:t xml:space="preserve"> </w:t>
      </w:r>
      <w:r w:rsidR="00D953DE">
        <w:lastRenderedPageBreak/>
        <w:t xml:space="preserve">κυρίως επειδή προσαρμόζονται εύκολα στα δεδομένα, όμως λόγο αυτού πολλές φορές μπορούν να υπέρ-εκπαιδευτούν σε ηλεκτροεγκεφαλογραφήματα τα οποία χαρακτηρίζονται από θόρυβο </w:t>
      </w:r>
      <w:r w:rsidR="00D953DE">
        <w:fldChar w:fldCharType="begin"/>
      </w:r>
      <w:r w:rsidR="002C74C3">
        <w:instrText xml:space="preserve"> ADDIN ZOTERO_ITEM CSL_CITATION {"citationID":"t51LuiMW","properties":{"formattedCitation":"[26]","plainCitation":"[26]","noteIndex":0},"citationItems":[{"id":19,"uris":["http://zotero.org/users/11986912/items/CLLKX9PY"],"itemData":{"id":19,"type":"article-journal","abstract":"In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D953DE">
        <w:fldChar w:fldCharType="separate"/>
      </w:r>
      <w:r w:rsidR="002C74C3" w:rsidRPr="002C74C3">
        <w:t>[26]</w:t>
      </w:r>
      <w:r w:rsidR="00D953DE">
        <w:fldChar w:fldCharType="end"/>
      </w:r>
      <w:r w:rsidR="00D953DE">
        <w:t>.</w:t>
      </w:r>
    </w:p>
    <w:p w14:paraId="297A1367" w14:textId="77777777" w:rsidR="00D53FEA" w:rsidRDefault="00D53FEA" w:rsidP="00D53FEA">
      <w:pPr>
        <w:pStyle w:val="a3"/>
        <w:keepNext/>
        <w:ind w:left="720"/>
        <w:jc w:val="center"/>
      </w:pPr>
      <w:r>
        <w:rPr>
          <w:noProof/>
        </w:rPr>
        <w:drawing>
          <wp:inline distT="0" distB="0" distL="0" distR="0" wp14:anchorId="74401268" wp14:editId="62586F15">
            <wp:extent cx="3578949" cy="2928737"/>
            <wp:effectExtent l="0" t="0" r="2540" b="5080"/>
            <wp:docPr id="11516940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024" name="Picture 1" descr="A diagram of a network&#10;&#10;Description automatically generated"/>
                    <pic:cNvPicPr/>
                  </pic:nvPicPr>
                  <pic:blipFill>
                    <a:blip r:embed="rId47"/>
                    <a:stretch>
                      <a:fillRect/>
                    </a:stretch>
                  </pic:blipFill>
                  <pic:spPr>
                    <a:xfrm>
                      <a:off x="0" y="0"/>
                      <a:ext cx="3582627" cy="2931747"/>
                    </a:xfrm>
                    <a:prstGeom prst="rect">
                      <a:avLst/>
                    </a:prstGeom>
                  </pic:spPr>
                </pic:pic>
              </a:graphicData>
            </a:graphic>
          </wp:inline>
        </w:drawing>
      </w:r>
    </w:p>
    <w:p w14:paraId="453FD47F" w14:textId="7CF6AE04" w:rsidR="00D53FEA" w:rsidRPr="00D53FEA" w:rsidRDefault="00D53FEA" w:rsidP="00D53FEA">
      <w:pPr>
        <w:pStyle w:val="a8"/>
        <w:jc w:val="center"/>
      </w:pPr>
      <w:bookmarkStart w:id="99" w:name="_Toc146888552"/>
      <w:bookmarkStart w:id="100" w:name="_Toc146901704"/>
      <w:r>
        <w:t xml:space="preserve">Εικόνα </w:t>
      </w:r>
      <w:fldSimple w:instr=" SEQ Εικόνα \* ARABIC ">
        <w:r w:rsidR="009B38E8">
          <w:rPr>
            <w:noProof/>
          </w:rPr>
          <w:t>17</w:t>
        </w:r>
      </w:fldSimple>
      <w:r>
        <w:t xml:space="preserve">: Δομή ενός MLP μοντέλου </w:t>
      </w:r>
      <w:r>
        <w:fldChar w:fldCharType="begin"/>
      </w:r>
      <w:r w:rsidR="00077B6A">
        <w:rPr>
          <w:caps w:val="0"/>
        </w:rPr>
        <w:instrText xml:space="preserve"> ADDIN ZOTERO_ITEM CSL_CITATION {"citationID":"SY0cdrlt","properties":{"formattedCitation":"[28]","plainCitation":"[28]","noteIndex":0},"citationItems":[{"id":81,"uris":["http://zotero.org/users/11986912/items/EWXW7FXN"],"itemData":{"id":81,"type":"post-weblog","abstract":"What will you do when your coffee isn’t sweet enough? You would probably add more sugar. How about when it’s cold outside? You would wear…","container-title":"CodeX","language":"en","title":"Introduction to how an Multilayer Perceptron works but without complicated math","URL":"https://medium.com/codex/introduction-to-how-an-multilayer-perceptron-works-but-without-complicated-math-a423979897ac","author":[{"family":"An","given":"SangGyu"}],"accessed":{"date-parts":[["2023",9,29]]},"issued":{"date-parts":[["2021",10,9]]}}}],"schema":"https://github.com/citation-style-language/schema/raw/master/csl-citation.json"} </w:instrText>
      </w:r>
      <w:r>
        <w:fldChar w:fldCharType="separate"/>
      </w:r>
      <w:r w:rsidRPr="00D53FEA">
        <w:t>[28]</w:t>
      </w:r>
      <w:bookmarkEnd w:id="99"/>
      <w:bookmarkEnd w:id="100"/>
      <w:r>
        <w:fldChar w:fldCharType="end"/>
      </w:r>
    </w:p>
    <w:p w14:paraId="48806A03" w14:textId="77777777" w:rsidR="00D53FEA" w:rsidRDefault="00D53FEA" w:rsidP="00D53FEA">
      <w:pPr>
        <w:pStyle w:val="a3"/>
        <w:ind w:left="720"/>
        <w:jc w:val="center"/>
      </w:pPr>
    </w:p>
    <w:p w14:paraId="74FCA100" w14:textId="77777777" w:rsidR="00D53FEA" w:rsidRPr="00C040FA" w:rsidRDefault="00D53FEA" w:rsidP="00D53FEA">
      <w:pPr>
        <w:pStyle w:val="a3"/>
        <w:ind w:left="720"/>
        <w:jc w:val="center"/>
      </w:pPr>
    </w:p>
    <w:p w14:paraId="6487BEE3" w14:textId="1472765F" w:rsidR="002A0219" w:rsidRPr="00423349" w:rsidRDefault="00E36624" w:rsidP="00E36624">
      <w:pPr>
        <w:pStyle w:val="a6"/>
        <w:rPr>
          <w:rFonts w:eastAsia="Arial Unicode MS" w:cs="Arial Unicode MS"/>
        </w:rPr>
      </w:pPr>
      <w:bookmarkStart w:id="101" w:name="_Toc146888553"/>
      <w:r>
        <w:rPr>
          <w:rFonts w:eastAsia="Arial Unicode MS" w:cs="Arial Unicode MS"/>
        </w:rPr>
        <w:t>4.2</w:t>
      </w:r>
      <w:r w:rsidRPr="00B96343">
        <w:rPr>
          <w:rFonts w:eastAsia="Arial Unicode MS" w:cs="Arial Unicode MS"/>
        </w:rPr>
        <w:t xml:space="preserve"> </w:t>
      </w:r>
      <w:r w:rsidR="00531F52">
        <w:rPr>
          <w:rFonts w:eastAsia="Arial Unicode MS" w:cs="Arial Unicode MS"/>
        </w:rPr>
        <w:t>Δημιουργία</w:t>
      </w:r>
      <w:r w:rsidR="00423349">
        <w:rPr>
          <w:rFonts w:eastAsia="Arial Unicode MS" w:cs="Arial Unicode MS"/>
        </w:rPr>
        <w:t xml:space="preserve"> </w:t>
      </w:r>
      <w:r w:rsidR="00423349">
        <w:rPr>
          <w:rFonts w:eastAsia="Arial Unicode MS" w:cs="Arial Unicode MS"/>
          <w:lang w:val="en-US"/>
        </w:rPr>
        <w:t>Dataset</w:t>
      </w:r>
      <w:bookmarkEnd w:id="101"/>
    </w:p>
    <w:p w14:paraId="6700A1FB" w14:textId="465B086E" w:rsidR="00CD3C55" w:rsidRDefault="00423349" w:rsidP="00CD3C55">
      <w:pPr>
        <w:pStyle w:val="a3"/>
      </w:pPr>
      <w:r>
        <w:t>Για τ</w:t>
      </w:r>
      <w:r w:rsidR="00D55966">
        <w:t xml:space="preserve">ην εκπαίδευση των </w:t>
      </w:r>
      <w:r w:rsidR="0008313A">
        <w:t>αλγορίθμων</w:t>
      </w:r>
      <w:r w:rsidR="00D55966">
        <w:t>,</w:t>
      </w:r>
      <w:r w:rsidR="00531C3F">
        <w:t xml:space="preserve"> </w:t>
      </w:r>
      <w:r w:rsidR="00D55966">
        <w:t>οπτικοποίηση</w:t>
      </w:r>
      <w:r w:rsidR="006E0105">
        <w:t xml:space="preserve"> και </w:t>
      </w:r>
      <w:r w:rsidR="00D55966">
        <w:t>πειραματισμό</w:t>
      </w:r>
      <w:r w:rsidR="006E0105">
        <w:t xml:space="preserve"> δεδομένων</w:t>
      </w:r>
      <w:r w:rsidR="00D55966">
        <w:t>,</w:t>
      </w:r>
      <w:r w:rsidR="006E0105">
        <w:t xml:space="preserve"> </w:t>
      </w:r>
      <w:r w:rsidR="00D55966">
        <w:t>δημιουργήθηκ</w:t>
      </w:r>
      <w:r w:rsidR="00CD3C55">
        <w:t>αν δύο</w:t>
      </w:r>
      <w:r w:rsidR="00D55966">
        <w:t xml:space="preserve"> </w:t>
      </w:r>
      <w:r w:rsidR="006E0105">
        <w:rPr>
          <w:lang w:val="en-US"/>
        </w:rPr>
        <w:t>dataset</w:t>
      </w:r>
      <w:r w:rsidR="00D55966">
        <w:t>.</w:t>
      </w:r>
      <w:r w:rsidR="006E0105">
        <w:t xml:space="preserve"> </w:t>
      </w:r>
      <w:r w:rsidR="00CD3C55">
        <w:t xml:space="preserve">Ένα με μετρήσεις της συσκευής </w:t>
      </w:r>
      <w:r w:rsidR="00CD3C55">
        <w:rPr>
          <w:lang w:val="en-US"/>
        </w:rPr>
        <w:t>Muse</w:t>
      </w:r>
      <w:r w:rsidR="00CD3C55" w:rsidRPr="00CD3C55">
        <w:t xml:space="preserve"> </w:t>
      </w:r>
      <w:r w:rsidR="00CD3C55">
        <w:t xml:space="preserve">και ένα με μετρήσεις της συσκευής </w:t>
      </w:r>
      <w:proofErr w:type="spellStart"/>
      <w:r w:rsidR="00CD3C55">
        <w:rPr>
          <w:lang w:val="en-US"/>
        </w:rPr>
        <w:t>Mindwave</w:t>
      </w:r>
      <w:proofErr w:type="spellEnd"/>
      <w:r w:rsidR="00CD3C55" w:rsidRPr="00CD3C55">
        <w:t>.</w:t>
      </w:r>
      <w:r w:rsidR="006E0105" w:rsidRPr="006E0105">
        <w:t xml:space="preserve"> </w:t>
      </w:r>
      <w:r w:rsidR="00CD3C55">
        <w:t xml:space="preserve">Τα δύο σετ έχουν δύο κατηγορίες οι οποίες είναι: </w:t>
      </w:r>
    </w:p>
    <w:p w14:paraId="78A19DD4" w14:textId="5535BB79" w:rsidR="00D024B3" w:rsidRDefault="00D024B3" w:rsidP="00CD3C55">
      <w:pPr>
        <w:pStyle w:val="a3"/>
        <w:numPr>
          <w:ilvl w:val="0"/>
          <w:numId w:val="11"/>
        </w:numPr>
      </w:pPr>
      <w:r w:rsidRPr="00D024B3">
        <w:rPr>
          <w:b/>
          <w:bCs/>
          <w:lang w:val="en-US"/>
        </w:rPr>
        <w:t>Focused</w:t>
      </w:r>
      <w:r w:rsidRPr="00D024B3">
        <w:rPr>
          <w:b/>
          <w:bCs/>
        </w:rPr>
        <w:t xml:space="preserve"> </w:t>
      </w:r>
      <w:r>
        <w:sym w:font="Wingdings" w:char="F0E0"/>
      </w:r>
      <w:r>
        <w:t xml:space="preserve"> Το άτομο θα </w:t>
      </w:r>
      <w:r w:rsidR="009D30A6">
        <w:t>εί</w:t>
      </w:r>
      <w:r>
        <w:t xml:space="preserve">χε ανοιχτά τα μάτια και θα προσπαθούσε να συγκεντρωθεί στη λύση ενός προβλήματος, όπως να σκεφτεί την </w:t>
      </w:r>
      <w:r w:rsidR="0019264A">
        <w:t>προπαίδεια</w:t>
      </w:r>
      <w:r>
        <w:t xml:space="preserve"> ανάποδα ή να λύσει </w:t>
      </w:r>
      <w:r w:rsidR="009D30A6">
        <w:t>ένα καθημερινό πρόβλημα</w:t>
      </w:r>
    </w:p>
    <w:p w14:paraId="67F58E6D" w14:textId="0A7E5E25" w:rsidR="0008313A" w:rsidRDefault="00D024B3" w:rsidP="00CD3C55">
      <w:pPr>
        <w:pStyle w:val="a3"/>
        <w:numPr>
          <w:ilvl w:val="0"/>
          <w:numId w:val="11"/>
        </w:numPr>
      </w:pPr>
      <w:r w:rsidRPr="00D024B3">
        <w:rPr>
          <w:b/>
          <w:bCs/>
          <w:lang w:val="en-US"/>
        </w:rPr>
        <w:t>Relaxed</w:t>
      </w:r>
      <w:r w:rsidRPr="0008313A">
        <w:t xml:space="preserve"> </w:t>
      </w:r>
      <w:r w:rsidRPr="00D024B3">
        <w:rPr>
          <w:lang w:val="en-US"/>
        </w:rPr>
        <w:sym w:font="Wingdings" w:char="F0E0"/>
      </w:r>
      <w:r w:rsidR="006E0105" w:rsidRPr="006E0105">
        <w:t xml:space="preserve"> </w:t>
      </w:r>
      <w:r>
        <w:t>Το</w:t>
      </w:r>
      <w:r w:rsidR="0008313A">
        <w:t xml:space="preserve"> άτομο θα είχε κλειστά τα μάτια και θα προσπαθούσε να χαλαρώσει σε ένα ήσυχο περιβάλλον χωρίς να σκέφτεται</w:t>
      </w:r>
    </w:p>
    <w:p w14:paraId="79C50D26" w14:textId="7D154EAA" w:rsidR="00571E4F" w:rsidRDefault="0008313A" w:rsidP="00475C24">
      <w:pPr>
        <w:pStyle w:val="a3"/>
      </w:pPr>
      <w:r>
        <w:t xml:space="preserve">Έγιναν μετρήσεις σε </w:t>
      </w:r>
      <w:r w:rsidR="006E0105">
        <w:t>δέκα</w:t>
      </w:r>
      <w:r>
        <w:t xml:space="preserve"> άτομα,</w:t>
      </w:r>
      <w:r w:rsidR="006E0105" w:rsidRPr="006E0105">
        <w:t xml:space="preserve"> </w:t>
      </w:r>
      <w:r>
        <w:t>το κάθε άτομο μετρήθηκε</w:t>
      </w:r>
      <w:r w:rsidR="005D1583" w:rsidRPr="005D1583">
        <w:t xml:space="preserve"> </w:t>
      </w:r>
      <w:r w:rsidR="006E0105">
        <w:t>δύο</w:t>
      </w:r>
      <w:r w:rsidR="00CD3C55">
        <w:t xml:space="preserve"> φορές </w:t>
      </w:r>
      <w:r w:rsidR="00CD3C55" w:rsidRPr="00CD3C55">
        <w:t>(</w:t>
      </w:r>
      <w:r w:rsidR="00CD3C55">
        <w:rPr>
          <w:lang w:val="en-US"/>
        </w:rPr>
        <w:t>focused</w:t>
      </w:r>
      <w:r w:rsidR="00CD3C55" w:rsidRPr="00CD3C55">
        <w:t>,</w:t>
      </w:r>
      <w:r w:rsidR="006E0105">
        <w:t xml:space="preserve"> </w:t>
      </w:r>
      <w:r w:rsidR="00CD3C55">
        <w:rPr>
          <w:lang w:val="en-US"/>
        </w:rPr>
        <w:t>relaxed</w:t>
      </w:r>
      <w:r w:rsidR="00CD3C55" w:rsidRPr="00CD3C55">
        <w:t>)</w:t>
      </w:r>
      <w:r w:rsidR="00CD3C55">
        <w:t xml:space="preserve"> με την κάθε</w:t>
      </w:r>
      <w:r w:rsidR="006E0105" w:rsidRPr="006E0105">
        <w:t xml:space="preserve"> </w:t>
      </w:r>
      <w:r w:rsidR="00CD3C55">
        <w:t>συσκευή,</w:t>
      </w:r>
      <w:r>
        <w:t xml:space="preserve"> </w:t>
      </w:r>
      <w:r w:rsidR="00C51B96">
        <w:t xml:space="preserve">συνολικά </w:t>
      </w:r>
      <w:r>
        <w:t xml:space="preserve">τέσσερις </w:t>
      </w:r>
      <w:r w:rsidR="009D30A6">
        <w:t>μετρήσεις</w:t>
      </w:r>
      <w:r w:rsidR="00CD3C55">
        <w:t>.</w:t>
      </w:r>
      <w:r w:rsidR="00C51B96">
        <w:t xml:space="preserve"> </w:t>
      </w:r>
      <w:r w:rsidR="00CD3C55">
        <w:t xml:space="preserve">Τέλος </w:t>
      </w:r>
      <w:r w:rsidR="00C51B96">
        <w:t xml:space="preserve">έχουμε 20 μετρήσεις για τον κάθε εγκεφαλογράφο </w:t>
      </w:r>
      <w:r w:rsidR="006E0105">
        <w:t>δέκα</w:t>
      </w:r>
      <w:r w:rsidR="00C51B96">
        <w:t xml:space="preserve"> </w:t>
      </w:r>
      <w:r w:rsidR="00C51B96">
        <w:rPr>
          <w:lang w:val="en-US"/>
        </w:rPr>
        <w:t>focused</w:t>
      </w:r>
      <w:r w:rsidR="00C51B96">
        <w:t xml:space="preserve"> και </w:t>
      </w:r>
      <w:r w:rsidR="006E0105">
        <w:t>δέκα</w:t>
      </w:r>
      <w:r w:rsidR="00C51B96">
        <w:t xml:space="preserve"> </w:t>
      </w:r>
      <w:r w:rsidR="00C51B96">
        <w:rPr>
          <w:lang w:val="en-US"/>
        </w:rPr>
        <w:t>relaxed</w:t>
      </w:r>
      <w:r w:rsidR="00571E4F">
        <w:t xml:space="preserve"> οι οποίες συγχωνεύτηκαν σε δύο </w:t>
      </w:r>
      <w:r w:rsidR="00571E4F">
        <w:rPr>
          <w:lang w:val="en-US"/>
        </w:rPr>
        <w:t>datasets</w:t>
      </w:r>
      <w:r w:rsidR="00475C24" w:rsidRPr="00475C24">
        <w:t xml:space="preserve"> </w:t>
      </w:r>
      <w:proofErr w:type="spellStart"/>
      <w:r w:rsidR="00475C24" w:rsidRPr="00475C24">
        <w:rPr>
          <w:b/>
          <w:bCs/>
          <w:lang w:val="en-US"/>
        </w:rPr>
        <w:t>MindwaveDataset</w:t>
      </w:r>
      <w:proofErr w:type="spellEnd"/>
      <w:r w:rsidR="00D20B4D" w:rsidRPr="00D20B4D">
        <w:rPr>
          <w:b/>
          <w:bCs/>
        </w:rPr>
        <w:t xml:space="preserve"> </w:t>
      </w:r>
      <w:r w:rsidR="00D20B4D" w:rsidRPr="00D20B4D">
        <w:t>με 37824 πρότυπα</w:t>
      </w:r>
      <w:r w:rsidR="00475C24" w:rsidRPr="00475C24">
        <w:t xml:space="preserve"> </w:t>
      </w:r>
      <w:r w:rsidR="00475C24">
        <w:t xml:space="preserve">και </w:t>
      </w:r>
      <w:proofErr w:type="spellStart"/>
      <w:r w:rsidR="00475C24" w:rsidRPr="00475C24">
        <w:rPr>
          <w:b/>
          <w:bCs/>
          <w:lang w:val="en-US"/>
        </w:rPr>
        <w:t>MuseDataset</w:t>
      </w:r>
      <w:proofErr w:type="spellEnd"/>
      <w:r w:rsidR="00D20B4D">
        <w:rPr>
          <w:b/>
          <w:bCs/>
        </w:rPr>
        <w:t xml:space="preserve"> </w:t>
      </w:r>
      <w:r w:rsidR="00D20B4D" w:rsidRPr="00D20B4D">
        <w:t>με 310675</w:t>
      </w:r>
      <w:r w:rsidR="00C51B96">
        <w:t>.</w:t>
      </w:r>
    </w:p>
    <w:p w14:paraId="7DF0F3C3" w14:textId="77777777" w:rsidR="00475C24" w:rsidRDefault="00475C24" w:rsidP="00475C24">
      <w:pPr>
        <w:pStyle w:val="a3"/>
        <w:keepNext/>
      </w:pPr>
      <w:r>
        <w:rPr>
          <w:noProof/>
        </w:rPr>
        <w:lastRenderedPageBreak/>
        <w:drawing>
          <wp:inline distT="0" distB="0" distL="0" distR="0" wp14:anchorId="3B2A58F0" wp14:editId="507325EB">
            <wp:extent cx="5701030" cy="2488507"/>
            <wp:effectExtent l="0" t="0" r="0" b="7620"/>
            <wp:docPr id="11121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2201" name=""/>
                    <pic:cNvPicPr/>
                  </pic:nvPicPr>
                  <pic:blipFill>
                    <a:blip r:embed="rId48"/>
                    <a:stretch>
                      <a:fillRect/>
                    </a:stretch>
                  </pic:blipFill>
                  <pic:spPr>
                    <a:xfrm>
                      <a:off x="0" y="0"/>
                      <a:ext cx="5707666" cy="2491404"/>
                    </a:xfrm>
                    <a:prstGeom prst="rect">
                      <a:avLst/>
                    </a:prstGeom>
                  </pic:spPr>
                </pic:pic>
              </a:graphicData>
            </a:graphic>
          </wp:inline>
        </w:drawing>
      </w:r>
    </w:p>
    <w:p w14:paraId="137CDD89" w14:textId="3324B8BF" w:rsidR="00475C24" w:rsidRDefault="00475C24" w:rsidP="00475C24">
      <w:pPr>
        <w:pStyle w:val="a8"/>
        <w:jc w:val="center"/>
      </w:pPr>
      <w:bookmarkStart w:id="102" w:name="_Toc146817994"/>
      <w:bookmarkStart w:id="103" w:name="_Toc146888554"/>
      <w:bookmarkStart w:id="104" w:name="_Toc146901705"/>
      <w:r w:rsidRPr="00475C24">
        <w:t xml:space="preserve">Εικόνα </w:t>
      </w:r>
      <w:r>
        <w:fldChar w:fldCharType="begin"/>
      </w:r>
      <w:r w:rsidRPr="00475C24">
        <w:instrText xml:space="preserve"> </w:instrText>
      </w:r>
      <w:r>
        <w:instrText>SEQ</w:instrText>
      </w:r>
      <w:r w:rsidRPr="00475C24">
        <w:instrText xml:space="preserve"> Εικόνα \* </w:instrText>
      </w:r>
      <w:r>
        <w:instrText>ARABIC</w:instrText>
      </w:r>
      <w:r w:rsidRPr="00475C24">
        <w:instrText xml:space="preserve"> </w:instrText>
      </w:r>
      <w:r>
        <w:fldChar w:fldCharType="separate"/>
      </w:r>
      <w:r w:rsidR="009B38E8">
        <w:rPr>
          <w:noProof/>
        </w:rPr>
        <w:t>18</w:t>
      </w:r>
      <w:r>
        <w:fldChar w:fldCharType="end"/>
      </w:r>
      <w:r w:rsidRPr="00475C24">
        <w:t>:</w:t>
      </w:r>
      <w:r>
        <w:t xml:space="preserve"> Δομή MindwaveDataset</w:t>
      </w:r>
      <w:bookmarkEnd w:id="102"/>
      <w:bookmarkEnd w:id="103"/>
      <w:bookmarkEnd w:id="104"/>
    </w:p>
    <w:p w14:paraId="0AC162D9" w14:textId="77777777" w:rsidR="00CD7FC9" w:rsidRDefault="00CD7FC9" w:rsidP="00CD7FC9">
      <w:pPr>
        <w:pStyle w:val="a3"/>
      </w:pPr>
    </w:p>
    <w:p w14:paraId="683A1868" w14:textId="77777777" w:rsidR="00475C24" w:rsidRDefault="00475C24" w:rsidP="00475C24">
      <w:pPr>
        <w:pStyle w:val="a3"/>
        <w:keepNext/>
        <w:jc w:val="center"/>
      </w:pPr>
      <w:r>
        <w:rPr>
          <w:noProof/>
        </w:rPr>
        <w:drawing>
          <wp:inline distT="0" distB="0" distL="0" distR="0" wp14:anchorId="0E3B405A" wp14:editId="6C0FA9B9">
            <wp:extent cx="3148530" cy="2457581"/>
            <wp:effectExtent l="0" t="0" r="0" b="0"/>
            <wp:docPr id="195065811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8116" name="Picture 1" descr="A table with numbers and letters&#10;&#10;Description automatically generated"/>
                    <pic:cNvPicPr/>
                  </pic:nvPicPr>
                  <pic:blipFill>
                    <a:blip r:embed="rId49"/>
                    <a:stretch>
                      <a:fillRect/>
                    </a:stretch>
                  </pic:blipFill>
                  <pic:spPr>
                    <a:xfrm>
                      <a:off x="0" y="0"/>
                      <a:ext cx="3152160" cy="2460415"/>
                    </a:xfrm>
                    <a:prstGeom prst="rect">
                      <a:avLst/>
                    </a:prstGeom>
                  </pic:spPr>
                </pic:pic>
              </a:graphicData>
            </a:graphic>
          </wp:inline>
        </w:drawing>
      </w:r>
    </w:p>
    <w:p w14:paraId="1BC513D9" w14:textId="2A396353" w:rsidR="00475C24" w:rsidRDefault="00475C24" w:rsidP="00475C24">
      <w:pPr>
        <w:pStyle w:val="a8"/>
        <w:jc w:val="center"/>
      </w:pPr>
      <w:bookmarkStart w:id="105" w:name="_Toc146817995"/>
      <w:bookmarkStart w:id="106" w:name="_Toc146888555"/>
      <w:bookmarkStart w:id="107" w:name="_Toc146901706"/>
      <w:r w:rsidRPr="00475C24">
        <w:t xml:space="preserve">Εικόνα </w:t>
      </w:r>
      <w:fldSimple w:instr=" SEQ Εικόνα \* ARABIC ">
        <w:r w:rsidR="009B38E8">
          <w:rPr>
            <w:noProof/>
          </w:rPr>
          <w:t>19</w:t>
        </w:r>
      </w:fldSimple>
      <w:r w:rsidRPr="00475C24">
        <w:t>:</w:t>
      </w:r>
      <w:r>
        <w:t xml:space="preserve"> </w:t>
      </w:r>
      <w:r w:rsidRPr="00475C24">
        <w:t>Δομή MuseDataset</w:t>
      </w:r>
      <w:bookmarkEnd w:id="105"/>
      <w:bookmarkEnd w:id="106"/>
      <w:bookmarkEnd w:id="107"/>
    </w:p>
    <w:p w14:paraId="16F77C24" w14:textId="77777777" w:rsidR="00475C24" w:rsidRPr="00475C24" w:rsidRDefault="00475C24" w:rsidP="00475C24">
      <w:pPr>
        <w:pStyle w:val="a3"/>
      </w:pPr>
    </w:p>
    <w:p w14:paraId="4918E03B" w14:textId="60BAA5FA" w:rsidR="00CA38A8" w:rsidRPr="00423349" w:rsidRDefault="00CA38A8" w:rsidP="00CA38A8">
      <w:pPr>
        <w:pStyle w:val="a6"/>
        <w:rPr>
          <w:rFonts w:eastAsia="Arial Unicode MS" w:cs="Arial Unicode MS"/>
        </w:rPr>
      </w:pPr>
      <w:bookmarkStart w:id="108" w:name="_Toc146888556"/>
      <w:r>
        <w:rPr>
          <w:rFonts w:eastAsia="Arial Unicode MS" w:cs="Arial Unicode MS"/>
        </w:rPr>
        <w:t>4.</w:t>
      </w:r>
      <w:r w:rsidR="00D70363">
        <w:rPr>
          <w:rFonts w:eastAsia="Arial Unicode MS" w:cs="Arial Unicode MS"/>
        </w:rPr>
        <w:t>3</w:t>
      </w:r>
      <w:r w:rsidRPr="00B96343">
        <w:rPr>
          <w:rFonts w:eastAsia="Arial Unicode MS" w:cs="Arial Unicode MS"/>
        </w:rPr>
        <w:t xml:space="preserve"> </w:t>
      </w:r>
      <w:r w:rsidR="00475C24">
        <w:rPr>
          <w:rFonts w:eastAsia="Arial Unicode MS" w:cs="Arial Unicode MS"/>
        </w:rPr>
        <w:t>Ε</w:t>
      </w:r>
      <w:r>
        <w:rPr>
          <w:rFonts w:eastAsia="Arial Unicode MS" w:cs="Arial Unicode MS"/>
        </w:rPr>
        <w:t xml:space="preserve">πεξεργασία σημάτων </w:t>
      </w:r>
      <w:r>
        <w:rPr>
          <w:rFonts w:eastAsia="Arial Unicode MS" w:cs="Arial Unicode MS"/>
          <w:lang w:val="en-US"/>
        </w:rPr>
        <w:t>Muse</w:t>
      </w:r>
      <w:bookmarkEnd w:id="108"/>
    </w:p>
    <w:p w14:paraId="52B37192" w14:textId="3CB4A045" w:rsidR="00CA38A8" w:rsidRPr="00DA7A2B" w:rsidRDefault="00CA38A8" w:rsidP="0008313A">
      <w:pPr>
        <w:pStyle w:val="a3"/>
      </w:pPr>
      <w:r>
        <w:t xml:space="preserve">Η επεξεργασία σημάτων </w:t>
      </w:r>
      <w:r w:rsidR="006E0105">
        <w:t xml:space="preserve">του </w:t>
      </w:r>
      <w:proofErr w:type="spellStart"/>
      <w:r>
        <w:t>εγκεφαλογράφου</w:t>
      </w:r>
      <w:proofErr w:type="spellEnd"/>
      <w:r>
        <w:t xml:space="preserve"> Μ</w:t>
      </w:r>
      <w:r>
        <w:rPr>
          <w:lang w:val="en-US"/>
        </w:rPr>
        <w:t>use</w:t>
      </w:r>
      <w:r>
        <w:t xml:space="preserve"> έγινε με δύο τεχνικές η πρώτη είναι με </w:t>
      </w:r>
      <w:r w:rsidR="006E0105">
        <w:t>το</w:t>
      </w:r>
      <w:r w:rsidR="00DA7A2B">
        <w:t>ν υπολογισμό του</w:t>
      </w:r>
      <w:r w:rsidR="006E0105" w:rsidRPr="006E0105">
        <w:t xml:space="preserve"> </w:t>
      </w:r>
      <w:r w:rsidR="006E0105">
        <w:rPr>
          <w:lang w:val="en-US"/>
        </w:rPr>
        <w:t>PSD</w:t>
      </w:r>
      <w:r w:rsidR="006E0105">
        <w:t xml:space="preserve"> </w:t>
      </w:r>
      <w:r>
        <w:t>και η δεύτερη</w:t>
      </w:r>
      <w:r w:rsidR="00D70363">
        <w:t>,</w:t>
      </w:r>
      <w:r w:rsidR="006E0105">
        <w:t xml:space="preserve"> </w:t>
      </w:r>
      <w:r>
        <w:t xml:space="preserve">με την εκπαίδευση και σύγκριση μοντέλων μηχανικής μάθησης </w:t>
      </w:r>
      <w:r w:rsidR="00D70363">
        <w:t>που</w:t>
      </w:r>
      <w:r>
        <w:t xml:space="preserve"> </w:t>
      </w:r>
      <w:r w:rsidR="00D70363">
        <w:t>προ</w:t>
      </w:r>
      <w:r>
        <w:t xml:space="preserve">αναφέρθηκαν στο κεφάλαιο </w:t>
      </w:r>
      <w:r w:rsidRPr="00CA38A8">
        <w:rPr>
          <w:b/>
          <w:bCs/>
        </w:rPr>
        <w:t>4.1.3</w:t>
      </w:r>
      <w:r w:rsidR="00DA7A2B" w:rsidRPr="00DA7A2B">
        <w:rPr>
          <w:b/>
          <w:bCs/>
        </w:rPr>
        <w:t>.</w:t>
      </w:r>
    </w:p>
    <w:p w14:paraId="47B56159" w14:textId="0DFD1086" w:rsidR="006205C5" w:rsidRPr="006205C5" w:rsidRDefault="006205C5" w:rsidP="00D70363">
      <w:pPr>
        <w:pStyle w:val="a7"/>
      </w:pPr>
      <w:bookmarkStart w:id="109" w:name="_Toc146887510"/>
      <w:bookmarkStart w:id="110" w:name="_Toc146888557"/>
      <w:r>
        <w:t>4.</w:t>
      </w:r>
      <w:r w:rsidRPr="006205C5">
        <w:t>3</w:t>
      </w:r>
      <w:r w:rsidR="00D70363">
        <w:t>.1</w:t>
      </w:r>
      <w:r w:rsidRPr="00B96343">
        <w:t xml:space="preserve"> </w:t>
      </w:r>
      <w:r w:rsidR="0060142E">
        <w:t>Επεξεργασία</w:t>
      </w:r>
      <w:r>
        <w:t xml:space="preserve"> σημάτων </w:t>
      </w:r>
      <w:r>
        <w:rPr>
          <w:lang w:val="en-US"/>
        </w:rPr>
        <w:t>Muse</w:t>
      </w:r>
      <w:r w:rsidRPr="006205C5">
        <w:t xml:space="preserve"> </w:t>
      </w:r>
      <w:r>
        <w:t xml:space="preserve">μέσω </w:t>
      </w:r>
      <w:r>
        <w:rPr>
          <w:lang w:val="en-US"/>
        </w:rPr>
        <w:t>PSD</w:t>
      </w:r>
      <w:bookmarkEnd w:id="109"/>
      <w:bookmarkEnd w:id="110"/>
    </w:p>
    <w:p w14:paraId="14559A2E" w14:textId="7C4494EA" w:rsidR="00BA4C24" w:rsidRPr="00DD6056" w:rsidRDefault="00FA226E" w:rsidP="00495025">
      <w:pPr>
        <w:pStyle w:val="a3"/>
        <w:ind w:firstLine="360"/>
      </w:pPr>
      <w:r>
        <w:t>Ό</w:t>
      </w:r>
      <w:r w:rsidR="00BA4C24">
        <w:t xml:space="preserve">ταν ο </w:t>
      </w:r>
      <w:r w:rsidR="0060142E">
        <w:t xml:space="preserve">άνθρωπος </w:t>
      </w:r>
      <w:r w:rsidR="00DD6056">
        <w:t>«συγκεντρώνεται»</w:t>
      </w:r>
      <w:r w:rsidR="00D23EB7">
        <w:t xml:space="preserve"> σε γενικές γραμμές παράγει ρυθμούς άλφα βήτα και </w:t>
      </w:r>
      <w:proofErr w:type="spellStart"/>
      <w:r w:rsidR="00D23EB7">
        <w:t>γάμμα</w:t>
      </w:r>
      <w:proofErr w:type="spellEnd"/>
      <w:r w:rsidR="00D23EB7">
        <w:t xml:space="preserve"> με επικρατέστερο το </w:t>
      </w:r>
      <w:proofErr w:type="spellStart"/>
      <w:r w:rsidR="00D23EB7">
        <w:t>γάμμα</w:t>
      </w:r>
      <w:proofErr w:type="spellEnd"/>
      <w:r w:rsidR="00A408DA">
        <w:t xml:space="preserve"> ή </w:t>
      </w:r>
      <w:r w:rsidR="00FA5255">
        <w:t>το</w:t>
      </w:r>
      <w:r w:rsidR="00A408DA">
        <w:t xml:space="preserve"> βήτα</w:t>
      </w:r>
      <w:r>
        <w:t>.</w:t>
      </w:r>
      <w:r w:rsidR="00DA7A2B" w:rsidRPr="0060142E">
        <w:t xml:space="preserve"> </w:t>
      </w:r>
      <w:r w:rsidR="00D23EB7">
        <w:t>Από την άλλη ό</w:t>
      </w:r>
      <w:r w:rsidR="00DD6056">
        <w:t>ταν χαλαρώνει</w:t>
      </w:r>
      <w:r w:rsidR="00D23EB7">
        <w:t xml:space="preserve">, </w:t>
      </w:r>
      <w:r w:rsidR="00FA5255">
        <w:t xml:space="preserve">επικρατεί </w:t>
      </w:r>
      <w:r w:rsidR="00D23EB7">
        <w:t>ο ρυθμός άλφα</w:t>
      </w:r>
      <w:r w:rsidR="00DD6056" w:rsidRPr="00DD6056">
        <w:t>.</w:t>
      </w:r>
      <w:r w:rsidR="00DA7A2B" w:rsidRPr="0060142E">
        <w:t xml:space="preserve"> </w:t>
      </w:r>
      <w:r>
        <w:t>Το πρώτο στάδιο</w:t>
      </w:r>
      <w:r w:rsidR="00DD6056">
        <w:t xml:space="preserve"> για τη μελέτη των σημάτων</w:t>
      </w:r>
      <w:r>
        <w:t xml:space="preserve"> ήταν να </w:t>
      </w:r>
      <w:r w:rsidR="00351B98">
        <w:t>εφαρμ</w:t>
      </w:r>
      <w:r w:rsidR="00CE29F5">
        <w:t>όσουμε</w:t>
      </w:r>
      <w:r>
        <w:t xml:space="preserve"> φίλτρα για να απομον</w:t>
      </w:r>
      <w:r w:rsidR="006205C5">
        <w:t>ω</w:t>
      </w:r>
      <w:r>
        <w:t>θ</w:t>
      </w:r>
      <w:r w:rsidR="00DD6056">
        <w:t>εί ο κάθε ρυθμός και να δ</w:t>
      </w:r>
      <w:r w:rsidR="00423349">
        <w:t>ιαγραφούν</w:t>
      </w:r>
      <w:r>
        <w:t xml:space="preserve"> οι περιττές τιμές</w:t>
      </w:r>
      <w:r w:rsidR="00DD6056">
        <w:t>.</w:t>
      </w:r>
    </w:p>
    <w:p w14:paraId="3E0AB8DE" w14:textId="1D999AB3" w:rsidR="00FA226E" w:rsidRDefault="00423349" w:rsidP="00FA226E">
      <w:pPr>
        <w:pStyle w:val="a3"/>
        <w:numPr>
          <w:ilvl w:val="0"/>
          <w:numId w:val="9"/>
        </w:numPr>
      </w:pPr>
      <w:r>
        <w:t>Ε</w:t>
      </w:r>
      <w:r w:rsidR="00FA226E">
        <w:t xml:space="preserve">φαρμόστηκε φίλτρο </w:t>
      </w:r>
      <w:r w:rsidR="00FA226E" w:rsidRPr="00423349">
        <w:rPr>
          <w:b/>
          <w:bCs/>
          <w:lang w:val="en-US"/>
        </w:rPr>
        <w:t>Bandpass</w:t>
      </w:r>
      <w:r>
        <w:t xml:space="preserve"> </w:t>
      </w:r>
      <w:r w:rsidR="00FA226E">
        <w:t xml:space="preserve">με συχνότητες </w:t>
      </w:r>
      <w:r w:rsidRPr="00423349">
        <w:rPr>
          <w:b/>
          <w:bCs/>
        </w:rPr>
        <w:t>8</w:t>
      </w:r>
      <w:r w:rsidR="00FA226E" w:rsidRPr="00423349">
        <w:rPr>
          <w:b/>
          <w:bCs/>
        </w:rPr>
        <w:t>-</w:t>
      </w:r>
      <w:r w:rsidRPr="00423349">
        <w:rPr>
          <w:b/>
          <w:bCs/>
        </w:rPr>
        <w:t>50</w:t>
      </w:r>
      <w:r w:rsidR="00FA226E" w:rsidRPr="00423349">
        <w:rPr>
          <w:b/>
          <w:bCs/>
        </w:rPr>
        <w:t xml:space="preserve"> </w:t>
      </w:r>
      <w:r w:rsidR="00FA226E" w:rsidRPr="00423349">
        <w:rPr>
          <w:b/>
          <w:bCs/>
          <w:lang w:val="en-US"/>
        </w:rPr>
        <w:t>Hz</w:t>
      </w:r>
      <w:r w:rsidR="00FA226E" w:rsidRPr="00FA226E">
        <w:t xml:space="preserve"> </w:t>
      </w:r>
      <w:r w:rsidR="00FA226E">
        <w:t>για να διαγραφούν οι περιττές τιμές</w:t>
      </w:r>
    </w:p>
    <w:p w14:paraId="0D105CBA" w14:textId="1AE3F0D7" w:rsidR="00423349" w:rsidRDefault="00423349" w:rsidP="00FA226E">
      <w:pPr>
        <w:pStyle w:val="a3"/>
        <w:numPr>
          <w:ilvl w:val="0"/>
          <w:numId w:val="9"/>
        </w:numPr>
      </w:pPr>
      <w:r>
        <w:lastRenderedPageBreak/>
        <w:t xml:space="preserve">Εφαρμόστηκε φίλτρο </w:t>
      </w:r>
      <w:r w:rsidRPr="00423349">
        <w:rPr>
          <w:b/>
          <w:bCs/>
          <w:lang w:val="en-US"/>
        </w:rPr>
        <w:t>Lowpass</w:t>
      </w:r>
      <w:r w:rsidRPr="00423349">
        <w:rPr>
          <w:b/>
          <w:bCs/>
        </w:rPr>
        <w:t xml:space="preserve"> </w:t>
      </w:r>
      <w:r>
        <w:t xml:space="preserve">με μέγιστη τιμή </w:t>
      </w:r>
      <w:r w:rsidRPr="00423349">
        <w:rPr>
          <w:b/>
          <w:bCs/>
        </w:rPr>
        <w:t xml:space="preserve">12 </w:t>
      </w:r>
      <w:r>
        <w:rPr>
          <w:b/>
          <w:bCs/>
          <w:lang w:val="en-US"/>
        </w:rPr>
        <w:t>Hz</w:t>
      </w:r>
      <w:r w:rsidRPr="00423349">
        <w:rPr>
          <w:b/>
          <w:bCs/>
        </w:rPr>
        <w:t xml:space="preserve"> </w:t>
      </w:r>
      <w:r>
        <w:t xml:space="preserve">για την </w:t>
      </w:r>
      <w:r w:rsidRPr="00423349">
        <w:rPr>
          <w:b/>
          <w:bCs/>
          <w:lang w:val="en-US"/>
        </w:rPr>
        <w:t>Alpha</w:t>
      </w:r>
      <w:r w:rsidRPr="00423349">
        <w:rPr>
          <w:b/>
          <w:bCs/>
        </w:rPr>
        <w:t xml:space="preserve"> </w:t>
      </w:r>
      <w:r>
        <w:t>συχνότητα</w:t>
      </w:r>
    </w:p>
    <w:p w14:paraId="5E43D009" w14:textId="1B92658C" w:rsidR="00423349" w:rsidRDefault="00423349" w:rsidP="00FA226E">
      <w:pPr>
        <w:pStyle w:val="a3"/>
        <w:numPr>
          <w:ilvl w:val="0"/>
          <w:numId w:val="9"/>
        </w:numPr>
      </w:pPr>
      <w:r>
        <w:t xml:space="preserve">Εφαρμόστηκε φίλτρο </w:t>
      </w:r>
      <w:r w:rsidRPr="00423349">
        <w:rPr>
          <w:b/>
          <w:bCs/>
          <w:lang w:val="en-US"/>
        </w:rPr>
        <w:t>Bandpass</w:t>
      </w:r>
      <w:r w:rsidRPr="00423349">
        <w:t xml:space="preserve"> </w:t>
      </w:r>
      <w:r>
        <w:t xml:space="preserve">με τιμές </w:t>
      </w:r>
      <w:r w:rsidRPr="00423349">
        <w:rPr>
          <w:b/>
          <w:bCs/>
        </w:rPr>
        <w:t>1</w:t>
      </w:r>
      <w:r w:rsidR="00FA5255">
        <w:rPr>
          <w:b/>
          <w:bCs/>
        </w:rPr>
        <w:t>2</w:t>
      </w:r>
      <w:r w:rsidRPr="00423349">
        <w:rPr>
          <w:b/>
          <w:bCs/>
        </w:rPr>
        <w:t xml:space="preserve">-30 </w:t>
      </w:r>
      <w:r>
        <w:rPr>
          <w:b/>
          <w:bCs/>
          <w:lang w:val="en-US"/>
        </w:rPr>
        <w:t>Hz</w:t>
      </w:r>
      <w:r>
        <w:t xml:space="preserve"> για την </w:t>
      </w:r>
      <w:r w:rsidRPr="00423349">
        <w:rPr>
          <w:b/>
          <w:bCs/>
          <w:lang w:val="en-US"/>
        </w:rPr>
        <w:t>Beta</w:t>
      </w:r>
      <w:r w:rsidRPr="00423349">
        <w:t xml:space="preserve"> </w:t>
      </w:r>
      <w:r>
        <w:t>συχνότητα</w:t>
      </w:r>
    </w:p>
    <w:p w14:paraId="0860297E" w14:textId="671C864E" w:rsidR="00423349" w:rsidRDefault="00423349" w:rsidP="00FA226E">
      <w:pPr>
        <w:pStyle w:val="a3"/>
        <w:numPr>
          <w:ilvl w:val="0"/>
          <w:numId w:val="9"/>
        </w:numPr>
      </w:pPr>
      <w:r>
        <w:t xml:space="preserve">Τέλος εφαρμόστηκε φίλτρο </w:t>
      </w:r>
      <w:r w:rsidRPr="00423349">
        <w:rPr>
          <w:b/>
          <w:bCs/>
          <w:lang w:val="en-US"/>
        </w:rPr>
        <w:t>Bandpas</w:t>
      </w:r>
      <w:r>
        <w:rPr>
          <w:lang w:val="en-US"/>
        </w:rPr>
        <w:t>s</w:t>
      </w:r>
      <w:r w:rsidRPr="00423349">
        <w:t xml:space="preserve"> </w:t>
      </w:r>
      <w:r>
        <w:t xml:space="preserve">με τιμές </w:t>
      </w:r>
      <w:r w:rsidRPr="00423349">
        <w:rPr>
          <w:b/>
          <w:bCs/>
        </w:rPr>
        <w:t>3</w:t>
      </w:r>
      <w:r w:rsidR="00FA5255">
        <w:rPr>
          <w:b/>
          <w:bCs/>
        </w:rPr>
        <w:t>0</w:t>
      </w:r>
      <w:r w:rsidRPr="00423349">
        <w:rPr>
          <w:b/>
          <w:bCs/>
        </w:rPr>
        <w:t>-50</w:t>
      </w:r>
      <w:r w:rsidRPr="00423349">
        <w:t xml:space="preserve"> </w:t>
      </w:r>
      <w:r w:rsidRPr="00423349">
        <w:rPr>
          <w:b/>
          <w:bCs/>
          <w:lang w:val="en-US"/>
        </w:rPr>
        <w:t>Hz</w:t>
      </w:r>
      <w:r w:rsidRPr="00423349">
        <w:t xml:space="preserve"> </w:t>
      </w:r>
      <w:r>
        <w:t xml:space="preserve">για την </w:t>
      </w:r>
      <w:r w:rsidRPr="00423349">
        <w:rPr>
          <w:b/>
          <w:bCs/>
          <w:lang w:val="en-US"/>
        </w:rPr>
        <w:t>Gamma</w:t>
      </w:r>
      <w:r w:rsidRPr="00423349">
        <w:rPr>
          <w:b/>
          <w:bCs/>
        </w:rPr>
        <w:t xml:space="preserve"> </w:t>
      </w:r>
      <w:r>
        <w:t>συχνότητα.</w:t>
      </w:r>
    </w:p>
    <w:p w14:paraId="67FCA84D" w14:textId="2BCDC37F" w:rsidR="00481D61" w:rsidRDefault="00423349" w:rsidP="00423349">
      <w:pPr>
        <w:pStyle w:val="a3"/>
      </w:pPr>
      <w:r>
        <w:t xml:space="preserve">Έπειτα </w:t>
      </w:r>
      <w:r w:rsidR="00AD7074">
        <w:t xml:space="preserve">για την οπτικοποίηση των δεδομένων </w:t>
      </w:r>
      <w:r w:rsidR="000B697C">
        <w:t>χρησιμοποιή</w:t>
      </w:r>
      <w:r w:rsidR="00CE29F5">
        <w:t>σαμε</w:t>
      </w:r>
      <w:r w:rsidR="00DD6056">
        <w:t xml:space="preserve"> πυκνότητα φασματικής </w:t>
      </w:r>
      <w:r w:rsidR="006D2FDB">
        <w:t xml:space="preserve">ισχύος </w:t>
      </w:r>
      <w:r w:rsidR="000B697C">
        <w:t>στον άξονα Χ και</w:t>
      </w:r>
      <w:r w:rsidR="00531C3F">
        <w:t xml:space="preserve"> </w:t>
      </w:r>
      <w:r w:rsidR="0066039F">
        <w:t>εύρος</w:t>
      </w:r>
      <w:r w:rsidR="000B697C">
        <w:t xml:space="preserve"> συχνότητα</w:t>
      </w:r>
      <w:r w:rsidR="0066039F">
        <w:t>ς</w:t>
      </w:r>
      <w:r w:rsidR="000C78D9" w:rsidRPr="000C78D9">
        <w:t xml:space="preserve"> </w:t>
      </w:r>
      <w:r w:rsidR="000B697C">
        <w:t>0-</w:t>
      </w:r>
      <w:r w:rsidR="000C78D9">
        <w:t xml:space="preserve">127 </w:t>
      </w:r>
      <w:r w:rsidR="000B697C">
        <w:rPr>
          <w:lang w:val="en-US"/>
        </w:rPr>
        <w:t>Hz</w:t>
      </w:r>
      <w:r w:rsidR="000B697C">
        <w:t xml:space="preserve"> στον άξονα Υ.</w:t>
      </w:r>
      <w:r w:rsidR="00531C3F">
        <w:t xml:space="preserve"> </w:t>
      </w:r>
      <w:r w:rsidR="000B697C">
        <w:t>Για να βρεθεί</w:t>
      </w:r>
      <w:r w:rsidR="0066039F" w:rsidRPr="0066039F">
        <w:t xml:space="preserve"> </w:t>
      </w:r>
      <w:r w:rsidR="006D2FDB">
        <w:t xml:space="preserve">το </w:t>
      </w:r>
      <w:r w:rsidR="0066039F">
        <w:rPr>
          <w:lang w:val="en-US"/>
        </w:rPr>
        <w:t>PSD</w:t>
      </w:r>
      <w:r w:rsidR="000B697C">
        <w:t xml:space="preserve"> το σήμα </w:t>
      </w:r>
      <w:r w:rsidR="0066039F">
        <w:t xml:space="preserve">μεταφέρθηκε στο πεδίο της συχνότητας μέσω </w:t>
      </w:r>
      <w:r w:rsidR="0066039F">
        <w:rPr>
          <w:lang w:val="en-US"/>
        </w:rPr>
        <w:t>FFT</w:t>
      </w:r>
      <w:r w:rsidR="00481D61">
        <w:t xml:space="preserve"> και έπειτα</w:t>
      </w:r>
      <w:r w:rsidR="000B650A">
        <w:t xml:space="preserve"> </w:t>
      </w:r>
      <w:r w:rsidR="006D2FDB">
        <w:t xml:space="preserve">βρέθηκε </w:t>
      </w:r>
      <w:r w:rsidR="00531C3F">
        <w:t xml:space="preserve">η διάρκεια μέτρησης </w:t>
      </w:r>
      <m:oMath>
        <m:r>
          <w:rPr>
            <w:rFonts w:ascii="Cambria Math" w:hAnsi="Cambria Math"/>
          </w:rPr>
          <m:t xml:space="preserve">Τ = </m:t>
        </m:r>
        <m:r>
          <w:rPr>
            <w:rFonts w:ascii="Cambria Math" w:hAnsi="Cambria Math"/>
            <w:lang w:val="en-US"/>
          </w:rPr>
          <m:t>fs</m:t>
        </m:r>
        <m:r>
          <w:rPr>
            <w:rFonts w:ascii="Cambria Math" w:hAnsi="Cambria Math"/>
          </w:rPr>
          <m:t xml:space="preserve"> * </m:t>
        </m:r>
        <m:r>
          <w:rPr>
            <w:rFonts w:ascii="Cambria Math" w:hAnsi="Cambria Math"/>
            <w:lang w:val="en-US"/>
          </w:rPr>
          <m:t>lengt</m:t>
        </m:r>
        <m:r>
          <w:rPr>
            <w:rFonts w:ascii="Cambria Math" w:hAnsi="Cambria Math"/>
          </w:rPr>
          <m:t>h</m:t>
        </m:r>
      </m:oMath>
      <w:r w:rsidR="00481D61">
        <w:t>. Ο κώδικας είναι ο εξής</w:t>
      </w:r>
      <w:r w:rsidR="000B650A">
        <w:t xml:space="preserve">: </w:t>
      </w:r>
      <w:r w:rsidR="000B650A" w:rsidRPr="00531C3F">
        <w:rPr>
          <w:bdr w:val="single" w:sz="4" w:space="0" w:color="auto"/>
          <w:lang w:val="en-US"/>
        </w:rPr>
        <w:t>np</w:t>
      </w:r>
      <w:r w:rsidR="000B650A" w:rsidRPr="00531C3F">
        <w:rPr>
          <w:bdr w:val="single" w:sz="4" w:space="0" w:color="auto"/>
        </w:rPr>
        <w:t>.</w:t>
      </w:r>
      <w:r w:rsidR="000B650A" w:rsidRPr="00531C3F">
        <w:rPr>
          <w:bdr w:val="single" w:sz="4" w:space="0" w:color="auto"/>
          <w:lang w:val="en-US"/>
        </w:rPr>
        <w:t>abs</w:t>
      </w:r>
      <w:r w:rsidR="000B650A" w:rsidRPr="00531C3F">
        <w:rPr>
          <w:bdr w:val="single" w:sz="4" w:space="0" w:color="auto"/>
        </w:rPr>
        <w:t>(“</w:t>
      </w:r>
      <w:r w:rsidR="000B650A" w:rsidRPr="00531C3F">
        <w:rPr>
          <w:bdr w:val="single" w:sz="4" w:space="0" w:color="auto"/>
          <w:lang w:val="en-US"/>
        </w:rPr>
        <w:t>Rhythm</w:t>
      </w:r>
      <w:r w:rsidR="000B650A" w:rsidRPr="00531C3F">
        <w:rPr>
          <w:bdr w:val="single" w:sz="4" w:space="0" w:color="auto"/>
        </w:rPr>
        <w:t>”)**2/</w:t>
      </w:r>
      <w:r w:rsidR="000B650A" w:rsidRPr="00531C3F">
        <w:rPr>
          <w:bdr w:val="single" w:sz="4" w:space="0" w:color="auto"/>
          <w:lang w:val="en-US"/>
        </w:rPr>
        <w:t>T</w:t>
      </w:r>
      <w:r w:rsidR="000B650A" w:rsidRPr="000B650A">
        <w:t xml:space="preserve"> </w:t>
      </w:r>
      <w:r w:rsidR="000B650A">
        <w:t xml:space="preserve">όπου </w:t>
      </w:r>
      <w:r w:rsidR="000B650A">
        <w:rPr>
          <w:lang w:val="en-US"/>
        </w:rPr>
        <w:t>Rhythm</w:t>
      </w:r>
      <w:r w:rsidR="000B650A" w:rsidRPr="000B650A">
        <w:t xml:space="preserve"> </w:t>
      </w:r>
      <w:r w:rsidR="000B650A">
        <w:t>ο αντίστοιχος ρυθμός</w:t>
      </w:r>
      <w:r w:rsidR="004D27C3" w:rsidRPr="004D27C3">
        <w:t>.</w:t>
      </w:r>
      <w:r w:rsidR="007A269C">
        <w:t xml:space="preserve"> </w:t>
      </w:r>
    </w:p>
    <w:p w14:paraId="30DBE20F" w14:textId="31104B40" w:rsidR="0095306E" w:rsidRPr="0019264A" w:rsidRDefault="007A269C" w:rsidP="00495025">
      <w:pPr>
        <w:pStyle w:val="a3"/>
      </w:pPr>
      <w:r>
        <w:t>Π</w:t>
      </w:r>
      <w:r w:rsidR="004D27C3">
        <w:t>αρατηρή</w:t>
      </w:r>
      <w:r w:rsidR="00CE29F5">
        <w:t>σαμε</w:t>
      </w:r>
      <w:r w:rsidR="004D27C3">
        <w:t xml:space="preserve"> ότι </w:t>
      </w:r>
      <w:r>
        <w:t xml:space="preserve">στις </w:t>
      </w:r>
      <w:r w:rsidR="004D27C3">
        <w:t>μετρήσεις υπ</w:t>
      </w:r>
      <w:r w:rsidR="00346DF9">
        <w:t>ά</w:t>
      </w:r>
      <w:r w:rsidR="004D27C3">
        <w:t>ρχ</w:t>
      </w:r>
      <w:r w:rsidR="00346DF9">
        <w:t>ου</w:t>
      </w:r>
      <w:r w:rsidR="004D27C3">
        <w:t xml:space="preserve">ν τιμές οι οποίες </w:t>
      </w:r>
      <w:r w:rsidR="00346DF9">
        <w:t>είναι</w:t>
      </w:r>
      <w:r w:rsidR="004D27C3">
        <w:t xml:space="preserve"> τεράστιες</w:t>
      </w:r>
      <w:r w:rsidR="00481D61">
        <w:t xml:space="preserve"> </w:t>
      </w:r>
      <w:r w:rsidR="004D27C3">
        <w:t>(</w:t>
      </w:r>
      <w:r w:rsidR="00495025">
        <w:t>όπως φαίνεται και στην εικόνα</w:t>
      </w:r>
      <w:r w:rsidR="00FA5255">
        <w:t xml:space="preserve"> 15</w:t>
      </w:r>
      <w:r w:rsidR="004D27C3">
        <w:t>)</w:t>
      </w:r>
      <w:r w:rsidR="00495025">
        <w:t xml:space="preserve"> </w:t>
      </w:r>
      <w:r w:rsidR="004D27C3">
        <w:t>σε σύγκριση με τις υπόλοιπες.</w:t>
      </w:r>
      <w:r w:rsidR="00DA7A2B">
        <w:t xml:space="preserve"> </w:t>
      </w:r>
      <w:r w:rsidR="004D27C3">
        <w:t>Γι’</w:t>
      </w:r>
      <w:r w:rsidR="00531C3F">
        <w:t xml:space="preserve"> </w:t>
      </w:r>
      <w:r w:rsidR="004D27C3">
        <w:t xml:space="preserve">αυτό δημιουργήθηκε </w:t>
      </w:r>
      <w:r w:rsidR="00CE29F5">
        <w:t>το</w:t>
      </w:r>
      <w:r w:rsidR="004D27C3">
        <w:t xml:space="preserve"> φίλτρο</w:t>
      </w:r>
      <w:r w:rsidR="00346DF9" w:rsidRPr="00346DF9">
        <w:t xml:space="preserve"> (</w:t>
      </w:r>
      <w:proofErr w:type="spellStart"/>
      <w:r w:rsidR="00346DF9" w:rsidRPr="00346DF9">
        <w:rPr>
          <w:b/>
          <w:bCs/>
          <w:lang w:val="en-US"/>
        </w:rPr>
        <w:t>RemoveOddValues</w:t>
      </w:r>
      <w:proofErr w:type="spellEnd"/>
      <w:r w:rsidR="00346DF9" w:rsidRPr="00346DF9">
        <w:t xml:space="preserve">) </w:t>
      </w:r>
      <w:r w:rsidR="004D27C3">
        <w:t xml:space="preserve">που </w:t>
      </w:r>
      <w:r w:rsidR="00495025">
        <w:t>κανονικοποιεί</w:t>
      </w:r>
      <w:r w:rsidR="00CE29F5">
        <w:t xml:space="preserve"> αυτές τις τιμές</w:t>
      </w:r>
      <w:r w:rsidR="00495025">
        <w:t xml:space="preserve">. </w:t>
      </w:r>
    </w:p>
    <w:p w14:paraId="64D56888" w14:textId="2B9FE9DF" w:rsidR="00495025" w:rsidRDefault="00495025" w:rsidP="00495025">
      <w:pPr>
        <w:pStyle w:val="a3"/>
      </w:pPr>
      <w:r>
        <w:t xml:space="preserve">Η  λειτουργία του φίλτρου έχει ως εξής: </w:t>
      </w:r>
    </w:p>
    <w:p w14:paraId="79EAA58B" w14:textId="77777777" w:rsidR="00495025" w:rsidRPr="00495025" w:rsidRDefault="00495025" w:rsidP="00495025">
      <w:pPr>
        <w:pStyle w:val="a3"/>
        <w:numPr>
          <w:ilvl w:val="0"/>
          <w:numId w:val="12"/>
        </w:numPr>
      </w:pPr>
      <w:r>
        <w:t>Υ</w:t>
      </w:r>
      <w:r w:rsidR="004D27C3">
        <w:t>πολογίζει το διακριτό μετα</w:t>
      </w:r>
      <w:r w:rsidR="00481D61">
        <w:t>σχ</w:t>
      </w:r>
      <w:r>
        <w:t xml:space="preserve">ηματισμό Φουριέ μέσω </w:t>
      </w:r>
      <w:r>
        <w:rPr>
          <w:lang w:val="en-US"/>
        </w:rPr>
        <w:t>FFT</w:t>
      </w:r>
    </w:p>
    <w:p w14:paraId="76E7B0CF" w14:textId="72ACD9D1" w:rsidR="00495025" w:rsidRDefault="00495025" w:rsidP="00495025">
      <w:pPr>
        <w:pStyle w:val="a3"/>
        <w:numPr>
          <w:ilvl w:val="0"/>
          <w:numId w:val="12"/>
        </w:numPr>
      </w:pPr>
      <w:r>
        <w:t>Αφαιρεί</w:t>
      </w:r>
      <w:r w:rsidR="004D27C3">
        <w:t xml:space="preserve"> το μιγαδικό μέρος</w:t>
      </w:r>
      <w:r w:rsidR="00346DF9">
        <w:t xml:space="preserve"> πολλαπλασιάζοντας με το μιγαδικό συζυγή του σήματος</w:t>
      </w:r>
    </w:p>
    <w:p w14:paraId="2AC20E4B" w14:textId="4E357EF1" w:rsidR="00495025" w:rsidRDefault="00495025" w:rsidP="00495025">
      <w:pPr>
        <w:pStyle w:val="a3"/>
        <w:numPr>
          <w:ilvl w:val="0"/>
          <w:numId w:val="12"/>
        </w:numPr>
      </w:pPr>
      <w:r>
        <w:t>Ε</w:t>
      </w:r>
      <w:r w:rsidR="00346DF9">
        <w:t>φαρμόζει τετραγωνική ρίζα</w:t>
      </w:r>
      <w:r w:rsidR="004D27C3">
        <w:t xml:space="preserve"> και υπολογίζει τη μέση τιμή στο εύρος συχνοτήτων του ρυθμού.</w:t>
      </w:r>
    </w:p>
    <w:p w14:paraId="27D1FFCC" w14:textId="7FF971A7" w:rsidR="00495025" w:rsidRDefault="004D27C3" w:rsidP="00495025">
      <w:pPr>
        <w:pStyle w:val="a3"/>
        <w:numPr>
          <w:ilvl w:val="0"/>
          <w:numId w:val="12"/>
        </w:numPr>
      </w:pPr>
      <w:r>
        <w:t xml:space="preserve">Εάν </w:t>
      </w:r>
      <w:r w:rsidR="00346DF9">
        <w:t xml:space="preserve">υπάρχει κάποια τιμή που ξεπερνάει το </w:t>
      </w:r>
      <w:r w:rsidR="00651961">
        <w:t>οκταπλάσιο</w:t>
      </w:r>
      <w:r w:rsidR="00346DF9">
        <w:t xml:space="preserve"> της μέσης τότε την αντικαθιστά με τη μέση τιμή.</w:t>
      </w:r>
    </w:p>
    <w:p w14:paraId="601C0500" w14:textId="60BA10E1" w:rsidR="00423349" w:rsidRDefault="00346DF9" w:rsidP="00495025">
      <w:pPr>
        <w:pStyle w:val="a3"/>
        <w:numPr>
          <w:ilvl w:val="0"/>
          <w:numId w:val="12"/>
        </w:numPr>
      </w:pPr>
      <w:r>
        <w:t>Τέλος υψώνει στο τετράγωνο το σήμα</w:t>
      </w:r>
      <w:r w:rsidR="006205C5">
        <w:t>,</w:t>
      </w:r>
      <w:r w:rsidR="00FA5255">
        <w:t xml:space="preserve"> </w:t>
      </w:r>
      <w:r>
        <w:t>διαιρεί με το μιγαδικό συζυγή για</w:t>
      </w:r>
      <w:r w:rsidR="006205C5">
        <w:t xml:space="preserve"> να επιστρέψει</w:t>
      </w:r>
      <w:r>
        <w:t xml:space="preserve"> τις μιγαδικές τιμές</w:t>
      </w:r>
      <w:r w:rsidR="006205C5">
        <w:t>,</w:t>
      </w:r>
      <w:r w:rsidR="0032497F">
        <w:t xml:space="preserve"> </w:t>
      </w:r>
      <w:r>
        <w:t xml:space="preserve">εφαρμόζει αντίστροφο μετασχηματισμό </w:t>
      </w:r>
      <w:r w:rsidR="0032497F">
        <w:t xml:space="preserve">Φουριέ </w:t>
      </w:r>
      <w:r>
        <w:t>(</w:t>
      </w:r>
      <w:r w:rsidR="0032497F">
        <w:rPr>
          <w:lang w:val="en-US"/>
        </w:rPr>
        <w:t>Inverse</w:t>
      </w:r>
      <w:r w:rsidR="0032497F" w:rsidRPr="0032497F">
        <w:t xml:space="preserve"> </w:t>
      </w:r>
      <w:r>
        <w:rPr>
          <w:lang w:val="en-US"/>
        </w:rPr>
        <w:t>F</w:t>
      </w:r>
      <w:r w:rsidR="0032497F">
        <w:rPr>
          <w:lang w:val="en-US"/>
        </w:rPr>
        <w:t>ast</w:t>
      </w:r>
      <w:r w:rsidR="0032497F" w:rsidRPr="0032497F">
        <w:t xml:space="preserve"> </w:t>
      </w:r>
      <w:r>
        <w:rPr>
          <w:lang w:val="en-US"/>
        </w:rPr>
        <w:t>F</w:t>
      </w:r>
      <w:r w:rsidR="0032497F">
        <w:rPr>
          <w:lang w:val="en-US"/>
        </w:rPr>
        <w:t>ourier</w:t>
      </w:r>
      <w:r w:rsidR="0032497F" w:rsidRPr="0032497F">
        <w:t xml:space="preserve"> </w:t>
      </w:r>
      <w:r>
        <w:rPr>
          <w:lang w:val="en-US"/>
        </w:rPr>
        <w:t>T</w:t>
      </w:r>
      <w:r w:rsidR="0032497F">
        <w:rPr>
          <w:lang w:val="en-US"/>
        </w:rPr>
        <w:t>ransform</w:t>
      </w:r>
      <w:r w:rsidRPr="00346DF9">
        <w:t>)</w:t>
      </w:r>
      <w:r>
        <w:t xml:space="preserve"> και επιστρέφει το</w:t>
      </w:r>
      <w:r w:rsidR="0032497F" w:rsidRPr="0032497F">
        <w:t xml:space="preserve"> </w:t>
      </w:r>
      <w:r w:rsidR="0032497F">
        <w:t>κανονικοποιημένο</w:t>
      </w:r>
      <w:r>
        <w:t xml:space="preserve"> σήμα στο πεδίο του χρόνου.</w:t>
      </w:r>
    </w:p>
    <w:p w14:paraId="696B3367" w14:textId="77777777" w:rsidR="00C66FFB" w:rsidRDefault="00651961" w:rsidP="00C66FFB">
      <w:pPr>
        <w:pStyle w:val="a3"/>
        <w:keepNext/>
        <w:jc w:val="center"/>
      </w:pPr>
      <w:r>
        <w:rPr>
          <w:noProof/>
        </w:rPr>
        <w:drawing>
          <wp:inline distT="0" distB="0" distL="0" distR="0" wp14:anchorId="2C77DC10" wp14:editId="0B3FBB34">
            <wp:extent cx="4535170" cy="3003997"/>
            <wp:effectExtent l="0" t="0" r="0" b="6350"/>
            <wp:docPr id="1737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320" name=""/>
                    <pic:cNvPicPr/>
                  </pic:nvPicPr>
                  <pic:blipFill>
                    <a:blip r:embed="rId50"/>
                    <a:stretch>
                      <a:fillRect/>
                    </a:stretch>
                  </pic:blipFill>
                  <pic:spPr>
                    <a:xfrm>
                      <a:off x="0" y="0"/>
                      <a:ext cx="4541086" cy="3007916"/>
                    </a:xfrm>
                    <a:prstGeom prst="rect">
                      <a:avLst/>
                    </a:prstGeom>
                  </pic:spPr>
                </pic:pic>
              </a:graphicData>
            </a:graphic>
          </wp:inline>
        </w:drawing>
      </w:r>
    </w:p>
    <w:p w14:paraId="1309AC86" w14:textId="277F7608" w:rsidR="00F072F6" w:rsidRPr="00C66FFB" w:rsidRDefault="00C66FFB" w:rsidP="00C66FFB">
      <w:pPr>
        <w:pStyle w:val="a8"/>
        <w:jc w:val="center"/>
      </w:pPr>
      <w:bookmarkStart w:id="111" w:name="_Toc146817996"/>
      <w:bookmarkStart w:id="112" w:name="_Toc146888558"/>
      <w:bookmarkStart w:id="113" w:name="_Toc146901707"/>
      <w:r w:rsidRPr="00C66FFB">
        <w:t>Εικόνα</w:t>
      </w:r>
      <w:r w:rsidRPr="00466A1D">
        <w:t xml:space="preserve"> </w:t>
      </w:r>
      <w:r>
        <w:fldChar w:fldCharType="begin"/>
      </w:r>
      <w:r w:rsidRPr="00466A1D">
        <w:instrText xml:space="preserve"> </w:instrText>
      </w:r>
      <w:r w:rsidRPr="00466A1D">
        <w:rPr>
          <w:lang w:val="en-US"/>
        </w:rPr>
        <w:instrText>SEQ</w:instrText>
      </w:r>
      <w:r w:rsidR="0070342F" w:rsidRPr="00466A1D">
        <w:instrText xml:space="preserve">  </w:instrText>
      </w:r>
      <w:r w:rsidRPr="00C66FFB">
        <w:instrText>Εικόνα</w:instrText>
      </w:r>
      <w:r w:rsidRPr="00466A1D">
        <w:instrText xml:space="preserve"> </w:instrText>
      </w:r>
      <w:r w:rsidR="00466A1D" w:rsidRPr="00466A1D">
        <w:instrText xml:space="preserve"> </w:instrText>
      </w:r>
      <w:r w:rsidRPr="00466A1D">
        <w:instrText xml:space="preserve">\* </w:instrText>
      </w:r>
      <w:r w:rsidR="00CE29F5">
        <w:rPr>
          <w:lang w:val="en-US"/>
        </w:rPr>
        <w:instrText>arabic</w:instrText>
      </w:r>
      <w:r w:rsidRPr="00466A1D">
        <w:instrText xml:space="preserve"> </w:instrText>
      </w:r>
      <w:r>
        <w:fldChar w:fldCharType="separate"/>
      </w:r>
      <w:r w:rsidR="009B38E8" w:rsidRPr="009B38E8">
        <w:rPr>
          <w:noProof/>
        </w:rPr>
        <w:t>20</w:t>
      </w:r>
      <w:r>
        <w:fldChar w:fldCharType="end"/>
      </w:r>
      <w:r>
        <w:t>:</w:t>
      </w:r>
      <w:r w:rsidR="00E678D2" w:rsidRPr="00E678D2">
        <w:t xml:space="preserve"> </w:t>
      </w:r>
      <w:r w:rsidR="00CD7FC9">
        <w:t xml:space="preserve">αποτελεσμα </w:t>
      </w:r>
      <w:r>
        <w:t>Πριν την εφαρμογή του</w:t>
      </w:r>
      <w:r w:rsidRPr="00C66FFB">
        <w:t xml:space="preserve"> </w:t>
      </w:r>
      <w:r>
        <w:t>φίλτρου RemoveOddValues</w:t>
      </w:r>
      <w:bookmarkEnd w:id="111"/>
      <w:bookmarkEnd w:id="112"/>
      <w:bookmarkEnd w:id="113"/>
    </w:p>
    <w:p w14:paraId="037F3E75" w14:textId="77777777" w:rsidR="00651961" w:rsidRDefault="00651961" w:rsidP="00423349">
      <w:pPr>
        <w:pStyle w:val="a3"/>
      </w:pPr>
    </w:p>
    <w:p w14:paraId="6D592CF4" w14:textId="77777777" w:rsidR="00C66FFB" w:rsidRDefault="00651961" w:rsidP="00C66FFB">
      <w:pPr>
        <w:pStyle w:val="a3"/>
        <w:keepNext/>
        <w:jc w:val="center"/>
      </w:pPr>
      <w:r>
        <w:rPr>
          <w:noProof/>
        </w:rPr>
        <w:lastRenderedPageBreak/>
        <w:drawing>
          <wp:inline distT="0" distB="0" distL="0" distR="0" wp14:anchorId="4F13D36B" wp14:editId="5C3150D1">
            <wp:extent cx="4443658" cy="2933700"/>
            <wp:effectExtent l="0" t="0" r="0" b="0"/>
            <wp:docPr id="4458408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0855" name="Picture 1" descr="A graph of a graph of a graph&#10;&#10;Description automatically generated with medium confidence"/>
                    <pic:cNvPicPr/>
                  </pic:nvPicPr>
                  <pic:blipFill>
                    <a:blip r:embed="rId51"/>
                    <a:stretch>
                      <a:fillRect/>
                    </a:stretch>
                  </pic:blipFill>
                  <pic:spPr>
                    <a:xfrm>
                      <a:off x="0" y="0"/>
                      <a:ext cx="4454420" cy="2940805"/>
                    </a:xfrm>
                    <a:prstGeom prst="rect">
                      <a:avLst/>
                    </a:prstGeom>
                  </pic:spPr>
                </pic:pic>
              </a:graphicData>
            </a:graphic>
          </wp:inline>
        </w:drawing>
      </w:r>
    </w:p>
    <w:p w14:paraId="631D2389" w14:textId="22BA3353" w:rsidR="00651961" w:rsidRPr="00CE29F5" w:rsidRDefault="00C66FFB" w:rsidP="00CE29F5">
      <w:pPr>
        <w:pStyle w:val="a8"/>
        <w:jc w:val="center"/>
      </w:pPr>
      <w:bookmarkStart w:id="114" w:name="_Toc146888559"/>
      <w:bookmarkStart w:id="115" w:name="_Toc146901708"/>
      <w:r w:rsidRPr="00CE29F5">
        <w:t xml:space="preserve">Εικόνα </w:t>
      </w:r>
      <w:r>
        <w:fldChar w:fldCharType="begin"/>
      </w:r>
      <w:r w:rsidRPr="00CE29F5">
        <w:instrText xml:space="preserve"> </w:instrText>
      </w:r>
      <w:r>
        <w:instrText>SEQ</w:instrText>
      </w:r>
      <w:r w:rsidR="0070342F" w:rsidRPr="0070342F">
        <w:instrText xml:space="preserve"> </w:instrText>
      </w:r>
      <w:r w:rsidRPr="00CE29F5">
        <w:instrText xml:space="preserve"> Εικόνα</w:instrText>
      </w:r>
      <w:r w:rsidR="0070342F" w:rsidRPr="0070342F">
        <w:instrText xml:space="preserve"> </w:instrText>
      </w:r>
      <w:r w:rsidRPr="00CE29F5">
        <w:instrText xml:space="preserve">\* </w:instrText>
      </w:r>
      <w:r w:rsidR="0070342F" w:rsidRPr="0070342F">
        <w:instrText xml:space="preserve"> </w:instrText>
      </w:r>
      <w:r w:rsidR="00CE29F5">
        <w:rPr>
          <w:lang w:val="en-US"/>
        </w:rPr>
        <w:instrText>arabic</w:instrText>
      </w:r>
      <w:r w:rsidR="0070342F" w:rsidRPr="0070342F">
        <w:instrText xml:space="preserve"> </w:instrText>
      </w:r>
      <w:r>
        <w:fldChar w:fldCharType="separate"/>
      </w:r>
      <w:r w:rsidR="009B38E8">
        <w:rPr>
          <w:noProof/>
        </w:rPr>
        <w:t>21</w:t>
      </w:r>
      <w:r>
        <w:fldChar w:fldCharType="end"/>
      </w:r>
      <w:r w:rsidRPr="00CE29F5">
        <w:t xml:space="preserve">: </w:t>
      </w:r>
      <w:r w:rsidR="00CD7FC9" w:rsidRPr="00CE29F5">
        <w:t xml:space="preserve">Αποτέλεσμα </w:t>
      </w:r>
      <w:r w:rsidR="00CE29F5" w:rsidRPr="00CE29F5">
        <w:t xml:space="preserve">μετά την </w:t>
      </w:r>
      <w:r w:rsidRPr="00CE29F5">
        <w:t>εφαρμογή του φ</w:t>
      </w:r>
      <w:r w:rsidR="00CE29F5">
        <w:t>ί</w:t>
      </w:r>
      <w:r w:rsidRPr="00CE29F5">
        <w:t xml:space="preserve">λτρου </w:t>
      </w:r>
      <w:r>
        <w:t>RemoveOddValues</w:t>
      </w:r>
      <w:bookmarkEnd w:id="114"/>
      <w:bookmarkEnd w:id="115"/>
    </w:p>
    <w:p w14:paraId="7ED5DBAC" w14:textId="45B72723" w:rsidR="00F072F6" w:rsidRDefault="00F072F6" w:rsidP="00423349">
      <w:pPr>
        <w:pStyle w:val="a3"/>
      </w:pPr>
    </w:p>
    <w:p w14:paraId="351397B8" w14:textId="7E816E6B" w:rsidR="006205C5" w:rsidRPr="006205C5" w:rsidRDefault="006205C5" w:rsidP="006205C5">
      <w:pPr>
        <w:pStyle w:val="a7"/>
        <w:rPr>
          <w:rFonts w:eastAsia="Arial Unicode MS" w:cs="Arial Unicode MS"/>
        </w:rPr>
      </w:pPr>
      <w:bookmarkStart w:id="116" w:name="_Toc146887511"/>
      <w:bookmarkStart w:id="117" w:name="_Toc146888560"/>
      <w:r>
        <w:rPr>
          <w:rFonts w:eastAsia="Arial Unicode MS" w:cs="Arial Unicode MS"/>
        </w:rPr>
        <w:t>4.</w:t>
      </w:r>
      <w:r w:rsidR="00D70363">
        <w:rPr>
          <w:rFonts w:eastAsia="Arial Unicode MS" w:cs="Arial Unicode MS"/>
        </w:rPr>
        <w:t>3.2</w:t>
      </w:r>
      <w:r>
        <w:rPr>
          <w:rFonts w:eastAsia="Arial Unicode MS" w:cs="Arial Unicode MS"/>
        </w:rPr>
        <w:t xml:space="preserve"> Επεξεργασία σημάτων </w:t>
      </w:r>
      <w:r>
        <w:rPr>
          <w:rFonts w:eastAsia="Arial Unicode MS" w:cs="Arial Unicode MS"/>
          <w:lang w:val="en-US"/>
        </w:rPr>
        <w:t>Muse</w:t>
      </w:r>
      <w:r w:rsidRPr="006205C5">
        <w:rPr>
          <w:rFonts w:eastAsia="Arial Unicode MS" w:cs="Arial Unicode MS"/>
        </w:rPr>
        <w:t xml:space="preserve"> </w:t>
      </w:r>
      <w:r>
        <w:rPr>
          <w:rFonts w:eastAsia="Arial Unicode MS" w:cs="Arial Unicode MS"/>
        </w:rPr>
        <w:t>μέσω Μηχανικής Μάθησης</w:t>
      </w:r>
      <w:bookmarkEnd w:id="116"/>
      <w:bookmarkEnd w:id="117"/>
    </w:p>
    <w:p w14:paraId="259175E6" w14:textId="56B8D9CA" w:rsidR="00D70363" w:rsidRDefault="006205C5" w:rsidP="00423349">
      <w:pPr>
        <w:pStyle w:val="a3"/>
      </w:pPr>
      <w:r>
        <w:t xml:space="preserve">Πέρα από την επεξεργασία μέσω </w:t>
      </w:r>
      <w:r>
        <w:rPr>
          <w:lang w:val="en-US"/>
        </w:rPr>
        <w:t>PSD</w:t>
      </w:r>
      <w:r w:rsidRPr="006205C5">
        <w:t xml:space="preserve"> </w:t>
      </w:r>
      <w:r>
        <w:t>δοκιμάσ</w:t>
      </w:r>
      <w:r w:rsidR="00CE29F5">
        <w:t>αμε</w:t>
      </w:r>
      <w:r>
        <w:t xml:space="preserve"> και δεύτερο τρόπο μέσω Μηχανικής Μάθησης.</w:t>
      </w:r>
      <w:r w:rsidR="00651961">
        <w:t xml:space="preserve"> </w:t>
      </w:r>
      <w:r w:rsidR="00CE29F5">
        <w:t xml:space="preserve">Χρησιμοποιήσαμε το </w:t>
      </w:r>
      <w:proofErr w:type="spellStart"/>
      <w:r w:rsidR="00CE29F5">
        <w:rPr>
          <w:lang w:val="en-US"/>
        </w:rPr>
        <w:t>MuseDataset</w:t>
      </w:r>
      <w:proofErr w:type="spellEnd"/>
      <w:r w:rsidR="00FD3183" w:rsidRPr="00FD3183">
        <w:t xml:space="preserve"> </w:t>
      </w:r>
      <w:r w:rsidR="00FD3183">
        <w:t xml:space="preserve">που </w:t>
      </w:r>
      <w:r w:rsidR="00651961">
        <w:t>αποτελείται</w:t>
      </w:r>
      <w:r w:rsidR="00456161">
        <w:t xml:space="preserve"> απ</w:t>
      </w:r>
      <w:r w:rsidR="007D2C0B">
        <w:t>ό</w:t>
      </w:r>
      <w:r w:rsidR="00456161">
        <w:t xml:space="preserve"> </w:t>
      </w:r>
      <w:r w:rsidR="00C66FFB">
        <w:t>τέσσερίς</w:t>
      </w:r>
      <w:r w:rsidR="00456161">
        <w:t xml:space="preserve"> στήλες</w:t>
      </w:r>
      <w:r w:rsidR="007D2C0B">
        <w:t>-</w:t>
      </w:r>
      <w:r w:rsidR="00180174">
        <w:t>χαρακτηριστικά</w:t>
      </w:r>
      <w:r w:rsidR="00541400">
        <w:t>,</w:t>
      </w:r>
      <w:r w:rsidR="00651961">
        <w:t xml:space="preserve"> </w:t>
      </w:r>
      <w:r w:rsidR="00541400">
        <w:t xml:space="preserve">τα </w:t>
      </w:r>
      <w:r w:rsidR="00C66FFB">
        <w:t>τέσσερα</w:t>
      </w:r>
      <w:r w:rsidR="00541400">
        <w:t xml:space="preserve"> </w:t>
      </w:r>
      <w:r w:rsidR="00456161">
        <w:t>κανάλι</w:t>
      </w:r>
      <w:r w:rsidR="00541400">
        <w:t>α,</w:t>
      </w:r>
      <w:r w:rsidR="00456161">
        <w:t xml:space="preserve"> </w:t>
      </w:r>
      <w:r w:rsidR="00541400">
        <w:t>που</w:t>
      </w:r>
      <w:r w:rsidR="00456161">
        <w:t xml:space="preserve"> απαρτίζονται από τιμές </w:t>
      </w:r>
      <w:r w:rsidR="00456161">
        <w:rPr>
          <w:lang w:val="en-US"/>
        </w:rPr>
        <w:t>mV</w:t>
      </w:r>
      <w:r w:rsidR="00456161" w:rsidRPr="00456161">
        <w:t xml:space="preserve"> / </w:t>
      </w:r>
      <w:r w:rsidR="00456161">
        <w:rPr>
          <w:lang w:val="en-US"/>
        </w:rPr>
        <w:t>s</w:t>
      </w:r>
      <w:r w:rsidR="00456161" w:rsidRPr="00456161">
        <w:t xml:space="preserve"> </w:t>
      </w:r>
      <w:r w:rsidR="00456161">
        <w:t xml:space="preserve">και </w:t>
      </w:r>
      <w:r w:rsidR="00C66FFB">
        <w:t>μία</w:t>
      </w:r>
      <w:r w:rsidR="00456161">
        <w:t xml:space="preserve"> στήλη κατηγορίας</w:t>
      </w:r>
      <w:r w:rsidR="00456161" w:rsidRPr="00456161">
        <w:t xml:space="preserve"> </w:t>
      </w:r>
      <w:r w:rsidR="00456161">
        <w:t xml:space="preserve">που παίρνει την τιμή </w:t>
      </w:r>
      <w:r w:rsidR="00C66FFB">
        <w:t>ένα</w:t>
      </w:r>
      <w:r w:rsidR="00180174" w:rsidRPr="00180174">
        <w:t xml:space="preserve"> </w:t>
      </w:r>
      <w:r w:rsidR="00456161">
        <w:t xml:space="preserve">(Συγκέντρωση) ή </w:t>
      </w:r>
      <w:r w:rsidR="00C66FFB">
        <w:t>μηδέν</w:t>
      </w:r>
      <w:r w:rsidR="00180174" w:rsidRPr="00180174">
        <w:t xml:space="preserve"> </w:t>
      </w:r>
      <w:r w:rsidR="00456161">
        <w:t>(Χαλάρωση).</w:t>
      </w:r>
      <w:r w:rsidR="00571E4F" w:rsidRPr="00571E4F">
        <w:t xml:space="preserve"> </w:t>
      </w:r>
      <w:r w:rsidR="00C5754F">
        <w:t xml:space="preserve">Να σημειωθεί ότι στο </w:t>
      </w:r>
      <w:r w:rsidR="00C5754F">
        <w:rPr>
          <w:lang w:val="en-US"/>
        </w:rPr>
        <w:t>dataset</w:t>
      </w:r>
      <w:r w:rsidR="00C5754F" w:rsidRPr="00C5754F">
        <w:t xml:space="preserve"> </w:t>
      </w:r>
      <w:r w:rsidR="00C5754F">
        <w:t>διαγράφηκε οποι</w:t>
      </w:r>
      <w:r w:rsidR="00FD3183">
        <w:t>ο</w:t>
      </w:r>
      <w:r w:rsidR="00C5754F">
        <w:t xml:space="preserve">δήποτε </w:t>
      </w:r>
      <w:r w:rsidR="00FD3183">
        <w:t>πρότυπο</w:t>
      </w:r>
      <w:r w:rsidR="00C5754F">
        <w:t xml:space="preserve"> </w:t>
      </w:r>
      <w:r w:rsidR="00C66FFB">
        <w:t>έχει</w:t>
      </w:r>
      <w:r w:rsidR="00C5754F">
        <w:t xml:space="preserve"> έστω και μία τιμή άνω των 100 ή κάτω -100</w:t>
      </w:r>
      <w:r w:rsidR="003E69A0">
        <w:t xml:space="preserve"> </w:t>
      </w:r>
      <w:r w:rsidR="00FD3183">
        <w:t>θεωρώντας την ως θόρυβο</w:t>
      </w:r>
      <w:r w:rsidR="00C5754F">
        <w:t>.</w:t>
      </w:r>
      <w:r w:rsidR="007D2C0B">
        <w:t xml:space="preserve"> </w:t>
      </w:r>
      <w:r w:rsidR="00BC6DFF">
        <w:t>Χρησιμοποιή</w:t>
      </w:r>
      <w:r w:rsidR="00FD3183">
        <w:t>σαμε</w:t>
      </w:r>
      <w:r w:rsidR="00BC6DFF">
        <w:t xml:space="preserve"> </w:t>
      </w:r>
      <w:r w:rsidR="007D2C0B">
        <w:t xml:space="preserve">τα </w:t>
      </w:r>
      <w:r w:rsidR="00C66FFB">
        <w:t>πέντε</w:t>
      </w:r>
      <w:r w:rsidR="00C939C2">
        <w:t xml:space="preserve"> </w:t>
      </w:r>
      <w:r w:rsidR="00BC6DFF">
        <w:t xml:space="preserve">μοντέλα που προαναφέρθηκαν </w:t>
      </w:r>
      <w:r w:rsidR="00C939C2">
        <w:t xml:space="preserve">και </w:t>
      </w:r>
      <w:r w:rsidR="00FD3183">
        <w:t xml:space="preserve">τα αξιολογήσαμε </w:t>
      </w:r>
      <w:r w:rsidR="00C939C2">
        <w:t xml:space="preserve">με την τεχνική </w:t>
      </w:r>
      <w:r w:rsidR="00C939C2">
        <w:rPr>
          <w:lang w:val="en-US"/>
        </w:rPr>
        <w:t>k</w:t>
      </w:r>
      <w:r w:rsidR="00C939C2" w:rsidRPr="00C939C2">
        <w:t xml:space="preserve"> </w:t>
      </w:r>
      <w:r w:rsidR="00C939C2">
        <w:rPr>
          <w:lang w:val="en-US"/>
        </w:rPr>
        <w:t>cross</w:t>
      </w:r>
      <w:r w:rsidR="00C939C2" w:rsidRPr="00C939C2">
        <w:t xml:space="preserve"> </w:t>
      </w:r>
      <w:r w:rsidR="00C939C2">
        <w:rPr>
          <w:lang w:val="en-US"/>
        </w:rPr>
        <w:t>validation</w:t>
      </w:r>
      <w:r w:rsidR="00C939C2" w:rsidRPr="00C939C2">
        <w:t xml:space="preserve"> </w:t>
      </w:r>
      <w:r w:rsidR="00C939C2">
        <w:t xml:space="preserve">με </w:t>
      </w:r>
      <m:oMath>
        <m:r>
          <w:rPr>
            <w:rFonts w:ascii="Cambria Math" w:hAnsi="Cambria Math"/>
            <w:lang w:val="en-US"/>
          </w:rPr>
          <m:t>k</m:t>
        </m:r>
        <m:r>
          <w:rPr>
            <w:rFonts w:ascii="Cambria Math" w:hAnsi="Cambria Math"/>
          </w:rPr>
          <m:t>=10</m:t>
        </m:r>
      </m:oMath>
      <w:r w:rsidR="00C66FFB">
        <w:t>,</w:t>
      </w:r>
      <w:r w:rsidR="00C939C2">
        <w:t xml:space="preserve"> συνολικά</w:t>
      </w:r>
      <w:r w:rsidR="00835AB0" w:rsidRPr="00835AB0">
        <w:t xml:space="preserve"> </w:t>
      </w:r>
      <w:r w:rsidR="00C66FFB">
        <w:t>δέκα</w:t>
      </w:r>
      <w:r w:rsidR="00835AB0">
        <w:t xml:space="preserve"> φορές το καθέν</w:t>
      </w:r>
      <w:r w:rsidR="00C5754F">
        <w:t>α.</w:t>
      </w:r>
      <w:r w:rsidR="00C66FFB">
        <w:t xml:space="preserve"> </w:t>
      </w:r>
      <w:r w:rsidR="00CA38A8">
        <w:t>Τα αποτελέσματα</w:t>
      </w:r>
      <w:r w:rsidR="003E69A0">
        <w:t xml:space="preserve"> όπως αναφέρονται στην εικόνα</w:t>
      </w:r>
      <w:r w:rsidR="00FD3183">
        <w:t xml:space="preserve"> 17 </w:t>
      </w:r>
      <w:r w:rsidR="003E69A0">
        <w:t>δεν είναι ενθαρρυντικά</w:t>
      </w:r>
      <w:r w:rsidR="00556FD2">
        <w:t xml:space="preserve"> και αυτός θα είναι ένας από τους λόγους που θα επιλέξουμε την συσκευή </w:t>
      </w:r>
      <w:proofErr w:type="spellStart"/>
      <w:r w:rsidR="00556FD2">
        <w:rPr>
          <w:lang w:val="en-US"/>
        </w:rPr>
        <w:t>Mindwave</w:t>
      </w:r>
      <w:proofErr w:type="spellEnd"/>
      <w:r w:rsidR="00556FD2" w:rsidRPr="00556FD2">
        <w:t xml:space="preserve"> </w:t>
      </w:r>
      <w:r w:rsidR="00556FD2">
        <w:t xml:space="preserve">έναντι του </w:t>
      </w:r>
      <w:r w:rsidR="00556FD2">
        <w:rPr>
          <w:lang w:val="en-US"/>
        </w:rPr>
        <w:t>Muse</w:t>
      </w:r>
      <w:r w:rsidR="00CA38A8">
        <w:t>.</w:t>
      </w:r>
    </w:p>
    <w:p w14:paraId="5B0A9709" w14:textId="77777777" w:rsidR="003E69A0" w:rsidRDefault="003E69A0" w:rsidP="003E69A0">
      <w:pPr>
        <w:pStyle w:val="a3"/>
        <w:keepNext/>
        <w:jc w:val="center"/>
      </w:pPr>
      <w:r>
        <w:rPr>
          <w:noProof/>
        </w:rPr>
        <w:drawing>
          <wp:inline distT="0" distB="0" distL="0" distR="0" wp14:anchorId="0619B455" wp14:editId="2327E704">
            <wp:extent cx="3533775" cy="1076325"/>
            <wp:effectExtent l="0" t="0" r="9525" b="9525"/>
            <wp:docPr id="15612438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3864" name="Picture 1" descr="A computer screen with white text&#10;&#10;Description automatically generated"/>
                    <pic:cNvPicPr/>
                  </pic:nvPicPr>
                  <pic:blipFill>
                    <a:blip r:embed="rId52"/>
                    <a:stretch>
                      <a:fillRect/>
                    </a:stretch>
                  </pic:blipFill>
                  <pic:spPr>
                    <a:xfrm>
                      <a:off x="0" y="0"/>
                      <a:ext cx="3533775" cy="1076325"/>
                    </a:xfrm>
                    <a:prstGeom prst="rect">
                      <a:avLst/>
                    </a:prstGeom>
                  </pic:spPr>
                </pic:pic>
              </a:graphicData>
            </a:graphic>
          </wp:inline>
        </w:drawing>
      </w:r>
    </w:p>
    <w:p w14:paraId="02431CC3" w14:textId="1D8D0038" w:rsidR="003E69A0" w:rsidRDefault="003E69A0" w:rsidP="003E69A0">
      <w:pPr>
        <w:pStyle w:val="a8"/>
        <w:jc w:val="center"/>
      </w:pPr>
      <w:bookmarkStart w:id="118" w:name="_Toc146817997"/>
      <w:bookmarkStart w:id="119" w:name="_Toc146888561"/>
      <w:bookmarkStart w:id="120" w:name="_Toc146901709"/>
      <w:r>
        <w:t xml:space="preserve">Εικόνα </w:t>
      </w:r>
      <w:fldSimple w:instr=" SEQ Εικόνα \* ARABIC ">
        <w:r w:rsidR="009B38E8">
          <w:rPr>
            <w:noProof/>
          </w:rPr>
          <w:t>22</w:t>
        </w:r>
      </w:fldSimple>
      <w:r>
        <w:t>: Αποτελέσματα κατηγοριοποίησης Muse</w:t>
      </w:r>
      <w:bookmarkEnd w:id="118"/>
      <w:bookmarkEnd w:id="119"/>
      <w:bookmarkEnd w:id="120"/>
    </w:p>
    <w:p w14:paraId="3EC51092" w14:textId="061260A7" w:rsidR="003E69A0" w:rsidRPr="00D70363" w:rsidRDefault="003E69A0" w:rsidP="003E69A0">
      <w:pPr>
        <w:pStyle w:val="a3"/>
      </w:pPr>
      <w:r>
        <w:t xml:space="preserve"> </w:t>
      </w:r>
    </w:p>
    <w:p w14:paraId="662C41B5" w14:textId="4AE1A4AE" w:rsidR="001D53DA" w:rsidRPr="00CD7FC9" w:rsidRDefault="00D70363" w:rsidP="00D70363">
      <w:pPr>
        <w:pStyle w:val="a6"/>
        <w:rPr>
          <w:rFonts w:eastAsia="Arial Unicode MS" w:cs="Arial Unicode MS"/>
        </w:rPr>
      </w:pPr>
      <w:bookmarkStart w:id="121" w:name="_Toc146888562"/>
      <w:r>
        <w:rPr>
          <w:rFonts w:eastAsia="Arial Unicode MS" w:cs="Arial Unicode MS"/>
        </w:rPr>
        <w:t>4.4</w:t>
      </w:r>
      <w:r w:rsidRPr="00B96343">
        <w:rPr>
          <w:rFonts w:eastAsia="Arial Unicode MS" w:cs="Arial Unicode MS"/>
        </w:rPr>
        <w:t xml:space="preserve"> </w:t>
      </w:r>
      <w:r>
        <w:rPr>
          <w:rFonts w:eastAsia="Arial Unicode MS" w:cs="Arial Unicode MS"/>
          <w:lang w:val="en-US"/>
        </w:rPr>
        <w:t>E</w:t>
      </w:r>
      <w:proofErr w:type="spellStart"/>
      <w:r>
        <w:rPr>
          <w:rFonts w:eastAsia="Arial Unicode MS" w:cs="Arial Unicode MS"/>
        </w:rPr>
        <w:t>πεξεργασία</w:t>
      </w:r>
      <w:proofErr w:type="spellEnd"/>
      <w:r>
        <w:rPr>
          <w:rFonts w:eastAsia="Arial Unicode MS" w:cs="Arial Unicode MS"/>
        </w:rPr>
        <w:t xml:space="preserve"> </w:t>
      </w:r>
      <w:r w:rsidR="00FE577E">
        <w:rPr>
          <w:rFonts w:eastAsia="Arial Unicode MS" w:cs="Arial Unicode MS"/>
        </w:rPr>
        <w:t>δεδομένων</w:t>
      </w:r>
      <w:r>
        <w:rPr>
          <w:rFonts w:eastAsia="Arial Unicode MS" w:cs="Arial Unicode MS"/>
        </w:rPr>
        <w:t xml:space="preserve"> </w:t>
      </w:r>
      <w:proofErr w:type="spellStart"/>
      <w:r>
        <w:rPr>
          <w:rFonts w:eastAsia="Arial Unicode MS" w:cs="Arial Unicode MS"/>
          <w:lang w:val="en-US"/>
        </w:rPr>
        <w:t>Mindwave</w:t>
      </w:r>
      <w:bookmarkEnd w:id="121"/>
      <w:proofErr w:type="spellEnd"/>
    </w:p>
    <w:p w14:paraId="4360D89C" w14:textId="64345882" w:rsidR="006E7819" w:rsidRDefault="00FE577E" w:rsidP="00423349">
      <w:pPr>
        <w:pStyle w:val="a3"/>
      </w:pPr>
      <w:r>
        <w:t xml:space="preserve">Ο </w:t>
      </w:r>
      <w:proofErr w:type="spellStart"/>
      <w:r>
        <w:t>εγκεφαλογράφος</w:t>
      </w:r>
      <w:proofErr w:type="spellEnd"/>
      <w:r w:rsidR="00D70363">
        <w:t xml:space="preserve"> </w:t>
      </w:r>
      <w:proofErr w:type="spellStart"/>
      <w:r w:rsidR="00D70363">
        <w:rPr>
          <w:lang w:val="en-US"/>
        </w:rPr>
        <w:t>Mindwave</w:t>
      </w:r>
      <w:proofErr w:type="spellEnd"/>
      <w:r w:rsidR="00D70363" w:rsidRPr="00D70363">
        <w:t xml:space="preserve"> </w:t>
      </w:r>
      <w:r>
        <w:t xml:space="preserve">σε αντίθεση με τον εγκεφαλογράφο </w:t>
      </w:r>
      <w:r>
        <w:rPr>
          <w:lang w:val="en-US"/>
        </w:rPr>
        <w:t>Muse</w:t>
      </w:r>
      <w:r w:rsidRPr="00FE577E">
        <w:t xml:space="preserve"> </w:t>
      </w:r>
      <w:r>
        <w:t>μας δίνει κατευθείαν ποσοστό συγκέντρωσης</w:t>
      </w:r>
      <w:r w:rsidR="00FD3183">
        <w:t xml:space="preserve"> (</w:t>
      </w:r>
      <w:r w:rsidR="00FD3183" w:rsidRPr="003E135A">
        <w:rPr>
          <w:b/>
          <w:bCs/>
          <w:lang w:val="en-US"/>
        </w:rPr>
        <w:t>attention</w:t>
      </w:r>
      <w:r w:rsidR="00FD3183" w:rsidRPr="003E135A">
        <w:t>)</w:t>
      </w:r>
      <w:r>
        <w:t>. Έγιναν συγκρίσεις</w:t>
      </w:r>
      <w:r w:rsidR="00601492">
        <w:t xml:space="preserve"> στα ποσοστά όταν το άτομο </w:t>
      </w:r>
      <w:r w:rsidR="00772DFA">
        <w:t>ήταν συγκεντρωμένο</w:t>
      </w:r>
      <w:r w:rsidR="00601492">
        <w:t xml:space="preserve"> και όταν ήταν χαλαρό οι οποίες αναφέρονται στο κεφάλαιο 5.</w:t>
      </w:r>
      <w:r w:rsidR="009A4EA7">
        <w:t xml:space="preserve"> </w:t>
      </w:r>
      <w:r w:rsidR="00710485">
        <w:t>Όπως προαναφέρθηκε</w:t>
      </w:r>
      <w:r w:rsidR="00FD3183">
        <w:t>,</w:t>
      </w:r>
      <w:r w:rsidR="00710485">
        <w:t xml:space="preserve"> </w:t>
      </w:r>
      <w:r w:rsidR="003E135A">
        <w:t>διαθέτουμε και άλλες τιμές εκτός από την συγκέντρωσ</w:t>
      </w:r>
      <w:r w:rsidR="00FD3183">
        <w:t>η</w:t>
      </w:r>
      <w:r w:rsidR="003E135A">
        <w:t xml:space="preserve">, με αφορμή αυτές, χρησιμοποιήσαμε </w:t>
      </w:r>
      <w:r w:rsidR="000218BC">
        <w:t>και</w:t>
      </w:r>
      <w:r w:rsidR="003E135A">
        <w:t xml:space="preserve"> δεύτερο τρόπο επεξεργασίας</w:t>
      </w:r>
      <w:r w:rsidR="001D53DA">
        <w:t>,</w:t>
      </w:r>
      <w:r w:rsidR="003E135A">
        <w:t xml:space="preserve"> </w:t>
      </w:r>
      <w:r w:rsidR="00FD3183">
        <w:t xml:space="preserve">όπως και στο </w:t>
      </w:r>
      <w:r w:rsidR="00FD3183">
        <w:rPr>
          <w:lang w:val="en-US"/>
        </w:rPr>
        <w:t>Muse</w:t>
      </w:r>
      <w:r w:rsidR="00FD3183" w:rsidRPr="00FD3183">
        <w:t xml:space="preserve"> </w:t>
      </w:r>
      <w:r w:rsidR="006E7819">
        <w:t>με μηχανική μάθηση.</w:t>
      </w:r>
    </w:p>
    <w:p w14:paraId="5926840E" w14:textId="77777777" w:rsidR="00FD3183" w:rsidRDefault="00FD3183" w:rsidP="00423349">
      <w:pPr>
        <w:pStyle w:val="a3"/>
      </w:pPr>
    </w:p>
    <w:p w14:paraId="739513B6" w14:textId="0C8804A2" w:rsidR="006E7819" w:rsidRDefault="006E7819" w:rsidP="00423349">
      <w:pPr>
        <w:pStyle w:val="a3"/>
      </w:pPr>
      <w:r>
        <w:t>Η διαδικασία είναι η εξής:</w:t>
      </w:r>
    </w:p>
    <w:p w14:paraId="03873250" w14:textId="5C989946" w:rsidR="006E7819" w:rsidRDefault="006E7819" w:rsidP="006E7819">
      <w:pPr>
        <w:pStyle w:val="a3"/>
        <w:numPr>
          <w:ilvl w:val="0"/>
          <w:numId w:val="14"/>
        </w:numPr>
      </w:pPr>
      <w:r>
        <w:t>Χρησιμοποιήσαμε Γραμμικό Παλινδρομικό μοντέλο</w:t>
      </w:r>
      <w:r w:rsidRPr="006E7819">
        <w:t xml:space="preserve"> </w:t>
      </w:r>
      <w:r>
        <w:t>(</w:t>
      </w:r>
      <w:r w:rsidRPr="001D53DA">
        <w:rPr>
          <w:b/>
          <w:bCs/>
          <w:lang w:val="en-US"/>
        </w:rPr>
        <w:t>Linear</w:t>
      </w:r>
      <w:r w:rsidRPr="001D53DA">
        <w:rPr>
          <w:b/>
          <w:bCs/>
        </w:rPr>
        <w:t xml:space="preserve"> </w:t>
      </w:r>
      <w:r w:rsidRPr="001D53DA">
        <w:rPr>
          <w:b/>
          <w:bCs/>
          <w:lang w:val="en-US"/>
        </w:rPr>
        <w:t>Regression</w:t>
      </w:r>
      <w:r w:rsidRPr="001D53DA">
        <w:rPr>
          <w:b/>
          <w:bCs/>
        </w:rPr>
        <w:t xml:space="preserve"> </w:t>
      </w:r>
      <w:r w:rsidRPr="001D53DA">
        <w:rPr>
          <w:b/>
          <w:bCs/>
          <w:lang w:val="en-US"/>
        </w:rPr>
        <w:t>model</w:t>
      </w:r>
      <w:r w:rsidRPr="006E7819">
        <w:t>)</w:t>
      </w:r>
      <w:r>
        <w:t xml:space="preserve"> ώστε να βρεθούν οι συντελεστές συσχέτισης των δεδομένων.</w:t>
      </w:r>
    </w:p>
    <w:p w14:paraId="2E646196" w14:textId="77777777" w:rsidR="000218BC" w:rsidRDefault="00F73C16" w:rsidP="000218BC">
      <w:pPr>
        <w:pStyle w:val="a3"/>
        <w:keepNext/>
        <w:ind w:left="720"/>
        <w:jc w:val="center"/>
      </w:pPr>
      <w:r>
        <w:rPr>
          <w:noProof/>
        </w:rPr>
        <w:drawing>
          <wp:inline distT="0" distB="0" distL="0" distR="0" wp14:anchorId="782CCABD" wp14:editId="79B81A8B">
            <wp:extent cx="3440430" cy="2112264"/>
            <wp:effectExtent l="0" t="0" r="7620" b="2540"/>
            <wp:docPr id="490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057" name=""/>
                    <pic:cNvPicPr/>
                  </pic:nvPicPr>
                  <pic:blipFill>
                    <a:blip r:embed="rId53"/>
                    <a:stretch>
                      <a:fillRect/>
                    </a:stretch>
                  </pic:blipFill>
                  <pic:spPr>
                    <a:xfrm>
                      <a:off x="0" y="0"/>
                      <a:ext cx="3443157" cy="2113938"/>
                    </a:xfrm>
                    <a:prstGeom prst="rect">
                      <a:avLst/>
                    </a:prstGeom>
                  </pic:spPr>
                </pic:pic>
              </a:graphicData>
            </a:graphic>
          </wp:inline>
        </w:drawing>
      </w:r>
    </w:p>
    <w:p w14:paraId="71B7F20D" w14:textId="2F60D2FA" w:rsidR="00F73C16" w:rsidRDefault="000218BC" w:rsidP="000218BC">
      <w:pPr>
        <w:pStyle w:val="a8"/>
        <w:jc w:val="center"/>
      </w:pPr>
      <w:bookmarkStart w:id="122" w:name="_Toc146817998"/>
      <w:bookmarkStart w:id="123" w:name="_Toc146888563"/>
      <w:bookmarkStart w:id="124" w:name="_Toc146901710"/>
      <w:r>
        <w:t xml:space="preserve">Εικόνα </w:t>
      </w:r>
      <w:fldSimple w:instr=" SEQ Εικόνα \* ARABIC ">
        <w:r w:rsidR="009B38E8">
          <w:rPr>
            <w:noProof/>
          </w:rPr>
          <w:t>23</w:t>
        </w:r>
      </w:fldSimple>
      <w:r>
        <w:t>: Συντελεστές συσχέτισης</w:t>
      </w:r>
      <w:bookmarkEnd w:id="122"/>
      <w:bookmarkEnd w:id="123"/>
      <w:bookmarkEnd w:id="124"/>
    </w:p>
    <w:p w14:paraId="3C6B05CF" w14:textId="045B6EE5" w:rsidR="000218BC" w:rsidRPr="00FD3183" w:rsidRDefault="000218BC" w:rsidP="000218BC">
      <w:pPr>
        <w:pStyle w:val="a3"/>
      </w:pPr>
    </w:p>
    <w:p w14:paraId="6E90A590" w14:textId="0E601B97" w:rsidR="00E70CAA" w:rsidRDefault="00E70CAA" w:rsidP="006E7819">
      <w:pPr>
        <w:pStyle w:val="a3"/>
        <w:numPr>
          <w:ilvl w:val="0"/>
          <w:numId w:val="14"/>
        </w:numPr>
      </w:pPr>
      <w:r>
        <w:t>Αφαιρέσαμε τα χαρακτηριστικά με συντελεστή μικρότερο</w:t>
      </w:r>
      <w:r w:rsidR="001D53DA">
        <w:t xml:space="preserve"> της τάξης</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oMath>
      <w:r w:rsidR="004A6ED5">
        <w:t xml:space="preserve">με εξαίρεση την τιμή </w:t>
      </w:r>
      <w:r w:rsidR="004A6ED5" w:rsidRPr="004A6ED5">
        <w:t>“</w:t>
      </w:r>
      <w:r w:rsidR="004A6ED5">
        <w:rPr>
          <w:lang w:val="en-US"/>
        </w:rPr>
        <w:t>raw</w:t>
      </w:r>
      <w:r w:rsidR="004A6ED5" w:rsidRPr="004A6ED5">
        <w:t>_</w:t>
      </w:r>
      <w:r w:rsidR="004A6ED5">
        <w:rPr>
          <w:lang w:val="en-US"/>
        </w:rPr>
        <w:t>value</w:t>
      </w:r>
      <w:r w:rsidR="004A6ED5" w:rsidRPr="004A6ED5">
        <w:t>”</w:t>
      </w:r>
      <w:r w:rsidR="004A6ED5">
        <w:t xml:space="preserve"> η οποία ανανεώνεται 128 φορές το δευτερόλεπτο</w:t>
      </w:r>
      <w:r w:rsidR="00CD7FC9">
        <w:t xml:space="preserve"> </w:t>
      </w:r>
      <w:r w:rsidR="00740747">
        <w:t>σε αντίθεση με τις υπόλοιπες που ανανεώνονται μία φορά το δευτερόλεπτο</w:t>
      </w:r>
      <w:r w:rsidR="009E16DE">
        <w:t xml:space="preserve">. Ο λόγος που κρατήσαμε την τιμή </w:t>
      </w:r>
      <w:r w:rsidR="009E16DE">
        <w:rPr>
          <w:lang w:val="en-US"/>
        </w:rPr>
        <w:t>raw</w:t>
      </w:r>
      <w:r w:rsidR="009E16DE" w:rsidRPr="00FC3EBB">
        <w:t xml:space="preserve"> </w:t>
      </w:r>
      <w:r w:rsidR="009E16DE">
        <w:rPr>
          <w:lang w:val="en-US"/>
        </w:rPr>
        <w:t>value</w:t>
      </w:r>
      <w:r w:rsidR="009E16DE" w:rsidRPr="00FC3EBB">
        <w:t xml:space="preserve"> </w:t>
      </w:r>
      <w:r w:rsidR="009E16DE">
        <w:t>είναι επειδή χωρίς αυτή το ποσοστό συγκέντρωσης σε ένα δεύτερο θα ήταν 0 ή 100</w:t>
      </w:r>
      <w:r w:rsidR="00740747">
        <w:t>.</w:t>
      </w:r>
    </w:p>
    <w:p w14:paraId="5361EC01" w14:textId="2A248116" w:rsidR="006E7819" w:rsidRDefault="00E70CAA" w:rsidP="006E7819">
      <w:pPr>
        <w:pStyle w:val="a3"/>
        <w:numPr>
          <w:ilvl w:val="0"/>
          <w:numId w:val="14"/>
        </w:numPr>
      </w:pPr>
      <w:r>
        <w:t>Εκπαιδεύσαμε</w:t>
      </w:r>
      <w:r w:rsidR="00206665">
        <w:t xml:space="preserve"> και αξιολογήσαμε</w:t>
      </w:r>
      <w:r>
        <w:t xml:space="preserve"> πέντε μοντέλα που προαναφέρθηκαν στο κεφάλαιο </w:t>
      </w:r>
      <w:r w:rsidRPr="004A6ED5">
        <w:rPr>
          <w:b/>
          <w:bCs/>
        </w:rPr>
        <w:t xml:space="preserve">4.1.3 </w:t>
      </w:r>
      <w:r>
        <w:t xml:space="preserve">χρησιμοποιώντας την τεχνική </w:t>
      </w:r>
      <w:r w:rsidRPr="00E70CAA">
        <w:rPr>
          <w:b/>
          <w:bCs/>
          <w:lang w:val="en-US"/>
        </w:rPr>
        <w:t>k</w:t>
      </w:r>
      <w:r w:rsidRPr="00E70CAA">
        <w:rPr>
          <w:b/>
          <w:bCs/>
        </w:rPr>
        <w:t>-</w:t>
      </w:r>
      <w:r w:rsidRPr="00E70CAA">
        <w:rPr>
          <w:b/>
          <w:bCs/>
          <w:lang w:val="en-US"/>
        </w:rPr>
        <w:t>cross</w:t>
      </w:r>
      <w:r w:rsidRPr="00E70CAA">
        <w:rPr>
          <w:b/>
          <w:bCs/>
        </w:rPr>
        <w:t xml:space="preserve"> </w:t>
      </w:r>
      <w:r w:rsidRPr="00E70CAA">
        <w:rPr>
          <w:b/>
          <w:bCs/>
          <w:lang w:val="en-US"/>
        </w:rPr>
        <w:t>validation</w:t>
      </w:r>
      <w:r w:rsidRPr="00E70CAA">
        <w:rPr>
          <w:b/>
          <w:bCs/>
        </w:rPr>
        <w:t xml:space="preserve"> </w:t>
      </w:r>
      <w:r>
        <w:t xml:space="preserve">με </w:t>
      </w:r>
      <m:oMath>
        <m:r>
          <w:rPr>
            <w:rFonts w:ascii="Cambria Math" w:hAnsi="Cambria Math"/>
          </w:rPr>
          <m:t>κ=10</m:t>
        </m:r>
      </m:oMath>
      <w:r w:rsidR="00206665">
        <w:t xml:space="preserve"> και επαναλαμβάνοντας την διαδικασία δέκα φορές συνολικά </w:t>
      </w:r>
      <w:r w:rsidR="00206665" w:rsidRPr="00206665">
        <w:t xml:space="preserve">100 </w:t>
      </w:r>
      <w:r w:rsidR="00206665">
        <w:t>κατηγοριοποιήσεις.</w:t>
      </w:r>
    </w:p>
    <w:p w14:paraId="044781B1" w14:textId="464727EF" w:rsidR="00C86D4E" w:rsidRDefault="001D53DA" w:rsidP="001D53DA">
      <w:pPr>
        <w:pStyle w:val="a7"/>
      </w:pPr>
      <w:bookmarkStart w:id="125" w:name="_Toc146887512"/>
      <w:bookmarkStart w:id="126" w:name="_Toc146888564"/>
      <w:r>
        <w:t>4.4.1 Παραγωγή ποσοστού συγκέντρωσης με μοντέλο μηχανικής μάθησης</w:t>
      </w:r>
      <w:bookmarkEnd w:id="125"/>
      <w:bookmarkEnd w:id="126"/>
    </w:p>
    <w:p w14:paraId="3CA20822" w14:textId="67E60C31" w:rsidR="00C86D4E" w:rsidRPr="00C86D4E" w:rsidRDefault="00C86D4E" w:rsidP="00C86D4E">
      <w:pPr>
        <w:pStyle w:val="a3"/>
        <w:jc w:val="center"/>
      </w:pPr>
      <w:r>
        <w:t xml:space="preserve">Επιλέχθηκε το μοντέλο </w:t>
      </w:r>
      <w:proofErr w:type="spellStart"/>
      <w:r>
        <w:rPr>
          <w:lang w:val="en-US"/>
        </w:rPr>
        <w:t>RandomForest</w:t>
      </w:r>
      <w:proofErr w:type="spellEnd"/>
      <w:r w:rsidRPr="00C86D4E">
        <w:t xml:space="preserve"> </w:t>
      </w:r>
      <w:r>
        <w:t>λόγο της καλύτερη</w:t>
      </w:r>
      <w:r w:rsidR="00F4237B">
        <w:t>ς</w:t>
      </w:r>
      <w:r>
        <w:t xml:space="preserve"> ακρίβειας όπως φαίνεται και στην εικόνα </w:t>
      </w:r>
      <w:r w:rsidR="000037F3">
        <w:t>19</w:t>
      </w:r>
      <w:r w:rsidR="00F4237B">
        <w:t>.</w:t>
      </w:r>
    </w:p>
    <w:p w14:paraId="2D782930" w14:textId="77777777" w:rsidR="00C86D4E" w:rsidRDefault="00C86D4E" w:rsidP="00C86D4E">
      <w:pPr>
        <w:pStyle w:val="a3"/>
        <w:keepNext/>
        <w:jc w:val="center"/>
      </w:pPr>
      <w:r>
        <w:rPr>
          <w:noProof/>
        </w:rPr>
        <w:drawing>
          <wp:inline distT="0" distB="0" distL="0" distR="0" wp14:anchorId="51BA50D4" wp14:editId="2D3B0C0F">
            <wp:extent cx="2190750" cy="897848"/>
            <wp:effectExtent l="0" t="0" r="0" b="0"/>
            <wp:docPr id="1635283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3333" name="Picture 1" descr="A screenshot of a computer screen&#10;&#10;Description automatically generated"/>
                    <pic:cNvPicPr/>
                  </pic:nvPicPr>
                  <pic:blipFill>
                    <a:blip r:embed="rId54"/>
                    <a:stretch>
                      <a:fillRect/>
                    </a:stretch>
                  </pic:blipFill>
                  <pic:spPr>
                    <a:xfrm>
                      <a:off x="0" y="0"/>
                      <a:ext cx="2207810" cy="904840"/>
                    </a:xfrm>
                    <a:prstGeom prst="rect">
                      <a:avLst/>
                    </a:prstGeom>
                  </pic:spPr>
                </pic:pic>
              </a:graphicData>
            </a:graphic>
          </wp:inline>
        </w:drawing>
      </w:r>
    </w:p>
    <w:p w14:paraId="05EC1316" w14:textId="6449C7CF" w:rsidR="00C86D4E" w:rsidRDefault="00C86D4E" w:rsidP="00C86D4E">
      <w:pPr>
        <w:pStyle w:val="a8"/>
        <w:jc w:val="center"/>
      </w:pPr>
      <w:bookmarkStart w:id="127" w:name="_Toc146817999"/>
      <w:bookmarkStart w:id="128" w:name="_Toc146888565"/>
      <w:bookmarkStart w:id="129" w:name="_Toc146901711"/>
      <w:r>
        <w:t xml:space="preserve">Εικόνα </w:t>
      </w:r>
      <w:fldSimple w:instr=" SEQ Εικόνα \* ARABIC ">
        <w:r w:rsidR="009B38E8">
          <w:rPr>
            <w:noProof/>
          </w:rPr>
          <w:t>24</w:t>
        </w:r>
      </w:fldSimple>
      <w:r>
        <w:t>: Αποτελέσματα κατηγοριοποίησης</w:t>
      </w:r>
      <w:bookmarkEnd w:id="127"/>
      <w:bookmarkEnd w:id="128"/>
      <w:bookmarkEnd w:id="129"/>
    </w:p>
    <w:p w14:paraId="104A9BC5" w14:textId="77777777" w:rsidR="00C86D4E" w:rsidRDefault="00C86D4E" w:rsidP="001D53DA">
      <w:pPr>
        <w:pStyle w:val="a3"/>
      </w:pPr>
    </w:p>
    <w:p w14:paraId="27491960" w14:textId="77777777" w:rsidR="00D20B4D" w:rsidRDefault="001D53DA" w:rsidP="001D53DA">
      <w:pPr>
        <w:pStyle w:val="a3"/>
      </w:pPr>
      <w:r>
        <w:t>Αφού</w:t>
      </w:r>
      <w:r w:rsidR="00351B98">
        <w:t xml:space="preserve"> αποθηκεύσαμε </w:t>
      </w:r>
      <w:r>
        <w:t>το μοντέλο</w:t>
      </w:r>
      <w:r w:rsidR="00351B98">
        <w:t>,</w:t>
      </w:r>
      <w:r>
        <w:t xml:space="preserve"> το επόμενο </w:t>
      </w:r>
      <w:r w:rsidR="00C20C54">
        <w:t>βήμα</w:t>
      </w:r>
      <w:r>
        <w:t xml:space="preserve"> είναι να </w:t>
      </w:r>
      <w:r w:rsidR="00C20C54">
        <w:t xml:space="preserve">βρούμε </w:t>
      </w:r>
      <w:r w:rsidR="00351B98">
        <w:t>το ποσοστό συγκέντρωσης και</w:t>
      </w:r>
      <w:r w:rsidR="00C20C54">
        <w:t xml:space="preserve"> να</w:t>
      </w:r>
      <w:r w:rsidR="00351B98">
        <w:t xml:space="preserve"> το καταγράψουμε στο αρχείο </w:t>
      </w:r>
      <w:r w:rsidR="00351B98">
        <w:rPr>
          <w:lang w:val="en-US"/>
        </w:rPr>
        <w:t>data</w:t>
      </w:r>
      <w:r w:rsidR="00351B98" w:rsidRPr="00351B98">
        <w:t>.</w:t>
      </w:r>
      <w:r w:rsidR="00351B98">
        <w:rPr>
          <w:lang w:val="en-US"/>
        </w:rPr>
        <w:t>csv</w:t>
      </w:r>
      <w:r w:rsidR="00C20C54">
        <w:t>.</w:t>
      </w:r>
      <w:r w:rsidR="00C20C54" w:rsidRPr="00C20C54">
        <w:t xml:space="preserve"> </w:t>
      </w:r>
      <w:r w:rsidR="00C20C54">
        <w:t>Μετά την προ</w:t>
      </w:r>
      <w:r w:rsidR="006D5AA0">
        <w:t>-</w:t>
      </w:r>
      <w:r w:rsidR="00C20C54">
        <w:t>επεξεργασία</w:t>
      </w:r>
      <w:r w:rsidR="003B7317">
        <w:t>,</w:t>
      </w:r>
      <w:r w:rsidR="00C20C54">
        <w:t xml:space="preserve"> το </w:t>
      </w:r>
      <w:r w:rsidR="00C20C54">
        <w:rPr>
          <w:lang w:val="en-US"/>
        </w:rPr>
        <w:t>dataset</w:t>
      </w:r>
      <w:r w:rsidR="00C20C54" w:rsidRPr="00C20C54">
        <w:t xml:space="preserve"> </w:t>
      </w:r>
      <w:r w:rsidR="00C20C54">
        <w:t xml:space="preserve">έχει </w:t>
      </w:r>
      <w:r w:rsidR="003B7317">
        <w:t xml:space="preserve">τέσσερις </w:t>
      </w:r>
      <w:r w:rsidR="00C20C54">
        <w:t>στήλες</w:t>
      </w:r>
      <w:r w:rsidR="003B7317">
        <w:t>:</w:t>
      </w:r>
      <w:r w:rsidR="00C20C54">
        <w:t xml:space="preserve"> </w:t>
      </w:r>
      <w:r w:rsidR="00C20C54">
        <w:rPr>
          <w:lang w:val="en-US"/>
        </w:rPr>
        <w:t>Attention</w:t>
      </w:r>
      <w:r w:rsidR="00C20C54" w:rsidRPr="00C20C54">
        <w:t xml:space="preserve">, </w:t>
      </w:r>
      <w:r w:rsidR="00C20C54">
        <w:rPr>
          <w:lang w:val="en-US"/>
        </w:rPr>
        <w:t>Meditation</w:t>
      </w:r>
      <w:r w:rsidR="00C20C54" w:rsidRPr="00C20C54">
        <w:t>,</w:t>
      </w:r>
      <w:r w:rsidR="005252E5">
        <w:t xml:space="preserve"> </w:t>
      </w:r>
      <w:r w:rsidR="00C20C54">
        <w:rPr>
          <w:lang w:val="en-US"/>
        </w:rPr>
        <w:t>Raw</w:t>
      </w:r>
      <w:r w:rsidR="00C20C54" w:rsidRPr="00C20C54">
        <w:t xml:space="preserve"> </w:t>
      </w:r>
      <w:r w:rsidR="00C20C54">
        <w:rPr>
          <w:lang w:val="en-US"/>
        </w:rPr>
        <w:t>value</w:t>
      </w:r>
      <w:r w:rsidR="005252E5">
        <w:t xml:space="preserve"> και </w:t>
      </w:r>
      <w:r w:rsidR="005252E5">
        <w:rPr>
          <w:lang w:val="en-US"/>
        </w:rPr>
        <w:t>Class</w:t>
      </w:r>
      <w:r w:rsidR="003B7317">
        <w:t xml:space="preserve">. </w:t>
      </w:r>
      <w:r w:rsidR="005252E5">
        <w:t xml:space="preserve">Ο αλγόριθμος </w:t>
      </w:r>
      <w:r w:rsidR="00FC3EBB">
        <w:t>εκτελεί δομή επανάληψης όπου</w:t>
      </w:r>
      <w:r w:rsidR="00D20B4D" w:rsidRPr="00D20B4D">
        <w:t>:</w:t>
      </w:r>
    </w:p>
    <w:p w14:paraId="50F00E56" w14:textId="3D186FEF" w:rsidR="00D20B4D" w:rsidRDefault="00D20B4D" w:rsidP="00D20B4D">
      <w:pPr>
        <w:pStyle w:val="a3"/>
        <w:numPr>
          <w:ilvl w:val="0"/>
          <w:numId w:val="17"/>
        </w:numPr>
      </w:pPr>
      <w:r>
        <w:t>Γ</w:t>
      </w:r>
      <w:r w:rsidR="005252E5">
        <w:t xml:space="preserve">ια </w:t>
      </w:r>
      <w:r w:rsidR="00FC3EBB">
        <w:t xml:space="preserve">κάθε </w:t>
      </w:r>
      <w:r w:rsidR="005252E5">
        <w:t xml:space="preserve">δεύτερο αποθηκεύει τις απαντήσεις του μοντέλου (ένα ή μηδέν) </w:t>
      </w:r>
    </w:p>
    <w:p w14:paraId="7C883279" w14:textId="05C5505E" w:rsidR="00D20B4D" w:rsidRDefault="00D20B4D" w:rsidP="00D20B4D">
      <w:pPr>
        <w:pStyle w:val="a3"/>
        <w:numPr>
          <w:ilvl w:val="0"/>
          <w:numId w:val="17"/>
        </w:numPr>
      </w:pPr>
      <w:r>
        <w:lastRenderedPageBreak/>
        <w:t>Ε</w:t>
      </w:r>
      <w:r w:rsidR="005252E5">
        <w:t xml:space="preserve">κτελεί την πράξη: </w:t>
      </w:r>
      <m:oMath>
        <m:f>
          <m:fPr>
            <m:ctrlPr>
              <w:rPr>
                <w:rFonts w:ascii="Cambria Math" w:hAnsi="Cambria Math"/>
                <w:i/>
              </w:rPr>
            </m:ctrlPr>
          </m:fPr>
          <m:num>
            <m:r>
              <w:rPr>
                <w:rFonts w:ascii="Cambria Math" w:hAnsi="Cambria Math"/>
              </w:rPr>
              <m:t>sum(answers)</m:t>
            </m:r>
          </m:num>
          <m:den>
            <m:r>
              <w:rPr>
                <w:rFonts w:ascii="Cambria Math" w:hAnsi="Cambria Math"/>
              </w:rPr>
              <m:t>len(answers)</m:t>
            </m:r>
          </m:den>
        </m:f>
        <m:r>
          <w:rPr>
            <w:rFonts w:ascii="Cambria Math" w:hAnsi="Cambria Math"/>
          </w:rPr>
          <m:t>*100</m:t>
        </m:r>
      </m:oMath>
      <w:r w:rsidR="005252E5">
        <w:t>, η οποία μας δίνει το τελικό ποσοστό συγκέντρωσης</w:t>
      </w:r>
      <w:r w:rsidR="00FC3EBB">
        <w:t xml:space="preserve">, </w:t>
      </w:r>
    </w:p>
    <w:p w14:paraId="746A5D84" w14:textId="5119C8C8" w:rsidR="001D53DA" w:rsidRPr="00FC3EBB" w:rsidRDefault="00D20B4D" w:rsidP="00D20B4D">
      <w:pPr>
        <w:pStyle w:val="a3"/>
        <w:numPr>
          <w:ilvl w:val="0"/>
          <w:numId w:val="17"/>
        </w:numPr>
      </w:pPr>
      <w:r>
        <w:t>Έ</w:t>
      </w:r>
      <w:r w:rsidR="00FC3EBB">
        <w:t xml:space="preserve">πειτα εκτελεί μία άπειρη δομή επανάληψης στην οποία προσπαθεί να ενημερώσει το αρχείο και όταν το ενημερώσει σταματάει </w:t>
      </w:r>
      <w:r w:rsidR="000037F3">
        <w:t>τ</w:t>
      </w:r>
      <w:r w:rsidR="00FC3EBB">
        <w:t>η</w:t>
      </w:r>
      <w:r w:rsidR="000037F3">
        <w:t>ν</w:t>
      </w:r>
      <w:r w:rsidR="00FC3EBB">
        <w:t xml:space="preserve"> επανάληψη</w:t>
      </w:r>
      <w:r w:rsidR="009E16DE">
        <w:t>.</w:t>
      </w:r>
    </w:p>
    <w:p w14:paraId="66C36944" w14:textId="36A69FD5" w:rsidR="00FD3926" w:rsidRDefault="003F534E" w:rsidP="00A53806">
      <w:pPr>
        <w:pStyle w:val="a4"/>
      </w:pPr>
      <w:bookmarkStart w:id="130" w:name="_Toc146888566"/>
      <w:r>
        <w:t>Κεφάλαιο</w:t>
      </w:r>
      <w:r w:rsidR="009717E1">
        <w:t xml:space="preserve"> 5: </w:t>
      </w:r>
      <w:r w:rsidR="009E16DE">
        <w:t>Αποτελέσματα</w:t>
      </w:r>
      <w:bookmarkEnd w:id="130"/>
      <w:r w:rsidR="009717E1">
        <w:t xml:space="preserve"> </w:t>
      </w:r>
    </w:p>
    <w:p w14:paraId="2B41BE66" w14:textId="77777777" w:rsidR="00E36624" w:rsidRDefault="00E36624" w:rsidP="00E36624">
      <w:pPr>
        <w:pStyle w:val="a3"/>
      </w:pPr>
    </w:p>
    <w:p w14:paraId="14321F75" w14:textId="175847B3" w:rsidR="00E36624" w:rsidRPr="003E69A0" w:rsidRDefault="00E36624" w:rsidP="00E36624">
      <w:pPr>
        <w:pStyle w:val="a6"/>
      </w:pPr>
      <w:bookmarkStart w:id="131" w:name="_Toc146888567"/>
      <w:r>
        <w:rPr>
          <w:rFonts w:eastAsia="Arial Unicode MS" w:cs="Arial Unicode MS"/>
        </w:rPr>
        <w:t>5.1</w:t>
      </w:r>
      <w:r w:rsidRPr="00B96343">
        <w:rPr>
          <w:rFonts w:eastAsia="Arial Unicode MS" w:cs="Arial Unicode MS"/>
        </w:rPr>
        <w:t xml:space="preserve"> </w:t>
      </w:r>
      <w:r w:rsidR="009E16DE">
        <w:rPr>
          <w:rFonts w:eastAsia="Arial Unicode MS" w:cs="Arial Unicode MS"/>
        </w:rPr>
        <w:t xml:space="preserve">Αποτελέσματα </w:t>
      </w:r>
      <w:r w:rsidR="009E16DE">
        <w:rPr>
          <w:rFonts w:eastAsia="Arial Unicode MS" w:cs="Arial Unicode MS"/>
          <w:lang w:val="en-US"/>
        </w:rPr>
        <w:t>Muse</w:t>
      </w:r>
      <w:bookmarkEnd w:id="131"/>
    </w:p>
    <w:p w14:paraId="763D48A7" w14:textId="41D272B8" w:rsidR="00E36624" w:rsidRDefault="00556FD2" w:rsidP="009E16DE">
      <w:pPr>
        <w:pStyle w:val="a3"/>
      </w:pPr>
      <w:r>
        <w:t>Όπως προαναφέρθηκε τα αποτελέσματα των μοντέλων</w:t>
      </w:r>
      <w:r w:rsidR="00517E9A" w:rsidRPr="00517E9A">
        <w:t xml:space="preserve"> </w:t>
      </w:r>
      <w:r w:rsidR="00517E9A">
        <w:t>μηχανικής μάθησης</w:t>
      </w:r>
      <w:r>
        <w:t xml:space="preserve"> δεν ήταν ενθαρρυντικά</w:t>
      </w:r>
      <w:r w:rsidR="000037F3">
        <w:t xml:space="preserve"> </w:t>
      </w:r>
      <w:r>
        <w:t>, παρακάτω</w:t>
      </w:r>
      <w:r w:rsidR="00517E9A">
        <w:t xml:space="preserve"> όμως </w:t>
      </w:r>
      <w:r>
        <w:t xml:space="preserve">θα δούμε </w:t>
      </w:r>
      <w:r w:rsidR="00517E9A">
        <w:t>τις γραφικές παραστάσεις</w:t>
      </w:r>
      <w:r>
        <w:t xml:space="preserve"> </w:t>
      </w:r>
      <w:r w:rsidR="00517E9A">
        <w:t xml:space="preserve">συγκέντρωσης και χαλάρωσης </w:t>
      </w:r>
      <w:r w:rsidR="000037F3">
        <w:t>δέκα</w:t>
      </w:r>
      <w:r w:rsidR="00517E9A">
        <w:t xml:space="preserve"> ατόμων μέσω </w:t>
      </w:r>
      <w:r w:rsidR="00517E9A" w:rsidRPr="00517E9A">
        <w:rPr>
          <w:b/>
          <w:bCs/>
          <w:lang w:val="en-US"/>
        </w:rPr>
        <w:t>PSD</w:t>
      </w:r>
      <w:r>
        <w:t>.</w:t>
      </w:r>
    </w:p>
    <w:p w14:paraId="4167F8CC" w14:textId="77777777" w:rsidR="00A02FCB" w:rsidRDefault="00F04799" w:rsidP="00A02FCB">
      <w:pPr>
        <w:pStyle w:val="a3"/>
        <w:keepNext/>
        <w:jc w:val="center"/>
      </w:pPr>
      <w:r>
        <w:rPr>
          <w:noProof/>
        </w:rPr>
        <w:drawing>
          <wp:inline distT="0" distB="0" distL="0" distR="0" wp14:anchorId="6802B0BC" wp14:editId="3F6A926C">
            <wp:extent cx="5417270" cy="2070119"/>
            <wp:effectExtent l="0" t="0" r="0" b="6350"/>
            <wp:docPr id="770973614"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3614" name="Picture 1" descr="A graph of different sizes and colors&#10;&#10;Description automatically generated with medium confidence"/>
                    <pic:cNvPicPr/>
                  </pic:nvPicPr>
                  <pic:blipFill>
                    <a:blip r:embed="rId55"/>
                    <a:stretch>
                      <a:fillRect/>
                    </a:stretch>
                  </pic:blipFill>
                  <pic:spPr>
                    <a:xfrm>
                      <a:off x="0" y="0"/>
                      <a:ext cx="5435277" cy="2077000"/>
                    </a:xfrm>
                    <a:prstGeom prst="rect">
                      <a:avLst/>
                    </a:prstGeom>
                  </pic:spPr>
                </pic:pic>
              </a:graphicData>
            </a:graphic>
          </wp:inline>
        </w:drawing>
      </w:r>
    </w:p>
    <w:p w14:paraId="1DED7117" w14:textId="4A5D0FDC" w:rsidR="00517E9A" w:rsidRDefault="00A02FCB" w:rsidP="00467250">
      <w:pPr>
        <w:pStyle w:val="a8"/>
        <w:jc w:val="center"/>
      </w:pPr>
      <w:bookmarkStart w:id="132" w:name="_Toc146888568"/>
      <w:bookmarkStart w:id="133" w:name="_Toc146901712"/>
      <w:r>
        <w:t xml:space="preserve">Εικόνα </w:t>
      </w:r>
      <w:fldSimple w:instr=" SEQ Εικόνα \* ARABIC ">
        <w:r w:rsidR="009B38E8">
          <w:rPr>
            <w:noProof/>
          </w:rPr>
          <w:t>25</w:t>
        </w:r>
      </w:fldSimple>
      <w:r>
        <w:t>:</w:t>
      </w:r>
      <w:r w:rsidR="000037F3">
        <w:t xml:space="preserve"> </w:t>
      </w:r>
      <w:r>
        <w:t xml:space="preserve">Μετρήσεις </w:t>
      </w:r>
      <w:r w:rsidR="000037F3">
        <w:t xml:space="preserve">του </w:t>
      </w:r>
      <w:r>
        <w:t>πρώτου εθελοντή</w:t>
      </w:r>
      <w:bookmarkEnd w:id="132"/>
      <w:bookmarkEnd w:id="133"/>
    </w:p>
    <w:p w14:paraId="13FB21CF" w14:textId="77777777" w:rsidR="00602E24" w:rsidRDefault="00F04799" w:rsidP="00602E24">
      <w:pPr>
        <w:pStyle w:val="a3"/>
        <w:keepNext/>
        <w:jc w:val="center"/>
      </w:pPr>
      <w:r>
        <w:rPr>
          <w:noProof/>
        </w:rPr>
        <w:lastRenderedPageBreak/>
        <w:drawing>
          <wp:inline distT="0" distB="0" distL="0" distR="0" wp14:anchorId="68CA068F" wp14:editId="385E21AA">
            <wp:extent cx="5422859" cy="2172970"/>
            <wp:effectExtent l="0" t="0" r="6985" b="0"/>
            <wp:docPr id="154785585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5857" name="Picture 1" descr="A graph of different colored lines&#10;&#10;Description automatically generated"/>
                    <pic:cNvPicPr/>
                  </pic:nvPicPr>
                  <pic:blipFill>
                    <a:blip r:embed="rId56"/>
                    <a:stretch>
                      <a:fillRect/>
                    </a:stretch>
                  </pic:blipFill>
                  <pic:spPr>
                    <a:xfrm>
                      <a:off x="0" y="0"/>
                      <a:ext cx="5435878" cy="2178187"/>
                    </a:xfrm>
                    <a:prstGeom prst="rect">
                      <a:avLst/>
                    </a:prstGeom>
                  </pic:spPr>
                </pic:pic>
              </a:graphicData>
            </a:graphic>
          </wp:inline>
        </w:drawing>
      </w:r>
    </w:p>
    <w:p w14:paraId="3FF6D1CC" w14:textId="5370624E" w:rsidR="00467250" w:rsidRDefault="00602E24" w:rsidP="00602E24">
      <w:pPr>
        <w:pStyle w:val="a8"/>
        <w:jc w:val="center"/>
      </w:pPr>
      <w:bookmarkStart w:id="134" w:name="_Toc146818000"/>
      <w:bookmarkStart w:id="135" w:name="_Toc146888569"/>
      <w:bookmarkStart w:id="136" w:name="_Toc146901713"/>
      <w:r>
        <w:t xml:space="preserve">Εικόνα </w:t>
      </w:r>
      <w:fldSimple w:instr=" SEQ Εικόνα \* ARABIC ">
        <w:r w:rsidR="009B38E8">
          <w:rPr>
            <w:noProof/>
          </w:rPr>
          <w:t>26</w:t>
        </w:r>
      </w:fldSimple>
      <w:r>
        <w:t>:Μετρήσεις δεύτερου εθελοντη</w:t>
      </w:r>
      <w:bookmarkEnd w:id="134"/>
      <w:bookmarkEnd w:id="135"/>
      <w:bookmarkEnd w:id="136"/>
    </w:p>
    <w:p w14:paraId="0BF977B6" w14:textId="77777777" w:rsidR="00602E24" w:rsidRDefault="00602E24" w:rsidP="00602E24">
      <w:pPr>
        <w:pStyle w:val="a3"/>
      </w:pPr>
    </w:p>
    <w:p w14:paraId="57E9D8D0" w14:textId="77777777" w:rsidR="00602E24" w:rsidRDefault="00F04799" w:rsidP="00602E24">
      <w:pPr>
        <w:pStyle w:val="a3"/>
        <w:keepNext/>
        <w:jc w:val="center"/>
      </w:pPr>
      <w:r>
        <w:rPr>
          <w:noProof/>
        </w:rPr>
        <w:drawing>
          <wp:inline distT="0" distB="0" distL="0" distR="0" wp14:anchorId="155F6F01" wp14:editId="59D4F882">
            <wp:extent cx="5809353" cy="2283235"/>
            <wp:effectExtent l="0" t="0" r="1270" b="3175"/>
            <wp:docPr id="1049962724" name="Picture 1"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2724" name="Picture 1" descr="A graph of different colors and numbers&#10;&#10;Description automatically generated with medium confidence"/>
                    <pic:cNvPicPr/>
                  </pic:nvPicPr>
                  <pic:blipFill>
                    <a:blip r:embed="rId57"/>
                    <a:stretch>
                      <a:fillRect/>
                    </a:stretch>
                  </pic:blipFill>
                  <pic:spPr>
                    <a:xfrm>
                      <a:off x="0" y="0"/>
                      <a:ext cx="5831765" cy="2292044"/>
                    </a:xfrm>
                    <a:prstGeom prst="rect">
                      <a:avLst/>
                    </a:prstGeom>
                  </pic:spPr>
                </pic:pic>
              </a:graphicData>
            </a:graphic>
          </wp:inline>
        </w:drawing>
      </w:r>
    </w:p>
    <w:p w14:paraId="5240FFCA" w14:textId="4B37EDC5" w:rsidR="00517E9A" w:rsidRDefault="00602E24" w:rsidP="00602E24">
      <w:pPr>
        <w:pStyle w:val="a8"/>
        <w:jc w:val="center"/>
      </w:pPr>
      <w:bookmarkStart w:id="137" w:name="_Toc146818001"/>
      <w:bookmarkStart w:id="138" w:name="_Toc146888570"/>
      <w:bookmarkStart w:id="139" w:name="_Toc146901714"/>
      <w:r>
        <w:t xml:space="preserve">Εικόνα </w:t>
      </w:r>
      <w:fldSimple w:instr=" SEQ Εικόνα \* ARABIC ">
        <w:r w:rsidR="009B38E8">
          <w:rPr>
            <w:noProof/>
          </w:rPr>
          <w:t>27</w:t>
        </w:r>
      </w:fldSimple>
      <w:r>
        <w:t>:Μετρήσεις του Τριτου Εθελοντη</w:t>
      </w:r>
      <w:bookmarkEnd w:id="137"/>
      <w:bookmarkEnd w:id="138"/>
      <w:bookmarkEnd w:id="139"/>
    </w:p>
    <w:p w14:paraId="0D97D30E" w14:textId="77777777" w:rsidR="00602E24" w:rsidRDefault="00666615" w:rsidP="00602E24">
      <w:pPr>
        <w:pStyle w:val="a3"/>
        <w:keepNext/>
        <w:jc w:val="center"/>
      </w:pPr>
      <w:r>
        <w:rPr>
          <w:noProof/>
        </w:rPr>
        <w:drawing>
          <wp:inline distT="0" distB="0" distL="0" distR="0" wp14:anchorId="497FC4D0" wp14:editId="4DAF42A3">
            <wp:extent cx="5792583" cy="2287463"/>
            <wp:effectExtent l="0" t="0" r="0" b="0"/>
            <wp:docPr id="1252269598" name="Picture 1" descr="A graph of data and a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9598" name="Picture 1" descr="A graph of data and a graph of data&#10;&#10;Description automatically generated with medium confidence"/>
                    <pic:cNvPicPr/>
                  </pic:nvPicPr>
                  <pic:blipFill>
                    <a:blip r:embed="rId58"/>
                    <a:stretch>
                      <a:fillRect/>
                    </a:stretch>
                  </pic:blipFill>
                  <pic:spPr>
                    <a:xfrm>
                      <a:off x="0" y="0"/>
                      <a:ext cx="5801386" cy="2290939"/>
                    </a:xfrm>
                    <a:prstGeom prst="rect">
                      <a:avLst/>
                    </a:prstGeom>
                  </pic:spPr>
                </pic:pic>
              </a:graphicData>
            </a:graphic>
          </wp:inline>
        </w:drawing>
      </w:r>
    </w:p>
    <w:p w14:paraId="1052FC4E" w14:textId="2236258E" w:rsidR="00517E9A" w:rsidRDefault="00602E24" w:rsidP="00602E24">
      <w:pPr>
        <w:pStyle w:val="a8"/>
        <w:jc w:val="center"/>
      </w:pPr>
      <w:bookmarkStart w:id="140" w:name="_Toc146818002"/>
      <w:bookmarkStart w:id="141" w:name="_Toc146888571"/>
      <w:bookmarkStart w:id="142" w:name="_Toc146901715"/>
      <w:r>
        <w:t xml:space="preserve">Εικόνα </w:t>
      </w:r>
      <w:fldSimple w:instr=" SEQ Εικόνα \* ARABIC ">
        <w:r w:rsidR="009B38E8">
          <w:rPr>
            <w:noProof/>
          </w:rPr>
          <w:t>28</w:t>
        </w:r>
      </w:fldSimple>
      <w:r>
        <w:t>:Μετρήσεις του τεταρου εθελοντη</w:t>
      </w:r>
      <w:bookmarkEnd w:id="140"/>
      <w:bookmarkEnd w:id="141"/>
      <w:bookmarkEnd w:id="142"/>
    </w:p>
    <w:p w14:paraId="6FCA0D80" w14:textId="14C75D64" w:rsidR="00517E9A" w:rsidRDefault="00517E9A" w:rsidP="00517E9A">
      <w:pPr>
        <w:pStyle w:val="a3"/>
        <w:jc w:val="center"/>
      </w:pPr>
    </w:p>
    <w:p w14:paraId="6685D554" w14:textId="39627DDD" w:rsidR="00517E9A" w:rsidRDefault="00517E9A" w:rsidP="00517E9A">
      <w:pPr>
        <w:pStyle w:val="a3"/>
        <w:jc w:val="center"/>
      </w:pPr>
    </w:p>
    <w:p w14:paraId="06EFA71E" w14:textId="77777777" w:rsidR="00602E24" w:rsidRPr="00001CAD" w:rsidRDefault="002F3405" w:rsidP="00602E24">
      <w:pPr>
        <w:pStyle w:val="a3"/>
        <w:keepNext/>
        <w:jc w:val="center"/>
      </w:pPr>
      <w:r>
        <w:rPr>
          <w:noProof/>
        </w:rPr>
        <w:lastRenderedPageBreak/>
        <w:drawing>
          <wp:inline distT="0" distB="0" distL="0" distR="0" wp14:anchorId="46B77909" wp14:editId="2E77C4E9">
            <wp:extent cx="6120130" cy="2496185"/>
            <wp:effectExtent l="0" t="0" r="0" b="0"/>
            <wp:docPr id="17172436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3644" name="Picture 1" descr="A graph of different colored lines&#10;&#10;Description automatically generated with medium confidence"/>
                    <pic:cNvPicPr/>
                  </pic:nvPicPr>
                  <pic:blipFill>
                    <a:blip r:embed="rId59"/>
                    <a:stretch>
                      <a:fillRect/>
                    </a:stretch>
                  </pic:blipFill>
                  <pic:spPr>
                    <a:xfrm>
                      <a:off x="0" y="0"/>
                      <a:ext cx="6120130" cy="2496185"/>
                    </a:xfrm>
                    <a:prstGeom prst="rect">
                      <a:avLst/>
                    </a:prstGeom>
                  </pic:spPr>
                </pic:pic>
              </a:graphicData>
            </a:graphic>
          </wp:inline>
        </w:drawing>
      </w:r>
    </w:p>
    <w:p w14:paraId="3C54C9E6" w14:textId="5DAD5A08" w:rsidR="00517E9A" w:rsidRDefault="00602E24" w:rsidP="00602E24">
      <w:pPr>
        <w:pStyle w:val="a8"/>
        <w:jc w:val="center"/>
      </w:pPr>
      <w:bookmarkStart w:id="143" w:name="_Toc146818003"/>
      <w:bookmarkStart w:id="144" w:name="_Toc146888572"/>
      <w:bookmarkStart w:id="145" w:name="_Toc146901716"/>
      <w:r>
        <w:t xml:space="preserve">Εικόνα </w:t>
      </w:r>
      <w:fldSimple w:instr=" SEQ Εικόνα \* ARABIC ">
        <w:r w:rsidR="009B38E8">
          <w:rPr>
            <w:noProof/>
          </w:rPr>
          <w:t>29</w:t>
        </w:r>
      </w:fldSimple>
      <w:r>
        <w:t>:Μετρήσεις του πεμπτου εθελοντη</w:t>
      </w:r>
      <w:bookmarkEnd w:id="143"/>
      <w:bookmarkEnd w:id="144"/>
      <w:bookmarkEnd w:id="145"/>
    </w:p>
    <w:p w14:paraId="5859FAF1" w14:textId="77777777" w:rsidR="00456D5D" w:rsidRPr="00456D5D" w:rsidRDefault="00456D5D" w:rsidP="00456D5D">
      <w:pPr>
        <w:rPr>
          <w:lang w:val="el-GR" w:eastAsia="el-GR"/>
        </w:rPr>
      </w:pPr>
    </w:p>
    <w:p w14:paraId="0FE16F00" w14:textId="77777777" w:rsidR="00456D5D" w:rsidRPr="00456D5D" w:rsidRDefault="00456D5D" w:rsidP="00456D5D">
      <w:pPr>
        <w:rPr>
          <w:lang w:val="el-GR" w:eastAsia="el-GR"/>
        </w:rPr>
      </w:pPr>
    </w:p>
    <w:p w14:paraId="087AF0EB" w14:textId="77777777" w:rsidR="00456D5D" w:rsidRPr="00456D5D" w:rsidRDefault="00456D5D" w:rsidP="00456D5D">
      <w:pPr>
        <w:rPr>
          <w:lang w:val="el-GR" w:eastAsia="el-GR"/>
        </w:rPr>
      </w:pPr>
    </w:p>
    <w:p w14:paraId="16550DFF" w14:textId="77777777" w:rsidR="00456D5D" w:rsidRDefault="00456D5D" w:rsidP="00456D5D">
      <w:pPr>
        <w:rPr>
          <w:rFonts w:ascii="Play" w:hAnsi="Play" w:cs="Arial Unicode MS"/>
          <w:color w:val="000000"/>
          <w:shd w:val="clear" w:color="auto" w:fill="FFFFFF"/>
          <w:lang w:val="el-GR" w:eastAsia="el-GR"/>
          <w14:textOutline w14:w="0" w14:cap="flat" w14:cmpd="sng" w14:algn="ctr">
            <w14:noFill/>
            <w14:prstDash w14:val="solid"/>
            <w14:bevel/>
          </w14:textOutline>
        </w:rPr>
      </w:pPr>
    </w:p>
    <w:p w14:paraId="117E6348" w14:textId="77777777" w:rsidR="00456D5D" w:rsidRPr="00456D5D" w:rsidRDefault="00456D5D" w:rsidP="00456D5D">
      <w:pPr>
        <w:jc w:val="center"/>
        <w:rPr>
          <w:lang w:val="el-GR" w:eastAsia="el-GR"/>
        </w:rPr>
      </w:pPr>
    </w:p>
    <w:p w14:paraId="61BB02A6" w14:textId="77777777" w:rsidR="00602E24" w:rsidRDefault="00666615" w:rsidP="00602E24">
      <w:pPr>
        <w:pStyle w:val="a3"/>
        <w:keepNext/>
        <w:jc w:val="center"/>
      </w:pPr>
      <w:r>
        <w:rPr>
          <w:noProof/>
        </w:rPr>
        <w:drawing>
          <wp:inline distT="0" distB="0" distL="0" distR="0" wp14:anchorId="2C9EE3F2" wp14:editId="46CE8EA3">
            <wp:extent cx="6017260" cy="2378060"/>
            <wp:effectExtent l="0" t="0" r="2540" b="3810"/>
            <wp:docPr id="13909472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7218" name="Picture 1" descr="A graph of different colored lines&#10;&#10;Description automatically generated with medium confidence"/>
                    <pic:cNvPicPr/>
                  </pic:nvPicPr>
                  <pic:blipFill>
                    <a:blip r:embed="rId60"/>
                    <a:stretch>
                      <a:fillRect/>
                    </a:stretch>
                  </pic:blipFill>
                  <pic:spPr>
                    <a:xfrm>
                      <a:off x="0" y="0"/>
                      <a:ext cx="6030760" cy="2383395"/>
                    </a:xfrm>
                    <a:prstGeom prst="rect">
                      <a:avLst/>
                    </a:prstGeom>
                  </pic:spPr>
                </pic:pic>
              </a:graphicData>
            </a:graphic>
          </wp:inline>
        </w:drawing>
      </w:r>
    </w:p>
    <w:p w14:paraId="7083B8B7" w14:textId="2441C1D5" w:rsidR="00517E9A" w:rsidRPr="00602E24" w:rsidRDefault="00602E24" w:rsidP="00602E24">
      <w:pPr>
        <w:pStyle w:val="a8"/>
        <w:jc w:val="center"/>
      </w:pPr>
      <w:bookmarkStart w:id="146" w:name="_Toc146818004"/>
      <w:bookmarkStart w:id="147" w:name="_Toc146888573"/>
      <w:bookmarkStart w:id="148" w:name="_Toc146901717"/>
      <w:r w:rsidRPr="00602E24">
        <w:t xml:space="preserve">Εικόνα </w:t>
      </w:r>
      <w:r>
        <w:fldChar w:fldCharType="begin"/>
      </w:r>
      <w:r w:rsidRPr="00602E24">
        <w:instrText xml:space="preserve"> </w:instrText>
      </w:r>
      <w:r>
        <w:instrText>SEQ</w:instrText>
      </w:r>
      <w:r w:rsidRPr="00602E24">
        <w:instrText xml:space="preserve"> Εικόνα \* </w:instrText>
      </w:r>
      <w:r>
        <w:instrText>ARABIC</w:instrText>
      </w:r>
      <w:r w:rsidRPr="00602E24">
        <w:instrText xml:space="preserve"> </w:instrText>
      </w:r>
      <w:r>
        <w:fldChar w:fldCharType="separate"/>
      </w:r>
      <w:r w:rsidR="009B38E8">
        <w:rPr>
          <w:noProof/>
        </w:rPr>
        <w:t>30</w:t>
      </w:r>
      <w:r>
        <w:fldChar w:fldCharType="end"/>
      </w:r>
      <w:r>
        <w:t>:Μετρησεις του εκτου εθελοντη</w:t>
      </w:r>
      <w:bookmarkEnd w:id="146"/>
      <w:bookmarkEnd w:id="147"/>
      <w:bookmarkEnd w:id="148"/>
    </w:p>
    <w:p w14:paraId="55412400" w14:textId="1CC48103" w:rsidR="00517E9A" w:rsidRDefault="00517E9A" w:rsidP="00517E9A">
      <w:pPr>
        <w:pStyle w:val="a3"/>
        <w:jc w:val="center"/>
      </w:pPr>
    </w:p>
    <w:p w14:paraId="090B6E32" w14:textId="77777777" w:rsidR="00602E24" w:rsidRDefault="00666615" w:rsidP="00602E24">
      <w:pPr>
        <w:pStyle w:val="a3"/>
        <w:keepNext/>
        <w:jc w:val="center"/>
      </w:pPr>
      <w:r>
        <w:rPr>
          <w:noProof/>
        </w:rPr>
        <w:lastRenderedPageBreak/>
        <w:drawing>
          <wp:inline distT="0" distB="0" distL="0" distR="0" wp14:anchorId="36A9EF61" wp14:editId="469ABF0D">
            <wp:extent cx="6120130" cy="2385060"/>
            <wp:effectExtent l="0" t="0" r="0" b="0"/>
            <wp:docPr id="202463118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186" name="Picture 1" descr="A graph of different colors and sizes&#10;&#10;Description automatically generated"/>
                    <pic:cNvPicPr/>
                  </pic:nvPicPr>
                  <pic:blipFill>
                    <a:blip r:embed="rId61"/>
                    <a:stretch>
                      <a:fillRect/>
                    </a:stretch>
                  </pic:blipFill>
                  <pic:spPr>
                    <a:xfrm>
                      <a:off x="0" y="0"/>
                      <a:ext cx="6120130" cy="2385060"/>
                    </a:xfrm>
                    <a:prstGeom prst="rect">
                      <a:avLst/>
                    </a:prstGeom>
                  </pic:spPr>
                </pic:pic>
              </a:graphicData>
            </a:graphic>
          </wp:inline>
        </w:drawing>
      </w:r>
    </w:p>
    <w:p w14:paraId="5105DFC3" w14:textId="1F8BE2DC" w:rsidR="00517E9A" w:rsidRPr="009B38E8" w:rsidRDefault="00602E24" w:rsidP="009B38E8">
      <w:pPr>
        <w:pStyle w:val="a8"/>
        <w:jc w:val="center"/>
      </w:pPr>
      <w:bookmarkStart w:id="149" w:name="_Toc146818005"/>
      <w:bookmarkStart w:id="150" w:name="_Toc146888574"/>
      <w:bookmarkStart w:id="151" w:name="_Toc146901718"/>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9B38E8">
        <w:rPr>
          <w:noProof/>
        </w:rPr>
        <w:t>31</w:t>
      </w:r>
      <w:r>
        <w:rPr>
          <w:noProof/>
        </w:rPr>
        <w:fldChar w:fldCharType="end"/>
      </w:r>
      <w:r w:rsidRPr="009B38E8">
        <w:t>:</w:t>
      </w:r>
      <w:r w:rsidR="000037F3" w:rsidRPr="009B38E8">
        <w:t xml:space="preserve"> </w:t>
      </w:r>
      <w:r w:rsidRPr="009B38E8">
        <w:t>Μετρήσεις του</w:t>
      </w:r>
      <w:r w:rsidR="009B38E8">
        <w:t xml:space="preserve"> έ</w:t>
      </w:r>
      <w:r w:rsidRPr="009B38E8">
        <w:t>βδομου εθελοντ</w:t>
      </w:r>
      <w:bookmarkEnd w:id="149"/>
      <w:bookmarkEnd w:id="150"/>
      <w:r w:rsidR="009B38E8">
        <w:t>ή</w:t>
      </w:r>
      <w:bookmarkEnd w:id="151"/>
    </w:p>
    <w:p w14:paraId="38F9709B" w14:textId="5B1BBE38" w:rsidR="00D25016" w:rsidRDefault="00D25016" w:rsidP="00517E9A">
      <w:pPr>
        <w:pStyle w:val="a3"/>
        <w:jc w:val="center"/>
      </w:pPr>
    </w:p>
    <w:p w14:paraId="25DA27E6" w14:textId="77777777" w:rsidR="00602E24" w:rsidRDefault="00666615" w:rsidP="00602E24">
      <w:pPr>
        <w:pStyle w:val="a3"/>
        <w:keepNext/>
        <w:jc w:val="center"/>
      </w:pPr>
      <w:r>
        <w:rPr>
          <w:noProof/>
        </w:rPr>
        <w:drawing>
          <wp:inline distT="0" distB="0" distL="0" distR="0" wp14:anchorId="5CBE0697" wp14:editId="7D22AF39">
            <wp:extent cx="6120130" cy="2360930"/>
            <wp:effectExtent l="0" t="0" r="0" b="1270"/>
            <wp:docPr id="2123014415"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4415" name="Picture 1" descr="A graph of different colors and numbers&#10;&#10;Description automatically generated"/>
                    <pic:cNvPicPr/>
                  </pic:nvPicPr>
                  <pic:blipFill>
                    <a:blip r:embed="rId62"/>
                    <a:stretch>
                      <a:fillRect/>
                    </a:stretch>
                  </pic:blipFill>
                  <pic:spPr>
                    <a:xfrm>
                      <a:off x="0" y="0"/>
                      <a:ext cx="6120130" cy="2360930"/>
                    </a:xfrm>
                    <a:prstGeom prst="rect">
                      <a:avLst/>
                    </a:prstGeom>
                  </pic:spPr>
                </pic:pic>
              </a:graphicData>
            </a:graphic>
          </wp:inline>
        </w:drawing>
      </w:r>
    </w:p>
    <w:p w14:paraId="45D850F7" w14:textId="1FADD34D" w:rsidR="00D25016" w:rsidRDefault="00602E24" w:rsidP="00602E24">
      <w:pPr>
        <w:pStyle w:val="a8"/>
        <w:jc w:val="center"/>
      </w:pPr>
      <w:bookmarkStart w:id="152" w:name="_Toc146818006"/>
      <w:bookmarkStart w:id="153" w:name="_Toc146888575"/>
      <w:bookmarkStart w:id="154" w:name="_Toc146901719"/>
      <w:r>
        <w:t xml:space="preserve">Εικόνα </w:t>
      </w:r>
      <w:fldSimple w:instr=" SEQ Εικόνα \* ARABIC ">
        <w:r w:rsidR="009B38E8">
          <w:rPr>
            <w:noProof/>
          </w:rPr>
          <w:t>32</w:t>
        </w:r>
      </w:fldSimple>
      <w:r>
        <w:t>:</w:t>
      </w:r>
      <w:r w:rsidR="007B66AB">
        <w:t xml:space="preserve"> </w:t>
      </w:r>
      <w:bookmarkEnd w:id="152"/>
      <w:bookmarkEnd w:id="153"/>
      <w:r w:rsidR="009B38E8">
        <w:t>Μετρήσεις  του όγδοου εθελοντή</w:t>
      </w:r>
      <w:bookmarkEnd w:id="154"/>
    </w:p>
    <w:p w14:paraId="32D2B88C" w14:textId="525D5D48" w:rsidR="00D25016" w:rsidRDefault="00D25016" w:rsidP="00517E9A">
      <w:pPr>
        <w:pStyle w:val="a3"/>
        <w:jc w:val="center"/>
      </w:pPr>
    </w:p>
    <w:p w14:paraId="321E2260" w14:textId="77777777" w:rsidR="00602E24" w:rsidRDefault="00666615" w:rsidP="00602E24">
      <w:pPr>
        <w:pStyle w:val="a3"/>
        <w:keepNext/>
        <w:jc w:val="center"/>
      </w:pPr>
      <w:r>
        <w:rPr>
          <w:noProof/>
        </w:rPr>
        <w:drawing>
          <wp:inline distT="0" distB="0" distL="0" distR="0" wp14:anchorId="750CEC03" wp14:editId="50A67A07">
            <wp:extent cx="6120130" cy="2421890"/>
            <wp:effectExtent l="0" t="0" r="0" b="0"/>
            <wp:docPr id="102124932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9327" name="Picture 1" descr="A graph of different colored lines&#10;&#10;Description automatically generated with medium confidence"/>
                    <pic:cNvPicPr/>
                  </pic:nvPicPr>
                  <pic:blipFill>
                    <a:blip r:embed="rId63"/>
                    <a:stretch>
                      <a:fillRect/>
                    </a:stretch>
                  </pic:blipFill>
                  <pic:spPr>
                    <a:xfrm>
                      <a:off x="0" y="0"/>
                      <a:ext cx="6120130" cy="2421890"/>
                    </a:xfrm>
                    <a:prstGeom prst="rect">
                      <a:avLst/>
                    </a:prstGeom>
                  </pic:spPr>
                </pic:pic>
              </a:graphicData>
            </a:graphic>
          </wp:inline>
        </w:drawing>
      </w:r>
    </w:p>
    <w:p w14:paraId="1D985F3B" w14:textId="6111AF2B" w:rsidR="00D25016" w:rsidRDefault="00602E24" w:rsidP="00602E24">
      <w:pPr>
        <w:pStyle w:val="a8"/>
        <w:jc w:val="center"/>
      </w:pPr>
      <w:bookmarkStart w:id="155" w:name="_Toc146818007"/>
      <w:bookmarkStart w:id="156" w:name="_Toc146888576"/>
      <w:bookmarkStart w:id="157" w:name="_Toc146901720"/>
      <w:r>
        <w:t xml:space="preserve">Εικόνα </w:t>
      </w:r>
      <w:fldSimple w:instr=" SEQ Εικόνα \* ARABIC ">
        <w:r w:rsidR="009B38E8">
          <w:rPr>
            <w:noProof/>
          </w:rPr>
          <w:t>33</w:t>
        </w:r>
      </w:fldSimple>
      <w:r>
        <w:t>:</w:t>
      </w:r>
      <w:r w:rsidR="007B66AB">
        <w:t xml:space="preserve"> </w:t>
      </w:r>
      <w:bookmarkEnd w:id="155"/>
      <w:bookmarkEnd w:id="156"/>
      <w:r w:rsidR="009B38E8">
        <w:t>Μετρήσεισ του έννατου εθελοντή</w:t>
      </w:r>
      <w:bookmarkEnd w:id="157"/>
    </w:p>
    <w:p w14:paraId="34973D56" w14:textId="77777777" w:rsidR="00602E24" w:rsidRDefault="00F812A3" w:rsidP="00602E24">
      <w:pPr>
        <w:pStyle w:val="a3"/>
        <w:keepNext/>
        <w:jc w:val="center"/>
      </w:pPr>
      <w:r>
        <w:rPr>
          <w:noProof/>
        </w:rPr>
        <w:lastRenderedPageBreak/>
        <w:drawing>
          <wp:inline distT="0" distB="0" distL="0" distR="0" wp14:anchorId="6D700D52" wp14:editId="31EC64A3">
            <wp:extent cx="6120130" cy="2370455"/>
            <wp:effectExtent l="0" t="0" r="0" b="0"/>
            <wp:docPr id="48340957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570" name="Picture 1" descr="A graph of different colored lines&#10;&#10;Description automatically generated with medium confidence"/>
                    <pic:cNvPicPr/>
                  </pic:nvPicPr>
                  <pic:blipFill>
                    <a:blip r:embed="rId64"/>
                    <a:stretch>
                      <a:fillRect/>
                    </a:stretch>
                  </pic:blipFill>
                  <pic:spPr>
                    <a:xfrm>
                      <a:off x="0" y="0"/>
                      <a:ext cx="6120130" cy="2370455"/>
                    </a:xfrm>
                    <a:prstGeom prst="rect">
                      <a:avLst/>
                    </a:prstGeom>
                  </pic:spPr>
                </pic:pic>
              </a:graphicData>
            </a:graphic>
          </wp:inline>
        </w:drawing>
      </w:r>
    </w:p>
    <w:p w14:paraId="679DC184" w14:textId="453A6921" w:rsidR="00D25016" w:rsidRPr="009B38E8" w:rsidRDefault="00602E24" w:rsidP="009B38E8">
      <w:pPr>
        <w:pStyle w:val="a8"/>
        <w:jc w:val="center"/>
      </w:pPr>
      <w:bookmarkStart w:id="158" w:name="_Toc146818008"/>
      <w:bookmarkStart w:id="159" w:name="_Toc146888577"/>
      <w:bookmarkStart w:id="160" w:name="_Toc146901721"/>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9B38E8">
        <w:rPr>
          <w:noProof/>
        </w:rPr>
        <w:t>34</w:t>
      </w:r>
      <w:r>
        <w:rPr>
          <w:noProof/>
        </w:rPr>
        <w:fldChar w:fldCharType="end"/>
      </w:r>
      <w:r w:rsidRPr="009B38E8">
        <w:t>:</w:t>
      </w:r>
      <w:r w:rsidR="007B66AB" w:rsidRPr="009B38E8">
        <w:t xml:space="preserve"> </w:t>
      </w:r>
      <w:bookmarkEnd w:id="158"/>
      <w:bookmarkEnd w:id="159"/>
      <w:r w:rsidR="009B38E8" w:rsidRPr="009B38E8">
        <w:t>Μετρήσει</w:t>
      </w:r>
      <w:r w:rsidR="009B38E8">
        <w:t>ς</w:t>
      </w:r>
      <w:r w:rsidR="009B38E8" w:rsidRPr="009B38E8">
        <w:t xml:space="preserve"> του δέκατου εθελοντή</w:t>
      </w:r>
      <w:bookmarkEnd w:id="160"/>
    </w:p>
    <w:p w14:paraId="30B15720" w14:textId="67E32D58" w:rsidR="00666615" w:rsidRPr="00E8013C" w:rsidRDefault="00E8013C" w:rsidP="00E8013C">
      <w:pPr>
        <w:pStyle w:val="a3"/>
        <w:jc w:val="left"/>
        <w:rPr>
          <w:b/>
          <w:bCs/>
        </w:rPr>
      </w:pPr>
      <w:r w:rsidRPr="00E8013C">
        <w:rPr>
          <w:b/>
          <w:bCs/>
        </w:rPr>
        <w:t>Συμπεράσματα:</w:t>
      </w:r>
    </w:p>
    <w:p w14:paraId="6C38DA15" w14:textId="78B23F25" w:rsidR="00893618" w:rsidRPr="004721F5" w:rsidRDefault="00FC11D9" w:rsidP="007D2625">
      <w:pPr>
        <w:pStyle w:val="a3"/>
      </w:pPr>
      <w:r>
        <w:t xml:space="preserve">Μπορούμε να διακρίνουμε </w:t>
      </w:r>
      <w:r w:rsidR="00BA0326">
        <w:t>πως τα αποτελέσματα δεν έχουν συνοχή</w:t>
      </w:r>
      <w:r w:rsidR="002654D5">
        <w:t>. Σ</w:t>
      </w:r>
      <w:r w:rsidR="00BA0326">
        <w:t xml:space="preserve">τις περισσότερες περιπτώσεις ο ρυθμός </w:t>
      </w:r>
      <w:proofErr w:type="spellStart"/>
      <w:r w:rsidR="000037F3">
        <w:t>γάμμα</w:t>
      </w:r>
      <w:proofErr w:type="spellEnd"/>
      <w:r w:rsidR="00BA0326" w:rsidRPr="00BA0326">
        <w:t xml:space="preserve"> </w:t>
      </w:r>
      <w:r w:rsidR="00BA0326">
        <w:t>υπέρ-ισχύει άσχετα με το αν το άτομο είναι συγκεντρωμένο η όχι</w:t>
      </w:r>
      <w:r w:rsidR="00291DF8" w:rsidRPr="00291DF8">
        <w:t xml:space="preserve"> </w:t>
      </w:r>
      <w:r w:rsidR="00291DF8">
        <w:t xml:space="preserve">χαρακτηριστικό παράδειγμα οι εικόνες </w:t>
      </w:r>
      <w:r w:rsidR="000037F3">
        <w:t>20</w:t>
      </w:r>
      <w:r w:rsidR="00291DF8">
        <w:t xml:space="preserve">, </w:t>
      </w:r>
      <w:r w:rsidR="000037F3">
        <w:t>22</w:t>
      </w:r>
      <w:r w:rsidR="00291DF8">
        <w:t xml:space="preserve">, </w:t>
      </w:r>
      <w:r w:rsidR="000037F3">
        <w:t>23</w:t>
      </w:r>
      <w:r w:rsidR="00291DF8">
        <w:t xml:space="preserve"> και </w:t>
      </w:r>
      <w:r w:rsidR="000037F3">
        <w:t>25</w:t>
      </w:r>
      <w:r w:rsidR="00291DF8">
        <w:t xml:space="preserve">. Επιπλέον η ενέργεια ανά τη συχνότητα έχει </w:t>
      </w:r>
      <w:r w:rsidR="009A305C">
        <w:t xml:space="preserve">μεγάλες </w:t>
      </w:r>
      <w:r w:rsidR="00291DF8">
        <w:t>διαφοροποιήσεις στα</w:t>
      </w:r>
      <w:r w:rsidR="009A305C">
        <w:t xml:space="preserve"> </w:t>
      </w:r>
      <w:r w:rsidR="00291DF8">
        <w:t>άτομα δηλαδή</w:t>
      </w:r>
      <w:r w:rsidR="009A305C">
        <w:t>,</w:t>
      </w:r>
      <w:r w:rsidR="00291DF8">
        <w:t xml:space="preserve"> βλέπουμε στην εικόνα </w:t>
      </w:r>
      <w:r w:rsidR="000037F3">
        <w:t>27</w:t>
      </w:r>
      <w:r w:rsidR="009A305C">
        <w:t xml:space="preserve"> </w:t>
      </w:r>
      <w:r w:rsidR="002654D5">
        <w:t xml:space="preserve">και </w:t>
      </w:r>
      <w:r w:rsidR="000037F3">
        <w:t>28</w:t>
      </w:r>
      <w:r w:rsidR="002654D5">
        <w:t xml:space="preserve"> </w:t>
      </w:r>
      <w:r w:rsidR="009A305C">
        <w:t>πως όταν το άτομο είναι συγκεντρωμένο η μέγιστη ενέργεια</w:t>
      </w:r>
      <w:r w:rsidR="002654D5">
        <w:t xml:space="preserve"> είναι μεγαλύτερη από όταν είναι χαλαρό</w:t>
      </w:r>
      <w:r w:rsidR="009A305C">
        <w:t>,</w:t>
      </w:r>
      <w:r w:rsidR="009A305C" w:rsidRPr="009A305C">
        <w:t xml:space="preserve"> </w:t>
      </w:r>
      <w:r w:rsidR="009A305C">
        <w:t xml:space="preserve">ενώ στην εικόνα </w:t>
      </w:r>
      <w:r w:rsidR="000037F3">
        <w:t>23</w:t>
      </w:r>
      <w:r w:rsidR="009A305C">
        <w:t xml:space="preserve"> και </w:t>
      </w:r>
      <w:r w:rsidR="000037F3">
        <w:t>24</w:t>
      </w:r>
      <w:r w:rsidR="009A305C">
        <w:t xml:space="preserve"> φαίνεται πως όταν το άτομο είναι συγκεντρωμένο έχει χαμηλότερη μέγιστη ενέργεια από όταν είναι χαλαρό.</w:t>
      </w:r>
      <w:r w:rsidR="002654D5">
        <w:t xml:space="preserve"> Γενικότερα στο παράδειγμα </w:t>
      </w:r>
      <w:r w:rsidR="000037F3">
        <w:t>29</w:t>
      </w:r>
      <w:r w:rsidR="002654D5">
        <w:t xml:space="preserve"> φαίνεται καθαρά πότε υπάρχει συγκέντρωση και πότε όχι αλλά δυστυχώς από τα δέκα παραδείγματα</w:t>
      </w:r>
      <w:r w:rsidR="00893618">
        <w:t xml:space="preserve"> μόνο σε αυτό είναι εμφανής η διαφορά</w:t>
      </w:r>
      <w:r w:rsidR="002654D5">
        <w:t>.</w:t>
      </w:r>
      <w:r w:rsidR="004721F5">
        <w:t xml:space="preserve"> Θ</w:t>
      </w:r>
      <w:r w:rsidR="00893618">
        <w:t xml:space="preserve">εωρούμε πως η συσκευή </w:t>
      </w:r>
      <w:r w:rsidR="00893618">
        <w:rPr>
          <w:lang w:val="en-US"/>
        </w:rPr>
        <w:t>Muse</w:t>
      </w:r>
      <w:r w:rsidR="00893618" w:rsidRPr="00893618">
        <w:t xml:space="preserve"> </w:t>
      </w:r>
      <w:r w:rsidR="00893618">
        <w:t>λόγο των τεσσάρων καναλιών δεν έχει έμπιστες μετρήσεις</w:t>
      </w:r>
      <w:r w:rsidR="004721F5" w:rsidRPr="004721F5">
        <w:t>,</w:t>
      </w:r>
      <w:r w:rsidR="00893618">
        <w:t xml:space="preserve"> οποιαδήποτε σωματική κίνηση προκαλεί θόρυβο</w:t>
      </w:r>
      <w:r w:rsidR="000037F3">
        <w:t>. Επιπλέον οι</w:t>
      </w:r>
      <w:r w:rsidR="00893618">
        <w:t xml:space="preserve"> δύο εκ των τεσσάρων αισθητήρων εφαρμόζουν πάνω από τα αυτιά που υπάρχει πυκνό μαλλί και σε κάποιες περιπτώσεις θέλει έως και δέκα λεπτά μέχρι να εφαρμοστεί σωστά ο </w:t>
      </w:r>
      <w:proofErr w:type="spellStart"/>
      <w:r w:rsidR="00893618">
        <w:t>εγκεφαλογράφος</w:t>
      </w:r>
      <w:proofErr w:type="spellEnd"/>
      <w:r w:rsidR="004721F5" w:rsidRPr="004721F5">
        <w:t>.</w:t>
      </w:r>
      <w:r w:rsidR="004721F5">
        <w:t xml:space="preserve"> Εν κατακλείδι αποφασίσαμε να μην χρησιμοποιήσουμε το συγκεκριμένο εγκεφαλογράφο λόγο της αναξιοπιστίας του και συνεχίσαμε με τον </w:t>
      </w:r>
      <w:proofErr w:type="spellStart"/>
      <w:r w:rsidR="004721F5">
        <w:rPr>
          <w:lang w:val="en-US"/>
        </w:rPr>
        <w:t>Mindwave</w:t>
      </w:r>
      <w:proofErr w:type="spellEnd"/>
      <w:r w:rsidR="004721F5" w:rsidRPr="004721F5">
        <w:t>.</w:t>
      </w:r>
    </w:p>
    <w:p w14:paraId="293D721F" w14:textId="18750BA9" w:rsidR="00893618" w:rsidRPr="00893618" w:rsidRDefault="00893618" w:rsidP="007D2625">
      <w:pPr>
        <w:pStyle w:val="a3"/>
      </w:pPr>
      <w:r>
        <w:tab/>
      </w:r>
    </w:p>
    <w:p w14:paraId="64202077" w14:textId="77777777" w:rsidR="007D2625" w:rsidRPr="00556FD2" w:rsidRDefault="007D2625" w:rsidP="007D2625">
      <w:pPr>
        <w:pStyle w:val="a3"/>
      </w:pPr>
    </w:p>
    <w:p w14:paraId="28192668" w14:textId="470E2DD1" w:rsidR="00E36624" w:rsidRPr="00DE310C" w:rsidRDefault="00E36624" w:rsidP="00E36624">
      <w:pPr>
        <w:pStyle w:val="a6"/>
      </w:pPr>
      <w:bookmarkStart w:id="161" w:name="_Toc146888578"/>
      <w:r>
        <w:rPr>
          <w:rFonts w:eastAsia="Arial Unicode MS" w:cs="Arial Unicode MS"/>
        </w:rPr>
        <w:t>5.2</w:t>
      </w:r>
      <w:r w:rsidRPr="00B96343">
        <w:rPr>
          <w:rFonts w:eastAsia="Arial Unicode MS" w:cs="Arial Unicode MS"/>
        </w:rPr>
        <w:t xml:space="preserve"> </w:t>
      </w:r>
      <w:r w:rsidR="00DE310C">
        <w:rPr>
          <w:rFonts w:eastAsia="Arial Unicode MS" w:cs="Arial Unicode MS"/>
        </w:rPr>
        <w:t xml:space="preserve">Αποτελέσματα </w:t>
      </w:r>
      <w:proofErr w:type="spellStart"/>
      <w:r w:rsidR="00DE310C">
        <w:rPr>
          <w:rFonts w:eastAsia="Arial Unicode MS" w:cs="Arial Unicode MS"/>
          <w:lang w:val="en-US"/>
        </w:rPr>
        <w:t>Mindwave</w:t>
      </w:r>
      <w:bookmarkEnd w:id="161"/>
      <w:proofErr w:type="spellEnd"/>
    </w:p>
    <w:p w14:paraId="68929283" w14:textId="36CA5A89" w:rsidR="009E4C09" w:rsidRDefault="009E4C09" w:rsidP="00E36624">
      <w:pPr>
        <w:pStyle w:val="a3"/>
      </w:pPr>
      <w:r>
        <w:t xml:space="preserve">Σε αυτό το κεφάλαιο παρουσιάζουμε τα αποτελέσματα από τις μετρήσεις του </w:t>
      </w:r>
      <w:proofErr w:type="spellStart"/>
      <w:r>
        <w:rPr>
          <w:lang w:val="en-US"/>
        </w:rPr>
        <w:t>Mindwave</w:t>
      </w:r>
      <w:proofErr w:type="spellEnd"/>
      <w:r w:rsidRPr="009E4C09">
        <w:t xml:space="preserve"> </w:t>
      </w:r>
      <w:r>
        <w:t xml:space="preserve">για να δούμε εάν η τιμή που μας δίνει ο </w:t>
      </w:r>
      <w:proofErr w:type="spellStart"/>
      <w:r>
        <w:t>εγκεφαλογράφος</w:t>
      </w:r>
      <w:proofErr w:type="spellEnd"/>
      <w:r>
        <w:t xml:space="preserve"> είναι έγκυρη και έπειτα συγκρίνουμε το ποσοστό συγκέντρωσης του </w:t>
      </w:r>
      <w:proofErr w:type="spellStart"/>
      <w:r>
        <w:t>εγκεφαλογράφου</w:t>
      </w:r>
      <w:proofErr w:type="spellEnd"/>
      <w:r>
        <w:t xml:space="preserve"> με το ποσοστό συγκέντρωσης του </w:t>
      </w:r>
      <w:proofErr w:type="spellStart"/>
      <w:r>
        <w:rPr>
          <w:lang w:val="en-US"/>
        </w:rPr>
        <w:t>RandomForest</w:t>
      </w:r>
      <w:proofErr w:type="spellEnd"/>
      <w:r w:rsidRPr="009E4C09">
        <w:t xml:space="preserve"> </w:t>
      </w:r>
      <w:r>
        <w:t>μοντέλου μας.</w:t>
      </w:r>
    </w:p>
    <w:p w14:paraId="7722FA30" w14:textId="0D5A7885" w:rsidR="009E4C09" w:rsidRPr="009E4C09" w:rsidRDefault="009E4C09" w:rsidP="009E4C09">
      <w:pPr>
        <w:pStyle w:val="a7"/>
      </w:pPr>
      <w:r>
        <w:t xml:space="preserve"> </w:t>
      </w:r>
      <w:bookmarkStart w:id="162" w:name="_Toc146887513"/>
      <w:bookmarkStart w:id="163" w:name="_Toc146888579"/>
      <w:r>
        <w:t>5.2.1 Αποτελέσματα Μετρήσεων</w:t>
      </w:r>
      <w:bookmarkEnd w:id="162"/>
      <w:bookmarkEnd w:id="163"/>
    </w:p>
    <w:p w14:paraId="0712515E" w14:textId="3E0F35DF" w:rsidR="00E36624" w:rsidRDefault="00DE310C" w:rsidP="00E36624">
      <w:pPr>
        <w:pStyle w:val="a3"/>
      </w:pPr>
      <w:r>
        <w:t xml:space="preserve">Ο </w:t>
      </w:r>
      <w:proofErr w:type="spellStart"/>
      <w:r>
        <w:t>εγκεφαλογράφος</w:t>
      </w:r>
      <w:proofErr w:type="spellEnd"/>
      <w:r>
        <w:t xml:space="preserve"> </w:t>
      </w:r>
      <w:proofErr w:type="spellStart"/>
      <w:r>
        <w:rPr>
          <w:lang w:val="en-US"/>
        </w:rPr>
        <w:t>Mindwave</w:t>
      </w:r>
      <w:proofErr w:type="spellEnd"/>
      <w:r w:rsidR="00BF5AAE">
        <w:t xml:space="preserve"> όπως προ-αναφέρθηκε</w:t>
      </w:r>
      <w:r w:rsidR="00AA3FCC" w:rsidRPr="00AA3FCC">
        <w:t xml:space="preserve"> </w:t>
      </w:r>
      <w:r w:rsidR="00BF5AAE">
        <w:t xml:space="preserve">δίνει κατευθείαν το ποσοστό συγκέντρωσης, όπως και στο </w:t>
      </w:r>
      <w:r w:rsidR="00BF5AAE">
        <w:rPr>
          <w:lang w:val="en-US"/>
        </w:rPr>
        <w:t>muse</w:t>
      </w:r>
      <w:r w:rsidR="00BF5AAE" w:rsidRPr="00BF5AAE">
        <w:t xml:space="preserve"> </w:t>
      </w:r>
      <w:r w:rsidR="00BF5AAE">
        <w:t xml:space="preserve">πήραμε μετρήσεις </w:t>
      </w:r>
      <w:r w:rsidR="00AA3FCC">
        <w:t xml:space="preserve">από δέκα εθελοντές και παρακάτω παραθέτουμε ενδεικτικά </w:t>
      </w:r>
      <w:r w:rsidR="00843B56">
        <w:t>τρεις</w:t>
      </w:r>
      <w:r w:rsidR="00AA3FCC">
        <w:t xml:space="preserve"> γραφικές παραστάσεις και τους μέσους όρους συγκέντρωσης από όλους τους εθελοντές</w:t>
      </w:r>
      <w:r w:rsidR="0003728D">
        <w:t xml:space="preserve"> πρώτον όταν συγκεντρώνονταν και δεύτερων όταν χαλάρωναν</w:t>
      </w:r>
      <w:r w:rsidR="00AA3FCC">
        <w:t>.</w:t>
      </w:r>
    </w:p>
    <w:p w14:paraId="0811DAB2" w14:textId="77777777" w:rsidR="000037F3" w:rsidRDefault="0003728D" w:rsidP="000037F3">
      <w:pPr>
        <w:pStyle w:val="a3"/>
        <w:keepNext/>
        <w:jc w:val="center"/>
      </w:pPr>
      <w:r>
        <w:rPr>
          <w:noProof/>
        </w:rPr>
        <w:lastRenderedPageBreak/>
        <w:drawing>
          <wp:inline distT="0" distB="0" distL="0" distR="0" wp14:anchorId="389AEDEC" wp14:editId="492105F3">
            <wp:extent cx="3433434" cy="2751661"/>
            <wp:effectExtent l="0" t="0" r="0" b="0"/>
            <wp:docPr id="152626936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9360" name="Picture 1" descr="A graph with blue and orange lines&#10;&#10;Description automatically generated"/>
                    <pic:cNvPicPr/>
                  </pic:nvPicPr>
                  <pic:blipFill>
                    <a:blip r:embed="rId65"/>
                    <a:stretch>
                      <a:fillRect/>
                    </a:stretch>
                  </pic:blipFill>
                  <pic:spPr>
                    <a:xfrm>
                      <a:off x="0" y="0"/>
                      <a:ext cx="3439295" cy="2756358"/>
                    </a:xfrm>
                    <a:prstGeom prst="rect">
                      <a:avLst/>
                    </a:prstGeom>
                  </pic:spPr>
                </pic:pic>
              </a:graphicData>
            </a:graphic>
          </wp:inline>
        </w:drawing>
      </w:r>
    </w:p>
    <w:p w14:paraId="60DCAFF6" w14:textId="3345D57C" w:rsidR="00AA3FCC" w:rsidRDefault="000037F3" w:rsidP="00B903D3">
      <w:pPr>
        <w:pStyle w:val="a8"/>
        <w:jc w:val="center"/>
      </w:pPr>
      <w:bookmarkStart w:id="164" w:name="_Toc146888580"/>
      <w:bookmarkStart w:id="165" w:name="_Toc146901722"/>
      <w:r>
        <w:t xml:space="preserve">Εικόνα </w:t>
      </w:r>
      <w:fldSimple w:instr=" SEQ Εικόνα \* ARABIC ">
        <w:r w:rsidR="009B38E8">
          <w:rPr>
            <w:noProof/>
          </w:rPr>
          <w:t>35</w:t>
        </w:r>
      </w:fldSimple>
      <w:r>
        <w:t>: Μετρήσεις του πρώτου εθελοντή</w:t>
      </w:r>
      <w:bookmarkEnd w:id="164"/>
      <w:bookmarkEnd w:id="165"/>
    </w:p>
    <w:p w14:paraId="1B98AE51" w14:textId="77777777" w:rsidR="00B903D3" w:rsidRDefault="00B903D3" w:rsidP="00B903D3">
      <w:pPr>
        <w:pStyle w:val="a3"/>
      </w:pPr>
    </w:p>
    <w:p w14:paraId="1D242C90" w14:textId="77777777" w:rsidR="000037F3" w:rsidRDefault="00D57810" w:rsidP="000037F3">
      <w:pPr>
        <w:pStyle w:val="a3"/>
        <w:keepNext/>
        <w:jc w:val="center"/>
      </w:pPr>
      <w:r>
        <w:rPr>
          <w:noProof/>
        </w:rPr>
        <w:drawing>
          <wp:inline distT="0" distB="0" distL="0" distR="0" wp14:anchorId="72783CF2" wp14:editId="64232FF2">
            <wp:extent cx="3469801" cy="2772103"/>
            <wp:effectExtent l="0" t="0" r="0" b="9525"/>
            <wp:docPr id="202071384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3847" name="Picture 1" descr="A graph with blue and orange lines&#10;&#10;Description automatically generated"/>
                    <pic:cNvPicPr/>
                  </pic:nvPicPr>
                  <pic:blipFill>
                    <a:blip r:embed="rId66"/>
                    <a:stretch>
                      <a:fillRect/>
                    </a:stretch>
                  </pic:blipFill>
                  <pic:spPr>
                    <a:xfrm>
                      <a:off x="0" y="0"/>
                      <a:ext cx="3479449" cy="2779811"/>
                    </a:xfrm>
                    <a:prstGeom prst="rect">
                      <a:avLst/>
                    </a:prstGeom>
                  </pic:spPr>
                </pic:pic>
              </a:graphicData>
            </a:graphic>
          </wp:inline>
        </w:drawing>
      </w:r>
    </w:p>
    <w:p w14:paraId="5478DCE1" w14:textId="0F13D5AF" w:rsidR="0003728D" w:rsidRDefault="000037F3" w:rsidP="00B903D3">
      <w:pPr>
        <w:pStyle w:val="a8"/>
        <w:jc w:val="center"/>
      </w:pPr>
      <w:bookmarkStart w:id="166" w:name="_Toc146888581"/>
      <w:bookmarkStart w:id="167" w:name="_Toc146901723"/>
      <w:r>
        <w:t xml:space="preserve">Εικόνα </w:t>
      </w:r>
      <w:fldSimple w:instr=" SEQ Εικόνα \* ARABIC ">
        <w:r w:rsidR="009B38E8">
          <w:rPr>
            <w:noProof/>
          </w:rPr>
          <w:t>36</w:t>
        </w:r>
      </w:fldSimple>
      <w:r>
        <w:t>: Μετρήσεις του τρίτου εθελοντή</w:t>
      </w:r>
      <w:bookmarkEnd w:id="166"/>
      <w:bookmarkEnd w:id="167"/>
    </w:p>
    <w:p w14:paraId="01D275FF" w14:textId="77777777" w:rsidR="00AF1FEC" w:rsidRPr="00B903D3" w:rsidRDefault="00AF1FEC" w:rsidP="00AF1FEC">
      <w:pPr>
        <w:pStyle w:val="a3"/>
      </w:pPr>
    </w:p>
    <w:p w14:paraId="0AA629D9" w14:textId="77777777" w:rsidR="000037F3" w:rsidRDefault="00843B56" w:rsidP="000037F3">
      <w:pPr>
        <w:pStyle w:val="a3"/>
        <w:keepNext/>
        <w:jc w:val="center"/>
      </w:pPr>
      <w:r>
        <w:rPr>
          <w:noProof/>
        </w:rPr>
        <w:lastRenderedPageBreak/>
        <w:drawing>
          <wp:inline distT="0" distB="0" distL="0" distR="0" wp14:anchorId="7CDE0566" wp14:editId="010379A3">
            <wp:extent cx="3374238" cy="2640448"/>
            <wp:effectExtent l="0" t="0" r="0" b="7620"/>
            <wp:docPr id="45555364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3648" name="Picture 1" descr="A graph with blue and orange lines&#10;&#10;Description automatically generated"/>
                    <pic:cNvPicPr/>
                  </pic:nvPicPr>
                  <pic:blipFill>
                    <a:blip r:embed="rId67"/>
                    <a:stretch>
                      <a:fillRect/>
                    </a:stretch>
                  </pic:blipFill>
                  <pic:spPr>
                    <a:xfrm>
                      <a:off x="0" y="0"/>
                      <a:ext cx="3385964" cy="2649624"/>
                    </a:xfrm>
                    <a:prstGeom prst="rect">
                      <a:avLst/>
                    </a:prstGeom>
                  </pic:spPr>
                </pic:pic>
              </a:graphicData>
            </a:graphic>
          </wp:inline>
        </w:drawing>
      </w:r>
    </w:p>
    <w:p w14:paraId="1944B2F6" w14:textId="0E8CE1D7" w:rsidR="00843B56" w:rsidRPr="007B66AB" w:rsidRDefault="000037F3" w:rsidP="00B903D3">
      <w:pPr>
        <w:pStyle w:val="a8"/>
        <w:jc w:val="center"/>
      </w:pPr>
      <w:bookmarkStart w:id="168" w:name="_Toc146888582"/>
      <w:bookmarkStart w:id="169" w:name="_Toc146901724"/>
      <w:r>
        <w:t xml:space="preserve">Εικόνα </w:t>
      </w:r>
      <w:fldSimple w:instr=" SEQ Εικόνα \* ARABIC ">
        <w:r w:rsidR="009B38E8">
          <w:rPr>
            <w:noProof/>
          </w:rPr>
          <w:t>37</w:t>
        </w:r>
      </w:fldSimple>
      <w:r>
        <w:t>: Μετρήσεις του όγδοου εθελοντή</w:t>
      </w:r>
      <w:bookmarkEnd w:id="168"/>
      <w:bookmarkEnd w:id="169"/>
    </w:p>
    <w:p w14:paraId="5566AF07" w14:textId="70884EF5" w:rsidR="006A1315" w:rsidRPr="006A1315" w:rsidRDefault="006A1315" w:rsidP="0003728D">
      <w:pPr>
        <w:pStyle w:val="a3"/>
        <w:jc w:val="center"/>
      </w:pPr>
    </w:p>
    <w:tbl>
      <w:tblPr>
        <w:tblStyle w:val="TableGrid"/>
        <w:tblW w:w="0" w:type="auto"/>
        <w:tblLook w:val="04A0" w:firstRow="1" w:lastRow="0" w:firstColumn="1" w:lastColumn="0" w:noHBand="0" w:noVBand="1"/>
      </w:tblPr>
      <w:tblGrid>
        <w:gridCol w:w="3209"/>
        <w:gridCol w:w="3209"/>
        <w:gridCol w:w="3210"/>
      </w:tblGrid>
      <w:tr w:rsidR="0003728D" w:rsidRPr="002C74C3" w14:paraId="5D57526A" w14:textId="77777777" w:rsidTr="002C6422">
        <w:trPr>
          <w:trHeight w:val="1151"/>
        </w:trPr>
        <w:tc>
          <w:tcPr>
            <w:tcW w:w="3209" w:type="dxa"/>
          </w:tcPr>
          <w:p w14:paraId="446C0AA1" w14:textId="56D4A6C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Εθελοντής</w:t>
            </w:r>
          </w:p>
        </w:tc>
        <w:tc>
          <w:tcPr>
            <w:tcW w:w="3209" w:type="dxa"/>
          </w:tcPr>
          <w:p w14:paraId="7F8581E8"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Συγκέντρωσης</w:t>
            </w:r>
          </w:p>
          <w:p w14:paraId="7FE095CE" w14:textId="396EF64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περισσότερο τόσο το καλύτερο)</w:t>
            </w:r>
          </w:p>
        </w:tc>
        <w:tc>
          <w:tcPr>
            <w:tcW w:w="3210" w:type="dxa"/>
          </w:tcPr>
          <w:p w14:paraId="60764FE1"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Χαλάρωσης</w:t>
            </w:r>
          </w:p>
          <w:p w14:paraId="65DFFF70" w14:textId="5A93069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λιγότερο τόσο το καλύτερο)</w:t>
            </w:r>
          </w:p>
        </w:tc>
      </w:tr>
      <w:tr w:rsidR="0003728D" w14:paraId="0200F641" w14:textId="77777777" w:rsidTr="0003728D">
        <w:tc>
          <w:tcPr>
            <w:tcW w:w="3209" w:type="dxa"/>
          </w:tcPr>
          <w:p w14:paraId="7A018778" w14:textId="182C7E5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w:t>
            </w:r>
            <w:r w:rsidRPr="002C6422">
              <w:rPr>
                <w:b/>
                <w:bCs/>
                <w:vertAlign w:val="superscript"/>
              </w:rPr>
              <w:t>ος</w:t>
            </w:r>
            <w:r w:rsidRPr="002C6422">
              <w:rPr>
                <w:b/>
                <w:bCs/>
              </w:rPr>
              <w:t xml:space="preserve"> </w:t>
            </w:r>
          </w:p>
        </w:tc>
        <w:tc>
          <w:tcPr>
            <w:tcW w:w="3209" w:type="dxa"/>
          </w:tcPr>
          <w:p w14:paraId="27B6F411" w14:textId="0DECD06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66.999</w:t>
            </w:r>
          </w:p>
        </w:tc>
        <w:tc>
          <w:tcPr>
            <w:tcW w:w="3210" w:type="dxa"/>
          </w:tcPr>
          <w:p w14:paraId="30BDF230" w14:textId="5103AAF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29.327</w:t>
            </w:r>
          </w:p>
        </w:tc>
      </w:tr>
      <w:tr w:rsidR="0003728D" w14:paraId="73CC66A0" w14:textId="77777777" w:rsidTr="0003728D">
        <w:tc>
          <w:tcPr>
            <w:tcW w:w="3209" w:type="dxa"/>
          </w:tcPr>
          <w:p w14:paraId="79F3D4C8" w14:textId="7FEB36F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w:t>
            </w:r>
            <w:r w:rsidRPr="002C6422">
              <w:rPr>
                <w:b/>
                <w:bCs/>
                <w:vertAlign w:val="superscript"/>
              </w:rPr>
              <w:t>ος</w:t>
            </w:r>
          </w:p>
        </w:tc>
        <w:tc>
          <w:tcPr>
            <w:tcW w:w="3209" w:type="dxa"/>
          </w:tcPr>
          <w:p w14:paraId="1A36ED34" w14:textId="14C21A9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53.249</w:t>
            </w:r>
          </w:p>
        </w:tc>
        <w:tc>
          <w:tcPr>
            <w:tcW w:w="3210" w:type="dxa"/>
          </w:tcPr>
          <w:p w14:paraId="4836A7B3" w14:textId="350D8BC0"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65.383</w:t>
            </w:r>
          </w:p>
        </w:tc>
      </w:tr>
      <w:tr w:rsidR="0003728D" w14:paraId="244E8286" w14:textId="77777777" w:rsidTr="0003728D">
        <w:tc>
          <w:tcPr>
            <w:tcW w:w="3209" w:type="dxa"/>
          </w:tcPr>
          <w:p w14:paraId="0389F7D9" w14:textId="7B52C88C"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w:t>
            </w:r>
            <w:r w:rsidRPr="002C6422">
              <w:rPr>
                <w:b/>
                <w:bCs/>
                <w:vertAlign w:val="superscript"/>
              </w:rPr>
              <w:t>ος</w:t>
            </w:r>
            <w:r w:rsidRPr="002C6422">
              <w:rPr>
                <w:b/>
                <w:bCs/>
              </w:rPr>
              <w:t xml:space="preserve"> </w:t>
            </w:r>
          </w:p>
        </w:tc>
        <w:tc>
          <w:tcPr>
            <w:tcW w:w="3209" w:type="dxa"/>
          </w:tcPr>
          <w:p w14:paraId="5EF5ECB6" w14:textId="6214FB8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29.607</w:t>
            </w:r>
          </w:p>
        </w:tc>
        <w:tc>
          <w:tcPr>
            <w:tcW w:w="3210" w:type="dxa"/>
          </w:tcPr>
          <w:p w14:paraId="1B86FAC1" w14:textId="56CFCAD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27.591</w:t>
            </w:r>
          </w:p>
        </w:tc>
      </w:tr>
      <w:tr w:rsidR="0003728D" w14:paraId="5473CD3D" w14:textId="77777777" w:rsidTr="0003728D">
        <w:tc>
          <w:tcPr>
            <w:tcW w:w="3209" w:type="dxa"/>
          </w:tcPr>
          <w:p w14:paraId="72F2224C" w14:textId="6F6BAD14"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4</w:t>
            </w:r>
            <w:r w:rsidRPr="002C6422">
              <w:rPr>
                <w:b/>
                <w:bCs/>
                <w:vertAlign w:val="superscript"/>
              </w:rPr>
              <w:t>ος</w:t>
            </w:r>
          </w:p>
        </w:tc>
        <w:tc>
          <w:tcPr>
            <w:tcW w:w="3209" w:type="dxa"/>
          </w:tcPr>
          <w:p w14:paraId="4E1AB2B9" w14:textId="3B80B8A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57.021</w:t>
            </w:r>
          </w:p>
        </w:tc>
        <w:tc>
          <w:tcPr>
            <w:tcW w:w="3210" w:type="dxa"/>
          </w:tcPr>
          <w:p w14:paraId="71473972" w14:textId="689FD58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37.691</w:t>
            </w:r>
          </w:p>
        </w:tc>
      </w:tr>
      <w:tr w:rsidR="0003728D" w14:paraId="0ABE1DD5" w14:textId="77777777" w:rsidTr="0003728D">
        <w:tc>
          <w:tcPr>
            <w:tcW w:w="3209" w:type="dxa"/>
          </w:tcPr>
          <w:p w14:paraId="79957CB1" w14:textId="243A044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w:t>
            </w:r>
            <w:r w:rsidRPr="002C6422">
              <w:rPr>
                <w:b/>
                <w:bCs/>
                <w:vertAlign w:val="superscript"/>
              </w:rPr>
              <w:t>ος</w:t>
            </w:r>
            <w:r w:rsidRPr="002C6422">
              <w:rPr>
                <w:b/>
                <w:bCs/>
              </w:rPr>
              <w:t xml:space="preserve"> </w:t>
            </w:r>
          </w:p>
        </w:tc>
        <w:tc>
          <w:tcPr>
            <w:tcW w:w="3209" w:type="dxa"/>
          </w:tcPr>
          <w:p w14:paraId="76DD82D7" w14:textId="5B3B047E"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36.921</w:t>
            </w:r>
          </w:p>
        </w:tc>
        <w:tc>
          <w:tcPr>
            <w:tcW w:w="3210" w:type="dxa"/>
          </w:tcPr>
          <w:p w14:paraId="2AF16BB7" w14:textId="3B2478A1"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55.862</w:t>
            </w:r>
          </w:p>
        </w:tc>
      </w:tr>
      <w:tr w:rsidR="0003728D" w14:paraId="5300A3BE" w14:textId="77777777" w:rsidTr="0003728D">
        <w:tc>
          <w:tcPr>
            <w:tcW w:w="3209" w:type="dxa"/>
          </w:tcPr>
          <w:p w14:paraId="3A8B1965" w14:textId="2286D9DD"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w:t>
            </w:r>
            <w:r w:rsidRPr="002C6422">
              <w:rPr>
                <w:b/>
                <w:bCs/>
                <w:vertAlign w:val="superscript"/>
              </w:rPr>
              <w:t>ος</w:t>
            </w:r>
            <w:r w:rsidRPr="002C6422">
              <w:rPr>
                <w:b/>
                <w:bCs/>
              </w:rPr>
              <w:t xml:space="preserve"> </w:t>
            </w:r>
          </w:p>
        </w:tc>
        <w:tc>
          <w:tcPr>
            <w:tcW w:w="3209" w:type="dxa"/>
          </w:tcPr>
          <w:p w14:paraId="055A0732" w14:textId="66AA568C"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62.540</w:t>
            </w:r>
          </w:p>
        </w:tc>
        <w:tc>
          <w:tcPr>
            <w:tcW w:w="3210" w:type="dxa"/>
          </w:tcPr>
          <w:p w14:paraId="69D2B1EC" w14:textId="5D36F73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56.754</w:t>
            </w:r>
          </w:p>
        </w:tc>
      </w:tr>
      <w:tr w:rsidR="0003728D" w14:paraId="4EFCB88C" w14:textId="77777777" w:rsidTr="0003728D">
        <w:tc>
          <w:tcPr>
            <w:tcW w:w="3209" w:type="dxa"/>
          </w:tcPr>
          <w:p w14:paraId="0C2E14D1" w14:textId="0363E99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7</w:t>
            </w:r>
            <w:r w:rsidRPr="002C6422">
              <w:rPr>
                <w:b/>
                <w:bCs/>
                <w:vertAlign w:val="superscript"/>
              </w:rPr>
              <w:t>ος</w:t>
            </w:r>
          </w:p>
        </w:tc>
        <w:tc>
          <w:tcPr>
            <w:tcW w:w="3209" w:type="dxa"/>
          </w:tcPr>
          <w:p w14:paraId="5EE153D1" w14:textId="4E0008E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38.240</w:t>
            </w:r>
          </w:p>
        </w:tc>
        <w:tc>
          <w:tcPr>
            <w:tcW w:w="3210" w:type="dxa"/>
          </w:tcPr>
          <w:p w14:paraId="0559541E" w14:textId="2913A86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32.894</w:t>
            </w:r>
          </w:p>
        </w:tc>
      </w:tr>
      <w:tr w:rsidR="0003728D" w14:paraId="1FA3F620" w14:textId="77777777" w:rsidTr="0003728D">
        <w:tc>
          <w:tcPr>
            <w:tcW w:w="3209" w:type="dxa"/>
          </w:tcPr>
          <w:p w14:paraId="30513364" w14:textId="0AC50C1B"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8</w:t>
            </w:r>
            <w:r w:rsidRPr="002C6422">
              <w:rPr>
                <w:b/>
                <w:bCs/>
                <w:vertAlign w:val="superscript"/>
              </w:rPr>
              <w:t>ος</w:t>
            </w:r>
          </w:p>
        </w:tc>
        <w:tc>
          <w:tcPr>
            <w:tcW w:w="3209" w:type="dxa"/>
          </w:tcPr>
          <w:p w14:paraId="362D5EE4" w14:textId="13D00D93"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74.60</w:t>
            </w:r>
            <w:r w:rsidRPr="002C6422">
              <w:rPr>
                <w:b/>
                <w:bCs/>
              </w:rPr>
              <w:t>9</w:t>
            </w:r>
          </w:p>
        </w:tc>
        <w:tc>
          <w:tcPr>
            <w:tcW w:w="3210" w:type="dxa"/>
          </w:tcPr>
          <w:p w14:paraId="059E2953" w14:textId="5C6AB12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33.159</w:t>
            </w:r>
          </w:p>
        </w:tc>
      </w:tr>
      <w:tr w:rsidR="0003728D" w14:paraId="1B401FDD" w14:textId="77777777" w:rsidTr="0003728D">
        <w:tc>
          <w:tcPr>
            <w:tcW w:w="3209" w:type="dxa"/>
          </w:tcPr>
          <w:p w14:paraId="0FBD1112" w14:textId="704DB83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9</w:t>
            </w:r>
            <w:r w:rsidRPr="002C6422">
              <w:rPr>
                <w:b/>
                <w:bCs/>
                <w:vertAlign w:val="superscript"/>
              </w:rPr>
              <w:t>ος</w:t>
            </w:r>
          </w:p>
        </w:tc>
        <w:tc>
          <w:tcPr>
            <w:tcW w:w="3209" w:type="dxa"/>
          </w:tcPr>
          <w:p w14:paraId="63449AA8" w14:textId="627C10AA"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59.17</w:t>
            </w:r>
            <w:r w:rsidRPr="002C6422">
              <w:rPr>
                <w:b/>
                <w:bCs/>
              </w:rPr>
              <w:t>3</w:t>
            </w:r>
          </w:p>
        </w:tc>
        <w:tc>
          <w:tcPr>
            <w:tcW w:w="3210" w:type="dxa"/>
          </w:tcPr>
          <w:p w14:paraId="59EE04EF" w14:textId="2C4B6136"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47.904</w:t>
            </w:r>
          </w:p>
        </w:tc>
      </w:tr>
      <w:tr w:rsidR="0003728D" w14:paraId="0255A937" w14:textId="77777777" w:rsidTr="0003728D">
        <w:tc>
          <w:tcPr>
            <w:tcW w:w="3209" w:type="dxa"/>
          </w:tcPr>
          <w:p w14:paraId="5A969746" w14:textId="6CC6E25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10</w:t>
            </w:r>
            <w:r w:rsidRPr="002C6422">
              <w:rPr>
                <w:b/>
                <w:bCs/>
                <w:vertAlign w:val="superscript"/>
              </w:rPr>
              <w:t>ος</w:t>
            </w:r>
            <w:r w:rsidRPr="002C6422">
              <w:rPr>
                <w:b/>
                <w:bCs/>
              </w:rPr>
              <w:t xml:space="preserve"> </w:t>
            </w:r>
          </w:p>
        </w:tc>
        <w:tc>
          <w:tcPr>
            <w:tcW w:w="3209" w:type="dxa"/>
          </w:tcPr>
          <w:p w14:paraId="5E363DCE" w14:textId="08831FB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39.431</w:t>
            </w:r>
          </w:p>
        </w:tc>
        <w:tc>
          <w:tcPr>
            <w:tcW w:w="3210" w:type="dxa"/>
          </w:tcPr>
          <w:p w14:paraId="61EDFED2" w14:textId="6A2ED2EE" w:rsidR="0003728D" w:rsidRPr="002C6422" w:rsidRDefault="00843B56"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57.988</w:t>
            </w:r>
          </w:p>
        </w:tc>
      </w:tr>
    </w:tbl>
    <w:p w14:paraId="63C6F6C9" w14:textId="232D966B" w:rsidR="00A518A6" w:rsidRPr="00AF1FEC" w:rsidRDefault="007B66AB" w:rsidP="007B66AB">
      <w:pPr>
        <w:pStyle w:val="a9"/>
        <w:rPr>
          <w:b/>
          <w:bCs/>
        </w:rPr>
      </w:pPr>
      <w:bookmarkStart w:id="170" w:name="_Toc146821703"/>
      <w:bookmarkStart w:id="171" w:name="_Toc146888583"/>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1</w:t>
      </w:r>
      <w:r w:rsidRPr="00AF1FEC">
        <w:rPr>
          <w:b/>
          <w:bCs/>
        </w:rPr>
        <w:fldChar w:fldCharType="end"/>
      </w:r>
      <w:r w:rsidRPr="00AF1FEC">
        <w:rPr>
          <w:b/>
          <w:bCs/>
        </w:rPr>
        <w:t>: Μέσοι όροι εθελοντών</w:t>
      </w:r>
      <w:bookmarkEnd w:id="170"/>
      <w:bookmarkEnd w:id="171"/>
    </w:p>
    <w:p w14:paraId="5AD22342" w14:textId="4A9F7E8E" w:rsidR="00A518A6" w:rsidRDefault="00A518A6" w:rsidP="00A518A6">
      <w:pPr>
        <w:pStyle w:val="a3"/>
        <w:jc w:val="left"/>
        <w:rPr>
          <w:b/>
          <w:bCs/>
        </w:rPr>
      </w:pPr>
      <w:r w:rsidRPr="00E8013C">
        <w:rPr>
          <w:b/>
          <w:bCs/>
        </w:rPr>
        <w:t>Συμπεράσματα:</w:t>
      </w:r>
    </w:p>
    <w:p w14:paraId="1F91860B" w14:textId="1A852955" w:rsidR="00A518A6" w:rsidRDefault="00A518A6" w:rsidP="00E555E1">
      <w:pPr>
        <w:pStyle w:val="a3"/>
      </w:pPr>
      <w:r>
        <w:t xml:space="preserve">Παρατηρούμε πως </w:t>
      </w:r>
      <w:r w:rsidR="00EC1215">
        <w:t xml:space="preserve">η τιμή που μας δίνει ο </w:t>
      </w:r>
      <w:proofErr w:type="spellStart"/>
      <w:r w:rsidR="00EC1215">
        <w:t>εγκεφαλογράφος</w:t>
      </w:r>
      <w:proofErr w:type="spellEnd"/>
      <w:r w:rsidR="00EC1215">
        <w:t xml:space="preserve"> είναι αρκετά ακριβής</w:t>
      </w:r>
      <w:r w:rsidR="00D57810">
        <w:t xml:space="preserve">, συγκεκριμένα 7/10 περιπτώσεις ο μέσος όρος συγκέντρωσης είναι μεγαλύτερος από τον μέσο όρο χαλάρωσης. Όπως φαίνεται και στις γραφικές παραστάσεις το άτομο είναι αρκετά δύσκολο να έχει μία συνεχή </w:t>
      </w:r>
      <w:r w:rsidR="00D57810">
        <w:lastRenderedPageBreak/>
        <w:t>συγκέντρωση ειδικά σε τιμές άνω των 80</w:t>
      </w:r>
      <w:r w:rsidR="00ED34E0">
        <w:t>. Πολλές φορές στη διαδικασία των μετρήσεων το άτομο δεν μπορούσε να συγκεντρωθεί καθόλου σε ένα θέμα, χαρακτηριστικό παράδειγμα ο 3</w:t>
      </w:r>
      <w:r w:rsidR="00ED34E0">
        <w:rPr>
          <w:vertAlign w:val="superscript"/>
        </w:rPr>
        <w:t xml:space="preserve">ος </w:t>
      </w:r>
      <w:r w:rsidR="00ED34E0">
        <w:t>εθελοντής</w:t>
      </w:r>
      <w:r w:rsidR="00E555E1">
        <w:t xml:space="preserve">. Παρατηρήσαμε στον πειραματισμό με τους </w:t>
      </w:r>
      <w:proofErr w:type="spellStart"/>
      <w:r w:rsidR="00E555E1">
        <w:t>εγκεφαλογράφους</w:t>
      </w:r>
      <w:proofErr w:type="spellEnd"/>
      <w:r w:rsidR="00E555E1">
        <w:t xml:space="preserve"> πως </w:t>
      </w:r>
      <w:r w:rsidR="00B903D3">
        <w:t xml:space="preserve">πολλές φορές </w:t>
      </w:r>
      <w:r w:rsidR="00E555E1">
        <w:t>όταν κάποιος θεωρεί ότι είναι συγκεντρωμένος, στη πραγματικότητα συμβαίνει ακριβώς το αντίθετο. Οποιαδήποτε συνθήκη μπορεί να αποσπάσει την προσοχή κάποιου, από ένα ψίθυρο μέχρι και η κίνηση των ατόμων σε ένα δωμάτι</w:t>
      </w:r>
      <w:r w:rsidR="00FB46C6">
        <w:t>ο</w:t>
      </w:r>
      <w:r w:rsidR="00E555E1">
        <w:t>.</w:t>
      </w:r>
      <w:r w:rsidR="00601173">
        <w:t xml:space="preserve"> </w:t>
      </w:r>
      <w:r w:rsidR="00FB46C6">
        <w:t xml:space="preserve">Αυτό επιβεβαιώνεται στο </w:t>
      </w:r>
      <w:r w:rsidR="00601173">
        <w:t>ότι πολλά άτομα δεν μπορούν να χαλαρώσουν και ταυτόχρονα δεν μπορούν να συγκεντρωθούν χαρακτηριστικό παράδειγμα 2</w:t>
      </w:r>
      <w:r w:rsidR="00601173" w:rsidRPr="00601173">
        <w:rPr>
          <w:vertAlign w:val="superscript"/>
        </w:rPr>
        <w:t>ος</w:t>
      </w:r>
      <w:r w:rsidR="00601173">
        <w:t>, 5</w:t>
      </w:r>
      <w:r w:rsidR="00601173" w:rsidRPr="00601173">
        <w:rPr>
          <w:vertAlign w:val="superscript"/>
        </w:rPr>
        <w:t>ος</w:t>
      </w:r>
      <w:r w:rsidR="00601173">
        <w:t xml:space="preserve"> και 10</w:t>
      </w:r>
      <w:r w:rsidR="00601173" w:rsidRPr="00601173">
        <w:rPr>
          <w:vertAlign w:val="superscript"/>
        </w:rPr>
        <w:t>ος</w:t>
      </w:r>
      <w:r w:rsidR="00FB46C6">
        <w:t xml:space="preserve"> εθελοντής</w:t>
      </w:r>
      <w:r w:rsidR="00060920">
        <w:t xml:space="preserve"> και πολύ πιθανών να επηρεάζει το γεγονός ότι ήταν η πρώτη επαφή με εγκεφαλογράφο για τους περισσότερους εθελοντές</w:t>
      </w:r>
      <w:r w:rsidR="00FB46C6">
        <w:t xml:space="preserve">. Γενικότερα τα αποτελέσματα </w:t>
      </w:r>
      <w:r w:rsidR="00060920">
        <w:t xml:space="preserve">ήταν ικανοποιητικά για την έρευνα μας και το συμπέρασμα είναι ότι η τιμή συγκέντρωσης που δίνει ο </w:t>
      </w:r>
      <w:proofErr w:type="spellStart"/>
      <w:r w:rsidR="00060920">
        <w:t>εγκεφαλογράφος</w:t>
      </w:r>
      <w:proofErr w:type="spellEnd"/>
      <w:r w:rsidR="00060920">
        <w:t xml:space="preserve"> είναι έγκυρη. Καταλήξαμε να επιλέξουμε τον εγκεφαλογράφο </w:t>
      </w:r>
      <w:proofErr w:type="spellStart"/>
      <w:r w:rsidR="00060920">
        <w:rPr>
          <w:lang w:val="en-US"/>
        </w:rPr>
        <w:t>Mindwave</w:t>
      </w:r>
      <w:proofErr w:type="spellEnd"/>
      <w:r w:rsidR="00060920" w:rsidRPr="00060920">
        <w:t xml:space="preserve"> </w:t>
      </w:r>
      <w:r w:rsidR="00060920">
        <w:t xml:space="preserve">έναντί του </w:t>
      </w:r>
      <w:r w:rsidR="00060920">
        <w:rPr>
          <w:lang w:val="en-US"/>
        </w:rPr>
        <w:t>Muse</w:t>
      </w:r>
      <w:r w:rsidR="00060920" w:rsidRPr="00060920">
        <w:t xml:space="preserve"> </w:t>
      </w:r>
      <w:r w:rsidR="00060920">
        <w:t>λόγο της εγκυρότητας των μετρήσεων του, της πραγματικά εύκολης τοποθέτησης (από δέκα δευτερόλεπτα μέχρι και ένα λεπτό) και τέλος του κόστους της συσκευής (</w:t>
      </w:r>
      <w:proofErr w:type="spellStart"/>
      <w:r w:rsidR="00060920">
        <w:rPr>
          <w:lang w:val="en-US"/>
        </w:rPr>
        <w:t>Mindwave</w:t>
      </w:r>
      <w:proofErr w:type="spellEnd"/>
      <w:r w:rsidR="00060920" w:rsidRPr="00060920">
        <w:t xml:space="preserve"> ~ 100</w:t>
      </w:r>
      <w:r w:rsidR="00060920">
        <w:rPr>
          <w:lang w:val="en-US"/>
        </w:rPr>
        <w:t>E</w:t>
      </w:r>
      <w:r w:rsidR="00060920" w:rsidRPr="00060920">
        <w:t xml:space="preserve"> , </w:t>
      </w:r>
      <w:r w:rsidR="00060920">
        <w:rPr>
          <w:lang w:val="en-US"/>
        </w:rPr>
        <w:t>Muse</w:t>
      </w:r>
      <w:r w:rsidR="00060920" w:rsidRPr="00060920">
        <w:t xml:space="preserve"> ~ 400</w:t>
      </w:r>
      <w:r w:rsidR="00060920">
        <w:rPr>
          <w:lang w:val="en-US"/>
        </w:rPr>
        <w:t>E</w:t>
      </w:r>
      <w:r w:rsidR="00060920" w:rsidRPr="00060920">
        <w:t>).</w:t>
      </w:r>
    </w:p>
    <w:p w14:paraId="2BABD759" w14:textId="18DEFAC4" w:rsidR="0003728D" w:rsidRPr="00A518A6" w:rsidRDefault="0003728D" w:rsidP="00B903D3">
      <w:pPr>
        <w:pStyle w:val="a3"/>
      </w:pPr>
    </w:p>
    <w:p w14:paraId="64C8296F" w14:textId="4796DD57" w:rsidR="00E36624" w:rsidRPr="00ED6358" w:rsidRDefault="00E36624" w:rsidP="009E4C09">
      <w:pPr>
        <w:pStyle w:val="a7"/>
      </w:pPr>
      <w:bookmarkStart w:id="172" w:name="_Toc146887514"/>
      <w:bookmarkStart w:id="173" w:name="_Toc146888584"/>
      <w:r>
        <w:t>5.</w:t>
      </w:r>
      <w:r w:rsidR="009E4C09">
        <w:t>2.2</w:t>
      </w:r>
      <w:r w:rsidR="00ED6358" w:rsidRPr="00ED6358">
        <w:t xml:space="preserve"> </w:t>
      </w:r>
      <w:r w:rsidR="00ED6358">
        <w:t>Αποτελέσματα</w:t>
      </w:r>
      <w:r w:rsidR="009E4C09">
        <w:t xml:space="preserve"> μοντέλου και σύγκριση</w:t>
      </w:r>
      <w:bookmarkEnd w:id="172"/>
      <w:bookmarkEnd w:id="173"/>
    </w:p>
    <w:p w14:paraId="6DEA808E" w14:textId="37C19577" w:rsidR="00E36624" w:rsidRDefault="009E4C09" w:rsidP="00E36624">
      <w:pPr>
        <w:pStyle w:val="a3"/>
      </w:pPr>
      <w:r>
        <w:t xml:space="preserve">Για </w:t>
      </w:r>
      <w:r w:rsidR="00B903D3">
        <w:t>την αξιολόγηση</w:t>
      </w:r>
      <w:r w:rsidR="005476EC">
        <w:t xml:space="preserve"> των αποτελεσμάτων με το μοντέλο </w:t>
      </w:r>
      <w:proofErr w:type="spellStart"/>
      <w:r w:rsidR="005476EC">
        <w:rPr>
          <w:lang w:val="en-US"/>
        </w:rPr>
        <w:t>RandomForest</w:t>
      </w:r>
      <w:proofErr w:type="spellEnd"/>
      <w:r w:rsidR="005476EC" w:rsidRPr="005476EC">
        <w:t xml:space="preserve"> </w:t>
      </w:r>
      <w:r w:rsidR="005476EC">
        <w:t>μετρήσαμε ένα άτομο σε ήσυχο περιβάλλον ο οποίος είχε εμπειρία με το συγκεκριμένο εγκεφαλογράφο και έγιναν δύο μετρήσεις. Η κάθε μέτρηση έχει διάρκεια δύο λεπτά, στη πρώτη το άτομο ήταν συγκεντρωμένο και στη δεύτερη ήταν χαλαρό</w:t>
      </w:r>
      <w:r w:rsidR="00566563">
        <w:t xml:space="preserve">. Ταυτόχρονα με την καταγραφή των αποτελεσμάτων του μοντέλου έγινε και καταγραφή της τιμής του </w:t>
      </w:r>
      <w:proofErr w:type="spellStart"/>
      <w:r w:rsidR="00566563">
        <w:t>εγκεφαλογράφου</w:t>
      </w:r>
      <w:proofErr w:type="spellEnd"/>
      <w:r w:rsidR="00566563">
        <w:t xml:space="preserve"> για να γίνει σύγκριση.</w:t>
      </w:r>
    </w:p>
    <w:p w14:paraId="5A3816FB" w14:textId="347C2CCD" w:rsidR="00566563" w:rsidRDefault="00566563" w:rsidP="00E36624">
      <w:pPr>
        <w:pStyle w:val="a3"/>
        <w:rPr>
          <w:b/>
          <w:bCs/>
        </w:rPr>
      </w:pPr>
      <w:r w:rsidRPr="00566563">
        <w:rPr>
          <w:b/>
          <w:bCs/>
        </w:rPr>
        <w:t>Αποτελέσματα:</w:t>
      </w:r>
    </w:p>
    <w:p w14:paraId="424C5C02" w14:textId="77777777" w:rsidR="00335FCD" w:rsidRDefault="002C6422" w:rsidP="00335FCD">
      <w:pPr>
        <w:pStyle w:val="a3"/>
        <w:keepNext/>
        <w:jc w:val="center"/>
      </w:pPr>
      <w:r>
        <w:rPr>
          <w:noProof/>
        </w:rPr>
        <w:drawing>
          <wp:inline distT="0" distB="0" distL="0" distR="0" wp14:anchorId="676EB25F" wp14:editId="015EE88F">
            <wp:extent cx="6321287" cy="2899607"/>
            <wp:effectExtent l="0" t="0" r="3810" b="0"/>
            <wp:docPr id="1461152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215" name="Picture 1" descr="A graph of a graph of a graph&#10;&#10;Description automatically generated with medium confidence"/>
                    <pic:cNvPicPr/>
                  </pic:nvPicPr>
                  <pic:blipFill>
                    <a:blip r:embed="rId68"/>
                    <a:stretch>
                      <a:fillRect/>
                    </a:stretch>
                  </pic:blipFill>
                  <pic:spPr>
                    <a:xfrm>
                      <a:off x="0" y="0"/>
                      <a:ext cx="6329445" cy="2903349"/>
                    </a:xfrm>
                    <a:prstGeom prst="rect">
                      <a:avLst/>
                    </a:prstGeom>
                  </pic:spPr>
                </pic:pic>
              </a:graphicData>
            </a:graphic>
          </wp:inline>
        </w:drawing>
      </w:r>
    </w:p>
    <w:p w14:paraId="2898F8F8" w14:textId="0CD19DC9" w:rsidR="00566563" w:rsidRPr="00335FCD" w:rsidRDefault="00335FCD" w:rsidP="005B6CE6">
      <w:pPr>
        <w:pStyle w:val="a8"/>
        <w:jc w:val="center"/>
      </w:pPr>
      <w:bookmarkStart w:id="174" w:name="_Toc146901725"/>
      <w:r w:rsidRPr="00335FCD">
        <w:t xml:space="preserve">Εικόνα </w:t>
      </w:r>
      <w:r>
        <w:fldChar w:fldCharType="begin"/>
      </w:r>
      <w:r w:rsidRPr="00335FCD">
        <w:instrText xml:space="preserve"> </w:instrText>
      </w:r>
      <w:r>
        <w:instrText>SEQ</w:instrText>
      </w:r>
      <w:r w:rsidRPr="00335FCD">
        <w:instrText xml:space="preserve"> Εικόνα \* </w:instrText>
      </w:r>
      <w:r>
        <w:instrText>ARABIC</w:instrText>
      </w:r>
      <w:r w:rsidRPr="00335FCD">
        <w:instrText xml:space="preserve"> </w:instrText>
      </w:r>
      <w:r>
        <w:fldChar w:fldCharType="separate"/>
      </w:r>
      <w:r w:rsidR="009B38E8">
        <w:rPr>
          <w:noProof/>
        </w:rPr>
        <w:t>38</w:t>
      </w:r>
      <w:r>
        <w:fldChar w:fldCharType="end"/>
      </w:r>
      <w:r w:rsidRPr="00335FCD">
        <w:t xml:space="preserve">: </w:t>
      </w:r>
      <w:r>
        <w:t>Σύγκριση της τιμής του εγκεφαλογράφου και του RandomForest</w:t>
      </w:r>
      <w:bookmarkEnd w:id="174"/>
    </w:p>
    <w:p w14:paraId="43EB29F0" w14:textId="77777777" w:rsidR="007B66AB" w:rsidRPr="00335FCD" w:rsidRDefault="007B66AB" w:rsidP="002C6422">
      <w:pPr>
        <w:pStyle w:val="a3"/>
        <w:jc w:val="center"/>
        <w:rPr>
          <w:b/>
          <w:bCs/>
        </w:rPr>
      </w:pPr>
    </w:p>
    <w:p w14:paraId="41C966F3" w14:textId="77777777" w:rsidR="007B66AB" w:rsidRPr="00335FCD" w:rsidRDefault="007B66AB" w:rsidP="002C6422">
      <w:pPr>
        <w:pStyle w:val="a3"/>
        <w:jc w:val="center"/>
        <w:rPr>
          <w:b/>
          <w:bCs/>
        </w:rPr>
      </w:pPr>
    </w:p>
    <w:p w14:paraId="3CF140E8" w14:textId="77777777" w:rsidR="007B66AB" w:rsidRPr="00335FCD" w:rsidRDefault="007B66AB" w:rsidP="002C6422">
      <w:pPr>
        <w:pStyle w:val="a3"/>
        <w:jc w:val="center"/>
        <w:rPr>
          <w:b/>
          <w:bCs/>
        </w:rPr>
      </w:pPr>
    </w:p>
    <w:tbl>
      <w:tblPr>
        <w:tblStyle w:val="TableGrid"/>
        <w:tblW w:w="0" w:type="auto"/>
        <w:jc w:val="center"/>
        <w:tblLook w:val="04A0" w:firstRow="1" w:lastRow="0" w:firstColumn="1" w:lastColumn="0" w:noHBand="0" w:noVBand="1"/>
      </w:tblPr>
      <w:tblGrid>
        <w:gridCol w:w="1925"/>
        <w:gridCol w:w="1925"/>
        <w:gridCol w:w="1926"/>
      </w:tblGrid>
      <w:tr w:rsidR="002C6422" w14:paraId="24EE9056" w14:textId="77777777" w:rsidTr="002C6422">
        <w:trPr>
          <w:jc w:val="center"/>
        </w:trPr>
        <w:tc>
          <w:tcPr>
            <w:tcW w:w="1925" w:type="dxa"/>
          </w:tcPr>
          <w:p w14:paraId="374CDB56" w14:textId="340A9A55"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lastRenderedPageBreak/>
              <w:t>Τιμές</w:t>
            </w:r>
          </w:p>
        </w:tc>
        <w:tc>
          <w:tcPr>
            <w:tcW w:w="1925" w:type="dxa"/>
          </w:tcPr>
          <w:p w14:paraId="1A873335" w14:textId="1029BC73"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rPr>
              <w:t>Μέσος Όρος Συγκέντρωσης</w:t>
            </w:r>
          </w:p>
        </w:tc>
        <w:tc>
          <w:tcPr>
            <w:tcW w:w="1926" w:type="dxa"/>
          </w:tcPr>
          <w:p w14:paraId="4FC43E3C" w14:textId="229E6DDA"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Μέσος Όρος Χαλάρωσης</w:t>
            </w:r>
          </w:p>
        </w:tc>
      </w:tr>
      <w:tr w:rsidR="002C6422" w14:paraId="5338E3B9" w14:textId="77777777" w:rsidTr="002C6422">
        <w:trPr>
          <w:jc w:val="center"/>
        </w:trPr>
        <w:tc>
          <w:tcPr>
            <w:tcW w:w="1925" w:type="dxa"/>
          </w:tcPr>
          <w:p w14:paraId="6F240B95" w14:textId="692710DE"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lang w:val="en-US"/>
              </w:rPr>
              <w:t>Headset</w:t>
            </w:r>
          </w:p>
        </w:tc>
        <w:tc>
          <w:tcPr>
            <w:tcW w:w="1925" w:type="dxa"/>
          </w:tcPr>
          <w:p w14:paraId="54DD32E3" w14:textId="642C77E2"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58.747</w:t>
            </w:r>
          </w:p>
        </w:tc>
        <w:tc>
          <w:tcPr>
            <w:tcW w:w="1926" w:type="dxa"/>
          </w:tcPr>
          <w:p w14:paraId="44F60DB3" w14:textId="67A3E41E"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24.095</w:t>
            </w:r>
          </w:p>
        </w:tc>
      </w:tr>
      <w:tr w:rsidR="002C6422" w14:paraId="78DA34FD" w14:textId="77777777" w:rsidTr="002C6422">
        <w:trPr>
          <w:jc w:val="center"/>
        </w:trPr>
        <w:tc>
          <w:tcPr>
            <w:tcW w:w="1925" w:type="dxa"/>
          </w:tcPr>
          <w:p w14:paraId="48850AF2" w14:textId="29B56D2B"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proofErr w:type="spellStart"/>
            <w:r>
              <w:rPr>
                <w:b/>
                <w:bCs/>
                <w:lang w:val="en-US"/>
              </w:rPr>
              <w:t>RandomForest</w:t>
            </w:r>
            <w:proofErr w:type="spellEnd"/>
          </w:p>
        </w:tc>
        <w:tc>
          <w:tcPr>
            <w:tcW w:w="1925" w:type="dxa"/>
          </w:tcPr>
          <w:p w14:paraId="3301BE7B" w14:textId="527F7AD2"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sidRPr="00A84073">
              <w:rPr>
                <w:b/>
                <w:bCs/>
              </w:rPr>
              <w:t>63.726</w:t>
            </w:r>
          </w:p>
        </w:tc>
        <w:tc>
          <w:tcPr>
            <w:tcW w:w="1926" w:type="dxa"/>
          </w:tcPr>
          <w:p w14:paraId="64F542FB" w14:textId="406F36D8" w:rsidR="002C6422" w:rsidRDefault="002C6422"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12.081</w:t>
            </w:r>
          </w:p>
        </w:tc>
      </w:tr>
    </w:tbl>
    <w:p w14:paraId="21A8941F" w14:textId="4038C429" w:rsidR="00A84073" w:rsidRPr="00AF1FEC" w:rsidRDefault="007B66AB" w:rsidP="007B66AB">
      <w:pPr>
        <w:pStyle w:val="a9"/>
        <w:rPr>
          <w:b/>
          <w:bCs/>
        </w:rPr>
      </w:pPr>
      <w:bookmarkStart w:id="175" w:name="_Toc146821704"/>
      <w:bookmarkStart w:id="176" w:name="_Toc146888585"/>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2</w:t>
      </w:r>
      <w:r w:rsidRPr="00AF1FEC">
        <w:rPr>
          <w:b/>
          <w:bCs/>
        </w:rPr>
        <w:fldChar w:fldCharType="end"/>
      </w:r>
      <w:r w:rsidRPr="00AF1FEC">
        <w:rPr>
          <w:b/>
          <w:bCs/>
        </w:rPr>
        <w:t xml:space="preserve">: Μέσος όρος εθελοντών με μοντέλο </w:t>
      </w:r>
      <w:proofErr w:type="spellStart"/>
      <w:r w:rsidRPr="00AF1FEC">
        <w:rPr>
          <w:b/>
          <w:bCs/>
        </w:rPr>
        <w:t>RandomForest</w:t>
      </w:r>
      <w:bookmarkEnd w:id="175"/>
      <w:bookmarkEnd w:id="176"/>
      <w:proofErr w:type="spellEnd"/>
    </w:p>
    <w:p w14:paraId="5852C3BE" w14:textId="1AFF8BF5" w:rsidR="00E36624" w:rsidRDefault="00A84073" w:rsidP="00E36624">
      <w:pPr>
        <w:pStyle w:val="a3"/>
        <w:rPr>
          <w:b/>
          <w:bCs/>
        </w:rPr>
      </w:pPr>
      <w:r w:rsidRPr="00A84073">
        <w:rPr>
          <w:b/>
          <w:bCs/>
        </w:rPr>
        <w:t>Συμπεράσματα:</w:t>
      </w:r>
    </w:p>
    <w:p w14:paraId="16F19973" w14:textId="72714637" w:rsidR="00511848" w:rsidRPr="00A71C0C" w:rsidRDefault="002C6422" w:rsidP="00E36624">
      <w:pPr>
        <w:pStyle w:val="a3"/>
      </w:pPr>
      <w:r>
        <w:t>Παρατηρούμε πως τ</w:t>
      </w:r>
      <w:r w:rsidR="00C90D2A">
        <w:t>α</w:t>
      </w:r>
      <w:r>
        <w:t xml:space="preserve"> </w:t>
      </w:r>
      <w:r w:rsidR="00C90D2A">
        <w:t>αποτελέσματα</w:t>
      </w:r>
      <w:r>
        <w:t xml:space="preserve"> τ</w:t>
      </w:r>
      <w:r w:rsidR="00C90D2A">
        <w:t>η</w:t>
      </w:r>
      <w:r>
        <w:t xml:space="preserve">ς συσκευής είναι πιο ομαλά σε αντίθεση με του μοντέλου </w:t>
      </w:r>
      <w:r w:rsidR="00C90D2A">
        <w:t xml:space="preserve">όπου έχει απότομες εναλλαγές στις τιμές του και δημιουργεί τα «καρφιά», </w:t>
      </w:r>
      <w:r w:rsidR="00511848">
        <w:t xml:space="preserve">φαίνεται καθαρά στο διάγραμμα </w:t>
      </w:r>
      <w:r w:rsidR="00511848">
        <w:rPr>
          <w:lang w:val="en-US"/>
        </w:rPr>
        <w:t>Relaxed</w:t>
      </w:r>
      <w:r w:rsidR="00511848" w:rsidRPr="00511848">
        <w:t xml:space="preserve"> </w:t>
      </w:r>
      <w:r w:rsidR="00511848">
        <w:t>μεταξύ 40-60 δευτερολέπτων. Σε γενικές γραμμέ</w:t>
      </w:r>
      <w:r w:rsidR="002F28A0">
        <w:t xml:space="preserve">ς </w:t>
      </w:r>
      <w:r w:rsidR="00511848">
        <w:t xml:space="preserve">το μοντέλο δίνει </w:t>
      </w:r>
      <w:r w:rsidR="00C90D2A">
        <w:t>τιμή</w:t>
      </w:r>
      <w:r w:rsidR="00511848">
        <w:t xml:space="preserve"> 100 όταν </w:t>
      </w:r>
      <w:r w:rsidR="00C90D2A">
        <w:t xml:space="preserve">το ποσοστό </w:t>
      </w:r>
      <w:r w:rsidR="00511848">
        <w:t xml:space="preserve">του </w:t>
      </w:r>
      <w:proofErr w:type="spellStart"/>
      <w:r w:rsidR="00511848">
        <w:t>εγκεφαλογράφου</w:t>
      </w:r>
      <w:proofErr w:type="spellEnd"/>
      <w:r w:rsidR="00511848">
        <w:t xml:space="preserve"> είναι </w:t>
      </w:r>
      <m:oMath>
        <m:r>
          <w:rPr>
            <w:rFonts w:ascii="Cambria Math" w:hAnsi="Cambria Math"/>
          </w:rPr>
          <m:t>≥</m:t>
        </m:r>
      </m:oMath>
      <w:r w:rsidR="00511848">
        <w:t xml:space="preserve">80 </w:t>
      </w:r>
      <w:r w:rsidR="002F28A0">
        <w:t xml:space="preserve">και </w:t>
      </w:r>
      <w:r w:rsidR="00C90D2A">
        <w:t>τιμή</w:t>
      </w:r>
      <w:r w:rsidR="002F28A0">
        <w:t xml:space="preserve"> 0 όταν</w:t>
      </w:r>
      <w:r w:rsidR="00B903D3">
        <w:t xml:space="preserve"> το ποσοστό είναι</w:t>
      </w:r>
      <w:r w:rsidR="002F28A0">
        <w:t xml:space="preserve"> </w:t>
      </w:r>
      <m:oMath>
        <m:r>
          <w:rPr>
            <w:rFonts w:ascii="Cambria Math" w:hAnsi="Cambria Math"/>
          </w:rPr>
          <m:t>≤</m:t>
        </m:r>
      </m:oMath>
      <w:r w:rsidR="002F28A0">
        <w:t>40.</w:t>
      </w:r>
      <w:r w:rsidR="00CB48F6">
        <w:t xml:space="preserve"> Καταλήξαμε στο συμπέρασμα πως τα αποτελέσματα του μοντέλου είναι έμπιστα το οποίο φαίνεται και στο μέσο όρο</w:t>
      </w:r>
      <w:r w:rsidR="00B903D3">
        <w:t>,</w:t>
      </w:r>
      <w:r w:rsidR="00616B0E">
        <w:t xml:space="preserve"> αλλά όχι ακριβής. Το πρόβλημα θεωρούμε πως είναι οι συνθήκες του πειράματος</w:t>
      </w:r>
      <w:r w:rsidR="00A71C0C">
        <w:t xml:space="preserve"> δηλαδή,</w:t>
      </w:r>
      <w:r w:rsidR="00B903D3">
        <w:t xml:space="preserve"> το σετ δεδομένων δεν έχει αρκετά μοναδικά πρότυπα και έτσι το μοντέλο δεν γενικεύει αξιόπιστα</w:t>
      </w:r>
      <w:r w:rsidR="00A71C0C">
        <w:t>,</w:t>
      </w:r>
      <w:r w:rsidR="00616B0E">
        <w:t xml:space="preserve"> </w:t>
      </w:r>
      <w:r w:rsidR="00A71C0C">
        <w:t xml:space="preserve">η </w:t>
      </w:r>
      <w:proofErr w:type="spellStart"/>
      <w:r w:rsidR="00A71C0C">
        <w:rPr>
          <w:lang w:val="en-US"/>
        </w:rPr>
        <w:t>Mindwave</w:t>
      </w:r>
      <w:proofErr w:type="spellEnd"/>
      <w:r w:rsidR="00A71C0C" w:rsidRPr="00A71C0C">
        <w:t xml:space="preserve"> </w:t>
      </w:r>
      <w:r w:rsidR="00A71C0C">
        <w:t xml:space="preserve">ισχυρίζεται πως η τιμή </w:t>
      </w:r>
      <w:r w:rsidR="00A71C0C">
        <w:rPr>
          <w:lang w:val="en-US"/>
        </w:rPr>
        <w:t>raw</w:t>
      </w:r>
      <w:r w:rsidR="00A71C0C" w:rsidRPr="00A71C0C">
        <w:t>_</w:t>
      </w:r>
      <w:r w:rsidR="00A71C0C">
        <w:rPr>
          <w:lang w:val="en-US"/>
        </w:rPr>
        <w:t>value</w:t>
      </w:r>
      <w:r w:rsidR="00A71C0C" w:rsidRPr="00A71C0C">
        <w:t xml:space="preserve"> </w:t>
      </w:r>
      <w:r w:rsidR="00A71C0C">
        <w:t>ανανεώνεται 128 φορές το δευτερόλεπτο ενώ στην πραγματικότητα ανανεώνεται τρεις με τέσσερις φορές</w:t>
      </w:r>
      <w:r w:rsidR="00C90D2A">
        <w:t xml:space="preserve"> </w:t>
      </w:r>
      <w:r w:rsidR="00A71C0C">
        <w:t xml:space="preserve">και γενικός </w:t>
      </w:r>
      <w:r w:rsidR="00C90D2A">
        <w:t>η</w:t>
      </w:r>
      <w:r w:rsidR="00A71C0C">
        <w:t xml:space="preserve"> κατηγοριοποίηση</w:t>
      </w:r>
      <w:r w:rsidR="00B903D3">
        <w:t xml:space="preserve"> </w:t>
      </w:r>
      <w:r w:rsidR="00A71C0C">
        <w:t>0</w:t>
      </w:r>
      <w:r w:rsidR="00C90D2A">
        <w:t xml:space="preserve"> </w:t>
      </w:r>
      <w:r w:rsidR="00A71C0C">
        <w:t>-</w:t>
      </w:r>
      <w:r w:rsidR="00C90D2A">
        <w:t xml:space="preserve"> </w:t>
      </w:r>
      <w:r w:rsidR="00A71C0C">
        <w:t xml:space="preserve">1 </w:t>
      </w:r>
      <w:r w:rsidR="00B903D3">
        <w:t>(</w:t>
      </w:r>
      <w:r w:rsidR="00A71C0C">
        <w:t xml:space="preserve">συγκέντρωση </w:t>
      </w:r>
      <w:r w:rsidR="00C90D2A">
        <w:t>–</w:t>
      </w:r>
      <w:r w:rsidR="00A71C0C">
        <w:t xml:space="preserve"> χαλάρωση</w:t>
      </w:r>
      <w:r w:rsidR="00B903D3">
        <w:t>)</w:t>
      </w:r>
      <w:r w:rsidR="00C90D2A">
        <w:t xml:space="preserve"> δεν είναι ικανή </w:t>
      </w:r>
      <w:r w:rsidR="00B903D3">
        <w:t>για ένα γενικευμένο αποτέλεσμα</w:t>
      </w:r>
      <w:r w:rsidR="00A71C0C">
        <w:t xml:space="preserve">. Όμως ο σκοπός του πειράματος ήταν να αποδείξουμε ότι η επεξεργασία των τιμών με ένα </w:t>
      </w:r>
      <w:proofErr w:type="spellStart"/>
      <w:r w:rsidR="00A71C0C">
        <w:t>νευρωνικό</w:t>
      </w:r>
      <w:proofErr w:type="spellEnd"/>
      <w:r w:rsidR="00A71C0C">
        <w:t xml:space="preserve"> μοντέλο λειτουργεί και τα αποτελέσματα είναι έμπιστα, το οποίο και αποδείξαμε. </w:t>
      </w:r>
      <w:r w:rsidR="00420790">
        <w:t>Τέλος</w:t>
      </w:r>
      <w:r w:rsidR="00A71C0C">
        <w:t xml:space="preserve">, στην τελική μορφή του παιχνιδιού θα είναι διαθέσιμη η τιμή του </w:t>
      </w:r>
      <w:proofErr w:type="spellStart"/>
      <w:r w:rsidR="00A71C0C">
        <w:t>εγκεφαλογράφου</w:t>
      </w:r>
      <w:proofErr w:type="spellEnd"/>
      <w:r w:rsidR="00B903D3">
        <w:t>, η επεξεργασία</w:t>
      </w:r>
      <w:r w:rsidR="00A71C0C">
        <w:t xml:space="preserve"> του μοντέλου και ο παίχτης θα μπορεί να επιλέξει όποιον τρόπο επεξεργασίας </w:t>
      </w:r>
      <w:r w:rsidR="00420790">
        <w:t>προτιμάει.</w:t>
      </w:r>
    </w:p>
    <w:p w14:paraId="53A47832" w14:textId="77777777" w:rsidR="00E36624" w:rsidRPr="0049477E" w:rsidRDefault="00E36624" w:rsidP="00E36624">
      <w:pPr>
        <w:pStyle w:val="a0"/>
        <w:jc w:val="left"/>
        <w:sectPr w:rsidR="00E36624" w:rsidRPr="0049477E" w:rsidSect="00F749F7">
          <w:headerReference w:type="default" r:id="rId69"/>
          <w:pgSz w:w="11906" w:h="16838"/>
          <w:pgMar w:top="1134" w:right="1134" w:bottom="1134" w:left="1134" w:header="709" w:footer="851" w:gutter="0"/>
          <w:cols w:space="720"/>
          <w:titlePg/>
        </w:sectPr>
      </w:pPr>
    </w:p>
    <w:p w14:paraId="7B1A0653" w14:textId="121B0C27" w:rsidR="003F534E" w:rsidRDefault="003F534E" w:rsidP="00EE1196">
      <w:pPr>
        <w:pStyle w:val="a4"/>
      </w:pPr>
      <w:bookmarkStart w:id="177" w:name="_Toc146888586"/>
      <w:r>
        <w:lastRenderedPageBreak/>
        <w:t>Κεφάλαιο</w:t>
      </w:r>
      <w:r w:rsidR="009717E1">
        <w:t xml:space="preserve"> </w:t>
      </w:r>
      <w:r w:rsidR="009717E1" w:rsidRPr="00B96343">
        <w:t>6</w:t>
      </w:r>
      <w:r w:rsidR="009717E1">
        <w:t xml:space="preserve">: </w:t>
      </w:r>
      <w:r w:rsidR="00EE1196">
        <w:t>Συμπεράσματα</w:t>
      </w:r>
      <w:bookmarkEnd w:id="177"/>
    </w:p>
    <w:p w14:paraId="30718A46" w14:textId="7FE1D1D7" w:rsidR="003F534E" w:rsidRDefault="003F534E" w:rsidP="003F534E">
      <w:pPr>
        <w:pStyle w:val="a6"/>
      </w:pPr>
      <w:bookmarkStart w:id="178" w:name="_Toc146888587"/>
      <w:r>
        <w:rPr>
          <w:rFonts w:eastAsia="Arial Unicode MS" w:cs="Arial Unicode MS"/>
        </w:rPr>
        <w:t>6.1</w:t>
      </w:r>
      <w:r w:rsidRPr="00B96343">
        <w:rPr>
          <w:rFonts w:eastAsia="Arial Unicode MS" w:cs="Arial Unicode MS"/>
        </w:rPr>
        <w:t xml:space="preserve"> </w:t>
      </w:r>
      <w:r w:rsidR="00EE1196">
        <w:rPr>
          <w:rFonts w:eastAsia="Arial Unicode MS" w:cs="Arial Unicode MS"/>
        </w:rPr>
        <w:t>Συμπεράσματα της</w:t>
      </w:r>
      <w:r>
        <w:rPr>
          <w:rFonts w:eastAsia="Arial Unicode MS" w:cs="Arial Unicode MS"/>
        </w:rPr>
        <w:t xml:space="preserve"> Μελέτης</w:t>
      </w:r>
      <w:bookmarkEnd w:id="178"/>
    </w:p>
    <w:p w14:paraId="0ED27D78" w14:textId="75A6D6AB" w:rsidR="003F534E" w:rsidRDefault="00257BAD" w:rsidP="003F534E">
      <w:pPr>
        <w:pStyle w:val="a3"/>
      </w:pPr>
      <w:r>
        <w:t>Στην παρούσα διπλωματική εργασία</w:t>
      </w:r>
      <w:r w:rsidR="00832E45" w:rsidRPr="00832E45">
        <w:t xml:space="preserve"> </w:t>
      </w:r>
      <w:r w:rsidR="00832E45">
        <w:t>«</w:t>
      </w:r>
      <w:r w:rsidR="00832E45">
        <w:rPr>
          <w:lang w:val="en-US"/>
        </w:rPr>
        <w:t>Brain</w:t>
      </w:r>
      <w:r w:rsidR="00832E45" w:rsidRPr="00832E45">
        <w:t xml:space="preserve"> </w:t>
      </w:r>
      <w:r w:rsidR="00832E45">
        <w:rPr>
          <w:lang w:val="en-US"/>
        </w:rPr>
        <w:t>de</w:t>
      </w:r>
      <w:r w:rsidR="00832E45" w:rsidRPr="00832E45">
        <w:t xml:space="preserve"> </w:t>
      </w:r>
      <w:r w:rsidR="00832E45">
        <w:rPr>
          <w:lang w:val="en-US"/>
        </w:rPr>
        <w:t>fer</w:t>
      </w:r>
      <w:r w:rsidR="00832E45">
        <w:t>»</w:t>
      </w:r>
      <w:r>
        <w:t xml:space="preserve"> ασχοληθήκαμε</w:t>
      </w:r>
      <w:r w:rsidR="00832E45">
        <w:t xml:space="preserve"> με την επεξεργασία ηλεκτροεγκεφαλογραφήματος και με τη προ-επεξεργασία δεδομένων, εκπαίδευση και αξιολόγηση απλών μοντέλων. Συγκρίναμε δύο </w:t>
      </w:r>
      <w:proofErr w:type="spellStart"/>
      <w:r w:rsidR="00832E45">
        <w:t>εγκεφαλογράφου</w:t>
      </w:r>
      <w:r w:rsidR="00C75928">
        <w:t>ς</w:t>
      </w:r>
      <w:proofErr w:type="spellEnd"/>
      <w:r w:rsidR="00832E45">
        <w:t xml:space="preserve"> των εταιριών </w:t>
      </w:r>
      <w:r w:rsidR="00832E45">
        <w:rPr>
          <w:lang w:val="en-US"/>
        </w:rPr>
        <w:t>Muse</w:t>
      </w:r>
      <w:r w:rsidR="00832E45" w:rsidRPr="00832E45">
        <w:t xml:space="preserve"> </w:t>
      </w:r>
      <w:r w:rsidR="00832E45">
        <w:t xml:space="preserve">και </w:t>
      </w:r>
      <w:proofErr w:type="spellStart"/>
      <w:r w:rsidR="00832E45">
        <w:rPr>
          <w:lang w:val="en-US"/>
        </w:rPr>
        <w:t>Mindwave</w:t>
      </w:r>
      <w:proofErr w:type="spellEnd"/>
      <w:r w:rsidR="00832E45">
        <w:t>, δημιουργήσαμε</w:t>
      </w:r>
      <w:r w:rsidR="00C75928" w:rsidRPr="00C75928">
        <w:t xml:space="preserve"> </w:t>
      </w:r>
      <w:r w:rsidR="00C75928">
        <w:t>δύο</w:t>
      </w:r>
      <w:r w:rsidR="00832E45">
        <w:t xml:space="preserve"> σετ δεδομένων από μετρήσεις δέκα ατόμων για την αξιολόγηση αυτών. Χρησιμοποιήσαμε</w:t>
      </w:r>
      <w:r w:rsidR="00C75928">
        <w:t xml:space="preserve"> πυκνότητα φασματικής ισχύος (</w:t>
      </w:r>
      <w:r w:rsidR="00C75928">
        <w:rPr>
          <w:lang w:val="en-US"/>
        </w:rPr>
        <w:t>PSD</w:t>
      </w:r>
      <w:r w:rsidR="00C75928" w:rsidRPr="00C75928">
        <w:t xml:space="preserve">) </w:t>
      </w:r>
      <w:r w:rsidR="00C75928">
        <w:t xml:space="preserve">για τα δεδομένα του </w:t>
      </w:r>
      <w:r w:rsidR="00C75928">
        <w:rPr>
          <w:lang w:val="en-US"/>
        </w:rPr>
        <w:t>Muse</w:t>
      </w:r>
      <w:r w:rsidR="00C75928" w:rsidRPr="00C75928">
        <w:t xml:space="preserve"> </w:t>
      </w:r>
      <w:r w:rsidR="00C75928">
        <w:t xml:space="preserve">και χρησιμοποιήσαμε πέντε μοντέλα τα οποία είναι: </w:t>
      </w:r>
      <w:r w:rsidR="00C75928">
        <w:rPr>
          <w:lang w:val="en-US"/>
        </w:rPr>
        <w:t>KNN</w:t>
      </w:r>
      <w:r w:rsidR="00C75928" w:rsidRPr="00C75928">
        <w:t xml:space="preserve">, </w:t>
      </w:r>
      <w:r w:rsidR="00C75928">
        <w:rPr>
          <w:lang w:val="en-US"/>
        </w:rPr>
        <w:t>Naive</w:t>
      </w:r>
      <w:r w:rsidR="00C75928" w:rsidRPr="00C75928">
        <w:t xml:space="preserve"> </w:t>
      </w:r>
      <w:r w:rsidR="00C75928">
        <w:rPr>
          <w:lang w:val="en-US"/>
        </w:rPr>
        <w:t>Bayes</w:t>
      </w:r>
      <w:r w:rsidR="00C75928" w:rsidRPr="00C75928">
        <w:t xml:space="preserve">, </w:t>
      </w:r>
      <w:r w:rsidR="00C75928">
        <w:rPr>
          <w:lang w:val="en-US"/>
        </w:rPr>
        <w:t>Random</w:t>
      </w:r>
      <w:r w:rsidR="00C75928" w:rsidRPr="00C75928">
        <w:t xml:space="preserve"> </w:t>
      </w:r>
      <w:r w:rsidR="00C75928">
        <w:rPr>
          <w:lang w:val="en-US"/>
        </w:rPr>
        <w:t>Forest</w:t>
      </w:r>
      <w:r w:rsidR="00C75928" w:rsidRPr="00C75928">
        <w:t xml:space="preserve">, </w:t>
      </w:r>
      <w:r w:rsidR="00C75928">
        <w:rPr>
          <w:lang w:val="en-US"/>
        </w:rPr>
        <w:t>SVM</w:t>
      </w:r>
      <w:r w:rsidR="00C75928">
        <w:t xml:space="preserve">, </w:t>
      </w:r>
      <w:proofErr w:type="spellStart"/>
      <w:r w:rsidR="00C75928">
        <w:rPr>
          <w:lang w:val="en-US"/>
        </w:rPr>
        <w:t>MultiLayerPerceptron</w:t>
      </w:r>
      <w:proofErr w:type="spellEnd"/>
      <w:r w:rsidR="00C75928">
        <w:t xml:space="preserve"> για τα δεδομένα </w:t>
      </w:r>
      <w:r w:rsidR="00C75928">
        <w:rPr>
          <w:lang w:val="en-US"/>
        </w:rPr>
        <w:t>Muse</w:t>
      </w:r>
      <w:r w:rsidR="00C75928" w:rsidRPr="00C75928">
        <w:t xml:space="preserve"> </w:t>
      </w:r>
      <w:r w:rsidR="00C75928">
        <w:t xml:space="preserve">και </w:t>
      </w:r>
      <w:proofErr w:type="spellStart"/>
      <w:r w:rsidR="00C75928">
        <w:rPr>
          <w:lang w:val="en-US"/>
        </w:rPr>
        <w:t>Mindwave</w:t>
      </w:r>
      <w:proofErr w:type="spellEnd"/>
      <w:r w:rsidR="00C75928" w:rsidRPr="00C75928">
        <w:t>.</w:t>
      </w:r>
      <w:r w:rsidR="00FC72E3">
        <w:t xml:space="preserve"> Συμπεράναμε πως ο </w:t>
      </w:r>
      <w:proofErr w:type="spellStart"/>
      <w:r w:rsidR="00FC72E3">
        <w:t>εγκεφαλογράφος</w:t>
      </w:r>
      <w:proofErr w:type="spellEnd"/>
      <w:r w:rsidR="00FC72E3">
        <w:t xml:space="preserve"> </w:t>
      </w:r>
      <w:r w:rsidR="00FC72E3">
        <w:rPr>
          <w:lang w:val="en-US"/>
        </w:rPr>
        <w:t>Muse</w:t>
      </w:r>
      <w:r w:rsidR="00FC72E3" w:rsidRPr="00FC72E3">
        <w:t xml:space="preserve"> </w:t>
      </w:r>
      <w:r w:rsidR="00FC72E3">
        <w:t xml:space="preserve">είχε μη ακριβή δεδομένα και η υψηλότερη ακρίβεια ήταν του μοντέλου </w:t>
      </w:r>
      <w:proofErr w:type="spellStart"/>
      <w:r w:rsidR="00FC72E3">
        <w:rPr>
          <w:lang w:val="en-US"/>
        </w:rPr>
        <w:t>RandomForest</w:t>
      </w:r>
      <w:proofErr w:type="spellEnd"/>
      <w:r w:rsidR="00FC72E3" w:rsidRPr="00FC72E3">
        <w:t xml:space="preserve"> </w:t>
      </w:r>
      <w:r w:rsidR="00FC72E3">
        <w:t xml:space="preserve">με αποτέλεσμα 67% οπότε αποφασίσαμε να μην το χρησιμοποιήσουμε. Τέλος χρησιμοποιώντας το ποσοστό συγκέντρωσης του </w:t>
      </w:r>
      <w:proofErr w:type="spellStart"/>
      <w:r w:rsidR="00FC72E3">
        <w:rPr>
          <w:lang w:val="en-US"/>
        </w:rPr>
        <w:t>Mindwave</w:t>
      </w:r>
      <w:proofErr w:type="spellEnd"/>
      <w:r w:rsidR="00FC72E3" w:rsidRPr="00FC72E3">
        <w:t xml:space="preserve"> </w:t>
      </w:r>
      <w:r w:rsidR="00FC72E3">
        <w:t xml:space="preserve">αλλά και της δικιάς μας υλοποίησης δημιουργήσαμε παιχνίδι όπου δύο άτομα θα ανταγωνίζονται στο παιχνίδι </w:t>
      </w:r>
      <w:r w:rsidR="00FC72E3">
        <w:rPr>
          <w:lang w:val="en-US"/>
        </w:rPr>
        <w:t>Bras</w:t>
      </w:r>
      <w:r w:rsidR="00FC72E3" w:rsidRPr="00FC72E3">
        <w:t xml:space="preserve"> </w:t>
      </w:r>
      <w:r w:rsidR="00FC72E3">
        <w:rPr>
          <w:lang w:val="en-US"/>
        </w:rPr>
        <w:t>de</w:t>
      </w:r>
      <w:r w:rsidR="00FC72E3" w:rsidRPr="00FC72E3">
        <w:t xml:space="preserve"> </w:t>
      </w:r>
      <w:r w:rsidR="00FC72E3">
        <w:rPr>
          <w:lang w:val="en-US"/>
        </w:rPr>
        <w:t>fer</w:t>
      </w:r>
      <w:r w:rsidR="00FC72E3" w:rsidRPr="00FC72E3">
        <w:t xml:space="preserve"> </w:t>
      </w:r>
      <w:r w:rsidR="00FC72E3">
        <w:t>με την δύναμη της συγκέντρωσης τους.</w:t>
      </w:r>
    </w:p>
    <w:p w14:paraId="23FA5899" w14:textId="24668A70" w:rsidR="00FC4C40" w:rsidRDefault="00FC4C40" w:rsidP="003F534E">
      <w:pPr>
        <w:pStyle w:val="a3"/>
      </w:pPr>
      <w:r>
        <w:t>Η τελική μορφή του παιχνιδιού</w:t>
      </w:r>
    </w:p>
    <w:p w14:paraId="17D6AE10" w14:textId="77777777" w:rsidR="00906B26" w:rsidRDefault="00FC4C40" w:rsidP="00906B26">
      <w:pPr>
        <w:pStyle w:val="a3"/>
        <w:keepNext/>
      </w:pPr>
      <w:r>
        <w:rPr>
          <w:noProof/>
        </w:rPr>
        <w:drawing>
          <wp:inline distT="0" distB="0" distL="0" distR="0" wp14:anchorId="5202C44D" wp14:editId="0E0AAC9C">
            <wp:extent cx="5729605" cy="3004505"/>
            <wp:effectExtent l="0" t="0" r="4445" b="5715"/>
            <wp:docPr id="1758921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161" name="Picture 1" descr="A screenshot of a video game&#10;&#10;Description automatically generated"/>
                    <pic:cNvPicPr/>
                  </pic:nvPicPr>
                  <pic:blipFill>
                    <a:blip r:embed="rId70"/>
                    <a:stretch>
                      <a:fillRect/>
                    </a:stretch>
                  </pic:blipFill>
                  <pic:spPr>
                    <a:xfrm>
                      <a:off x="0" y="0"/>
                      <a:ext cx="5755335" cy="3017997"/>
                    </a:xfrm>
                    <a:prstGeom prst="rect">
                      <a:avLst/>
                    </a:prstGeom>
                  </pic:spPr>
                </pic:pic>
              </a:graphicData>
            </a:graphic>
          </wp:inline>
        </w:drawing>
      </w:r>
    </w:p>
    <w:p w14:paraId="1441FB2C" w14:textId="1C92B532" w:rsidR="00FC4C40" w:rsidRDefault="00906B26" w:rsidP="00906B26">
      <w:pPr>
        <w:pStyle w:val="a8"/>
        <w:jc w:val="center"/>
      </w:pPr>
      <w:bookmarkStart w:id="179" w:name="_Toc146901726"/>
      <w:r>
        <w:t xml:space="preserve">Εικόνα </w:t>
      </w:r>
      <w:fldSimple w:instr=" SEQ Εικόνα \* ARABIC ">
        <w:r w:rsidR="009B38E8">
          <w:rPr>
            <w:noProof/>
          </w:rPr>
          <w:t>39</w:t>
        </w:r>
      </w:fldSimple>
      <w:r>
        <w:t>: Μενού επιλογών</w:t>
      </w:r>
      <w:bookmarkEnd w:id="179"/>
    </w:p>
    <w:p w14:paraId="1C0567F1" w14:textId="77777777" w:rsidR="009B38E8" w:rsidRDefault="009B38E8" w:rsidP="009B38E8">
      <w:pPr>
        <w:pStyle w:val="a3"/>
        <w:keepNext/>
      </w:pPr>
      <w:r>
        <w:rPr>
          <w:noProof/>
        </w:rPr>
        <w:lastRenderedPageBreak/>
        <w:drawing>
          <wp:inline distT="0" distB="0" distL="0" distR="0" wp14:anchorId="4097BF29" wp14:editId="612E91A5">
            <wp:extent cx="612013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421380"/>
                    </a:xfrm>
                    <a:prstGeom prst="rect">
                      <a:avLst/>
                    </a:prstGeom>
                  </pic:spPr>
                </pic:pic>
              </a:graphicData>
            </a:graphic>
          </wp:inline>
        </w:drawing>
      </w:r>
    </w:p>
    <w:p w14:paraId="4A159013" w14:textId="5FC3B1C4" w:rsidR="009B38E8" w:rsidRPr="00846EF1" w:rsidRDefault="009B38E8" w:rsidP="009B38E8">
      <w:pPr>
        <w:pStyle w:val="a8"/>
        <w:jc w:val="center"/>
      </w:pPr>
      <w:bookmarkStart w:id="180" w:name="_Toc146901727"/>
      <w:r>
        <w:t xml:space="preserve">Εικόνα </w:t>
      </w:r>
      <w:fldSimple w:instr=" SEQ Εικόνα \* ARABIC ">
        <w:r>
          <w:rPr>
            <w:noProof/>
          </w:rPr>
          <w:t>40</w:t>
        </w:r>
      </w:fldSimple>
      <w:r>
        <w:t>: Το παιχνίδι</w:t>
      </w:r>
      <w:bookmarkEnd w:id="180"/>
    </w:p>
    <w:p w14:paraId="23D0E04A" w14:textId="30777E77" w:rsidR="00AB1152" w:rsidRDefault="00AB1152" w:rsidP="00AB1152">
      <w:pPr>
        <w:pStyle w:val="a6"/>
      </w:pPr>
      <w:bookmarkStart w:id="181" w:name="_Toc146888588"/>
      <w:r w:rsidRPr="00AB1152">
        <w:t>6.2 Περιορισμοί</w:t>
      </w:r>
      <w:bookmarkEnd w:id="181"/>
    </w:p>
    <w:p w14:paraId="45D24B17" w14:textId="7F066711" w:rsidR="00AB1152" w:rsidRPr="00AB1152" w:rsidRDefault="00AB1152" w:rsidP="00AB1152">
      <w:pPr>
        <w:pStyle w:val="a3"/>
      </w:pPr>
      <w:r>
        <w:t xml:space="preserve">Οι περιορισμοί που συναντήσαμε ήταν ελάχιστοι και εύκολα αντιμετωπίσιμοι, στην αρχή της διπλωματικής όταν συνειδητοποιήσαμε πως ο </w:t>
      </w:r>
      <w:proofErr w:type="spellStart"/>
      <w:r>
        <w:t>εγκεφαλογράφος</w:t>
      </w:r>
      <w:proofErr w:type="spellEnd"/>
      <w:r>
        <w:t xml:space="preserve"> </w:t>
      </w:r>
      <w:r>
        <w:rPr>
          <w:lang w:val="en-US"/>
        </w:rPr>
        <w:t>Muse</w:t>
      </w:r>
      <w:r w:rsidRPr="00AB1152">
        <w:t xml:space="preserve"> </w:t>
      </w:r>
      <w:r>
        <w:t>δεν ήταν έμπιστος υπήρχε μία μικρή καθυστέρηση μέχρι να παραλάβουμε το</w:t>
      </w:r>
      <w:r w:rsidR="005A778D">
        <w:t>ν</w:t>
      </w:r>
      <w:r>
        <w:t xml:space="preserve"> καινούριο</w:t>
      </w:r>
      <w:r w:rsidR="005A778D">
        <w:t xml:space="preserve"> και αυτό μας έδωσε τη δυνατότητα να πάρουμε κι’ άλλες μετρήσεις με το </w:t>
      </w:r>
      <w:r w:rsidR="005A778D">
        <w:rPr>
          <w:lang w:val="en-US"/>
        </w:rPr>
        <w:t>Muse</w:t>
      </w:r>
      <w:r w:rsidR="005A778D" w:rsidRPr="005A778D">
        <w:t xml:space="preserve"> </w:t>
      </w:r>
      <w:r w:rsidR="005A778D">
        <w:t>για μεγαλύτερη αξιοπιστία</w:t>
      </w:r>
      <w:r>
        <w:t xml:space="preserve">. </w:t>
      </w:r>
      <w:r w:rsidR="005A778D">
        <w:t>Στη συνέχεια το</w:t>
      </w:r>
      <w:r>
        <w:t xml:space="preserve"> αρχικό πλάνο</w:t>
      </w:r>
      <w:r w:rsidR="005A778D">
        <w:t xml:space="preserve"> ήταν να ανταγωνίζονται δύο παίχτες δηλαδή, να έχουμε δύο συσκευές όμως</w:t>
      </w:r>
      <w:r>
        <w:t xml:space="preserve"> μόνο το τελευταίο μήνα είχαμε δύο συσκευές για πειραματισμό, το οποίο δεν αποτέλεσε κάποιο πρόβλημα και επειδή είχαμε μόνο μία συσκευή</w:t>
      </w:r>
      <w:r w:rsidR="005A778D">
        <w:t xml:space="preserve"> το μεγαλύτερο χρονικό διάστημα </w:t>
      </w:r>
      <w:r>
        <w:t>δημιουργήσαμε λειτουργία όπου ένας παίχτης θα μπορεί να παίζει εναντίων υπολογιστή.</w:t>
      </w:r>
    </w:p>
    <w:p w14:paraId="21B694A8" w14:textId="143E4612" w:rsidR="0053631C" w:rsidRDefault="0053631C" w:rsidP="0053631C">
      <w:pPr>
        <w:pStyle w:val="a6"/>
      </w:pPr>
      <w:bookmarkStart w:id="182" w:name="_Toc146888589"/>
      <w:r>
        <w:t>6.</w:t>
      </w:r>
      <w:r w:rsidR="00AB1152">
        <w:t>3</w:t>
      </w:r>
      <w:r>
        <w:t xml:space="preserve"> 87</w:t>
      </w:r>
      <w:r w:rsidRPr="0053631C">
        <w:rPr>
          <w:vertAlign w:val="superscript"/>
        </w:rPr>
        <w:t>η</w:t>
      </w:r>
      <w:r>
        <w:t xml:space="preserve"> Διεθνή Έκθεση Θεσσαλονίκης</w:t>
      </w:r>
      <w:bookmarkEnd w:id="182"/>
    </w:p>
    <w:p w14:paraId="28303321" w14:textId="52D56789" w:rsidR="0053631C" w:rsidRPr="00D86A44" w:rsidRDefault="0053631C" w:rsidP="0053631C">
      <w:pPr>
        <w:pStyle w:val="a3"/>
      </w:pPr>
      <w:r>
        <w:t>Μέσω</w:t>
      </w:r>
      <w:r w:rsidR="00A36504" w:rsidRPr="00A36504">
        <w:t xml:space="preserve"> </w:t>
      </w:r>
      <w:r w:rsidR="00A36504">
        <w:t xml:space="preserve">του Πανεπιστημίου Δυτικής Μακεδονίας και του έργου </w:t>
      </w:r>
      <w:proofErr w:type="spellStart"/>
      <w:r w:rsidR="00A36504">
        <w:rPr>
          <w:lang w:val="en-US"/>
        </w:rPr>
        <w:t>Agrotour</w:t>
      </w:r>
      <w:proofErr w:type="spellEnd"/>
      <w:r w:rsidR="00A36504" w:rsidRPr="00A36504">
        <w:t xml:space="preserve"> </w:t>
      </w:r>
      <w:r w:rsidR="00A36504">
        <w:t>καταφέραμε να παρουσιάσουμε την διπλωματική μας στην 87</w:t>
      </w:r>
      <w:r w:rsidR="00A36504" w:rsidRPr="00A36504">
        <w:rPr>
          <w:vertAlign w:val="superscript"/>
        </w:rPr>
        <w:t>η</w:t>
      </w:r>
      <w:r w:rsidR="00A36504">
        <w:t xml:space="preserve"> Διεθνή έκθεση Θεσσαλονίκης (ΔΕΘ). Η γνώμη του κόσμου είναι πάρα πολύ σημαντική για τη συγκεκριμένη διπλωματική, άλλωστε προορίζεται για το κοινό και θεωρούμε πως η ΔΕΘ ήταν η κατάλληλη ευκαιρία. Οι εντυπώσεις του κόσμου ήταν πολύ θετικές, η γενική οδηγία ήταν ο καθένας να σκέφτεται και να εστιάσει σε κάτι που τον προβληματίζει και να προσπαθεί να το λύσει ώστε να συγκεντρωθεί. </w:t>
      </w:r>
      <w:r w:rsidR="00D86A44">
        <w:t xml:space="preserve">Το συμπέρασμα είναι πως ο καθένας έχει τον δικό του τρόπο συγκέντρωσης π.χ. κάποιος σκεφτόταν ένα τραγούδι και είχε πολύ υψηλό σκορ, τα παιδιά έκαναν συνεχής αριθμητικές πράξεις, κάποιος άλλος μετρούσε τα τούβλα που υπάρχουν στο πίσω μέρος του παιχνιδιού.  </w:t>
      </w:r>
      <w:r w:rsidR="0068211E">
        <w:t>Εν κατακλείδι τα μεγάλα χαμόγελα και ο ενθουσιασμός του κόσμου μας έδειξε ότι το τελικό αποτέλεσμα της διπλωματικής ξεπέρασε μέχρι και τις δικές μας προσδοκίες.</w:t>
      </w:r>
    </w:p>
    <w:p w14:paraId="4178CC66" w14:textId="54A6A93B" w:rsidR="00A36504" w:rsidRPr="00A36504" w:rsidRDefault="0068211E" w:rsidP="0068211E">
      <w:pPr>
        <w:pStyle w:val="a6"/>
      </w:pPr>
      <w:bookmarkStart w:id="183" w:name="_Toc146888590"/>
      <w:r>
        <w:t>6.</w:t>
      </w:r>
      <w:r w:rsidR="00AB1152">
        <w:t>4</w:t>
      </w:r>
      <w:r>
        <w:t xml:space="preserve"> Μελλοντικές βελτιώσεις</w:t>
      </w:r>
      <w:bookmarkEnd w:id="183"/>
    </w:p>
    <w:p w14:paraId="6D9C9534" w14:textId="6130E077" w:rsidR="00A36504" w:rsidRPr="002A011D" w:rsidRDefault="0068211E" w:rsidP="0053631C">
      <w:pPr>
        <w:pStyle w:val="a3"/>
      </w:pPr>
      <w:r>
        <w:lastRenderedPageBreak/>
        <w:t>Υπάρχουν κάποια κομμάτια στην συγκεκριμένη εργασία που θα μπορούσαν να βελτιωθούν στο μέλλον</w:t>
      </w:r>
      <w:r w:rsidR="002A011D">
        <w:t xml:space="preserve">. Συγκεκριμένα ο θα μπορούσε να δοκιμαστεί καινούριος </w:t>
      </w:r>
      <w:proofErr w:type="spellStart"/>
      <w:r w:rsidR="002A011D">
        <w:t>εγκεφαλογράφος</w:t>
      </w:r>
      <w:proofErr w:type="spellEnd"/>
      <w:r w:rsidR="002A011D">
        <w:t xml:space="preserve"> της εταιρίας </w:t>
      </w:r>
      <w:proofErr w:type="spellStart"/>
      <w:r w:rsidR="002A011D">
        <w:rPr>
          <w:lang w:val="en-US"/>
        </w:rPr>
        <w:t>emotiv</w:t>
      </w:r>
      <w:proofErr w:type="spellEnd"/>
      <w:r w:rsidR="002A011D">
        <w:t xml:space="preserve"> </w:t>
      </w:r>
      <w:r w:rsidR="00B903D3">
        <w:fldChar w:fldCharType="begin"/>
      </w:r>
      <w:r w:rsidR="00077B6A">
        <w:instrText xml:space="preserve"> ADDIN ZOTERO_ITEM CSL_CITATION {"citationID":"dYrESCbd","properties":{"formattedCitation":"[29]","plainCitation":"[29]","noteIndex":0},"citationItems":[{"id":65,"uris":["http://zotero.org/users/11986912/items/WKF7GTEY"],"itemData":{"id":65,"type":"post-weblog","abstract":"EMOTIV Insight EEG device is fully supported with the BCI application which allows you to control the physical and digital environment through your mental command, Buy now for the next neuro research, customer insights, health, and wellness.","container-title":"EMOTIV","language":"en-US","title":"INSIGHT - 5 Channel Wireless EEG Headset","URL":"https://www.emotiv.com/insight/","accessed":{"date-parts":[["2023",9,23]]}}}],"schema":"https://github.com/citation-style-language/schema/raw/master/csl-citation.json"} </w:instrText>
      </w:r>
      <w:r w:rsidR="00B903D3">
        <w:fldChar w:fldCharType="separate"/>
      </w:r>
      <w:r w:rsidR="00D53FEA" w:rsidRPr="00D53FEA">
        <w:t>[29]</w:t>
      </w:r>
      <w:r w:rsidR="00B903D3">
        <w:fldChar w:fldCharType="end"/>
      </w:r>
      <w:r w:rsidR="00B903D3">
        <w:t xml:space="preserve"> </w:t>
      </w:r>
      <w:r w:rsidR="002A011D">
        <w:t xml:space="preserve">με μεγαλύτερη ακρίβεια ηλεκτροεγκεφαλογραφημάτων. Στη συνέχεια πρέπει </w:t>
      </w:r>
      <w:r w:rsidR="00DB28CF">
        <w:t xml:space="preserve">αλλάξει η κατηγοριοποίηση, μία ιδέα είναι, αντί να έχουμε δύο κατηγορίες 0 – 1 να έχουμε τρεις </w:t>
      </w:r>
      <m:oMath>
        <m:r>
          <w:rPr>
            <w:rFonts w:ascii="Cambria Math" w:hAnsi="Cambria Math"/>
          </w:rPr>
          <m:t>0 – 1 - 2</m:t>
        </m:r>
      </m:oMath>
      <w:r w:rsidR="00DB28CF">
        <w:t xml:space="preserve"> δηλαδή να προσθέσουμε μία ενδιάμεση κατηγορία όπου οι τιμές ο εθελοντής να μην είναι πολύ συγκεντρωμένος, αλλά ούτε πολύ χαλαρός. Επιπλέον μία απαραίτητη αλλαγή είναι </w:t>
      </w:r>
      <w:r w:rsidR="002A011D">
        <w:t xml:space="preserve">να δημιουργηθεί μεγαλύτερο σετ δεδομένων με περισσότερους εθελοντές για πιο αξιόπιστα αποτελέσματα. </w:t>
      </w:r>
      <w:r w:rsidR="00DB28CF">
        <w:t xml:space="preserve">Τέλος η τελική μορφή του παιχνιδιού μπορεί να υποστηρίξει πληθώρα </w:t>
      </w:r>
      <w:proofErr w:type="spellStart"/>
      <w:r w:rsidR="00DB28CF">
        <w:t>εγκεφαλογράφων</w:t>
      </w:r>
      <w:proofErr w:type="spellEnd"/>
      <w:r w:rsidR="00DB28CF">
        <w:t xml:space="preserve"> οπότε οι δοκιμές ποικίλουν στον εγκεφαλογράφο που κατέχει ο καθένας.</w:t>
      </w:r>
    </w:p>
    <w:p w14:paraId="5F5B2FDE" w14:textId="77777777" w:rsidR="0068211E" w:rsidRPr="00A36504" w:rsidRDefault="0068211E" w:rsidP="0053631C">
      <w:pPr>
        <w:pStyle w:val="a3"/>
      </w:pPr>
    </w:p>
    <w:p w14:paraId="2271C28F" w14:textId="77777777" w:rsidR="00A36504" w:rsidRDefault="00A36504" w:rsidP="0053631C">
      <w:pPr>
        <w:pStyle w:val="a3"/>
      </w:pPr>
    </w:p>
    <w:p w14:paraId="432DCB1A" w14:textId="39CA46AC" w:rsidR="0068211E" w:rsidRPr="00A36504" w:rsidRDefault="0068211E" w:rsidP="0053631C">
      <w:pPr>
        <w:pStyle w:val="a3"/>
        <w:sectPr w:rsidR="0068211E" w:rsidRPr="00A36504" w:rsidSect="00F749F7">
          <w:headerReference w:type="default" r:id="rId72"/>
          <w:pgSz w:w="11906" w:h="16838"/>
          <w:pgMar w:top="1134" w:right="1134" w:bottom="1134" w:left="1134" w:header="709" w:footer="851" w:gutter="0"/>
          <w:cols w:space="720"/>
          <w:titlePg/>
        </w:sectPr>
      </w:pPr>
    </w:p>
    <w:p w14:paraId="41DE6C04" w14:textId="77777777" w:rsidR="00DA74C4" w:rsidRPr="00DA74C4" w:rsidRDefault="00DA74C4" w:rsidP="00DA74C4">
      <w:pPr>
        <w:pStyle w:val="a4"/>
      </w:pPr>
      <w:bookmarkStart w:id="184" w:name="_Toc146888591"/>
      <w:r>
        <w:lastRenderedPageBreak/>
        <w:t>Παράρτημα Β – Κώδικάς Εφαρμογής</w:t>
      </w:r>
      <w:bookmarkEnd w:id="184"/>
      <w:r>
        <w:t xml:space="preserve"> </w:t>
      </w:r>
    </w:p>
    <w:p w14:paraId="6C974281" w14:textId="7A3C12FD" w:rsidR="00DA74C4" w:rsidRDefault="003679AC" w:rsidP="00DA74C4">
      <w:pPr>
        <w:pStyle w:val="a0"/>
        <w:jc w:val="left"/>
        <w:rPr>
          <w:sz w:val="24"/>
          <w:szCs w:val="24"/>
        </w:rPr>
      </w:pPr>
      <w:r>
        <w:rPr>
          <w:sz w:val="24"/>
          <w:szCs w:val="24"/>
        </w:rPr>
        <w:t>Παρακάτω παραθέτουμε φωτογραφίες από τη ΔΕΘ.</w:t>
      </w:r>
    </w:p>
    <w:p w14:paraId="495EE9B3" w14:textId="3D8E6EB4" w:rsidR="003679AC" w:rsidRDefault="003679AC" w:rsidP="00DA74C4">
      <w:pPr>
        <w:pStyle w:val="a0"/>
        <w:jc w:val="left"/>
        <w:rPr>
          <w:sz w:val="24"/>
          <w:szCs w:val="24"/>
        </w:rPr>
      </w:pPr>
      <w:r>
        <w:rPr>
          <w:noProof/>
        </w:rPr>
        <w:drawing>
          <wp:inline distT="0" distB="0" distL="0" distR="0" wp14:anchorId="1C39C0C4" wp14:editId="6F5DD35B">
            <wp:extent cx="6120130" cy="2747645"/>
            <wp:effectExtent l="0" t="0" r="0" b="0"/>
            <wp:docPr id="332063516" name="Picture 1" descr="Two men with headsets on their he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3516" name="Picture 1" descr="Two men with headsets on their heads&#10;&#10;Description automatically generated"/>
                    <pic:cNvPicPr/>
                  </pic:nvPicPr>
                  <pic:blipFill>
                    <a:blip r:embed="rId73"/>
                    <a:stretch>
                      <a:fillRect/>
                    </a:stretch>
                  </pic:blipFill>
                  <pic:spPr>
                    <a:xfrm>
                      <a:off x="0" y="0"/>
                      <a:ext cx="6120130" cy="2747645"/>
                    </a:xfrm>
                    <a:prstGeom prst="rect">
                      <a:avLst/>
                    </a:prstGeom>
                  </pic:spPr>
                </pic:pic>
              </a:graphicData>
            </a:graphic>
          </wp:inline>
        </w:drawing>
      </w:r>
    </w:p>
    <w:p w14:paraId="01DF5151" w14:textId="77777777" w:rsidR="00DA74C4" w:rsidRDefault="00DA74C4" w:rsidP="00DA74C4">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7DDB56" w14:textId="77777777" w:rsidR="00DA74C4" w:rsidRDefault="003679AC" w:rsidP="00DA74C4">
      <w:pPr>
        <w:pStyle w:val="a0"/>
        <w:jc w:val="left"/>
      </w:pPr>
      <w:r>
        <w:rPr>
          <w:noProof/>
        </w:rPr>
        <w:drawing>
          <wp:inline distT="0" distB="0" distL="0" distR="0" wp14:anchorId="32387F8B" wp14:editId="0A0E9C98">
            <wp:extent cx="6120130" cy="2734945"/>
            <wp:effectExtent l="0" t="0" r="0" b="8255"/>
            <wp:docPr id="1797879664"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9664" name="Picture 1" descr="A group of people in a room&#10;&#10;Description automatically generated"/>
                    <pic:cNvPicPr/>
                  </pic:nvPicPr>
                  <pic:blipFill>
                    <a:blip r:embed="rId74"/>
                    <a:stretch>
                      <a:fillRect/>
                    </a:stretch>
                  </pic:blipFill>
                  <pic:spPr>
                    <a:xfrm>
                      <a:off x="0" y="0"/>
                      <a:ext cx="6120130" cy="2734945"/>
                    </a:xfrm>
                    <a:prstGeom prst="rect">
                      <a:avLst/>
                    </a:prstGeom>
                  </pic:spPr>
                </pic:pic>
              </a:graphicData>
            </a:graphic>
          </wp:inline>
        </w:drawing>
      </w:r>
    </w:p>
    <w:p w14:paraId="5BAAC0FF" w14:textId="77777777" w:rsidR="003679AC" w:rsidRDefault="003679AC" w:rsidP="00DA74C4">
      <w:pPr>
        <w:pStyle w:val="a0"/>
        <w:jc w:val="left"/>
      </w:pPr>
    </w:p>
    <w:p w14:paraId="6D93A9F2" w14:textId="77777777" w:rsidR="003679AC" w:rsidRDefault="003679AC" w:rsidP="00DA74C4">
      <w:pPr>
        <w:pStyle w:val="a0"/>
        <w:jc w:val="left"/>
      </w:pPr>
      <w:r>
        <w:rPr>
          <w:noProof/>
        </w:rPr>
        <w:lastRenderedPageBreak/>
        <w:drawing>
          <wp:inline distT="0" distB="0" distL="0" distR="0" wp14:anchorId="34F3C2FE" wp14:editId="7F905C09">
            <wp:extent cx="3451670" cy="6148081"/>
            <wp:effectExtent l="4128" t="0" r="952" b="953"/>
            <wp:docPr id="2114343726" name="Picture 1" descr="A person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3726" name="Picture 1" descr="A person looking at a screen&#10;&#10;Description automatically generated"/>
                    <pic:cNvPicPr/>
                  </pic:nvPicPr>
                  <pic:blipFill>
                    <a:blip r:embed="rId75"/>
                    <a:stretch>
                      <a:fillRect/>
                    </a:stretch>
                  </pic:blipFill>
                  <pic:spPr>
                    <a:xfrm rot="16200000">
                      <a:off x="0" y="0"/>
                      <a:ext cx="3461455" cy="6165510"/>
                    </a:xfrm>
                    <a:prstGeom prst="rect">
                      <a:avLst/>
                    </a:prstGeom>
                  </pic:spPr>
                </pic:pic>
              </a:graphicData>
            </a:graphic>
          </wp:inline>
        </w:drawing>
      </w:r>
    </w:p>
    <w:p w14:paraId="7061CE9B" w14:textId="77777777" w:rsidR="003679AC" w:rsidRPr="00FC4C40" w:rsidRDefault="003679AC" w:rsidP="00DA74C4">
      <w:pPr>
        <w:pStyle w:val="a0"/>
        <w:jc w:val="left"/>
        <w:rPr>
          <w:lang w:val="en-US"/>
        </w:rPr>
      </w:pPr>
    </w:p>
    <w:p w14:paraId="78930844" w14:textId="77777777" w:rsidR="003679AC" w:rsidRDefault="003679AC" w:rsidP="00DA74C4">
      <w:pPr>
        <w:pStyle w:val="a0"/>
        <w:jc w:val="left"/>
      </w:pPr>
    </w:p>
    <w:p w14:paraId="13E7501A" w14:textId="77777777" w:rsidR="003679AC" w:rsidRDefault="003679AC" w:rsidP="00DA74C4">
      <w:pPr>
        <w:pStyle w:val="a0"/>
        <w:jc w:val="left"/>
      </w:pPr>
    </w:p>
    <w:p w14:paraId="6499673E" w14:textId="77777777" w:rsidR="003679AC" w:rsidRDefault="00FC4C40" w:rsidP="00DA74C4">
      <w:pPr>
        <w:pStyle w:val="a0"/>
        <w:jc w:val="left"/>
      </w:pPr>
      <w:r>
        <w:rPr>
          <w:noProof/>
        </w:rPr>
        <w:drawing>
          <wp:inline distT="0" distB="0" distL="0" distR="0" wp14:anchorId="14859A2D" wp14:editId="2FBCB3C7">
            <wp:extent cx="6120130" cy="3348990"/>
            <wp:effectExtent l="0" t="0" r="0" b="3810"/>
            <wp:docPr id="1934142947" name="Picture 1" descr="A group of people at a conv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2947" name="Picture 1" descr="A group of people at a convention&#10;&#10;Description automatically generated"/>
                    <pic:cNvPicPr/>
                  </pic:nvPicPr>
                  <pic:blipFill>
                    <a:blip r:embed="rId76"/>
                    <a:stretch>
                      <a:fillRect/>
                    </a:stretch>
                  </pic:blipFill>
                  <pic:spPr>
                    <a:xfrm>
                      <a:off x="0" y="0"/>
                      <a:ext cx="6120130" cy="3348990"/>
                    </a:xfrm>
                    <a:prstGeom prst="rect">
                      <a:avLst/>
                    </a:prstGeom>
                  </pic:spPr>
                </pic:pic>
              </a:graphicData>
            </a:graphic>
          </wp:inline>
        </w:drawing>
      </w:r>
    </w:p>
    <w:p w14:paraId="5F2C9785" w14:textId="77777777" w:rsidR="00846EF1" w:rsidRDefault="00846EF1" w:rsidP="00DA74C4">
      <w:pPr>
        <w:pStyle w:val="a0"/>
        <w:jc w:val="left"/>
      </w:pPr>
    </w:p>
    <w:p w14:paraId="043857B0" w14:textId="29528E5F" w:rsidR="00906B26" w:rsidRDefault="00846EF1" w:rsidP="00DA74C4">
      <w:pPr>
        <w:pStyle w:val="a0"/>
        <w:jc w:val="left"/>
      </w:pPr>
      <w:r>
        <w:t>Ο κώδικας που αναφέρθηκε.</w:t>
      </w:r>
    </w:p>
    <w:p w14:paraId="02E8E4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val="el-GR" w:eastAsia="el-GR"/>
        </w:rPr>
        <w:t xml:space="preserve"> </w:t>
      </w:r>
      <w:proofErr w:type="gramStart"/>
      <w:r w:rsidRPr="00846EF1">
        <w:rPr>
          <w:rFonts w:ascii="Consolas" w:eastAsia="Times New Roman" w:hAnsi="Consolas"/>
          <w:color w:val="DCDCAA"/>
          <w:sz w:val="21"/>
          <w:szCs w:val="21"/>
          <w:bdr w:val="none" w:sz="0" w:space="0" w:color="auto"/>
          <w:lang w:eastAsia="el-GR"/>
        </w:rPr>
        <w:t>main</w:t>
      </w:r>
      <w:r w:rsidRPr="00846EF1">
        <w:rPr>
          <w:rFonts w:ascii="Consolas" w:eastAsia="Times New Roman" w:hAnsi="Consolas"/>
          <w:color w:val="D4D4D4"/>
          <w:sz w:val="21"/>
          <w:szCs w:val="21"/>
          <w:bdr w:val="none" w:sz="0" w:space="0" w:color="auto"/>
          <w:lang w:val="el-GR" w:eastAsia="el-GR"/>
        </w:rPr>
        <w:t>(</w:t>
      </w:r>
      <w:proofErr w:type="gramEnd"/>
      <w:r w:rsidRPr="00846EF1">
        <w:rPr>
          <w:rFonts w:ascii="Consolas" w:eastAsia="Times New Roman" w:hAnsi="Consolas"/>
          <w:color w:val="D4D4D4"/>
          <w:sz w:val="21"/>
          <w:szCs w:val="21"/>
          <w:bdr w:val="none" w:sz="0" w:space="0" w:color="auto"/>
          <w:lang w:val="el-GR" w:eastAsia="el-GR"/>
        </w:rPr>
        <w:t>):</w:t>
      </w:r>
    </w:p>
    <w:p w14:paraId="3B8AC2C6" w14:textId="77777777" w:rsidR="00846EF1" w:rsidRPr="002C74C3"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w:t>
      </w:r>
      <w:r w:rsidRPr="00846EF1">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46EF1">
        <w:rPr>
          <w:rFonts w:ascii="Consolas" w:eastAsia="Times New Roman" w:hAnsi="Consolas"/>
          <w:color w:val="D4D4D4"/>
          <w:sz w:val="21"/>
          <w:szCs w:val="21"/>
          <w:bdr w:val="none" w:sz="0" w:space="0" w:color="auto"/>
          <w:lang w:val="el-GR" w:eastAsia="el-GR"/>
        </w:rPr>
        <w:t xml:space="preserve"> </w:t>
      </w:r>
      <w:r w:rsidRPr="002C74C3">
        <w:rPr>
          <w:rFonts w:ascii="Consolas" w:eastAsia="Times New Roman" w:hAnsi="Consolas"/>
          <w:color w:val="6A9955"/>
          <w:sz w:val="21"/>
          <w:szCs w:val="21"/>
          <w:bdr w:val="none" w:sz="0" w:space="0" w:color="auto"/>
          <w:lang w:eastAsia="el-GR"/>
        </w:rPr>
        <w:t>#</w:t>
      </w:r>
      <w:r w:rsidRPr="00846EF1">
        <w:rPr>
          <w:rFonts w:ascii="Consolas" w:eastAsia="Times New Roman" w:hAnsi="Consolas"/>
          <w:color w:val="6A9955"/>
          <w:sz w:val="21"/>
          <w:szCs w:val="21"/>
          <w:bdr w:val="none" w:sz="0" w:space="0" w:color="auto"/>
          <w:lang w:eastAsia="el-GR"/>
        </w:rPr>
        <w:t>Train</w:t>
      </w:r>
      <w:r w:rsidRPr="002C74C3">
        <w:rPr>
          <w:rFonts w:ascii="Consolas" w:eastAsia="Times New Roman" w:hAnsi="Consolas"/>
          <w:color w:val="6A9955"/>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dataset</w:t>
      </w:r>
    </w:p>
    <w:p w14:paraId="555F02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r w:rsidRPr="002C74C3">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 </w:t>
      </w:r>
      <w:r w:rsidRPr="002C74C3">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"C:/Users/Dounas P/Desktop/brain-de-fair/mindwavealldata.csv"</w:t>
      </w:r>
    </w:p>
    <w:p w14:paraId="38E5ECF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7C0EE3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pd.</w:t>
      </w:r>
      <w:r w:rsidRPr="00846EF1">
        <w:rPr>
          <w:rFonts w:ascii="Consolas" w:eastAsia="Times New Roman" w:hAnsi="Consolas"/>
          <w:color w:val="DCDCAA"/>
          <w:sz w:val="21"/>
          <w:szCs w:val="21"/>
          <w:bdr w:val="none" w:sz="0" w:space="0" w:color="auto"/>
          <w:lang w:eastAsia="el-GR"/>
        </w:rPr>
        <w:t>read</w:t>
      </w:r>
      <w:proofErr w:type="gramEnd"/>
      <w:r w:rsidRPr="00846EF1">
        <w:rPr>
          <w:rFonts w:ascii="Consolas" w:eastAsia="Times New Roman" w:hAnsi="Consolas"/>
          <w:color w:val="DCDCAA"/>
          <w:sz w:val="21"/>
          <w:szCs w:val="21"/>
          <w:bdr w:val="none" w:sz="0" w:space="0" w:color="auto"/>
          <w:lang w:eastAsia="el-GR"/>
        </w:rPr>
        <w:t>_csv</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p>
    <w:p w14:paraId="6F8075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r w:rsidRPr="00846EF1">
        <w:rPr>
          <w:rFonts w:ascii="Consolas" w:eastAsia="Times New Roman" w:hAnsi="Consolas"/>
          <w:color w:val="D4D4D4"/>
          <w:sz w:val="21"/>
          <w:szCs w:val="21"/>
          <w:bdr w:val="none" w:sz="0" w:space="0" w:color="auto"/>
          <w:lang w:eastAsia="el-GR"/>
        </w:rPr>
        <w:t>.iloc</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].values</w:t>
      </w:r>
    </w:p>
    <w:p w14:paraId="2E2B52F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N=</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#the columns of the dataset </w:t>
      </w:r>
      <w:proofErr w:type="spellStart"/>
      <w:r w:rsidRPr="00846EF1">
        <w:rPr>
          <w:rFonts w:ascii="Consolas" w:eastAsia="Times New Roman" w:hAnsi="Consolas"/>
          <w:color w:val="6A9955"/>
          <w:sz w:val="21"/>
          <w:szCs w:val="21"/>
          <w:bdr w:val="none" w:sz="0" w:space="0" w:color="auto"/>
          <w:lang w:eastAsia="el-GR"/>
        </w:rPr>
        <w:t>exlcuding</w:t>
      </w:r>
      <w:proofErr w:type="spellEnd"/>
      <w:r w:rsidRPr="00846EF1">
        <w:rPr>
          <w:rFonts w:ascii="Consolas" w:eastAsia="Times New Roman" w:hAnsi="Consolas"/>
          <w:color w:val="6A9955"/>
          <w:sz w:val="21"/>
          <w:szCs w:val="21"/>
          <w:bdr w:val="none" w:sz="0" w:space="0" w:color="auto"/>
          <w:lang w:eastAsia="el-GR"/>
        </w:rPr>
        <w:t xml:space="preserve"> the category</w:t>
      </w:r>
    </w:p>
    <w:p w14:paraId="4F1A50A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:N]</w:t>
      </w:r>
    </w:p>
    <w:p w14:paraId="3F94F3B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w:t>
      </w:r>
    </w:p>
    <w:p w14:paraId="5057175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382726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#crossVal(x_</w:t>
      </w:r>
      <w:proofErr w:type="gramStart"/>
      <w:r w:rsidRPr="00846EF1">
        <w:rPr>
          <w:rFonts w:ascii="Consolas" w:eastAsia="Times New Roman" w:hAnsi="Consolas"/>
          <w:color w:val="6A9955"/>
          <w:sz w:val="21"/>
          <w:szCs w:val="21"/>
          <w:bdr w:val="none" w:sz="0" w:space="0" w:color="auto"/>
          <w:lang w:eastAsia="el-GR"/>
        </w:rPr>
        <w:t>train,y</w:t>
      </w:r>
      <w:proofErr w:type="gramEnd"/>
      <w:r w:rsidRPr="00846EF1">
        <w:rPr>
          <w:rFonts w:ascii="Consolas" w:eastAsia="Times New Roman" w:hAnsi="Consolas"/>
          <w:color w:val="6A9955"/>
          <w:sz w:val="21"/>
          <w:szCs w:val="21"/>
          <w:bdr w:val="none" w:sz="0" w:space="0" w:color="auto"/>
          <w:lang w:eastAsia="el-GR"/>
        </w:rPr>
        <w:t>_train)</w:t>
      </w:r>
    </w:p>
    <w:p w14:paraId="50F2F6D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    </w:t>
      </w:r>
    </w:p>
    <w:p w14:paraId="13F523B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3E67525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w:t>
      </w:r>
    </w:p>
    <w:p w14:paraId="1CCE6B9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360211C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8704F7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57A64C9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21D5496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E6E84C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40E8D09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Naive</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3E97D65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Knn</w:t>
      </w:r>
      <w:proofErr w:type="spellEnd"/>
    </w:p>
    <w:p w14:paraId="620700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Naive</w:t>
      </w:r>
    </w:p>
    <w:p w14:paraId="41B79F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Rforest</w:t>
      </w:r>
      <w:proofErr w:type="spellEnd"/>
    </w:p>
    <w:p w14:paraId="3C6D083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Mlp</w:t>
      </w:r>
      <w:proofErr w:type="spellEnd"/>
    </w:p>
    <w:p w14:paraId="3DE044F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Svm</w:t>
      </w:r>
      <w:proofErr w:type="spellEnd"/>
    </w:p>
    <w:p w14:paraId="5FC1EF7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"KNN: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E0DD77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"Naive: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640EF1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"Forest: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C407CD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"MLP: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3D553F0" w14:textId="443F30D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"SVM: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3476D1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9EF37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proofErr w:type="spellEnd"/>
      <w:r w:rsidRPr="00846EF1">
        <w:rPr>
          <w:rFonts w:ascii="Consolas" w:eastAsia="Times New Roman" w:hAnsi="Consolas"/>
          <w:color w:val="D4D4D4"/>
          <w:sz w:val="21"/>
          <w:szCs w:val="21"/>
          <w:bdr w:val="none" w:sz="0" w:space="0" w:color="auto"/>
          <w:lang w:eastAsia="el-GR"/>
        </w:rPr>
        <w:t>):</w:t>
      </w:r>
    </w:p>
    <w:p w14:paraId="4934D3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KFold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n_splits</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B5CEA8"/>
          <w:sz w:val="21"/>
          <w:szCs w:val="21"/>
          <w:bdr w:val="none" w:sz="0" w:space="0" w:color="auto"/>
          <w:lang w:eastAsia="el-GR"/>
        </w:rPr>
        <w:t>10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shuffle</w:t>
      </w:r>
      <w:proofErr w:type="gramEnd"/>
      <w:r w:rsidRPr="00846EF1">
        <w:rPr>
          <w:rFonts w:ascii="Consolas" w:eastAsia="Times New Roman" w:hAnsi="Consolas"/>
          <w:color w:val="D4D4D4"/>
          <w:sz w:val="21"/>
          <w:szCs w:val="21"/>
          <w:bdr w:val="none" w:sz="0" w:space="0" w:color="auto"/>
          <w:lang w:eastAsia="el-GR"/>
        </w:rPr>
        <w:t>=True)</w:t>
      </w:r>
    </w:p>
    <w:p w14:paraId="0A9489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#models-----------------------------------</w:t>
      </w:r>
    </w:p>
    <w:p w14:paraId="7F6CF98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KNeighborsClassifier</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n_neighbors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9</w:t>
      </w:r>
      <w:r w:rsidRPr="00846EF1">
        <w:rPr>
          <w:rFonts w:ascii="Consolas" w:eastAsia="Times New Roman" w:hAnsi="Consolas"/>
          <w:color w:val="D4D4D4"/>
          <w:sz w:val="21"/>
          <w:szCs w:val="21"/>
          <w:bdr w:val="none" w:sz="0" w:space="0" w:color="auto"/>
          <w:lang w:eastAsia="el-GR"/>
        </w:rPr>
        <w:t>)</w:t>
      </w:r>
    </w:p>
    <w:p w14:paraId="12AC8E3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GaussianNB</w:t>
      </w:r>
      <w:proofErr w:type="spellEnd"/>
      <w:proofErr w:type="gramEnd"/>
      <w:r w:rsidRPr="00846EF1">
        <w:rPr>
          <w:rFonts w:ascii="Consolas" w:eastAsia="Times New Roman" w:hAnsi="Consolas"/>
          <w:color w:val="D4D4D4"/>
          <w:sz w:val="21"/>
          <w:szCs w:val="21"/>
          <w:bdr w:val="none" w:sz="0" w:space="0" w:color="auto"/>
          <w:lang w:eastAsia="el-GR"/>
        </w:rPr>
        <w:t>()</w:t>
      </w:r>
    </w:p>
    <w:p w14:paraId="00D8072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w:t>
      </w:r>
    </w:p>
    <w:p w14:paraId="7A9842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4EC9B0"/>
          <w:sz w:val="21"/>
          <w:szCs w:val="21"/>
          <w:bdr w:val="none" w:sz="0" w:space="0" w:color="auto"/>
          <w:lang w:eastAsia="el-GR"/>
        </w:rPr>
        <w:t>MLPClassifier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hidden_layer_sizes</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64</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activation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relu</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solver</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adam</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max_iter</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600</w:t>
      </w:r>
      <w:r w:rsidRPr="00846EF1">
        <w:rPr>
          <w:rFonts w:ascii="Consolas" w:eastAsia="Times New Roman" w:hAnsi="Consolas"/>
          <w:color w:val="D4D4D4"/>
          <w:sz w:val="21"/>
          <w:szCs w:val="21"/>
          <w:bdr w:val="none" w:sz="0" w:space="0" w:color="auto"/>
          <w:lang w:eastAsia="el-GR"/>
        </w:rPr>
        <w:t>)</w:t>
      </w:r>
    </w:p>
    <w:p w14:paraId="3E3F23E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4D4D4"/>
          <w:sz w:val="21"/>
          <w:szCs w:val="21"/>
          <w:bdr w:val="none" w:sz="0" w:space="0" w:color="auto"/>
          <w:lang w:eastAsia="el-GR"/>
        </w:rPr>
        <w:t>svm.</w:t>
      </w:r>
      <w:r w:rsidRPr="00846EF1">
        <w:rPr>
          <w:rFonts w:ascii="Consolas" w:eastAsia="Times New Roman" w:hAnsi="Consolas"/>
          <w:color w:val="4EC9B0"/>
          <w:sz w:val="21"/>
          <w:szCs w:val="21"/>
          <w:bdr w:val="none" w:sz="0" w:space="0" w:color="auto"/>
          <w:lang w:eastAsia="el-GR"/>
        </w:rPr>
        <w:t>SVC</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cache_size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1000</w:t>
      </w:r>
      <w:r w:rsidRPr="00846EF1">
        <w:rPr>
          <w:rFonts w:ascii="Consolas" w:eastAsia="Times New Roman" w:hAnsi="Consolas"/>
          <w:color w:val="D4D4D4"/>
          <w:sz w:val="21"/>
          <w:szCs w:val="21"/>
          <w:bdr w:val="none" w:sz="0" w:space="0" w:color="auto"/>
          <w:lang w:eastAsia="el-GR"/>
        </w:rPr>
        <w:t>)</w:t>
      </w:r>
    </w:p>
    <w:p w14:paraId="1751F9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w:t>
      </w:r>
    </w:p>
    <w:p w14:paraId="3ED83C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0893F58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2F3FD9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3F8E5E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3D9699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6B5DAD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#Calculate and print the mean accuracy across all folds</w:t>
      </w:r>
    </w:p>
    <w:p w14:paraId="199961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2C3A19C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BFB1EE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f"KNN</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KnnAcc</w:t>
      </w:r>
      <w:proofErr w:type="spellEnd"/>
      <w:r w:rsidRPr="00846EF1">
        <w:rPr>
          <w:rFonts w:ascii="Consolas" w:eastAsia="Times New Roman" w:hAnsi="Consolas"/>
          <w:color w:val="6A9955"/>
          <w:sz w:val="21"/>
          <w:szCs w:val="21"/>
          <w:bdr w:val="none" w:sz="0" w:space="0" w:color="auto"/>
          <w:lang w:eastAsia="el-GR"/>
        </w:rPr>
        <w:t>*100}")</w:t>
      </w:r>
    </w:p>
    <w:p w14:paraId="7BDDBF0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scoresNaive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04F5C54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f"Naive</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NaiveAcc</w:t>
      </w:r>
      <w:proofErr w:type="spellEnd"/>
      <w:r w:rsidRPr="00846EF1">
        <w:rPr>
          <w:rFonts w:ascii="Consolas" w:eastAsia="Times New Roman" w:hAnsi="Consolas"/>
          <w:color w:val="6A9955"/>
          <w:sz w:val="21"/>
          <w:szCs w:val="21"/>
          <w:bdr w:val="none" w:sz="0" w:space="0" w:color="auto"/>
          <w:lang w:eastAsia="el-GR"/>
        </w:rPr>
        <w:t>*100}")</w:t>
      </w:r>
    </w:p>
    <w:p w14:paraId="639E4A4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A9447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f"Forest</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ForestAcc</w:t>
      </w:r>
      <w:proofErr w:type="spellEnd"/>
      <w:r w:rsidRPr="00846EF1">
        <w:rPr>
          <w:rFonts w:ascii="Consolas" w:eastAsia="Times New Roman" w:hAnsi="Consolas"/>
          <w:color w:val="6A9955"/>
          <w:sz w:val="21"/>
          <w:szCs w:val="21"/>
          <w:bdr w:val="none" w:sz="0" w:space="0" w:color="auto"/>
          <w:lang w:eastAsia="el-GR"/>
        </w:rPr>
        <w:t>*100}")</w:t>
      </w:r>
    </w:p>
    <w:p w14:paraId="358AE50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2C81762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f"MLP</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7D9F18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scoresSVM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5B82828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f"SVM</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38D5912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97D4511" w14:textId="31302389" w:rsidR="00906B2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p>
    <w:p w14:paraId="3132E0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385DE2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51A978A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LinearRegression</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6D85A43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.coef</w:t>
      </w:r>
      <w:proofErr w:type="spellEnd"/>
      <w:proofErr w:type="gramEnd"/>
      <w:r w:rsidRPr="00846EF1">
        <w:rPr>
          <w:rFonts w:ascii="Consolas" w:eastAsia="Times New Roman" w:hAnsi="Consolas"/>
          <w:color w:val="D4D4D4"/>
          <w:sz w:val="21"/>
          <w:szCs w:val="21"/>
          <w:bdr w:val="none" w:sz="0" w:space="0" w:color="auto"/>
          <w:lang w:eastAsia="el-GR"/>
        </w:rPr>
        <w:t>_</w:t>
      </w:r>
    </w:p>
    <w:p w14:paraId="3AFA734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names</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attention"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"meditation"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"high</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 high-</w:t>
      </w:r>
      <w:proofErr w:type="spellStart"/>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"mid-gamma"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"raw_value"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"delta"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"theta</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52550C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739877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3B300C5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names</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CE9178"/>
          <w:sz w:val="21"/>
          <w:szCs w:val="21"/>
          <w:bdr w:val="none" w:sz="0" w:space="0" w:color="auto"/>
          <w:lang w:eastAsia="el-GR"/>
        </w:rPr>
        <w:t>" :</w:t>
      </w:r>
      <w:proofErr w:type="gramEnd"/>
      <w:r w:rsidRPr="00846EF1">
        <w:rPr>
          <w:rFonts w:ascii="Consolas" w:eastAsia="Times New Roman" w:hAnsi="Consolas"/>
          <w:color w:val="CE9178"/>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
    <w:p w14:paraId="2C1235F1" w14:textId="2D73ACF6"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coef</w:t>
      </w:r>
      <w:proofErr w:type="spellEnd"/>
      <w:proofErr w:type="gramEnd"/>
    </w:p>
    <w:p w14:paraId="45A3BADE"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2298D9D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splitMethod2</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x_test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y_test</w:t>
      </w:r>
      <w:proofErr w:type="spellEnd"/>
      <w:r w:rsidRPr="00846EF1">
        <w:rPr>
          <w:rFonts w:ascii="Consolas" w:eastAsia="Times New Roman" w:hAnsi="Consolas"/>
          <w:color w:val="D4D4D4"/>
          <w:sz w:val="21"/>
          <w:szCs w:val="21"/>
          <w:bdr w:val="none" w:sz="0" w:space="0" w:color="auto"/>
          <w:lang w:eastAsia="el-GR"/>
        </w:rPr>
        <w:t>):</w:t>
      </w:r>
    </w:p>
    <w:p w14:paraId="5CEAE6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0FB49FC" w14:textId="7777777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yTest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train_test_</w:t>
      </w:r>
      <w:proofErr w:type="gramStart"/>
      <w:r w:rsidRPr="00846EF1">
        <w:rPr>
          <w:rFonts w:ascii="Consolas" w:eastAsia="Times New Roman" w:hAnsi="Consolas"/>
          <w:color w:val="DCDCAA"/>
          <w:sz w:val="21"/>
          <w:szCs w:val="21"/>
          <w:bdr w:val="none" w:sz="0" w:space="0" w:color="auto"/>
          <w:lang w:eastAsia="el-GR"/>
        </w:rPr>
        <w:t>split</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test_size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random_state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4D4D4"/>
          <w:sz w:val="21"/>
          <w:szCs w:val="21"/>
          <w:bdr w:val="none" w:sz="0" w:space="0" w:color="auto"/>
          <w:lang w:eastAsia="el-GR"/>
        </w:rPr>
        <w:t>None,</w:t>
      </w:r>
      <w:r w:rsidRPr="00846EF1">
        <w:rPr>
          <w:rFonts w:ascii="Consolas" w:eastAsia="Times New Roman" w:hAnsi="Consolas"/>
          <w:color w:val="9CDCFE"/>
          <w:sz w:val="21"/>
          <w:szCs w:val="21"/>
          <w:bdr w:val="none" w:sz="0" w:space="0" w:color="auto"/>
          <w:lang w:eastAsia="el-GR"/>
        </w:rPr>
        <w:t>shuffle</w:t>
      </w:r>
      <w:proofErr w:type="spellEnd"/>
      <w:r w:rsidRPr="00846EF1">
        <w:rPr>
          <w:rFonts w:ascii="Consolas" w:eastAsia="Times New Roman" w:hAnsi="Consolas"/>
          <w:color w:val="D4D4D4"/>
          <w:sz w:val="21"/>
          <w:szCs w:val="21"/>
          <w:bdr w:val="none" w:sz="0" w:space="0" w:color="auto"/>
          <w:lang w:eastAsia="el-GR"/>
        </w:rPr>
        <w:t>=True)</w:t>
      </w:r>
    </w:p>
    <w:p w14:paraId="3A9D6A54" w14:textId="6F1703D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4404DDD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array</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 xml:space="preserve">] </w:t>
      </w:r>
    </w:p>
    <w:p w14:paraId="278C9913" w14:textId="2A17D36F"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avg</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"binary"</w:t>
      </w:r>
    </w:p>
    <w:p w14:paraId="3D224A7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300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7</w:t>
      </w:r>
      <w:r w:rsidRPr="00846EF1">
        <w:rPr>
          <w:rFonts w:ascii="Consolas" w:eastAsia="Times New Roman" w:hAnsi="Consolas"/>
          <w:color w:val="D4D4D4"/>
          <w:sz w:val="21"/>
          <w:szCs w:val="21"/>
          <w:bdr w:val="none" w:sz="0" w:space="0" w:color="auto"/>
          <w:lang w:eastAsia="el-GR"/>
        </w:rPr>
        <w:t>)</w:t>
      </w:r>
    </w:p>
    <w:p w14:paraId="678F62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02C4218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joblib.</w:t>
      </w:r>
      <w:r w:rsidRPr="00846EF1">
        <w:rPr>
          <w:rFonts w:ascii="Consolas" w:eastAsia="Times New Roman" w:hAnsi="Consolas"/>
          <w:color w:val="DCDCAA"/>
          <w:sz w:val="21"/>
          <w:szCs w:val="21"/>
          <w:bdr w:val="none" w:sz="0" w:space="0" w:color="auto"/>
          <w:lang w:eastAsia="el-GR"/>
        </w:rPr>
        <w:t>dump</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RandomForestModel.pkl</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946DF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predict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w:t>
      </w:r>
    </w:p>
    <w:p w14:paraId="6F08930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append</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accuracy_score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yTest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w:t>
      </w:r>
    </w:p>
    <w:p w14:paraId="36FDA34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w:t>
      </w:r>
      <w:proofErr w:type="spellEnd"/>
      <w:r w:rsidRPr="00846EF1">
        <w:rPr>
          <w:rFonts w:ascii="Consolas" w:eastAsia="Times New Roman" w:hAnsi="Consolas"/>
          <w:color w:val="CE9178"/>
          <w:sz w:val="21"/>
          <w:szCs w:val="21"/>
          <w:bdr w:val="none" w:sz="0" w:space="0" w:color="auto"/>
          <w:lang w:eastAsia="el-GR"/>
        </w:rPr>
        <w:t xml:space="preserve"> Complete----"</w:t>
      </w:r>
      <w:r w:rsidRPr="00846EF1">
        <w:rPr>
          <w:rFonts w:ascii="Consolas" w:eastAsia="Times New Roman" w:hAnsi="Consolas"/>
          <w:color w:val="D4D4D4"/>
          <w:sz w:val="21"/>
          <w:szCs w:val="21"/>
          <w:bdr w:val="none" w:sz="0" w:space="0" w:color="auto"/>
          <w:lang w:eastAsia="el-GR"/>
        </w:rPr>
        <w:t>)</w:t>
      </w:r>
    </w:p>
    <w:p w14:paraId="261CC6AA" w14:textId="6FC46864"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p>
    <w:p w14:paraId="43ED62C2" w14:textId="0498AA28" w:rsidR="00846EF1" w:rsidRPr="005B6CE6" w:rsidRDefault="00846EF1" w:rsidP="00846EF1">
      <w:pPr>
        <w:pStyle w:val="a0"/>
        <w:rPr>
          <w:b/>
          <w:bCs/>
          <w:lang w:val="en-US"/>
        </w:rPr>
      </w:pPr>
      <w:r w:rsidRPr="00846EF1">
        <w:rPr>
          <w:b/>
          <w:bCs/>
        </w:rPr>
        <w:t>Κώδικας</w:t>
      </w:r>
      <w:r w:rsidRPr="005B6CE6">
        <w:rPr>
          <w:b/>
          <w:bCs/>
          <w:lang w:val="en-US"/>
        </w:rPr>
        <w:t xml:space="preserve"> </w:t>
      </w:r>
      <w:r w:rsidRPr="00846EF1">
        <w:rPr>
          <w:b/>
          <w:bCs/>
        </w:rPr>
        <w:t>εκπαίδευσης</w:t>
      </w:r>
      <w:r w:rsidRPr="005B6CE6">
        <w:rPr>
          <w:b/>
          <w:bCs/>
          <w:lang w:val="en-US"/>
        </w:rPr>
        <w:t xml:space="preserve"> </w:t>
      </w:r>
      <w:r w:rsidRPr="00846EF1">
        <w:rPr>
          <w:b/>
          <w:bCs/>
        </w:rPr>
        <w:t>και</w:t>
      </w:r>
      <w:r w:rsidRPr="005B6CE6">
        <w:rPr>
          <w:b/>
          <w:bCs/>
          <w:lang w:val="en-US"/>
        </w:rPr>
        <w:t xml:space="preserve"> </w:t>
      </w:r>
      <w:r w:rsidRPr="00846EF1">
        <w:rPr>
          <w:b/>
          <w:bCs/>
        </w:rPr>
        <w:t>αποθήκευσης</w:t>
      </w:r>
      <w:r w:rsidRPr="005B6CE6">
        <w:rPr>
          <w:b/>
          <w:bCs/>
          <w:lang w:val="en-US"/>
        </w:rPr>
        <w:t xml:space="preserve"> </w:t>
      </w:r>
      <w:r w:rsidRPr="00846EF1">
        <w:rPr>
          <w:b/>
          <w:bCs/>
        </w:rPr>
        <w:t>μοντέλου</w:t>
      </w:r>
    </w:p>
    <w:p w14:paraId="484D4D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removeOddValues</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rythm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low</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high</w:t>
      </w:r>
      <w:proofErr w:type="spellEnd"/>
      <w:r w:rsidRPr="00846EF1">
        <w:rPr>
          <w:rFonts w:ascii="Consolas" w:eastAsia="Times New Roman" w:hAnsi="Consolas"/>
          <w:color w:val="D4D4D4"/>
          <w:sz w:val="21"/>
          <w:szCs w:val="21"/>
          <w:bdr w:val="none" w:sz="0" w:space="0" w:color="auto"/>
          <w:lang w:eastAsia="el-GR"/>
        </w:rPr>
        <w:t>):</w:t>
      </w:r>
    </w:p>
    <w:p w14:paraId="589B0A0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#---compute the </w:t>
      </w:r>
      <w:proofErr w:type="spellStart"/>
      <w:r w:rsidRPr="00846EF1">
        <w:rPr>
          <w:rFonts w:ascii="Consolas" w:eastAsia="Times New Roman" w:hAnsi="Consolas"/>
          <w:color w:val="6A9955"/>
          <w:sz w:val="21"/>
          <w:szCs w:val="21"/>
          <w:bdr w:val="none" w:sz="0" w:space="0" w:color="auto"/>
          <w:lang w:eastAsia="el-GR"/>
        </w:rPr>
        <w:t>fft</w:t>
      </w:r>
      <w:proofErr w:type="spellEnd"/>
      <w:r w:rsidRPr="00846EF1">
        <w:rPr>
          <w:rFonts w:ascii="Consolas" w:eastAsia="Times New Roman" w:hAnsi="Consolas"/>
          <w:color w:val="6A9955"/>
          <w:sz w:val="21"/>
          <w:szCs w:val="21"/>
          <w:bdr w:val="none" w:sz="0" w:space="0" w:color="auto"/>
          <w:lang w:eastAsia="el-GR"/>
        </w:rPr>
        <w:t xml:space="preserve">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and remove the complex numbers ---#</w:t>
      </w:r>
    </w:p>
    <w:p w14:paraId="4EDC18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6C96EB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74C25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conjrythm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np.conj</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F4125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6155B5E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find the mean of the given frequency range ---#</w:t>
      </w:r>
    </w:p>
    <w:p w14:paraId="302FF7A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256</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3B3C4C8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where</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&gt;=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low</w:t>
      </w:r>
      <w:r w:rsidRPr="00846EF1">
        <w:rPr>
          <w:rFonts w:ascii="Consolas" w:eastAsia="Times New Roman" w:hAnsi="Consolas"/>
          <w:color w:val="D4D4D4"/>
          <w:sz w:val="21"/>
          <w:szCs w:val="21"/>
          <w:bdr w:val="none" w:sz="0" w:space="0" w:color="auto"/>
          <w:lang w:eastAsia="el-GR"/>
        </w:rPr>
        <w:t>) &amp;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&lt;=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high</w:t>
      </w:r>
      <w:r w:rsidRPr="00846EF1">
        <w:rPr>
          <w:rFonts w:ascii="Consolas" w:eastAsia="Times New Roman" w:hAnsi="Consolas"/>
          <w:color w:val="D4D4D4"/>
          <w:sz w:val="21"/>
          <w:szCs w:val="21"/>
          <w:bdr w:val="none" w:sz="0" w:space="0" w:color="auto"/>
          <w:lang w:eastAsia="el-GR"/>
        </w:rPr>
        <w:t>))</w:t>
      </w:r>
    </w:p>
    <w:p w14:paraId="1350E43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mean</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w:t>
      </w:r>
    </w:p>
    <w:p w14:paraId="214FA73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normalize any value bigger than 8 time the mean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w:t>
      </w:r>
    </w:p>
    <w:p w14:paraId="07CD9F6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
    <w:p w14:paraId="7669DA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r w:rsidRPr="00846EF1">
        <w:rPr>
          <w:rFonts w:ascii="Consolas" w:eastAsia="Times New Roman" w:hAnsi="Consolas"/>
          <w:color w:val="C586C0"/>
          <w:sz w:val="21"/>
          <w:szCs w:val="21"/>
          <w:bdr w:val="none" w:sz="0" w:space="0" w:color="auto"/>
          <w:lang w:eastAsia="el-GR"/>
        </w:rPr>
        <w:t>if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&gt; </w:t>
      </w:r>
      <w:r w:rsidRPr="00846EF1">
        <w:rPr>
          <w:rFonts w:ascii="Consolas" w:eastAsia="Times New Roman" w:hAnsi="Consolas"/>
          <w:color w:val="B5CEA8"/>
          <w:sz w:val="21"/>
          <w:szCs w:val="21"/>
          <w:bdr w:val="none" w:sz="0" w:space="0" w:color="auto"/>
          <w:lang w:eastAsia="el-GR"/>
        </w:rPr>
        <w:t>5</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w:t>
      </w:r>
    </w:p>
    <w:p w14:paraId="55FFECF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p>
    <w:p w14:paraId="5632B5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725C181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scipy.fft.ifft</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216224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rythm</w:t>
      </w:r>
      <w:proofErr w:type="spellEnd"/>
      <w:proofErr w:type="gramEnd"/>
    </w:p>
    <w:p w14:paraId="7394FF77" w14:textId="1D7F8AD1" w:rsidR="00846EF1" w:rsidRDefault="00846EF1" w:rsidP="00846EF1">
      <w:pPr>
        <w:pStyle w:val="a0"/>
        <w:rPr>
          <w:b/>
          <w:bCs/>
          <w:lang w:val="en-US"/>
        </w:rPr>
      </w:pPr>
      <w:r>
        <w:rPr>
          <w:b/>
          <w:bCs/>
        </w:rPr>
        <w:t>Η</w:t>
      </w:r>
      <w:r w:rsidRPr="005B6CE6">
        <w:rPr>
          <w:b/>
          <w:bCs/>
          <w:lang w:val="en-US"/>
        </w:rPr>
        <w:t xml:space="preserve"> </w:t>
      </w:r>
      <w:r>
        <w:rPr>
          <w:b/>
          <w:bCs/>
        </w:rPr>
        <w:t>συνάρτηση</w:t>
      </w:r>
      <w:r w:rsidRPr="005B6CE6">
        <w:rPr>
          <w:b/>
          <w:bCs/>
          <w:lang w:val="en-US"/>
        </w:rPr>
        <w:t xml:space="preserve"> </w:t>
      </w:r>
      <w:proofErr w:type="spellStart"/>
      <w:r>
        <w:rPr>
          <w:b/>
          <w:bCs/>
          <w:lang w:val="en-US"/>
        </w:rPr>
        <w:t>removeOddValues</w:t>
      </w:r>
      <w:proofErr w:type="spellEnd"/>
    </w:p>
    <w:p w14:paraId="0403EEE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CDCAA"/>
          <w:sz w:val="21"/>
          <w:szCs w:val="21"/>
          <w:bdr w:val="none" w:sz="0" w:space="0" w:color="auto"/>
          <w:lang w:eastAsia="el-GR"/>
        </w:rPr>
        <w:t>plotPSD</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proofErr w:type="spellEnd"/>
      <w:r w:rsidRPr="00846EF1">
        <w:rPr>
          <w:rFonts w:ascii="Consolas" w:eastAsia="Times New Roman" w:hAnsi="Consolas"/>
          <w:color w:val="D4D4D4"/>
          <w:sz w:val="21"/>
          <w:szCs w:val="21"/>
          <w:bdr w:val="none" w:sz="0" w:space="0" w:color="auto"/>
          <w:lang w:eastAsia="el-GR"/>
        </w:rPr>
        <w:t>):</w:t>
      </w:r>
    </w:p>
    <w:p w14:paraId="25F02B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09BD8CA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256</w:t>
      </w:r>
    </w:p>
    <w:p w14:paraId="47C87BD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T=</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p>
    <w:p w14:paraId="7142C26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29292C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2BAC966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711AF6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1C82C3A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5F99CC1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2A368A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096E566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68F4BD8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after="240" w:line="285" w:lineRule="atLeast"/>
        <w:rPr>
          <w:rFonts w:ascii="Consolas" w:eastAsia="Times New Roman" w:hAnsi="Consolas"/>
          <w:color w:val="D4D4D4"/>
          <w:sz w:val="21"/>
          <w:szCs w:val="21"/>
          <w:bdr w:val="none" w:sz="0" w:space="0" w:color="auto"/>
          <w:lang w:eastAsia="el-GR"/>
        </w:rPr>
      </w:pPr>
    </w:p>
    <w:p w14:paraId="10189CC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fig</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subplots</w:t>
      </w:r>
      <w:proofErr w:type="spellEnd"/>
      <w:proofErr w:type="gramEnd"/>
      <w:r w:rsidRPr="00846EF1">
        <w:rPr>
          <w:rFonts w:ascii="Consolas" w:eastAsia="Times New Roman" w:hAnsi="Consolas"/>
          <w:color w:val="D4D4D4"/>
          <w:sz w:val="21"/>
          <w:szCs w:val="21"/>
          <w:bdr w:val="none" w:sz="0" w:space="0" w:color="auto"/>
          <w:lang w:eastAsia="el-GR"/>
        </w:rPr>
        <w:t>()</w:t>
      </w:r>
    </w:p>
    <w:p w14:paraId="1B43F80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198F0E0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Plot the data on the single set of axes</w:t>
      </w:r>
    </w:p>
    <w:p w14:paraId="201A8C3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358314F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00C83DE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CFB3E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6DA60D2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grid</w:t>
      </w:r>
      <w:proofErr w:type="spellEnd"/>
      <w:proofErr w:type="gramEnd"/>
      <w:r w:rsidRPr="00846EF1">
        <w:rPr>
          <w:rFonts w:ascii="Consolas" w:eastAsia="Times New Roman" w:hAnsi="Consolas"/>
          <w:color w:val="D4D4D4"/>
          <w:sz w:val="21"/>
          <w:szCs w:val="21"/>
          <w:bdr w:val="none" w:sz="0" w:space="0" w:color="auto"/>
          <w:lang w:eastAsia="el-GR"/>
        </w:rPr>
        <w:t>()</w:t>
      </w:r>
    </w:p>
    <w:p w14:paraId="16546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legend</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loc</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"upper right"</w:t>
      </w:r>
      <w:r w:rsidRPr="00846EF1">
        <w:rPr>
          <w:rFonts w:ascii="Consolas" w:eastAsia="Times New Roman" w:hAnsi="Consolas"/>
          <w:color w:val="D4D4D4"/>
          <w:sz w:val="21"/>
          <w:szCs w:val="21"/>
          <w:bdr w:val="none" w:sz="0" w:space="0" w:color="auto"/>
          <w:lang w:eastAsia="el-GR"/>
        </w:rPr>
        <w:t>)</w:t>
      </w:r>
    </w:p>
    <w:p w14:paraId="3FB0B2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set_xlabel</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'(Hz)'</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78BEF9F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w:t>
      </w:r>
      <w:proofErr w:type="gramStart"/>
      <w:r w:rsidRPr="00846EF1">
        <w:rPr>
          <w:rFonts w:ascii="Consolas" w:eastAsia="Times New Roman" w:hAnsi="Consolas"/>
          <w:color w:val="DCDCAA"/>
          <w:sz w:val="21"/>
          <w:szCs w:val="21"/>
          <w:bdr w:val="none" w:sz="0" w:space="0" w:color="auto"/>
          <w:lang w:eastAsia="el-GR"/>
        </w:rPr>
        <w:t>ylabel</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'Power Spectral Density (Joules)'</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5187F5F5"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set_title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r w:rsidRPr="00846EF1">
        <w:rPr>
          <w:rFonts w:ascii="Consolas" w:eastAsia="Times New Roman" w:hAnsi="Consolas"/>
          <w:color w:val="D4D4D4"/>
          <w:sz w:val="21"/>
          <w:szCs w:val="21"/>
          <w:bdr w:val="none" w:sz="0" w:space="0" w:color="auto"/>
          <w:lang w:eastAsia="el-GR"/>
        </w:rPr>
        <w:t>)</w:t>
      </w:r>
    </w:p>
    <w:p w14:paraId="0E5AF0E3" w14:textId="19B3E5A0"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show</w:t>
      </w:r>
      <w:proofErr w:type="spellEnd"/>
      <w:proofErr w:type="gramEnd"/>
      <w:r w:rsidRPr="00846EF1">
        <w:rPr>
          <w:rFonts w:ascii="Consolas" w:eastAsia="Times New Roman" w:hAnsi="Consolas"/>
          <w:color w:val="D4D4D4"/>
          <w:sz w:val="21"/>
          <w:szCs w:val="21"/>
          <w:bdr w:val="none" w:sz="0" w:space="0" w:color="auto"/>
          <w:lang w:eastAsia="el-GR"/>
        </w:rPr>
        <w:t>()</w:t>
      </w:r>
    </w:p>
    <w:p w14:paraId="34B66F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EB47FDC" w14:textId="2882D118" w:rsidR="00846EF1" w:rsidRPr="00335FCD" w:rsidRDefault="00846EF1" w:rsidP="00846EF1">
      <w:pPr>
        <w:pStyle w:val="a0"/>
        <w:rPr>
          <w:b/>
          <w:bCs/>
        </w:rPr>
      </w:pPr>
      <w:r>
        <w:rPr>
          <w:b/>
          <w:bCs/>
        </w:rPr>
        <w:t xml:space="preserve">Γραφικές παραστάσεις δεδομένων </w:t>
      </w:r>
      <w:r>
        <w:rPr>
          <w:b/>
          <w:bCs/>
          <w:lang w:val="en-US"/>
        </w:rPr>
        <w:t>Muse</w:t>
      </w:r>
      <w:r>
        <w:rPr>
          <w:b/>
          <w:bCs/>
        </w:rPr>
        <w:t xml:space="preserve"> μέσω </w:t>
      </w:r>
      <w:r>
        <w:rPr>
          <w:b/>
          <w:bCs/>
          <w:lang w:val="en-US"/>
        </w:rPr>
        <w:t>PSD</w:t>
      </w:r>
    </w:p>
    <w:p w14:paraId="64FB3B69" w14:textId="77777777" w:rsidR="00846EF1" w:rsidRPr="00846EF1" w:rsidRDefault="00846EF1" w:rsidP="00DA74C4">
      <w:pPr>
        <w:pStyle w:val="a0"/>
        <w:jc w:val="left"/>
      </w:pPr>
    </w:p>
    <w:p w14:paraId="6F3F4D0A" w14:textId="757AB52E" w:rsidR="00846EF1" w:rsidRPr="00846EF1" w:rsidRDefault="00846EF1" w:rsidP="00DA74C4">
      <w:pPr>
        <w:pStyle w:val="a0"/>
        <w:jc w:val="left"/>
        <w:sectPr w:rsidR="00846EF1" w:rsidRPr="00846EF1" w:rsidSect="00F749F7">
          <w:headerReference w:type="default" r:id="rId77"/>
          <w:pgSz w:w="11906" w:h="16838"/>
          <w:pgMar w:top="1134" w:right="1134" w:bottom="1134" w:left="1134" w:header="709" w:footer="851" w:gutter="0"/>
          <w:cols w:space="720"/>
          <w:titlePg/>
        </w:sectPr>
      </w:pPr>
    </w:p>
    <w:p w14:paraId="6A7B76D0" w14:textId="77777777" w:rsidR="00FD3926" w:rsidRPr="005B6CE6" w:rsidRDefault="00DA74C4" w:rsidP="00A53806">
      <w:pPr>
        <w:pStyle w:val="a4"/>
        <w:rPr>
          <w:sz w:val="24"/>
          <w:szCs w:val="24"/>
          <w:lang w:val="en-US"/>
        </w:rPr>
      </w:pPr>
      <w:bookmarkStart w:id="185" w:name="_Toc146888592"/>
      <w:r>
        <w:lastRenderedPageBreak/>
        <w:t>Βιβλιογραφία</w:t>
      </w:r>
      <w:bookmarkEnd w:id="185"/>
    </w:p>
    <w:p w14:paraId="7EAB3C46" w14:textId="77777777" w:rsidR="001A0179" w:rsidRPr="005B6CE6" w:rsidRDefault="001A0179" w:rsidP="009F523A">
      <w:pPr>
        <w:pStyle w:val="a0"/>
        <w:jc w:val="both"/>
        <w:rPr>
          <w:rFonts w:asciiTheme="majorHAnsi" w:hAnsiTheme="majorHAnsi"/>
          <w:lang w:val="en-US"/>
        </w:rPr>
      </w:pPr>
    </w:p>
    <w:p w14:paraId="74F22A85" w14:textId="77777777" w:rsidR="002C74C3" w:rsidRPr="002C74C3" w:rsidRDefault="00B92407" w:rsidP="002C74C3">
      <w:pPr>
        <w:pStyle w:val="Bibliography"/>
        <w:rPr>
          <w:rFonts w:ascii="Play" w:hAnsi="Play"/>
          <w:sz w:val="27"/>
        </w:rPr>
      </w:pPr>
      <w:r>
        <w:rPr>
          <w:rFonts w:asciiTheme="majorHAnsi" w:hAnsiTheme="majorHAnsi"/>
        </w:rPr>
        <w:fldChar w:fldCharType="begin"/>
      </w:r>
      <w:r w:rsidRPr="00846EF1">
        <w:rPr>
          <w:rFonts w:asciiTheme="majorHAnsi" w:hAnsiTheme="majorHAnsi"/>
        </w:rPr>
        <w:instrText xml:space="preserve"> </w:instrText>
      </w:r>
      <w:r>
        <w:rPr>
          <w:rFonts w:asciiTheme="majorHAnsi" w:hAnsiTheme="majorHAnsi"/>
        </w:rPr>
        <w:instrText>ADDIN</w:instrText>
      </w:r>
      <w:r w:rsidRPr="00846EF1">
        <w:rPr>
          <w:rFonts w:asciiTheme="majorHAnsi" w:hAnsiTheme="majorHAnsi"/>
        </w:rPr>
        <w:instrText xml:space="preserve"> </w:instrText>
      </w:r>
      <w:r>
        <w:rPr>
          <w:rFonts w:asciiTheme="majorHAnsi" w:hAnsiTheme="majorHAnsi"/>
        </w:rPr>
        <w:instrText>ZOTERO</w:instrText>
      </w:r>
      <w:r w:rsidRPr="00846EF1">
        <w:rPr>
          <w:rFonts w:asciiTheme="majorHAnsi" w:hAnsiTheme="majorHAnsi"/>
        </w:rPr>
        <w:instrText>_</w:instrText>
      </w:r>
      <w:r>
        <w:rPr>
          <w:rFonts w:asciiTheme="majorHAnsi" w:hAnsiTheme="majorHAnsi"/>
        </w:rPr>
        <w:instrText>BIBL</w:instrText>
      </w:r>
      <w:r w:rsidRPr="00846EF1">
        <w:rPr>
          <w:rFonts w:asciiTheme="majorHAnsi" w:hAnsiTheme="majorHAnsi"/>
        </w:rPr>
        <w:instrText xml:space="preserve"> {"</w:instrText>
      </w:r>
      <w:r>
        <w:rPr>
          <w:rFonts w:asciiTheme="majorHAnsi" w:hAnsiTheme="majorHAnsi"/>
        </w:rPr>
        <w:instrText>uncited</w:instrText>
      </w:r>
      <w:r w:rsidRPr="00846EF1">
        <w:rPr>
          <w:rFonts w:asciiTheme="majorHAnsi" w:hAnsiTheme="majorHAnsi"/>
        </w:rPr>
        <w:instrText>":[],"</w:instrText>
      </w:r>
      <w:r>
        <w:rPr>
          <w:rFonts w:asciiTheme="majorHAnsi" w:hAnsiTheme="majorHAnsi"/>
        </w:rPr>
        <w:instrText>omitted</w:instrText>
      </w:r>
      <w:r w:rsidRPr="00846EF1">
        <w:rPr>
          <w:rFonts w:asciiTheme="majorHAnsi" w:hAnsiTheme="majorHAnsi"/>
        </w:rPr>
        <w:instrText>":[],"</w:instrText>
      </w:r>
      <w:r>
        <w:rPr>
          <w:rFonts w:asciiTheme="majorHAnsi" w:hAnsiTheme="majorHAnsi"/>
        </w:rPr>
        <w:instrText>custom</w:instrText>
      </w:r>
      <w:r w:rsidRPr="00846EF1">
        <w:rPr>
          <w:rFonts w:asciiTheme="majorHAnsi" w:hAnsiTheme="majorHAnsi"/>
        </w:rPr>
        <w:instrText xml:space="preserve">":[]} </w:instrText>
      </w:r>
      <w:r>
        <w:rPr>
          <w:rFonts w:asciiTheme="majorHAnsi" w:hAnsiTheme="majorHAnsi"/>
        </w:rPr>
        <w:instrText>CSL</w:instrText>
      </w:r>
      <w:r w:rsidRPr="00846EF1">
        <w:rPr>
          <w:rFonts w:asciiTheme="majorHAnsi" w:hAnsiTheme="majorHAnsi"/>
        </w:rPr>
        <w:instrText>_</w:instrText>
      </w:r>
      <w:r>
        <w:rPr>
          <w:rFonts w:asciiTheme="majorHAnsi" w:hAnsiTheme="majorHAnsi"/>
        </w:rPr>
        <w:instrText>BIBLIOGRAPHY</w:instrText>
      </w:r>
      <w:r w:rsidRPr="00846EF1">
        <w:rPr>
          <w:rFonts w:asciiTheme="majorHAnsi" w:hAnsiTheme="majorHAnsi"/>
        </w:rPr>
        <w:instrText xml:space="preserve"> </w:instrText>
      </w:r>
      <w:r>
        <w:rPr>
          <w:rFonts w:asciiTheme="majorHAnsi" w:hAnsiTheme="majorHAnsi"/>
        </w:rPr>
        <w:fldChar w:fldCharType="separate"/>
      </w:r>
      <w:r w:rsidR="002C74C3" w:rsidRPr="002C74C3">
        <w:rPr>
          <w:rFonts w:ascii="Play" w:hAnsi="Play"/>
          <w:sz w:val="27"/>
        </w:rPr>
        <w:t>[1]</w:t>
      </w:r>
      <w:r w:rsidR="002C74C3" w:rsidRPr="002C74C3">
        <w:rPr>
          <w:rFonts w:ascii="Play" w:hAnsi="Play"/>
          <w:sz w:val="27"/>
        </w:rPr>
        <w:tab/>
        <w:t>“Effects of Stroke.” Accessed: Sep. 26, 2023. [Online]. Available: https://www.hopkinsmedicine.org/health/conditions-and-diseases/stroke/effects-of-stroke</w:t>
      </w:r>
    </w:p>
    <w:p w14:paraId="09561DB7" w14:textId="77777777" w:rsidR="002C74C3" w:rsidRPr="002C74C3" w:rsidRDefault="002C74C3" w:rsidP="002C74C3">
      <w:pPr>
        <w:pStyle w:val="Bibliography"/>
        <w:rPr>
          <w:rFonts w:ascii="Play" w:hAnsi="Play"/>
          <w:sz w:val="27"/>
        </w:rPr>
      </w:pPr>
      <w:r w:rsidRPr="002C74C3">
        <w:rPr>
          <w:rFonts w:ascii="Play" w:hAnsi="Play"/>
          <w:sz w:val="27"/>
        </w:rPr>
        <w:t>[2]</w:t>
      </w:r>
      <w:r w:rsidRPr="002C74C3">
        <w:rPr>
          <w:rFonts w:ascii="Play" w:hAnsi="Play"/>
          <w:sz w:val="27"/>
        </w:rPr>
        <w:tab/>
        <w:t>“Johnson_1-16pages.pdf.” Accessed: Sep. 27, 2023. [Online]. Available: https://www.konstadaras.gr/image/eksofila/979/Johnson_1-16pages.pdf</w:t>
      </w:r>
    </w:p>
    <w:p w14:paraId="47BEB073" w14:textId="77777777" w:rsidR="002C74C3" w:rsidRPr="002C74C3" w:rsidRDefault="002C74C3" w:rsidP="002C74C3">
      <w:pPr>
        <w:pStyle w:val="Bibliography"/>
        <w:rPr>
          <w:rFonts w:ascii="Play" w:hAnsi="Play"/>
          <w:sz w:val="27"/>
        </w:rPr>
      </w:pPr>
      <w:r w:rsidRPr="002C74C3">
        <w:rPr>
          <w:rFonts w:ascii="Play" w:hAnsi="Play"/>
          <w:sz w:val="27"/>
        </w:rPr>
        <w:t>[3]</w:t>
      </w:r>
      <w:r w:rsidRPr="002C74C3">
        <w:rPr>
          <w:rFonts w:ascii="Play" w:hAnsi="Play"/>
          <w:sz w:val="27"/>
        </w:rPr>
        <w:tab/>
        <w:t>“</w:t>
      </w:r>
      <w:proofErr w:type="spellStart"/>
      <w:r w:rsidRPr="002C74C3">
        <w:rPr>
          <w:rFonts w:ascii="Play" w:hAnsi="Play"/>
          <w:sz w:val="27"/>
        </w:rPr>
        <w:t>Νευρών</w:t>
      </w:r>
      <w:proofErr w:type="spellEnd"/>
      <w:r w:rsidRPr="002C74C3">
        <w:rPr>
          <w:rFonts w:ascii="Play" w:hAnsi="Play"/>
          <w:sz w:val="27"/>
        </w:rPr>
        <w:t xml:space="preserve">ας,” </w:t>
      </w:r>
      <w:proofErr w:type="spellStart"/>
      <w:r w:rsidRPr="002C74C3">
        <w:rPr>
          <w:rFonts w:ascii="Play" w:hAnsi="Play"/>
          <w:i/>
          <w:iCs/>
          <w:sz w:val="27"/>
        </w:rPr>
        <w:t>Βικι</w:t>
      </w:r>
      <w:proofErr w:type="spellEnd"/>
      <w:r w:rsidRPr="002C74C3">
        <w:rPr>
          <w:rFonts w:ascii="Play" w:hAnsi="Play"/>
          <w:i/>
          <w:iCs/>
          <w:sz w:val="27"/>
        </w:rPr>
        <w:t>παίδεια</w:t>
      </w:r>
      <w:r w:rsidRPr="002C74C3">
        <w:rPr>
          <w:rFonts w:ascii="Play" w:hAnsi="Play"/>
          <w:sz w:val="27"/>
        </w:rPr>
        <w:t>. Jan. 09, 2023. Accessed: Sep. 26, 2023. [Online]. Available: https://el.wikipedia.org/w/index.php?title=%CE%9D%CE%B5%CF%85%CF%81%CF%8E%CE%BD%CE%B1%CF%82&amp;oldid=9858487</w:t>
      </w:r>
    </w:p>
    <w:p w14:paraId="798403BD" w14:textId="77777777" w:rsidR="002C74C3" w:rsidRPr="002C74C3" w:rsidRDefault="002C74C3" w:rsidP="002C74C3">
      <w:pPr>
        <w:pStyle w:val="Bibliography"/>
        <w:rPr>
          <w:rFonts w:ascii="Play" w:hAnsi="Play"/>
          <w:sz w:val="27"/>
        </w:rPr>
      </w:pPr>
      <w:r w:rsidRPr="002C74C3">
        <w:rPr>
          <w:rFonts w:ascii="Play" w:hAnsi="Play"/>
          <w:sz w:val="27"/>
        </w:rPr>
        <w:t>[4]</w:t>
      </w:r>
      <w:r w:rsidRPr="002C74C3">
        <w:rPr>
          <w:rFonts w:ascii="Play" w:hAnsi="Play"/>
          <w:sz w:val="27"/>
        </w:rPr>
        <w:tab/>
        <w:t xml:space="preserve">U. </w:t>
      </w:r>
      <w:proofErr w:type="spellStart"/>
      <w:r w:rsidRPr="002C74C3">
        <w:rPr>
          <w:rFonts w:ascii="Play" w:hAnsi="Play"/>
          <w:sz w:val="27"/>
        </w:rPr>
        <w:t>Badseed</w:t>
      </w:r>
      <w:proofErr w:type="spellEnd"/>
      <w:r w:rsidRPr="002C74C3">
        <w:rPr>
          <w:rFonts w:ascii="Play" w:hAnsi="Play"/>
          <w:sz w:val="27"/>
        </w:rPr>
        <w:t xml:space="preserve"> translated and modified by, </w:t>
      </w:r>
      <w:proofErr w:type="spellStart"/>
      <w:r w:rsidRPr="002C74C3">
        <w:rPr>
          <w:rFonts w:ascii="Play" w:hAnsi="Play"/>
          <w:i/>
          <w:iCs/>
          <w:sz w:val="27"/>
        </w:rPr>
        <w:t>Ελληνικά</w:t>
      </w:r>
      <w:proofErr w:type="spellEnd"/>
      <w:r w:rsidRPr="002C74C3">
        <w:rPr>
          <w:rFonts w:ascii="Play" w:hAnsi="Play"/>
          <w:i/>
          <w:iCs/>
          <w:sz w:val="27"/>
        </w:rPr>
        <w:t xml:space="preserve">:  </w:t>
      </w:r>
      <w:proofErr w:type="spellStart"/>
      <w:r w:rsidRPr="002C74C3">
        <w:rPr>
          <w:rFonts w:ascii="Play" w:hAnsi="Play"/>
          <w:i/>
          <w:iCs/>
          <w:sz w:val="27"/>
        </w:rPr>
        <w:t>Τυ</w:t>
      </w:r>
      <w:proofErr w:type="spellEnd"/>
      <w:r w:rsidRPr="002C74C3">
        <w:rPr>
          <w:rFonts w:ascii="Play" w:hAnsi="Play"/>
          <w:i/>
          <w:iCs/>
          <w:sz w:val="27"/>
        </w:rPr>
        <w:t xml:space="preserve">πική </w:t>
      </w:r>
      <w:proofErr w:type="spellStart"/>
      <w:r w:rsidRPr="002C74C3">
        <w:rPr>
          <w:rFonts w:ascii="Play" w:hAnsi="Play"/>
          <w:i/>
          <w:iCs/>
          <w:sz w:val="27"/>
        </w:rPr>
        <w:t>δομή</w:t>
      </w:r>
      <w:proofErr w:type="spellEnd"/>
      <w:r w:rsidRPr="002C74C3">
        <w:rPr>
          <w:rFonts w:ascii="Play" w:hAnsi="Play"/>
          <w:i/>
          <w:iCs/>
          <w:sz w:val="27"/>
        </w:rPr>
        <w:t xml:space="preserve"> </w:t>
      </w:r>
      <w:proofErr w:type="spellStart"/>
      <w:r w:rsidRPr="002C74C3">
        <w:rPr>
          <w:rFonts w:ascii="Play" w:hAnsi="Play"/>
          <w:i/>
          <w:iCs/>
          <w:sz w:val="27"/>
        </w:rPr>
        <w:t>ενός</w:t>
      </w:r>
      <w:proofErr w:type="spellEnd"/>
      <w:r w:rsidRPr="002C74C3">
        <w:rPr>
          <w:rFonts w:ascii="Play" w:hAnsi="Play"/>
          <w:i/>
          <w:iCs/>
          <w:sz w:val="27"/>
        </w:rPr>
        <w:t xml:space="preserve"> </w:t>
      </w:r>
      <w:proofErr w:type="spellStart"/>
      <w:r w:rsidRPr="002C74C3">
        <w:rPr>
          <w:rFonts w:ascii="Play" w:hAnsi="Play"/>
          <w:i/>
          <w:iCs/>
          <w:sz w:val="27"/>
        </w:rPr>
        <w:t>Νευρών</w:t>
      </w:r>
      <w:proofErr w:type="spellEnd"/>
      <w:r w:rsidRPr="002C74C3">
        <w:rPr>
          <w:rFonts w:ascii="Play" w:hAnsi="Play"/>
          <w:i/>
          <w:iCs/>
          <w:sz w:val="27"/>
        </w:rPr>
        <w:t>α.</w:t>
      </w:r>
      <w:r w:rsidRPr="002C74C3">
        <w:rPr>
          <w:rFonts w:ascii="Play" w:hAnsi="Play"/>
          <w:sz w:val="27"/>
        </w:rPr>
        <w:t xml:space="preserve"> 2013. Accessed: Sep. 26, 2023. [Online]. Available: https://commons.wikimedia.org/wiki/File:Neuron_el.svg</w:t>
      </w:r>
    </w:p>
    <w:p w14:paraId="5890734D" w14:textId="77777777" w:rsidR="002C74C3" w:rsidRPr="002C74C3" w:rsidRDefault="002C74C3" w:rsidP="002C74C3">
      <w:pPr>
        <w:pStyle w:val="Bibliography"/>
        <w:rPr>
          <w:rFonts w:ascii="Play" w:hAnsi="Play"/>
          <w:sz w:val="27"/>
        </w:rPr>
      </w:pPr>
      <w:r w:rsidRPr="002C74C3">
        <w:rPr>
          <w:rFonts w:ascii="Play" w:hAnsi="Play"/>
          <w:sz w:val="27"/>
        </w:rPr>
        <w:t>[5]</w:t>
      </w:r>
      <w:r w:rsidRPr="002C74C3">
        <w:rPr>
          <w:rFonts w:ascii="Play" w:hAnsi="Play"/>
          <w:sz w:val="27"/>
        </w:rPr>
        <w:tab/>
        <w:t xml:space="preserve">P. A. Abhang, B. W. </w:t>
      </w:r>
      <w:proofErr w:type="spellStart"/>
      <w:r w:rsidRPr="002C74C3">
        <w:rPr>
          <w:rFonts w:ascii="Play" w:hAnsi="Play"/>
          <w:sz w:val="27"/>
        </w:rPr>
        <w:t>Gawali</w:t>
      </w:r>
      <w:proofErr w:type="spellEnd"/>
      <w:r w:rsidRPr="002C74C3">
        <w:rPr>
          <w:rFonts w:ascii="Play" w:hAnsi="Play"/>
          <w:sz w:val="27"/>
        </w:rPr>
        <w:t xml:space="preserve">, and S. C. Mehrotra, “Chapter 2 - Technological Basics of EEG Recording and Operation of Apparatus,” in </w:t>
      </w:r>
      <w:r w:rsidRPr="002C74C3">
        <w:rPr>
          <w:rFonts w:ascii="Play" w:hAnsi="Play"/>
          <w:i/>
          <w:iCs/>
          <w:sz w:val="27"/>
        </w:rPr>
        <w:t>Introduction to EEG- and Speech-Based Emotion Recognition</w:t>
      </w:r>
      <w:r w:rsidRPr="002C74C3">
        <w:rPr>
          <w:rFonts w:ascii="Play" w:hAnsi="Play"/>
          <w:sz w:val="27"/>
        </w:rPr>
        <w:t xml:space="preserve">, P. A. Abhang, B. W. </w:t>
      </w:r>
      <w:proofErr w:type="spellStart"/>
      <w:r w:rsidRPr="002C74C3">
        <w:rPr>
          <w:rFonts w:ascii="Play" w:hAnsi="Play"/>
          <w:sz w:val="27"/>
        </w:rPr>
        <w:t>Gawali</w:t>
      </w:r>
      <w:proofErr w:type="spellEnd"/>
      <w:r w:rsidRPr="002C74C3">
        <w:rPr>
          <w:rFonts w:ascii="Play" w:hAnsi="Play"/>
          <w:sz w:val="27"/>
        </w:rPr>
        <w:t xml:space="preserve">, and S. C. Mehrotra, Eds., Academic Press, 2016, pp. 19–50. </w:t>
      </w:r>
      <w:proofErr w:type="spellStart"/>
      <w:r w:rsidRPr="002C74C3">
        <w:rPr>
          <w:rFonts w:ascii="Play" w:hAnsi="Play"/>
          <w:sz w:val="27"/>
        </w:rPr>
        <w:t>doi</w:t>
      </w:r>
      <w:proofErr w:type="spellEnd"/>
      <w:r w:rsidRPr="002C74C3">
        <w:rPr>
          <w:rFonts w:ascii="Play" w:hAnsi="Play"/>
          <w:sz w:val="27"/>
        </w:rPr>
        <w:t>: 10.1016/B978-0-12-804490-2.00002-6.</w:t>
      </w:r>
    </w:p>
    <w:p w14:paraId="38A444BD" w14:textId="77777777" w:rsidR="002C74C3" w:rsidRPr="002C74C3" w:rsidRDefault="002C74C3" w:rsidP="002C74C3">
      <w:pPr>
        <w:pStyle w:val="Bibliography"/>
        <w:rPr>
          <w:rFonts w:ascii="Play" w:hAnsi="Play"/>
          <w:sz w:val="27"/>
        </w:rPr>
      </w:pPr>
      <w:r w:rsidRPr="002C74C3">
        <w:rPr>
          <w:rFonts w:ascii="Play" w:hAnsi="Play"/>
          <w:sz w:val="27"/>
        </w:rPr>
        <w:t>[6]</w:t>
      </w:r>
      <w:r w:rsidRPr="002C74C3">
        <w:rPr>
          <w:rFonts w:ascii="Play" w:hAnsi="Play"/>
          <w:sz w:val="27"/>
        </w:rPr>
        <w:tab/>
        <w:t xml:space="preserve">“Little Buddha: meditation with EEG </w:t>
      </w:r>
      <w:proofErr w:type="gramStart"/>
      <w:r w:rsidRPr="002C74C3">
        <w:rPr>
          <w:rFonts w:ascii="Play" w:hAnsi="Play"/>
          <w:sz w:val="27"/>
        </w:rPr>
        <w:t>neuro-headsets</w:t>
      </w:r>
      <w:proofErr w:type="gramEnd"/>
      <w:r w:rsidRPr="002C74C3">
        <w:rPr>
          <w:rFonts w:ascii="Play" w:hAnsi="Play"/>
          <w:sz w:val="27"/>
        </w:rPr>
        <w:t>.” Accessed: Sep. 27, 2023. [Online]. Available: https://store.neurosky.com/products/little-buddha-meditation-with-eeg-neuro-headsets</w:t>
      </w:r>
    </w:p>
    <w:p w14:paraId="10EDD27E" w14:textId="77777777" w:rsidR="002C74C3" w:rsidRPr="002C74C3" w:rsidRDefault="002C74C3" w:rsidP="002C74C3">
      <w:pPr>
        <w:pStyle w:val="Bibliography"/>
        <w:rPr>
          <w:rFonts w:ascii="Play" w:hAnsi="Play"/>
          <w:sz w:val="27"/>
        </w:rPr>
      </w:pPr>
      <w:r w:rsidRPr="002C74C3">
        <w:rPr>
          <w:rFonts w:ascii="Play" w:hAnsi="Play"/>
          <w:sz w:val="27"/>
        </w:rPr>
        <w:t>[7]</w:t>
      </w:r>
      <w:r w:rsidRPr="002C74C3">
        <w:rPr>
          <w:rFonts w:ascii="Play" w:hAnsi="Play"/>
          <w:sz w:val="27"/>
        </w:rPr>
        <w:tab/>
        <w:t>“Minds in Space.” Accessed: Sep. 27, 2023. [Online]. Available: https://store.neurosky.com/products/minds-in-space</w:t>
      </w:r>
    </w:p>
    <w:p w14:paraId="0EB0D85C" w14:textId="77777777" w:rsidR="002C74C3" w:rsidRPr="002C74C3" w:rsidRDefault="002C74C3" w:rsidP="002C74C3">
      <w:pPr>
        <w:pStyle w:val="Bibliography"/>
        <w:rPr>
          <w:rFonts w:ascii="Play" w:hAnsi="Play"/>
          <w:sz w:val="27"/>
        </w:rPr>
      </w:pPr>
      <w:r w:rsidRPr="002C74C3">
        <w:rPr>
          <w:rFonts w:ascii="Play" w:hAnsi="Play"/>
          <w:sz w:val="27"/>
        </w:rPr>
        <w:t>[8]</w:t>
      </w:r>
      <w:r w:rsidRPr="002C74C3">
        <w:rPr>
          <w:rFonts w:ascii="Play" w:hAnsi="Play"/>
          <w:sz w:val="27"/>
        </w:rPr>
        <w:tab/>
        <w:t>“Tug of War 2 Player.” Accessed: Sep. 27, 2023. [Online]. Available: https://store.neurosky.com/products/tug-of-war-2-player</w:t>
      </w:r>
    </w:p>
    <w:p w14:paraId="3168F7D2" w14:textId="77777777" w:rsidR="002C74C3" w:rsidRPr="002C74C3" w:rsidRDefault="002C74C3" w:rsidP="002C74C3">
      <w:pPr>
        <w:pStyle w:val="Bibliography"/>
        <w:rPr>
          <w:rFonts w:ascii="Play" w:hAnsi="Play"/>
          <w:sz w:val="27"/>
        </w:rPr>
      </w:pPr>
      <w:r w:rsidRPr="002C74C3">
        <w:rPr>
          <w:rFonts w:ascii="Play" w:hAnsi="Play"/>
          <w:sz w:val="27"/>
        </w:rPr>
        <w:t>[9]</w:t>
      </w:r>
      <w:r w:rsidRPr="002C74C3">
        <w:rPr>
          <w:rFonts w:ascii="Play" w:hAnsi="Play"/>
          <w:sz w:val="27"/>
        </w:rPr>
        <w:tab/>
        <w:t xml:space="preserve">R. Grabner and B. De Smedt, “Oscillatory EEG Correlates of Arithmetic Strategies: A Training Study,” </w:t>
      </w:r>
      <w:r w:rsidRPr="002C74C3">
        <w:rPr>
          <w:rFonts w:ascii="Play" w:hAnsi="Play"/>
          <w:i/>
          <w:iCs/>
          <w:sz w:val="27"/>
        </w:rPr>
        <w:t>Front. Psychol.</w:t>
      </w:r>
      <w:r w:rsidRPr="002C74C3">
        <w:rPr>
          <w:rFonts w:ascii="Play" w:hAnsi="Play"/>
          <w:sz w:val="27"/>
        </w:rPr>
        <w:t xml:space="preserve">, vol. 3, p. 428, Oct. 2012, </w:t>
      </w:r>
      <w:proofErr w:type="spellStart"/>
      <w:r w:rsidRPr="002C74C3">
        <w:rPr>
          <w:rFonts w:ascii="Play" w:hAnsi="Play"/>
          <w:sz w:val="27"/>
        </w:rPr>
        <w:t>doi</w:t>
      </w:r>
      <w:proofErr w:type="spellEnd"/>
      <w:r w:rsidRPr="002C74C3">
        <w:rPr>
          <w:rFonts w:ascii="Play" w:hAnsi="Play"/>
          <w:sz w:val="27"/>
        </w:rPr>
        <w:t>: 10.3389/fpsyg.2012.00428.</w:t>
      </w:r>
    </w:p>
    <w:p w14:paraId="22F8082F" w14:textId="77777777" w:rsidR="002C74C3" w:rsidRPr="002C74C3" w:rsidRDefault="002C74C3" w:rsidP="002C74C3">
      <w:pPr>
        <w:pStyle w:val="Bibliography"/>
        <w:rPr>
          <w:rFonts w:ascii="Play" w:hAnsi="Play"/>
          <w:sz w:val="27"/>
        </w:rPr>
      </w:pPr>
      <w:r w:rsidRPr="002C74C3">
        <w:rPr>
          <w:rFonts w:ascii="Play" w:hAnsi="Play"/>
          <w:sz w:val="27"/>
        </w:rPr>
        <w:t>[10]</w:t>
      </w:r>
      <w:r w:rsidRPr="002C74C3">
        <w:rPr>
          <w:rFonts w:ascii="Play" w:hAnsi="Play"/>
          <w:sz w:val="27"/>
        </w:rPr>
        <w:tab/>
        <w:t>J. Kowaleski, “</w:t>
      </w:r>
      <w:proofErr w:type="spellStart"/>
      <w:r w:rsidRPr="002C74C3">
        <w:rPr>
          <w:rFonts w:ascii="Play" w:hAnsi="Play"/>
          <w:sz w:val="27"/>
        </w:rPr>
        <w:t>BlueMuse</w:t>
      </w:r>
      <w:proofErr w:type="spellEnd"/>
      <w:r w:rsidRPr="002C74C3">
        <w:rPr>
          <w:rFonts w:ascii="Play" w:hAnsi="Play"/>
          <w:sz w:val="27"/>
        </w:rPr>
        <w:t>.” Jun. 26, 2023. Accessed: Jun. 27, 2023. [Online]. Available: https://github.com/kowalej/BlueMuse</w:t>
      </w:r>
    </w:p>
    <w:p w14:paraId="205EC533" w14:textId="77777777" w:rsidR="002C74C3" w:rsidRPr="002C74C3" w:rsidRDefault="002C74C3" w:rsidP="002C74C3">
      <w:pPr>
        <w:pStyle w:val="Bibliography"/>
        <w:rPr>
          <w:rFonts w:ascii="Play" w:hAnsi="Play"/>
          <w:sz w:val="27"/>
        </w:rPr>
      </w:pPr>
      <w:r w:rsidRPr="002C74C3">
        <w:rPr>
          <w:rFonts w:ascii="Play" w:hAnsi="Play"/>
          <w:sz w:val="27"/>
        </w:rPr>
        <w:lastRenderedPageBreak/>
        <w:t>[11]</w:t>
      </w:r>
      <w:r w:rsidRPr="002C74C3">
        <w:rPr>
          <w:rFonts w:ascii="Play" w:hAnsi="Play"/>
          <w:sz w:val="27"/>
        </w:rPr>
        <w:tab/>
        <w:t>“Fig. 2. Comparison of electrode placement between MUSE and the...,” ResearchGate. Accessed: Jul. 04, 2023. [Online]. Available: https://www.researchgate.net/figure/Comparison-of-electrode-placement-between-MUSE-and-the-international-10-20-system-a_fig2_352019337</w:t>
      </w:r>
    </w:p>
    <w:p w14:paraId="6EBFEBFF" w14:textId="77777777" w:rsidR="002C74C3" w:rsidRPr="002C74C3" w:rsidRDefault="002C74C3" w:rsidP="002C74C3">
      <w:pPr>
        <w:pStyle w:val="Bibliography"/>
        <w:rPr>
          <w:rFonts w:ascii="Play" w:hAnsi="Play"/>
          <w:sz w:val="27"/>
        </w:rPr>
      </w:pPr>
      <w:r w:rsidRPr="002C74C3">
        <w:rPr>
          <w:rFonts w:ascii="Play" w:hAnsi="Play"/>
          <w:sz w:val="27"/>
        </w:rPr>
        <w:t>[12]</w:t>
      </w:r>
      <w:r w:rsidRPr="002C74C3">
        <w:rPr>
          <w:rFonts w:ascii="Play" w:hAnsi="Play"/>
          <w:sz w:val="27"/>
        </w:rPr>
        <w:tab/>
        <w:t>“Lab Streaming Layer.” Accessed: Jun. 27, 2023. [Online]. Available: https://labstreaminglayer.org/#/</w:t>
      </w:r>
    </w:p>
    <w:p w14:paraId="53CD97DC" w14:textId="77777777" w:rsidR="002C74C3" w:rsidRPr="002C74C3" w:rsidRDefault="002C74C3" w:rsidP="002C74C3">
      <w:pPr>
        <w:pStyle w:val="Bibliography"/>
        <w:rPr>
          <w:rFonts w:ascii="Play" w:hAnsi="Play"/>
          <w:sz w:val="27"/>
        </w:rPr>
      </w:pPr>
      <w:r w:rsidRPr="002C74C3">
        <w:rPr>
          <w:rFonts w:ascii="Play" w:hAnsi="Play"/>
          <w:sz w:val="27"/>
        </w:rPr>
        <w:t>[13]</w:t>
      </w:r>
      <w:r w:rsidRPr="002C74C3">
        <w:rPr>
          <w:rFonts w:ascii="Play" w:hAnsi="Play"/>
          <w:sz w:val="27"/>
        </w:rPr>
        <w:tab/>
        <w:t xml:space="preserve"> </w:t>
      </w:r>
      <w:proofErr w:type="spellStart"/>
      <w:r w:rsidRPr="002C74C3">
        <w:rPr>
          <w:rFonts w:ascii="Play" w:hAnsi="Play"/>
          <w:sz w:val="27"/>
        </w:rPr>
        <w:t>alexandre</w:t>
      </w:r>
      <w:proofErr w:type="spellEnd"/>
      <w:r w:rsidRPr="002C74C3">
        <w:rPr>
          <w:rFonts w:ascii="Play" w:hAnsi="Play"/>
          <w:sz w:val="27"/>
        </w:rPr>
        <w:t xml:space="preserve"> </w:t>
      </w:r>
      <w:proofErr w:type="spellStart"/>
      <w:r w:rsidRPr="002C74C3">
        <w:rPr>
          <w:rFonts w:ascii="Play" w:hAnsi="Play"/>
          <w:sz w:val="27"/>
        </w:rPr>
        <w:t>barachant</w:t>
      </w:r>
      <w:proofErr w:type="spellEnd"/>
      <w:r w:rsidRPr="002C74C3">
        <w:rPr>
          <w:rFonts w:ascii="Play" w:hAnsi="Play"/>
          <w:sz w:val="27"/>
        </w:rPr>
        <w:t>, “Muse LSL.” Jun. 25, 2023. Accessed: Jun. 29, 2023. [Online]. Available: https://github.com/alexandrebarachant/muse-lsl</w:t>
      </w:r>
    </w:p>
    <w:p w14:paraId="1147C770" w14:textId="77777777" w:rsidR="002C74C3" w:rsidRPr="002C74C3" w:rsidRDefault="002C74C3" w:rsidP="002C74C3">
      <w:pPr>
        <w:pStyle w:val="Bibliography"/>
        <w:rPr>
          <w:rFonts w:ascii="Play" w:hAnsi="Play"/>
          <w:sz w:val="27"/>
        </w:rPr>
      </w:pPr>
      <w:r w:rsidRPr="002C74C3">
        <w:rPr>
          <w:rFonts w:ascii="Play" w:hAnsi="Play"/>
          <w:sz w:val="27"/>
        </w:rPr>
        <w:t>[14]</w:t>
      </w:r>
      <w:r w:rsidRPr="002C74C3">
        <w:rPr>
          <w:rFonts w:ascii="Play" w:hAnsi="Play"/>
          <w:sz w:val="27"/>
        </w:rPr>
        <w:tab/>
        <w:t>“</w:t>
      </w:r>
      <w:proofErr w:type="spellStart"/>
      <w:r w:rsidRPr="002C74C3">
        <w:rPr>
          <w:rFonts w:ascii="Play" w:hAnsi="Play"/>
          <w:sz w:val="27"/>
        </w:rPr>
        <w:t>mindwave</w:t>
      </w:r>
      <w:proofErr w:type="spellEnd"/>
      <w:r w:rsidRPr="002C74C3">
        <w:rPr>
          <w:rFonts w:ascii="Play" w:hAnsi="Play"/>
          <w:sz w:val="27"/>
        </w:rPr>
        <w:t>-python.” Barkley, May 17, 2023. Accessed: Jun. 29, 2023. [Online]. Available: https://github.com/BarkleyUS/mindwave-python</w:t>
      </w:r>
    </w:p>
    <w:p w14:paraId="09BAD87A" w14:textId="77777777" w:rsidR="002C74C3" w:rsidRPr="002C74C3" w:rsidRDefault="002C74C3" w:rsidP="002C74C3">
      <w:pPr>
        <w:pStyle w:val="Bibliography"/>
        <w:rPr>
          <w:rFonts w:ascii="Play" w:hAnsi="Play"/>
          <w:sz w:val="27"/>
        </w:rPr>
      </w:pPr>
      <w:r w:rsidRPr="002C74C3">
        <w:rPr>
          <w:rFonts w:ascii="Play" w:hAnsi="Play"/>
          <w:sz w:val="27"/>
        </w:rPr>
        <w:t>[15]</w:t>
      </w:r>
      <w:r w:rsidRPr="002C74C3">
        <w:rPr>
          <w:rFonts w:ascii="Play" w:hAnsi="Play"/>
          <w:sz w:val="27"/>
        </w:rPr>
        <w:tab/>
        <w:t>“</w:t>
      </w:r>
      <w:proofErr w:type="spellStart"/>
      <w:r w:rsidRPr="002C74C3">
        <w:rPr>
          <w:rFonts w:ascii="Play" w:hAnsi="Play"/>
          <w:sz w:val="27"/>
        </w:rPr>
        <w:t>Neurosky</w:t>
      </w:r>
      <w:proofErr w:type="spellEnd"/>
      <w:r w:rsidRPr="002C74C3">
        <w:rPr>
          <w:rFonts w:ascii="Play" w:hAnsi="Play"/>
          <w:sz w:val="27"/>
        </w:rPr>
        <w:t xml:space="preserve"> home use devices for neurofeedback training/therapy,” BIOFEEDBACK NEUROFEEDBACK THERAPY. Accessed: Sep. 27, 2023. [Online]. Available: https://biofeedback-neurofeedback-therapy.com/neurosky/</w:t>
      </w:r>
    </w:p>
    <w:p w14:paraId="600F6A0E" w14:textId="77777777" w:rsidR="002C74C3" w:rsidRPr="002C74C3" w:rsidRDefault="002C74C3" w:rsidP="002C74C3">
      <w:pPr>
        <w:pStyle w:val="Bibliography"/>
        <w:rPr>
          <w:rFonts w:ascii="Play" w:hAnsi="Play"/>
          <w:sz w:val="27"/>
        </w:rPr>
      </w:pPr>
      <w:r w:rsidRPr="002C74C3">
        <w:rPr>
          <w:rFonts w:ascii="Play" w:hAnsi="Play"/>
          <w:sz w:val="27"/>
        </w:rPr>
        <w:t>[16]</w:t>
      </w:r>
      <w:r w:rsidRPr="002C74C3">
        <w:rPr>
          <w:rFonts w:ascii="Play" w:hAnsi="Play"/>
          <w:sz w:val="27"/>
        </w:rPr>
        <w:tab/>
        <w:t xml:space="preserve">“How to convert raw values to voltage? / Science / Knowledge Base - </w:t>
      </w:r>
      <w:proofErr w:type="spellStart"/>
      <w:r w:rsidRPr="002C74C3">
        <w:rPr>
          <w:rFonts w:ascii="Play" w:hAnsi="Play"/>
          <w:sz w:val="27"/>
        </w:rPr>
        <w:t>NeuroSky</w:t>
      </w:r>
      <w:proofErr w:type="spellEnd"/>
      <w:r w:rsidRPr="002C74C3">
        <w:rPr>
          <w:rFonts w:ascii="Play" w:hAnsi="Play"/>
          <w:sz w:val="27"/>
        </w:rPr>
        <w:t xml:space="preserve"> - Home Page Support.” Accessed: Jun. 30, 2023. [Online]. Available: http://support.neurosky.com/kb/science/how-to-convert-raw-values-to-voltage</w:t>
      </w:r>
    </w:p>
    <w:p w14:paraId="4A647B98" w14:textId="77777777" w:rsidR="002C74C3" w:rsidRPr="002C74C3" w:rsidRDefault="002C74C3" w:rsidP="002C74C3">
      <w:pPr>
        <w:pStyle w:val="Bibliography"/>
        <w:rPr>
          <w:rFonts w:ascii="Play" w:hAnsi="Play"/>
          <w:sz w:val="27"/>
        </w:rPr>
      </w:pPr>
      <w:r w:rsidRPr="002C74C3">
        <w:rPr>
          <w:rFonts w:ascii="Play" w:hAnsi="Play"/>
          <w:sz w:val="27"/>
        </w:rPr>
        <w:t>[17]</w:t>
      </w:r>
      <w:r w:rsidRPr="002C74C3">
        <w:rPr>
          <w:rFonts w:ascii="Play" w:hAnsi="Play"/>
          <w:sz w:val="27"/>
        </w:rPr>
        <w:tab/>
        <w:t>“</w:t>
      </w:r>
      <w:proofErr w:type="spellStart"/>
      <w:r w:rsidRPr="002C74C3">
        <w:rPr>
          <w:rFonts w:ascii="Play" w:hAnsi="Play"/>
          <w:sz w:val="27"/>
        </w:rPr>
        <w:t>thinkgear_communications_protocol</w:t>
      </w:r>
      <w:proofErr w:type="spellEnd"/>
      <w:r w:rsidRPr="002C74C3">
        <w:rPr>
          <w:rFonts w:ascii="Play" w:hAnsi="Play"/>
          <w:sz w:val="27"/>
        </w:rPr>
        <w:t xml:space="preserve"> [</w:t>
      </w:r>
      <w:proofErr w:type="spellStart"/>
      <w:r w:rsidRPr="002C74C3">
        <w:rPr>
          <w:rFonts w:ascii="Play" w:hAnsi="Play"/>
          <w:sz w:val="27"/>
        </w:rPr>
        <w:t>NeuroSky</w:t>
      </w:r>
      <w:proofErr w:type="spellEnd"/>
      <w:r w:rsidRPr="002C74C3">
        <w:rPr>
          <w:rFonts w:ascii="Play" w:hAnsi="Play"/>
          <w:sz w:val="27"/>
        </w:rPr>
        <w:t xml:space="preserve"> Developer - Docs].” Accessed: Jun. 29, 2023. [Online]. Available: https://developer.neurosky.com/docs/doku.php?id=thinkgear_communications_protocol</w:t>
      </w:r>
    </w:p>
    <w:p w14:paraId="0BE64E43" w14:textId="77777777" w:rsidR="002C74C3" w:rsidRPr="002C74C3" w:rsidRDefault="002C74C3" w:rsidP="002C74C3">
      <w:pPr>
        <w:pStyle w:val="Bibliography"/>
        <w:rPr>
          <w:rFonts w:ascii="Play" w:hAnsi="Play"/>
          <w:sz w:val="27"/>
        </w:rPr>
      </w:pPr>
      <w:r w:rsidRPr="002C74C3">
        <w:rPr>
          <w:rFonts w:ascii="Play" w:hAnsi="Play"/>
          <w:sz w:val="27"/>
        </w:rPr>
        <w:t>[18]</w:t>
      </w:r>
      <w:r w:rsidRPr="002C74C3">
        <w:rPr>
          <w:rFonts w:ascii="Play" w:hAnsi="Play"/>
          <w:sz w:val="27"/>
        </w:rPr>
        <w:tab/>
        <w:t>P. Heckbert, “Fourier Transforms and the Fast Fourier Transform (FFT) Algorithm”.</w:t>
      </w:r>
    </w:p>
    <w:p w14:paraId="1D55243A" w14:textId="77777777" w:rsidR="002C74C3" w:rsidRPr="002C74C3" w:rsidRDefault="002C74C3" w:rsidP="002C74C3">
      <w:pPr>
        <w:pStyle w:val="Bibliography"/>
        <w:rPr>
          <w:rFonts w:ascii="Play" w:hAnsi="Play"/>
          <w:sz w:val="27"/>
        </w:rPr>
      </w:pPr>
      <w:r w:rsidRPr="002C74C3">
        <w:rPr>
          <w:rFonts w:ascii="Play" w:hAnsi="Play"/>
          <w:sz w:val="27"/>
        </w:rPr>
        <w:t>[19]</w:t>
      </w:r>
      <w:r w:rsidRPr="002C74C3">
        <w:rPr>
          <w:rFonts w:ascii="Play" w:hAnsi="Play"/>
          <w:sz w:val="27"/>
        </w:rPr>
        <w:tab/>
      </w:r>
      <w:proofErr w:type="spellStart"/>
      <w:r w:rsidRPr="002C74C3">
        <w:rPr>
          <w:rFonts w:ascii="Play" w:hAnsi="Play"/>
          <w:sz w:val="27"/>
        </w:rPr>
        <w:t>AkanoToE</w:t>
      </w:r>
      <w:proofErr w:type="spellEnd"/>
      <w:r w:rsidRPr="002C74C3">
        <w:rPr>
          <w:rFonts w:ascii="Play" w:hAnsi="Play"/>
          <w:sz w:val="27"/>
        </w:rPr>
        <w:t xml:space="preserve">, </w:t>
      </w:r>
      <w:r w:rsidRPr="002C74C3">
        <w:rPr>
          <w:rFonts w:ascii="Play" w:hAnsi="Play"/>
          <w:i/>
          <w:iCs/>
          <w:sz w:val="27"/>
        </w:rPr>
        <w:t>English:  Fast Fourier Transform of a Cosine Summation Function resonating at 10, 20, 30, 40, and 50 Hz</w:t>
      </w:r>
      <w:r w:rsidRPr="002C74C3">
        <w:rPr>
          <w:rFonts w:ascii="Play" w:hAnsi="Play"/>
          <w:sz w:val="27"/>
        </w:rPr>
        <w:t>. 2020. Accessed: Jul. 04, 2023. [Online]. Available: https://commons.wikimedia.org/wiki/File:FFT_of_Cosine_Summation_Function.svg</w:t>
      </w:r>
    </w:p>
    <w:p w14:paraId="665B8E46" w14:textId="77777777" w:rsidR="002C74C3" w:rsidRPr="002C74C3" w:rsidRDefault="002C74C3" w:rsidP="002C74C3">
      <w:pPr>
        <w:pStyle w:val="Bibliography"/>
        <w:rPr>
          <w:rFonts w:ascii="Play" w:hAnsi="Play"/>
          <w:sz w:val="27"/>
        </w:rPr>
      </w:pPr>
      <w:r w:rsidRPr="002C74C3">
        <w:rPr>
          <w:rFonts w:ascii="Play" w:hAnsi="Play"/>
          <w:sz w:val="27"/>
        </w:rPr>
        <w:t>[20]</w:t>
      </w:r>
      <w:r w:rsidRPr="002C74C3">
        <w:rPr>
          <w:rFonts w:ascii="Play" w:hAnsi="Play"/>
          <w:sz w:val="27"/>
        </w:rPr>
        <w:tab/>
        <w:t xml:space="preserve">“Spectral density,” </w:t>
      </w:r>
      <w:r w:rsidRPr="002C74C3">
        <w:rPr>
          <w:rFonts w:ascii="Play" w:hAnsi="Play"/>
          <w:i/>
          <w:iCs/>
          <w:sz w:val="27"/>
        </w:rPr>
        <w:t>Wikipedia</w:t>
      </w:r>
      <w:r w:rsidRPr="002C74C3">
        <w:rPr>
          <w:rFonts w:ascii="Play" w:hAnsi="Play"/>
          <w:sz w:val="27"/>
        </w:rPr>
        <w:t>. Aug. 01, 2023. Accessed: Aug. 01, 2023. [Online]. Available: https://en.wikipedia.org/w/index.php?title=Spectral_density&amp;oldid=1168206986</w:t>
      </w:r>
    </w:p>
    <w:p w14:paraId="616DFF06" w14:textId="77777777" w:rsidR="002C74C3" w:rsidRPr="002C74C3" w:rsidRDefault="002C74C3" w:rsidP="002C74C3">
      <w:pPr>
        <w:pStyle w:val="Bibliography"/>
        <w:rPr>
          <w:rFonts w:ascii="Play" w:hAnsi="Play"/>
          <w:sz w:val="27"/>
        </w:rPr>
      </w:pPr>
      <w:r w:rsidRPr="002C74C3">
        <w:rPr>
          <w:rFonts w:ascii="Play" w:hAnsi="Play"/>
          <w:sz w:val="27"/>
        </w:rPr>
        <w:t>[21]</w:t>
      </w:r>
      <w:r w:rsidRPr="002C74C3">
        <w:rPr>
          <w:rFonts w:ascii="Play" w:hAnsi="Play"/>
          <w:sz w:val="27"/>
        </w:rPr>
        <w:tab/>
        <w:t xml:space="preserve">D. R. Edla, K. </w:t>
      </w:r>
      <w:proofErr w:type="spellStart"/>
      <w:r w:rsidRPr="002C74C3">
        <w:rPr>
          <w:rFonts w:ascii="Play" w:hAnsi="Play"/>
          <w:sz w:val="27"/>
        </w:rPr>
        <w:t>Mangalorekar</w:t>
      </w:r>
      <w:proofErr w:type="spellEnd"/>
      <w:r w:rsidRPr="002C74C3">
        <w:rPr>
          <w:rFonts w:ascii="Play" w:hAnsi="Play"/>
          <w:sz w:val="27"/>
        </w:rPr>
        <w:t xml:space="preserve">, G. Dhavalikar, and S. </w:t>
      </w:r>
      <w:proofErr w:type="spellStart"/>
      <w:r w:rsidRPr="002C74C3">
        <w:rPr>
          <w:rFonts w:ascii="Play" w:hAnsi="Play"/>
          <w:sz w:val="27"/>
        </w:rPr>
        <w:t>Dodia</w:t>
      </w:r>
      <w:proofErr w:type="spellEnd"/>
      <w:r w:rsidRPr="002C74C3">
        <w:rPr>
          <w:rFonts w:ascii="Play" w:hAnsi="Play"/>
          <w:sz w:val="27"/>
        </w:rPr>
        <w:t xml:space="preserve">, “Classification of EEG data for human mental state analysis using Random Forest Classifier,” </w:t>
      </w:r>
      <w:r w:rsidRPr="002C74C3">
        <w:rPr>
          <w:rFonts w:ascii="Play" w:hAnsi="Play"/>
          <w:i/>
          <w:iCs/>
          <w:sz w:val="27"/>
        </w:rPr>
        <w:t xml:space="preserve">Procedia </w:t>
      </w:r>
      <w:proofErr w:type="spellStart"/>
      <w:r w:rsidRPr="002C74C3">
        <w:rPr>
          <w:rFonts w:ascii="Play" w:hAnsi="Play"/>
          <w:i/>
          <w:iCs/>
          <w:sz w:val="27"/>
        </w:rPr>
        <w:t>Comput</w:t>
      </w:r>
      <w:proofErr w:type="spellEnd"/>
      <w:r w:rsidRPr="002C74C3">
        <w:rPr>
          <w:rFonts w:ascii="Play" w:hAnsi="Play"/>
          <w:i/>
          <w:iCs/>
          <w:sz w:val="27"/>
        </w:rPr>
        <w:t>. Sci.</w:t>
      </w:r>
      <w:r w:rsidRPr="002C74C3">
        <w:rPr>
          <w:rFonts w:ascii="Play" w:hAnsi="Play"/>
          <w:sz w:val="27"/>
        </w:rPr>
        <w:t xml:space="preserve">, vol. 132, pp. 1523–1532, 2018, </w:t>
      </w:r>
      <w:proofErr w:type="spellStart"/>
      <w:r w:rsidRPr="002C74C3">
        <w:rPr>
          <w:rFonts w:ascii="Play" w:hAnsi="Play"/>
          <w:sz w:val="27"/>
        </w:rPr>
        <w:t>doi</w:t>
      </w:r>
      <w:proofErr w:type="spellEnd"/>
      <w:r w:rsidRPr="002C74C3">
        <w:rPr>
          <w:rFonts w:ascii="Play" w:hAnsi="Play"/>
          <w:sz w:val="27"/>
        </w:rPr>
        <w:t>: 10.1016/j.procs.2018.05.116.</w:t>
      </w:r>
    </w:p>
    <w:p w14:paraId="53DD8316" w14:textId="77777777" w:rsidR="002C74C3" w:rsidRPr="002C74C3" w:rsidRDefault="002C74C3" w:rsidP="002C74C3">
      <w:pPr>
        <w:pStyle w:val="Bibliography"/>
        <w:rPr>
          <w:rFonts w:ascii="Play" w:hAnsi="Play"/>
          <w:sz w:val="27"/>
        </w:rPr>
      </w:pPr>
      <w:r w:rsidRPr="002C74C3">
        <w:rPr>
          <w:rFonts w:ascii="Play" w:hAnsi="Play"/>
          <w:sz w:val="27"/>
        </w:rPr>
        <w:t>[22]</w:t>
      </w:r>
      <w:r w:rsidRPr="002C74C3">
        <w:rPr>
          <w:rFonts w:ascii="Play" w:hAnsi="Play"/>
          <w:sz w:val="27"/>
        </w:rPr>
        <w:tab/>
        <w:t>D. R. Yehoshua, “Random Forests,” Medium. Accessed: Sep. 29, 2023. [Online]. Available: https://medium.com/@roiyeho/random-forests-98892261dc49</w:t>
      </w:r>
    </w:p>
    <w:p w14:paraId="73FAD122" w14:textId="77777777" w:rsidR="002C74C3" w:rsidRPr="002C74C3" w:rsidRDefault="002C74C3" w:rsidP="002C74C3">
      <w:pPr>
        <w:pStyle w:val="Bibliography"/>
        <w:rPr>
          <w:rFonts w:ascii="Play" w:hAnsi="Play"/>
          <w:sz w:val="27"/>
        </w:rPr>
      </w:pPr>
      <w:r w:rsidRPr="002C74C3">
        <w:rPr>
          <w:rFonts w:ascii="Play" w:hAnsi="Play"/>
          <w:sz w:val="27"/>
        </w:rPr>
        <w:t>[23]</w:t>
      </w:r>
      <w:r w:rsidRPr="002C74C3">
        <w:rPr>
          <w:rFonts w:ascii="Play" w:hAnsi="Play"/>
          <w:sz w:val="27"/>
        </w:rPr>
        <w:tab/>
        <w:t>“6-Naive Bayes.pdf.” Accessed: Sep. 28, 2023. [Online]. Available: https://eclass.uowm.gr/modules/document/file.php/ICTE269/2022-2023/%CE%94%CE%B9%CE%B1%CE%BB%CE%AD%CE%BE%CE%B5%CE%B9%CF%82/6-Naive%20Bayes.pdf</w:t>
      </w:r>
    </w:p>
    <w:p w14:paraId="78360600" w14:textId="77777777" w:rsidR="002C74C3" w:rsidRPr="002C74C3" w:rsidRDefault="002C74C3" w:rsidP="002C74C3">
      <w:pPr>
        <w:pStyle w:val="Bibliography"/>
        <w:rPr>
          <w:rFonts w:ascii="Play" w:hAnsi="Play"/>
          <w:sz w:val="27"/>
        </w:rPr>
      </w:pPr>
      <w:r w:rsidRPr="002C74C3">
        <w:rPr>
          <w:rFonts w:ascii="Play" w:hAnsi="Play"/>
          <w:sz w:val="27"/>
        </w:rPr>
        <w:t>[24]</w:t>
      </w:r>
      <w:r w:rsidRPr="002C74C3">
        <w:rPr>
          <w:rFonts w:ascii="Play" w:hAnsi="Play"/>
          <w:sz w:val="27"/>
        </w:rPr>
        <w:tab/>
        <w:t xml:space="preserve">“Support Vector Machine (SVM) Algorithm - </w:t>
      </w:r>
      <w:proofErr w:type="spellStart"/>
      <w:r w:rsidRPr="002C74C3">
        <w:rPr>
          <w:rFonts w:ascii="Play" w:hAnsi="Play"/>
          <w:sz w:val="27"/>
        </w:rPr>
        <w:t>Javatpoint</w:t>
      </w:r>
      <w:proofErr w:type="spellEnd"/>
      <w:r w:rsidRPr="002C74C3">
        <w:rPr>
          <w:rFonts w:ascii="Play" w:hAnsi="Play"/>
          <w:sz w:val="27"/>
        </w:rPr>
        <w:t>.” Accessed: Sep. 29, 2023. [Online]. Available: https://www.javatpoint.com/machine-learning-support-vector-machine-algorithm</w:t>
      </w:r>
    </w:p>
    <w:p w14:paraId="4B91298E" w14:textId="77777777" w:rsidR="002C74C3" w:rsidRPr="002C74C3" w:rsidRDefault="002C74C3" w:rsidP="002C74C3">
      <w:pPr>
        <w:pStyle w:val="Bibliography"/>
        <w:rPr>
          <w:rFonts w:ascii="Play" w:hAnsi="Play"/>
          <w:sz w:val="27"/>
        </w:rPr>
      </w:pPr>
      <w:r w:rsidRPr="002C74C3">
        <w:rPr>
          <w:rFonts w:ascii="Play" w:hAnsi="Play"/>
          <w:sz w:val="27"/>
        </w:rPr>
        <w:lastRenderedPageBreak/>
        <w:t>[25]</w:t>
      </w:r>
      <w:r w:rsidRPr="002C74C3">
        <w:rPr>
          <w:rFonts w:ascii="Play" w:hAnsi="Play"/>
          <w:sz w:val="27"/>
        </w:rPr>
        <w:tab/>
        <w:t xml:space="preserve">J. H. Friedman, “On Bias, Variance, 0/1—Loss, and the Curse-of-Dimensionality,” </w:t>
      </w:r>
      <w:r w:rsidRPr="002C74C3">
        <w:rPr>
          <w:rFonts w:ascii="Play" w:hAnsi="Play"/>
          <w:i/>
          <w:iCs/>
          <w:sz w:val="27"/>
        </w:rPr>
        <w:t xml:space="preserve">Data Min. </w:t>
      </w:r>
      <w:proofErr w:type="spellStart"/>
      <w:r w:rsidRPr="002C74C3">
        <w:rPr>
          <w:rFonts w:ascii="Play" w:hAnsi="Play"/>
          <w:i/>
          <w:iCs/>
          <w:sz w:val="27"/>
        </w:rPr>
        <w:t>Knowl</w:t>
      </w:r>
      <w:proofErr w:type="spellEnd"/>
      <w:r w:rsidRPr="002C74C3">
        <w:rPr>
          <w:rFonts w:ascii="Play" w:hAnsi="Play"/>
          <w:i/>
          <w:iCs/>
          <w:sz w:val="27"/>
        </w:rPr>
        <w:t xml:space="preserve">. </w:t>
      </w:r>
      <w:proofErr w:type="spellStart"/>
      <w:r w:rsidRPr="002C74C3">
        <w:rPr>
          <w:rFonts w:ascii="Play" w:hAnsi="Play"/>
          <w:i/>
          <w:iCs/>
          <w:sz w:val="27"/>
        </w:rPr>
        <w:t>Discov</w:t>
      </w:r>
      <w:proofErr w:type="spellEnd"/>
      <w:r w:rsidRPr="002C74C3">
        <w:rPr>
          <w:rFonts w:ascii="Play" w:hAnsi="Play"/>
          <w:i/>
          <w:iCs/>
          <w:sz w:val="27"/>
        </w:rPr>
        <w:t>.</w:t>
      </w:r>
      <w:r w:rsidRPr="002C74C3">
        <w:rPr>
          <w:rFonts w:ascii="Play" w:hAnsi="Play"/>
          <w:sz w:val="27"/>
        </w:rPr>
        <w:t xml:space="preserve">, vol. 1, no. 1, pp. 55–77, Mar. 1997, </w:t>
      </w:r>
      <w:proofErr w:type="spellStart"/>
      <w:r w:rsidRPr="002C74C3">
        <w:rPr>
          <w:rFonts w:ascii="Play" w:hAnsi="Play"/>
          <w:sz w:val="27"/>
        </w:rPr>
        <w:t>doi</w:t>
      </w:r>
      <w:proofErr w:type="spellEnd"/>
      <w:r w:rsidRPr="002C74C3">
        <w:rPr>
          <w:rFonts w:ascii="Play" w:hAnsi="Play"/>
          <w:sz w:val="27"/>
        </w:rPr>
        <w:t>: 10.1023/A:1009778005914.</w:t>
      </w:r>
    </w:p>
    <w:p w14:paraId="1AF41AA8" w14:textId="77777777" w:rsidR="002C74C3" w:rsidRPr="002C74C3" w:rsidRDefault="002C74C3" w:rsidP="002C74C3">
      <w:pPr>
        <w:pStyle w:val="Bibliography"/>
        <w:rPr>
          <w:rFonts w:ascii="Play" w:hAnsi="Play"/>
          <w:sz w:val="27"/>
        </w:rPr>
      </w:pPr>
      <w:r w:rsidRPr="002C74C3">
        <w:rPr>
          <w:rFonts w:ascii="Play" w:hAnsi="Play"/>
          <w:sz w:val="27"/>
        </w:rPr>
        <w:t>[26]</w:t>
      </w:r>
      <w:r w:rsidRPr="002C74C3">
        <w:rPr>
          <w:rFonts w:ascii="Play" w:hAnsi="Play"/>
          <w:sz w:val="27"/>
        </w:rPr>
        <w:tab/>
        <w:t xml:space="preserve">F. Lotte, M. </w:t>
      </w:r>
      <w:proofErr w:type="spellStart"/>
      <w:r w:rsidRPr="002C74C3">
        <w:rPr>
          <w:rFonts w:ascii="Play" w:hAnsi="Play"/>
          <w:sz w:val="27"/>
        </w:rPr>
        <w:t>Congedo</w:t>
      </w:r>
      <w:proofErr w:type="spellEnd"/>
      <w:r w:rsidRPr="002C74C3">
        <w:rPr>
          <w:rFonts w:ascii="Play" w:hAnsi="Play"/>
          <w:sz w:val="27"/>
        </w:rPr>
        <w:t xml:space="preserve">, A. Lécuyer, F. Lamarche, and B. </w:t>
      </w:r>
      <w:proofErr w:type="spellStart"/>
      <w:r w:rsidRPr="002C74C3">
        <w:rPr>
          <w:rFonts w:ascii="Play" w:hAnsi="Play"/>
          <w:sz w:val="27"/>
        </w:rPr>
        <w:t>Arnaldi</w:t>
      </w:r>
      <w:proofErr w:type="spellEnd"/>
      <w:r w:rsidRPr="002C74C3">
        <w:rPr>
          <w:rFonts w:ascii="Play" w:hAnsi="Play"/>
          <w:sz w:val="27"/>
        </w:rPr>
        <w:t xml:space="preserve">, “A review of classification algorithms for EEG-based brain–computer interfaces,” </w:t>
      </w:r>
      <w:r w:rsidRPr="002C74C3">
        <w:rPr>
          <w:rFonts w:ascii="Play" w:hAnsi="Play"/>
          <w:i/>
          <w:iCs/>
          <w:sz w:val="27"/>
        </w:rPr>
        <w:t>J. Neural Eng.</w:t>
      </w:r>
      <w:r w:rsidRPr="002C74C3">
        <w:rPr>
          <w:rFonts w:ascii="Play" w:hAnsi="Play"/>
          <w:sz w:val="27"/>
        </w:rPr>
        <w:t xml:space="preserve">, vol. 4, no. 2, pp. R1–R13, Jun. 2007, </w:t>
      </w:r>
      <w:proofErr w:type="spellStart"/>
      <w:r w:rsidRPr="002C74C3">
        <w:rPr>
          <w:rFonts w:ascii="Play" w:hAnsi="Play"/>
          <w:sz w:val="27"/>
        </w:rPr>
        <w:t>doi</w:t>
      </w:r>
      <w:proofErr w:type="spellEnd"/>
      <w:r w:rsidRPr="002C74C3">
        <w:rPr>
          <w:rFonts w:ascii="Play" w:hAnsi="Play"/>
          <w:sz w:val="27"/>
        </w:rPr>
        <w:t>: 10.1088/1741-2560/4/2/R01.</w:t>
      </w:r>
    </w:p>
    <w:p w14:paraId="21AF725B" w14:textId="77777777" w:rsidR="002C74C3" w:rsidRPr="002C74C3" w:rsidRDefault="002C74C3" w:rsidP="002C74C3">
      <w:pPr>
        <w:pStyle w:val="Bibliography"/>
        <w:rPr>
          <w:rFonts w:ascii="Play" w:hAnsi="Play"/>
          <w:sz w:val="27"/>
        </w:rPr>
      </w:pPr>
      <w:r w:rsidRPr="002C74C3">
        <w:rPr>
          <w:rFonts w:ascii="Play" w:hAnsi="Play"/>
          <w:sz w:val="27"/>
        </w:rPr>
        <w:t>[27]</w:t>
      </w:r>
      <w:r w:rsidRPr="002C74C3">
        <w:rPr>
          <w:rFonts w:ascii="Play" w:hAnsi="Play"/>
          <w:sz w:val="27"/>
        </w:rPr>
        <w:tab/>
        <w:t>N. A.-R. Al-</w:t>
      </w:r>
      <w:proofErr w:type="spellStart"/>
      <w:r w:rsidRPr="002C74C3">
        <w:rPr>
          <w:rFonts w:ascii="Play" w:hAnsi="Play"/>
          <w:sz w:val="27"/>
        </w:rPr>
        <w:t>Serw</w:t>
      </w:r>
      <w:proofErr w:type="spellEnd"/>
      <w:r w:rsidRPr="002C74C3">
        <w:rPr>
          <w:rFonts w:ascii="Play" w:hAnsi="Play"/>
          <w:sz w:val="27"/>
        </w:rPr>
        <w:t xml:space="preserve">, “K-nearest Neighbor: The </w:t>
      </w:r>
      <w:proofErr w:type="spellStart"/>
      <w:r w:rsidRPr="002C74C3">
        <w:rPr>
          <w:rFonts w:ascii="Play" w:hAnsi="Play"/>
          <w:sz w:val="27"/>
        </w:rPr>
        <w:t>maths</w:t>
      </w:r>
      <w:proofErr w:type="spellEnd"/>
      <w:r w:rsidRPr="002C74C3">
        <w:rPr>
          <w:rFonts w:ascii="Play" w:hAnsi="Play"/>
          <w:sz w:val="27"/>
        </w:rPr>
        <w:t xml:space="preserve"> behind it, how it works and an example,” Analytics Vidhya. Accessed: Sep. 29, 2023. [Online]. Available: https://medium.com/analytics-vidhya/k-nearest-neighbor-the-maths-behind-it-how-it-works-and-an-example-f1de1208546c</w:t>
      </w:r>
    </w:p>
    <w:p w14:paraId="62C2BFEF" w14:textId="77777777" w:rsidR="002C74C3" w:rsidRPr="002C74C3" w:rsidRDefault="002C74C3" w:rsidP="002C74C3">
      <w:pPr>
        <w:pStyle w:val="Bibliography"/>
        <w:rPr>
          <w:rFonts w:ascii="Play" w:hAnsi="Play"/>
          <w:sz w:val="27"/>
        </w:rPr>
      </w:pPr>
      <w:r w:rsidRPr="002C74C3">
        <w:rPr>
          <w:rFonts w:ascii="Play" w:hAnsi="Play"/>
          <w:sz w:val="27"/>
        </w:rPr>
        <w:t>[28]</w:t>
      </w:r>
      <w:r w:rsidRPr="002C74C3">
        <w:rPr>
          <w:rFonts w:ascii="Play" w:hAnsi="Play"/>
          <w:sz w:val="27"/>
        </w:rPr>
        <w:tab/>
        <w:t xml:space="preserve">S. </w:t>
      </w:r>
      <w:proofErr w:type="gramStart"/>
      <w:r w:rsidRPr="002C74C3">
        <w:rPr>
          <w:rFonts w:ascii="Play" w:hAnsi="Play"/>
          <w:sz w:val="27"/>
        </w:rPr>
        <w:t>An,</w:t>
      </w:r>
      <w:proofErr w:type="gramEnd"/>
      <w:r w:rsidRPr="002C74C3">
        <w:rPr>
          <w:rFonts w:ascii="Play" w:hAnsi="Play"/>
          <w:sz w:val="27"/>
        </w:rPr>
        <w:t xml:space="preserve"> “Introduction to how an Multilayer Perceptron works but without complicated math,” </w:t>
      </w:r>
      <w:proofErr w:type="spellStart"/>
      <w:r w:rsidRPr="002C74C3">
        <w:rPr>
          <w:rFonts w:ascii="Play" w:hAnsi="Play"/>
          <w:sz w:val="27"/>
        </w:rPr>
        <w:t>CodeX</w:t>
      </w:r>
      <w:proofErr w:type="spellEnd"/>
      <w:r w:rsidRPr="002C74C3">
        <w:rPr>
          <w:rFonts w:ascii="Play" w:hAnsi="Play"/>
          <w:sz w:val="27"/>
        </w:rPr>
        <w:t>. Accessed: Sep. 29, 2023. [Online]. Available: https://medium.com/codex/introduction-to-how-an-multilayer-perceptron-works-but-without-complicated-math-a423979897ac</w:t>
      </w:r>
    </w:p>
    <w:p w14:paraId="644A1A79" w14:textId="77777777" w:rsidR="002C74C3" w:rsidRPr="002C74C3" w:rsidRDefault="002C74C3" w:rsidP="002C74C3">
      <w:pPr>
        <w:pStyle w:val="Bibliography"/>
        <w:rPr>
          <w:rFonts w:ascii="Play" w:hAnsi="Play"/>
          <w:sz w:val="27"/>
        </w:rPr>
      </w:pPr>
      <w:r w:rsidRPr="002C74C3">
        <w:rPr>
          <w:rFonts w:ascii="Play" w:hAnsi="Play"/>
          <w:sz w:val="27"/>
        </w:rPr>
        <w:t>[29]</w:t>
      </w:r>
      <w:r w:rsidRPr="002C74C3">
        <w:rPr>
          <w:rFonts w:ascii="Play" w:hAnsi="Play"/>
          <w:sz w:val="27"/>
        </w:rPr>
        <w:tab/>
        <w:t>“INSIGHT - 5 Channel Wireless EEG Headset,” EMOTIV. Accessed: Sep. 23, 2023. [Online]. Available: https://www.emotiv.com/insight/</w:t>
      </w:r>
    </w:p>
    <w:p w14:paraId="112232D0" w14:textId="1563E299" w:rsidR="001A0179" w:rsidRPr="00BE408B" w:rsidRDefault="00B92407" w:rsidP="009F523A">
      <w:pPr>
        <w:pStyle w:val="a0"/>
        <w:jc w:val="both"/>
        <w:rPr>
          <w:rFonts w:asciiTheme="majorHAnsi" w:hAnsiTheme="majorHAnsi"/>
          <w:lang w:val="en-US"/>
        </w:rPr>
        <w:sectPr w:rsidR="001A0179" w:rsidRPr="00BE408B" w:rsidSect="00F749F7">
          <w:headerReference w:type="default" r:id="rId78"/>
          <w:pgSz w:w="11906" w:h="16838"/>
          <w:pgMar w:top="1134" w:right="1134" w:bottom="1134" w:left="1134" w:header="709" w:footer="851" w:gutter="0"/>
          <w:cols w:space="720"/>
          <w:titlePg/>
        </w:sectPr>
      </w:pPr>
      <w:r>
        <w:rPr>
          <w:rFonts w:asciiTheme="majorHAnsi" w:hAnsiTheme="majorHAnsi"/>
        </w:rPr>
        <w:fldChar w:fldCharType="end"/>
      </w:r>
    </w:p>
    <w:p w14:paraId="680400DE" w14:textId="77777777" w:rsidR="00A6157B" w:rsidRPr="00DA74C4" w:rsidRDefault="00A6157B" w:rsidP="00A6157B">
      <w:pPr>
        <w:pStyle w:val="a4"/>
      </w:pPr>
      <w:bookmarkStart w:id="186" w:name="_Toc146888593"/>
      <w:r w:rsidRPr="00A6157B">
        <w:lastRenderedPageBreak/>
        <w:t xml:space="preserve">Συντομογραφίες </w:t>
      </w:r>
      <w:r w:rsidR="00773AA7" w:rsidRPr="00773AA7">
        <w:t>-</w:t>
      </w:r>
      <w:r w:rsidRPr="00A6157B">
        <w:t xml:space="preserve"> Αρκτικόλεξα </w:t>
      </w:r>
      <w:r w:rsidR="00773AA7" w:rsidRPr="00773AA7">
        <w:t>-</w:t>
      </w:r>
      <w:r w:rsidRPr="00A6157B">
        <w:t xml:space="preserve"> Ακρωνύμια</w:t>
      </w:r>
      <w:bookmarkEnd w:id="186"/>
    </w:p>
    <w:p w14:paraId="7CA24466" w14:textId="77777777" w:rsidR="00773AA7" w:rsidRPr="003F79F6" w:rsidRDefault="00773AA7" w:rsidP="00773AA7">
      <w:pPr>
        <w:tabs>
          <w:tab w:val="left" w:pos="4962"/>
        </w:tabs>
        <w:ind w:firstLine="426"/>
        <w:rPr>
          <w:lang w:val="el-GR"/>
        </w:rPr>
      </w:pPr>
      <w:proofErr w:type="spellStart"/>
      <w:r w:rsidRPr="003F79F6">
        <w:rPr>
          <w:lang w:val="el-GR"/>
        </w:rPr>
        <w:t>βλπ</w:t>
      </w:r>
      <w:proofErr w:type="spellEnd"/>
      <w:r w:rsidRPr="003F79F6">
        <w:rPr>
          <w:lang w:val="el-GR"/>
        </w:rPr>
        <w:t xml:space="preserve"> </w:t>
      </w:r>
      <w:r w:rsidRPr="003F79F6">
        <w:rPr>
          <w:lang w:val="el-GR"/>
        </w:rPr>
        <w:tab/>
      </w:r>
      <w:proofErr w:type="spellStart"/>
      <w:r w:rsidRPr="003F79F6">
        <w:rPr>
          <w:lang w:val="el-GR"/>
        </w:rPr>
        <w:t>βλέπε</w:t>
      </w:r>
      <w:proofErr w:type="spellEnd"/>
    </w:p>
    <w:p w14:paraId="7826F1A4" w14:textId="77777777" w:rsidR="00773AA7" w:rsidRPr="003F79F6" w:rsidRDefault="00773AA7" w:rsidP="00773AA7">
      <w:pPr>
        <w:tabs>
          <w:tab w:val="left" w:pos="4962"/>
        </w:tabs>
        <w:ind w:firstLine="426"/>
        <w:rPr>
          <w:lang w:val="el-GR"/>
        </w:rPr>
      </w:pPr>
      <w:r w:rsidRPr="003F79F6">
        <w:rPr>
          <w:lang w:val="el-GR"/>
        </w:rPr>
        <w:t xml:space="preserve">κ.λπ. </w:t>
      </w:r>
      <w:r w:rsidRPr="003F79F6">
        <w:rPr>
          <w:lang w:val="el-GR"/>
        </w:rPr>
        <w:tab/>
        <w:t xml:space="preserve">και </w:t>
      </w:r>
      <w:proofErr w:type="spellStart"/>
      <w:r w:rsidRPr="003F79F6">
        <w:rPr>
          <w:lang w:val="el-GR"/>
        </w:rPr>
        <w:t>λοιπα</w:t>
      </w:r>
      <w:proofErr w:type="spellEnd"/>
      <w:r w:rsidRPr="003F79F6">
        <w:rPr>
          <w:lang w:val="el-GR"/>
        </w:rPr>
        <w:t>́</w:t>
      </w:r>
    </w:p>
    <w:p w14:paraId="091112B3" w14:textId="77777777" w:rsidR="00773AA7" w:rsidRPr="003F79F6" w:rsidRDefault="00773AA7" w:rsidP="00773AA7">
      <w:pPr>
        <w:tabs>
          <w:tab w:val="left" w:pos="4962"/>
        </w:tabs>
        <w:ind w:firstLine="426"/>
        <w:rPr>
          <w:lang w:val="el-GR"/>
        </w:rPr>
      </w:pPr>
      <w:proofErr w:type="spellStart"/>
      <w:r w:rsidRPr="003F79F6">
        <w:rPr>
          <w:lang w:val="el-GR"/>
        </w:rPr>
        <w:t>κ.ο.κ</w:t>
      </w:r>
      <w:proofErr w:type="spellEnd"/>
      <w:r w:rsidRPr="003F79F6">
        <w:rPr>
          <w:lang w:val="el-GR"/>
        </w:rPr>
        <w:t xml:space="preserve"> </w:t>
      </w:r>
      <w:r w:rsidRPr="003F79F6">
        <w:rPr>
          <w:lang w:val="el-GR"/>
        </w:rPr>
        <w:tab/>
        <w:t xml:space="preserve">και </w:t>
      </w:r>
      <w:proofErr w:type="spellStart"/>
      <w:r w:rsidRPr="003F79F6">
        <w:rPr>
          <w:lang w:val="el-GR"/>
        </w:rPr>
        <w:t>ούτω</w:t>
      </w:r>
      <w:proofErr w:type="spellEnd"/>
      <w:r w:rsidRPr="003F79F6">
        <w:rPr>
          <w:lang w:val="el-GR"/>
        </w:rPr>
        <w:t xml:space="preserve"> </w:t>
      </w:r>
      <w:proofErr w:type="spellStart"/>
      <w:r w:rsidRPr="003F79F6">
        <w:rPr>
          <w:lang w:val="el-GR"/>
        </w:rPr>
        <w:t>καθεξής</w:t>
      </w:r>
      <w:proofErr w:type="spellEnd"/>
    </w:p>
    <w:p w14:paraId="6F0702B7" w14:textId="77777777" w:rsidR="00A6157B" w:rsidRDefault="00A6157B" w:rsidP="00A6157B">
      <w:pPr>
        <w:pStyle w:val="a0"/>
        <w:jc w:val="left"/>
        <w:rPr>
          <w:sz w:val="24"/>
          <w:szCs w:val="24"/>
        </w:rPr>
      </w:pPr>
    </w:p>
    <w:p w14:paraId="7B000E54" w14:textId="77777777" w:rsidR="00A6157B" w:rsidRDefault="00A6157B" w:rsidP="00A6157B">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32A36D" w14:textId="77777777" w:rsidR="00A6157B" w:rsidRPr="0049477E" w:rsidRDefault="00A6157B" w:rsidP="00A6157B">
      <w:pPr>
        <w:pStyle w:val="a0"/>
        <w:jc w:val="left"/>
        <w:sectPr w:rsidR="00A6157B" w:rsidRPr="0049477E" w:rsidSect="00F749F7">
          <w:headerReference w:type="default" r:id="rId79"/>
          <w:pgSz w:w="11906" w:h="16838"/>
          <w:pgMar w:top="1134" w:right="1134" w:bottom="1134" w:left="1134" w:header="709" w:footer="851" w:gutter="0"/>
          <w:cols w:space="720"/>
          <w:titlePg/>
        </w:sectPr>
      </w:pPr>
    </w:p>
    <w:p w14:paraId="4DB470A0" w14:textId="77777777" w:rsidR="00A6157B" w:rsidRPr="00DA74C4" w:rsidRDefault="00773AA7" w:rsidP="00A6157B">
      <w:pPr>
        <w:pStyle w:val="a4"/>
      </w:pPr>
      <w:bookmarkStart w:id="187" w:name="_Toc146888594"/>
      <w:r w:rsidRPr="00773AA7">
        <w:lastRenderedPageBreak/>
        <w:t xml:space="preserve">Απόδοση </w:t>
      </w:r>
      <w:r>
        <w:t>Ξε</w:t>
      </w:r>
      <w:r w:rsidRPr="00773AA7">
        <w:t xml:space="preserve">νόγλωσσων </w:t>
      </w:r>
      <w:r>
        <w:t>Ό</w:t>
      </w:r>
      <w:r w:rsidRPr="00773AA7">
        <w:t>ρων</w:t>
      </w:r>
      <w:bookmarkEnd w:id="187"/>
      <w:r w:rsidRPr="00773AA7">
        <w:t xml:space="preserve">  </w:t>
      </w:r>
    </w:p>
    <w:p w14:paraId="1E5196C6" w14:textId="77777777" w:rsidR="009F1CC4" w:rsidRPr="009F1CC4" w:rsidRDefault="009F1CC4" w:rsidP="009F1CC4">
      <w:pPr>
        <w:tabs>
          <w:tab w:val="left" w:pos="4962"/>
        </w:tabs>
        <w:ind w:firstLine="426"/>
        <w:rPr>
          <w:lang w:val="el-GR"/>
        </w:rPr>
      </w:pPr>
      <w:r w:rsidRPr="009F1CC4">
        <w:rPr>
          <w:lang w:val="el-GR"/>
        </w:rPr>
        <w:t>Αδελφός</w:t>
      </w:r>
      <w:r w:rsidRPr="009F1CC4">
        <w:rPr>
          <w:lang w:val="el-GR"/>
        </w:rPr>
        <w:tab/>
      </w:r>
      <w:r>
        <w:t>Sibling</w:t>
      </w:r>
    </w:p>
    <w:p w14:paraId="3B11EBF1" w14:textId="77777777" w:rsidR="009F1CC4" w:rsidRPr="009F1CC4" w:rsidRDefault="009F1CC4" w:rsidP="009F1CC4">
      <w:pPr>
        <w:tabs>
          <w:tab w:val="left" w:pos="4962"/>
        </w:tabs>
        <w:ind w:firstLine="426"/>
        <w:rPr>
          <w:lang w:val="el-GR"/>
        </w:rPr>
      </w:pPr>
      <w:r w:rsidRPr="009F1CC4">
        <w:rPr>
          <w:lang w:val="el-GR"/>
        </w:rPr>
        <w:t>Απορρόφηση</w:t>
      </w:r>
      <w:r w:rsidRPr="009F1CC4">
        <w:rPr>
          <w:lang w:val="el-GR"/>
        </w:rPr>
        <w:tab/>
      </w:r>
      <w:r w:rsidRPr="003F79F6">
        <w:t>Absorption</w:t>
      </w:r>
    </w:p>
    <w:p w14:paraId="3995575D" w14:textId="77777777" w:rsidR="009F1CC4" w:rsidRDefault="009F1CC4" w:rsidP="009F1CC4">
      <w:pPr>
        <w:tabs>
          <w:tab w:val="left" w:pos="4962"/>
        </w:tabs>
        <w:ind w:firstLine="426"/>
      </w:pPr>
      <w:proofErr w:type="spellStart"/>
      <w:r>
        <w:t>Βάση</w:t>
      </w:r>
      <w:proofErr w:type="spellEnd"/>
      <w:r>
        <w:t xml:space="preserve"> </w:t>
      </w:r>
      <w:proofErr w:type="spellStart"/>
      <w:r>
        <w:t>Δεδομένων</w:t>
      </w:r>
      <w:proofErr w:type="spellEnd"/>
      <w:r>
        <w:tab/>
        <w:t>D</w:t>
      </w:r>
      <w:r w:rsidRPr="003F79F6">
        <w:t>atabase</w:t>
      </w:r>
    </w:p>
    <w:p w14:paraId="31456A52" w14:textId="77777777" w:rsidR="00FD3926" w:rsidRDefault="00FD3926">
      <w:pPr>
        <w:pStyle w:val="a7"/>
        <w:rPr>
          <w:sz w:val="24"/>
          <w:szCs w:val="24"/>
        </w:rPr>
      </w:pPr>
    </w:p>
    <w:sectPr w:rsidR="00FD3926" w:rsidSect="00A6157B">
      <w:headerReference w:type="default" r:id="rId80"/>
      <w:pgSz w:w="11906" w:h="16838"/>
      <w:pgMar w:top="1134" w:right="1134" w:bottom="1134" w:left="1134" w:header="709"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8A1A0" w14:textId="77777777" w:rsidR="0012551E" w:rsidRDefault="0012551E" w:rsidP="00D127AC">
      <w:r>
        <w:separator/>
      </w:r>
    </w:p>
  </w:endnote>
  <w:endnote w:type="continuationSeparator" w:id="0">
    <w:p w14:paraId="369B7BD1" w14:textId="77777777" w:rsidR="0012551E" w:rsidRDefault="0012551E" w:rsidP="00D12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Play">
    <w:altName w:val="Calibri"/>
    <w:charset w:val="00"/>
    <w:family w:val="auto"/>
    <w:pitch w:val="variable"/>
    <w:sig w:usb0="20000287" w:usb1="00000001" w:usb2="00000000" w:usb3="00000000" w:csb0="0000019F" w:csb1="00000000"/>
  </w:font>
  <w:font w:name="Helvetica Neue">
    <w:altName w:val="Sylfaen"/>
    <w:charset w:val="00"/>
    <w:family w:val="auto"/>
    <w:pitch w:val="variable"/>
    <w:sig w:usb0="E50002FF" w:usb1="500079DB" w:usb2="00000010" w:usb3="00000000" w:csb0="00000001"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20F7" w14:textId="77777777" w:rsidR="00FD3926" w:rsidRDefault="009717E1" w:rsidP="00D127AC">
    <w:pPr>
      <w:pStyle w:val="a"/>
      <w:tabs>
        <w:tab w:val="clear" w:pos="9020"/>
        <w:tab w:val="center" w:pos="4819"/>
        <w:tab w:val="right" w:pos="9638"/>
      </w:tabs>
      <w:spacing w:after="40" w:line="192" w:lineRule="auto"/>
      <w:rPr>
        <w:rFonts w:ascii="Play" w:eastAsia="Play" w:hAnsi="Play" w:cs="Play"/>
        <w:caps/>
        <w:color w:val="5E5E5E"/>
        <w:spacing w:val="7"/>
        <w:sz w:val="27"/>
        <w:szCs w:val="27"/>
        <w:shd w:val="clear" w:color="auto" w:fill="FFFFFF"/>
      </w:rPr>
    </w:pPr>
    <w:r>
      <w:rPr>
        <w:rFonts w:ascii="Play" w:hAnsi="Play"/>
        <w:caps/>
        <w:color w:val="5E5E5E"/>
        <w:spacing w:val="7"/>
        <w:sz w:val="27"/>
        <w:szCs w:val="27"/>
        <w:shd w:val="clear" w:color="auto" w:fill="FFFFFF"/>
      </w:rPr>
      <w:t>ΤΙΤΛΟΣ</w:t>
    </w:r>
    <w:r>
      <w:rPr>
        <w:rFonts w:ascii="Play" w:eastAsia="Play" w:hAnsi="Play" w:cs="Play"/>
        <w:caps/>
        <w:color w:val="5E5E5E"/>
        <w:spacing w:val="7"/>
        <w:sz w:val="27"/>
        <w:szCs w:val="27"/>
        <w:shd w:val="clear" w:color="auto" w:fill="FFFFFF"/>
      </w:rPr>
      <w:tab/>
    </w:r>
    <w:r>
      <w:rPr>
        <w:rFonts w:ascii="Play" w:eastAsia="Play" w:hAnsi="Play" w:cs="Play"/>
        <w:caps/>
        <w:color w:val="5E5E5E"/>
        <w:spacing w:val="7"/>
        <w:sz w:val="27"/>
        <w:szCs w:val="27"/>
        <w:shd w:val="clear" w:color="auto" w:fill="FFFFFF"/>
      </w:rPr>
      <w:tab/>
    </w: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w:instrText>
    </w:r>
    <w:r>
      <w:rPr>
        <w:rFonts w:ascii="Times Roman" w:eastAsia="Times Roman" w:hAnsi="Times Roman" w:cs="Times Roman"/>
        <w:caps/>
        <w:color w:val="5E5E5E"/>
        <w:spacing w:val="7"/>
        <w:sz w:val="27"/>
        <w:szCs w:val="27"/>
        <w:shd w:val="clear" w:color="auto" w:fill="FFFFFF"/>
      </w:rPr>
      <w:fldChar w:fldCharType="separate"/>
    </w:r>
    <w:r w:rsidR="000C5962">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p w14:paraId="25DB8870" w14:textId="77777777" w:rsidR="00FD3926" w:rsidRDefault="009717E1" w:rsidP="00D127AC">
    <w:pPr>
      <w:pStyle w:val="a"/>
      <w:tabs>
        <w:tab w:val="clear" w:pos="9020"/>
        <w:tab w:val="center" w:pos="4819"/>
        <w:tab w:val="right" w:pos="9638"/>
      </w:tabs>
      <w:spacing w:after="40" w:line="192" w:lineRule="auto"/>
    </w:pPr>
    <w:r>
      <w:rPr>
        <w:rFonts w:ascii="Play" w:hAnsi="Play"/>
        <w:caps/>
        <w:color w:val="5E5E5E"/>
        <w:spacing w:val="7"/>
        <w:sz w:val="27"/>
        <w:szCs w:val="27"/>
        <w:shd w:val="clear" w:color="auto" w:fill="FFFFFF"/>
      </w:rPr>
      <w:t>ΔΙΠΛΩΜΑΤΙΚΗΣ</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5E532" w14:textId="77777777" w:rsidR="00FD3926" w:rsidRDefault="00D127AC" w:rsidP="00D127AC">
    <w:pPr>
      <w:pStyle w:val="a"/>
      <w:tabs>
        <w:tab w:val="clear" w:pos="9020"/>
        <w:tab w:val="center" w:pos="4819"/>
        <w:tab w:val="right" w:pos="9638"/>
      </w:tabs>
      <w:spacing w:after="40" w:line="192" w:lineRule="auto"/>
      <w:jc w:val="center"/>
    </w:pP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 Arabic </w:instrText>
    </w:r>
    <w:r>
      <w:rPr>
        <w:rFonts w:ascii="Times Roman" w:eastAsia="Times Roman" w:hAnsi="Times Roman" w:cs="Times Roman"/>
        <w:caps/>
        <w:color w:val="5E5E5E"/>
        <w:spacing w:val="7"/>
        <w:sz w:val="27"/>
        <w:szCs w:val="27"/>
        <w:shd w:val="clear" w:color="auto" w:fill="FFFFFF"/>
      </w:rPr>
      <w:fldChar w:fldCharType="separate"/>
    </w:r>
    <w:r>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8D8D" w14:textId="77777777" w:rsidR="001A2818" w:rsidRPr="001A2818" w:rsidRDefault="001A2818" w:rsidP="00D127AC">
    <w:pPr>
      <w:pStyle w:val="Footer"/>
      <w:jc w:val="center"/>
      <w:rPr>
        <w:rFonts w:asciiTheme="majorHAnsi" w:hAnsiTheme="majorHAnsi"/>
        <w:b/>
        <w:bCs/>
      </w:rPr>
    </w:pPr>
    <w:r w:rsidRPr="001A2818">
      <w:rPr>
        <w:rFonts w:asciiTheme="majorHAnsi" w:hAnsiTheme="majorHAnsi"/>
        <w:b/>
        <w:bCs/>
      </w:rPr>
      <w:t xml:space="preserve">Brain de fer </w:t>
    </w:r>
  </w:p>
  <w:p w14:paraId="0F91064B" w14:textId="69223693" w:rsidR="00DA74C4" w:rsidRDefault="003601B1" w:rsidP="00D127AC">
    <w:pPr>
      <w:pStyle w:val="Footer"/>
      <w:jc w:val="center"/>
    </w:pPr>
    <w:r>
      <w:fldChar w:fldCharType="begin"/>
    </w:r>
    <w:r>
      <w:instrText xml:space="preserve"> PAGE  \* Arabic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FC9B" w14:textId="77777777" w:rsidR="00BE32B9" w:rsidRDefault="00BE32B9" w:rsidP="00887258">
    <w:pPr>
      <w:pStyle w:val="Footer"/>
      <w:jc w:val="center"/>
    </w:pPr>
    <w:r w:rsidRPr="00BE32B9">
      <w:rPr>
        <w:rFonts w:asciiTheme="minorHAnsi" w:hAnsiTheme="minorHAnsi"/>
        <w:b/>
        <w:bCs/>
      </w:rPr>
      <w:t>Brain de fer</w:t>
    </w:r>
  </w:p>
  <w:p w14:paraId="0C3634B6" w14:textId="1EAB9648" w:rsidR="00887258" w:rsidRDefault="00887258" w:rsidP="00887258">
    <w:pPr>
      <w:pStyle w:val="Footer"/>
      <w:jc w:val="center"/>
    </w:pPr>
    <w:r>
      <w:fldChar w:fldCharType="begin"/>
    </w:r>
    <w:r>
      <w:instrText xml:space="preserve"> PAGE  \* Arabic  \* MERGEFORMAT </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41095" w14:textId="77777777" w:rsidR="0012551E" w:rsidRDefault="0012551E" w:rsidP="00D127AC">
      <w:r>
        <w:separator/>
      </w:r>
    </w:p>
  </w:footnote>
  <w:footnote w:type="continuationSeparator" w:id="0">
    <w:p w14:paraId="7550F033" w14:textId="77777777" w:rsidR="0012551E" w:rsidRDefault="0012551E" w:rsidP="00D12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E8A8" w14:textId="77777777" w:rsidR="00FD3926" w:rsidRDefault="00FD3926" w:rsidP="00D127A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F1293" w14:textId="77777777" w:rsidR="00B2746A" w:rsidRDefault="00B2746A" w:rsidP="00D127A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E56A" w14:textId="77777777" w:rsidR="00B2746A" w:rsidRDefault="00B2746A" w:rsidP="00D12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03CB" w14:textId="77777777" w:rsidR="00B2746A" w:rsidRDefault="00B2746A" w:rsidP="00D127A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1FCC" w14:textId="77777777" w:rsidR="00D91DC5" w:rsidRDefault="00D91DC5" w:rsidP="00D127A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E91" w14:textId="77777777" w:rsidR="00D91DC5" w:rsidRDefault="00D91DC5" w:rsidP="00D127A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6864" w14:textId="77777777" w:rsidR="00D91DC5" w:rsidRDefault="00D91DC5" w:rsidP="00D127A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7977" w14:textId="77777777" w:rsidR="00E36624" w:rsidRDefault="00E36624" w:rsidP="00D127A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F2CB" w14:textId="77777777" w:rsidR="003F534E" w:rsidRDefault="003F534E" w:rsidP="00D127A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759F" w14:textId="77777777" w:rsidR="00DA74C4" w:rsidRDefault="00DA74C4" w:rsidP="00D127A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FB07" w14:textId="77777777" w:rsidR="00A6157B" w:rsidRDefault="00A6157B" w:rsidP="00D127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4D24" w14:textId="77777777" w:rsidR="00FD3926" w:rsidRDefault="00FD3926" w:rsidP="00D127A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867B5" w14:textId="77777777" w:rsidR="00A6157B" w:rsidRDefault="00A6157B" w:rsidP="00D127A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DFF" w14:textId="77777777" w:rsidR="00887258" w:rsidRDefault="00887258" w:rsidP="00D127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624F" w14:textId="77777777" w:rsidR="00070596" w:rsidRDefault="00070596" w:rsidP="00D127A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49BBF" w14:textId="77777777" w:rsidR="00FD3926" w:rsidRDefault="00FD3926" w:rsidP="00D12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D929" w14:textId="77777777" w:rsidR="00070596" w:rsidRDefault="00070596" w:rsidP="00D127A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2E1" w14:textId="77777777" w:rsidR="00B2746A" w:rsidRDefault="00B2746A" w:rsidP="00D127A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2223" w14:textId="77777777" w:rsidR="00B2746A" w:rsidRDefault="00B2746A" w:rsidP="00D127A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1454" w14:textId="77777777" w:rsidR="00B2746A" w:rsidRDefault="00B2746A" w:rsidP="00D127A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0DAF" w14:textId="77777777" w:rsidR="00B2746A" w:rsidRDefault="00B2746A" w:rsidP="00D12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38D5"/>
    <w:multiLevelType w:val="hybridMultilevel"/>
    <w:tmpl w:val="65062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726CBF"/>
    <w:multiLevelType w:val="hybridMultilevel"/>
    <w:tmpl w:val="650627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A8774F3"/>
    <w:multiLevelType w:val="hybridMultilevel"/>
    <w:tmpl w:val="9ECC7E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BCE65AD"/>
    <w:multiLevelType w:val="hybridMultilevel"/>
    <w:tmpl w:val="C2748278"/>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76B70E5"/>
    <w:multiLevelType w:val="hybridMultilevel"/>
    <w:tmpl w:val="8CBEF3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95152ED"/>
    <w:multiLevelType w:val="hybridMultilevel"/>
    <w:tmpl w:val="0FC416E0"/>
    <w:lvl w:ilvl="0" w:tplc="FFFFFFF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 w15:restartNumberingAfterBreak="0">
    <w:nsid w:val="3D326890"/>
    <w:multiLevelType w:val="hybridMultilevel"/>
    <w:tmpl w:val="5992B7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E5B595B"/>
    <w:multiLevelType w:val="hybridMultilevel"/>
    <w:tmpl w:val="919C878C"/>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49910BA5"/>
    <w:multiLevelType w:val="hybridMultilevel"/>
    <w:tmpl w:val="B0BE1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513693"/>
    <w:multiLevelType w:val="hybridMultilevel"/>
    <w:tmpl w:val="A9EC73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2B23FC7"/>
    <w:multiLevelType w:val="hybridMultilevel"/>
    <w:tmpl w:val="FADA1D5E"/>
    <w:lvl w:ilvl="0" w:tplc="04090001">
      <w:start w:val="1"/>
      <w:numFmt w:val="bullet"/>
      <w:lvlText w:val=""/>
      <w:lvlJc w:val="left"/>
      <w:pPr>
        <w:ind w:left="144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7D67228"/>
    <w:multiLevelType w:val="hybridMultilevel"/>
    <w:tmpl w:val="3488D49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E5C2810"/>
    <w:multiLevelType w:val="hybridMultilevel"/>
    <w:tmpl w:val="58D8B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7A49E9"/>
    <w:multiLevelType w:val="hybridMultilevel"/>
    <w:tmpl w:val="8A56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66C86"/>
    <w:multiLevelType w:val="hybridMultilevel"/>
    <w:tmpl w:val="46F462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602A05C7"/>
    <w:multiLevelType w:val="hybridMultilevel"/>
    <w:tmpl w:val="C7DE0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80D42"/>
    <w:multiLevelType w:val="hybridMultilevel"/>
    <w:tmpl w:val="C37C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86711"/>
    <w:multiLevelType w:val="hybridMultilevel"/>
    <w:tmpl w:val="86AE271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74372A14"/>
    <w:multiLevelType w:val="hybridMultilevel"/>
    <w:tmpl w:val="DD6409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75D7B61"/>
    <w:multiLevelType w:val="hybridMultilevel"/>
    <w:tmpl w:val="38C2F5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79D771F1"/>
    <w:multiLevelType w:val="hybridMultilevel"/>
    <w:tmpl w:val="13145C66"/>
    <w:lvl w:ilvl="0" w:tplc="C736EE4C">
      <w:start w:val="1"/>
      <w:numFmt w:val="decimal"/>
      <w:lvlText w:val="[%1] "/>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065101434">
    <w:abstractNumId w:val="20"/>
  </w:num>
  <w:num w:numId="2" w16cid:durableId="121963731">
    <w:abstractNumId w:val="9"/>
  </w:num>
  <w:num w:numId="3" w16cid:durableId="1023239516">
    <w:abstractNumId w:val="11"/>
  </w:num>
  <w:num w:numId="4" w16cid:durableId="1112823043">
    <w:abstractNumId w:val="1"/>
  </w:num>
  <w:num w:numId="5" w16cid:durableId="1940916322">
    <w:abstractNumId w:val="0"/>
  </w:num>
  <w:num w:numId="6" w16cid:durableId="1911427236">
    <w:abstractNumId w:val="5"/>
  </w:num>
  <w:num w:numId="7" w16cid:durableId="1405487366">
    <w:abstractNumId w:val="16"/>
  </w:num>
  <w:num w:numId="8" w16cid:durableId="312609330">
    <w:abstractNumId w:val="13"/>
  </w:num>
  <w:num w:numId="9" w16cid:durableId="1145007400">
    <w:abstractNumId w:val="12"/>
  </w:num>
  <w:num w:numId="10" w16cid:durableId="1522472095">
    <w:abstractNumId w:val="8"/>
  </w:num>
  <w:num w:numId="11" w16cid:durableId="435448240">
    <w:abstractNumId w:val="15"/>
  </w:num>
  <w:num w:numId="12" w16cid:durableId="1049113870">
    <w:abstractNumId w:val="2"/>
  </w:num>
  <w:num w:numId="13" w16cid:durableId="1369601144">
    <w:abstractNumId w:val="17"/>
  </w:num>
  <w:num w:numId="14" w16cid:durableId="119303895">
    <w:abstractNumId w:val="19"/>
  </w:num>
  <w:num w:numId="15" w16cid:durableId="1057096285">
    <w:abstractNumId w:val="10"/>
  </w:num>
  <w:num w:numId="16" w16cid:durableId="278418358">
    <w:abstractNumId w:val="7"/>
  </w:num>
  <w:num w:numId="17" w16cid:durableId="1909269636">
    <w:abstractNumId w:val="4"/>
  </w:num>
  <w:num w:numId="18" w16cid:durableId="127357696">
    <w:abstractNumId w:val="18"/>
  </w:num>
  <w:num w:numId="19" w16cid:durableId="590554329">
    <w:abstractNumId w:val="14"/>
  </w:num>
  <w:num w:numId="20" w16cid:durableId="421412432">
    <w:abstractNumId w:val="6"/>
  </w:num>
  <w:num w:numId="21" w16cid:durableId="18460459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972"/>
    <w:rsid w:val="000017C1"/>
    <w:rsid w:val="00001CAD"/>
    <w:rsid w:val="000037F3"/>
    <w:rsid w:val="000064FC"/>
    <w:rsid w:val="000218BC"/>
    <w:rsid w:val="00022970"/>
    <w:rsid w:val="00022D1A"/>
    <w:rsid w:val="00025172"/>
    <w:rsid w:val="0002678F"/>
    <w:rsid w:val="00030C09"/>
    <w:rsid w:val="00034954"/>
    <w:rsid w:val="0003728D"/>
    <w:rsid w:val="00042F23"/>
    <w:rsid w:val="000470B8"/>
    <w:rsid w:val="00060920"/>
    <w:rsid w:val="00070596"/>
    <w:rsid w:val="00072AB3"/>
    <w:rsid w:val="00073B2B"/>
    <w:rsid w:val="000745C7"/>
    <w:rsid w:val="000779EA"/>
    <w:rsid w:val="00077B6A"/>
    <w:rsid w:val="00081E51"/>
    <w:rsid w:val="0008313A"/>
    <w:rsid w:val="00093533"/>
    <w:rsid w:val="00094B92"/>
    <w:rsid w:val="0009613D"/>
    <w:rsid w:val="000969A7"/>
    <w:rsid w:val="000A1CE6"/>
    <w:rsid w:val="000A6347"/>
    <w:rsid w:val="000B650A"/>
    <w:rsid w:val="000B697C"/>
    <w:rsid w:val="000B6EF4"/>
    <w:rsid w:val="000C498D"/>
    <w:rsid w:val="000C5962"/>
    <w:rsid w:val="000C78D9"/>
    <w:rsid w:val="000D2867"/>
    <w:rsid w:val="000D29BC"/>
    <w:rsid w:val="000D68F2"/>
    <w:rsid w:val="000E0CC2"/>
    <w:rsid w:val="001158C0"/>
    <w:rsid w:val="0012547C"/>
    <w:rsid w:val="0012551E"/>
    <w:rsid w:val="00151D69"/>
    <w:rsid w:val="001532F5"/>
    <w:rsid w:val="001668B4"/>
    <w:rsid w:val="0017012A"/>
    <w:rsid w:val="00172AB1"/>
    <w:rsid w:val="001738D9"/>
    <w:rsid w:val="00180174"/>
    <w:rsid w:val="00191D66"/>
    <w:rsid w:val="0019264A"/>
    <w:rsid w:val="001A0179"/>
    <w:rsid w:val="001A0AFD"/>
    <w:rsid w:val="001A26D7"/>
    <w:rsid w:val="001A2818"/>
    <w:rsid w:val="001B6248"/>
    <w:rsid w:val="001B65FC"/>
    <w:rsid w:val="001C202D"/>
    <w:rsid w:val="001D22E3"/>
    <w:rsid w:val="001D53DA"/>
    <w:rsid w:val="001E15A7"/>
    <w:rsid w:val="001E38B7"/>
    <w:rsid w:val="0020311B"/>
    <w:rsid w:val="00206665"/>
    <w:rsid w:val="00237CBA"/>
    <w:rsid w:val="002422BB"/>
    <w:rsid w:val="00257BAD"/>
    <w:rsid w:val="00262AB9"/>
    <w:rsid w:val="002654D5"/>
    <w:rsid w:val="0027336B"/>
    <w:rsid w:val="0028260F"/>
    <w:rsid w:val="0028524B"/>
    <w:rsid w:val="00287B2A"/>
    <w:rsid w:val="00291DF8"/>
    <w:rsid w:val="002A011D"/>
    <w:rsid w:val="002A0219"/>
    <w:rsid w:val="002A0474"/>
    <w:rsid w:val="002A2315"/>
    <w:rsid w:val="002B60EB"/>
    <w:rsid w:val="002B7A65"/>
    <w:rsid w:val="002C09A6"/>
    <w:rsid w:val="002C6422"/>
    <w:rsid w:val="002C74C3"/>
    <w:rsid w:val="002D6711"/>
    <w:rsid w:val="002D7E22"/>
    <w:rsid w:val="002F1B30"/>
    <w:rsid w:val="002F28A0"/>
    <w:rsid w:val="002F3405"/>
    <w:rsid w:val="002F379D"/>
    <w:rsid w:val="0031751A"/>
    <w:rsid w:val="003201B4"/>
    <w:rsid w:val="0032038D"/>
    <w:rsid w:val="00320BE7"/>
    <w:rsid w:val="003222BD"/>
    <w:rsid w:val="0032497F"/>
    <w:rsid w:val="00325C8F"/>
    <w:rsid w:val="003266AB"/>
    <w:rsid w:val="003300D7"/>
    <w:rsid w:val="003301D8"/>
    <w:rsid w:val="00335FCD"/>
    <w:rsid w:val="00337DF6"/>
    <w:rsid w:val="00346DF9"/>
    <w:rsid w:val="00351B98"/>
    <w:rsid w:val="003601B1"/>
    <w:rsid w:val="003609E8"/>
    <w:rsid w:val="003679AC"/>
    <w:rsid w:val="003701D1"/>
    <w:rsid w:val="00371ED6"/>
    <w:rsid w:val="0038171F"/>
    <w:rsid w:val="00397533"/>
    <w:rsid w:val="003A721E"/>
    <w:rsid w:val="003B7317"/>
    <w:rsid w:val="003C1774"/>
    <w:rsid w:val="003D0D47"/>
    <w:rsid w:val="003E135A"/>
    <w:rsid w:val="003E69A0"/>
    <w:rsid w:val="003E78D2"/>
    <w:rsid w:val="003F0CD7"/>
    <w:rsid w:val="003F1B61"/>
    <w:rsid w:val="003F48E6"/>
    <w:rsid w:val="003F534E"/>
    <w:rsid w:val="003F55D6"/>
    <w:rsid w:val="003F5CB0"/>
    <w:rsid w:val="004036D1"/>
    <w:rsid w:val="00414731"/>
    <w:rsid w:val="00420790"/>
    <w:rsid w:val="00423349"/>
    <w:rsid w:val="004268C1"/>
    <w:rsid w:val="00431F29"/>
    <w:rsid w:val="004406CA"/>
    <w:rsid w:val="004465D4"/>
    <w:rsid w:val="00447EF7"/>
    <w:rsid w:val="00453472"/>
    <w:rsid w:val="00456161"/>
    <w:rsid w:val="00456D5D"/>
    <w:rsid w:val="00466A1D"/>
    <w:rsid w:val="00467250"/>
    <w:rsid w:val="004721F5"/>
    <w:rsid w:val="00475C24"/>
    <w:rsid w:val="00481D61"/>
    <w:rsid w:val="00485224"/>
    <w:rsid w:val="0049477E"/>
    <w:rsid w:val="00495025"/>
    <w:rsid w:val="00495B4A"/>
    <w:rsid w:val="00495D01"/>
    <w:rsid w:val="004A3941"/>
    <w:rsid w:val="004A6ED5"/>
    <w:rsid w:val="004B11EF"/>
    <w:rsid w:val="004B1C97"/>
    <w:rsid w:val="004B3C71"/>
    <w:rsid w:val="004C50C5"/>
    <w:rsid w:val="004C5C4A"/>
    <w:rsid w:val="004D27C3"/>
    <w:rsid w:val="004D31C2"/>
    <w:rsid w:val="004D4B68"/>
    <w:rsid w:val="004F7A15"/>
    <w:rsid w:val="00500723"/>
    <w:rsid w:val="00501728"/>
    <w:rsid w:val="0050364D"/>
    <w:rsid w:val="00511848"/>
    <w:rsid w:val="005170F7"/>
    <w:rsid w:val="00517C96"/>
    <w:rsid w:val="00517E9A"/>
    <w:rsid w:val="00522494"/>
    <w:rsid w:val="005252E5"/>
    <w:rsid w:val="00531BAE"/>
    <w:rsid w:val="00531C3F"/>
    <w:rsid w:val="00531F52"/>
    <w:rsid w:val="0053631C"/>
    <w:rsid w:val="00541400"/>
    <w:rsid w:val="005476EC"/>
    <w:rsid w:val="00556FD2"/>
    <w:rsid w:val="00566563"/>
    <w:rsid w:val="00571E4F"/>
    <w:rsid w:val="0057696B"/>
    <w:rsid w:val="005A273F"/>
    <w:rsid w:val="005A3BAE"/>
    <w:rsid w:val="005A778D"/>
    <w:rsid w:val="005B5103"/>
    <w:rsid w:val="005B60BB"/>
    <w:rsid w:val="005B6CA8"/>
    <w:rsid w:val="005B6CE6"/>
    <w:rsid w:val="005D1583"/>
    <w:rsid w:val="00601173"/>
    <w:rsid w:val="0060142E"/>
    <w:rsid w:val="00601492"/>
    <w:rsid w:val="00602E24"/>
    <w:rsid w:val="006053CE"/>
    <w:rsid w:val="00607EA5"/>
    <w:rsid w:val="00616B0E"/>
    <w:rsid w:val="006205C5"/>
    <w:rsid w:val="006216CE"/>
    <w:rsid w:val="00622EF6"/>
    <w:rsid w:val="00623A73"/>
    <w:rsid w:val="0062787C"/>
    <w:rsid w:val="00630B89"/>
    <w:rsid w:val="00635AC2"/>
    <w:rsid w:val="00646051"/>
    <w:rsid w:val="00651961"/>
    <w:rsid w:val="0065265E"/>
    <w:rsid w:val="00653E6A"/>
    <w:rsid w:val="0066039F"/>
    <w:rsid w:val="006628E2"/>
    <w:rsid w:val="00666615"/>
    <w:rsid w:val="0067054B"/>
    <w:rsid w:val="006725D1"/>
    <w:rsid w:val="0068211E"/>
    <w:rsid w:val="00684A9C"/>
    <w:rsid w:val="006A1315"/>
    <w:rsid w:val="006A5B33"/>
    <w:rsid w:val="006B1733"/>
    <w:rsid w:val="006D2FDB"/>
    <w:rsid w:val="006D5AA0"/>
    <w:rsid w:val="006E0105"/>
    <w:rsid w:val="006E7819"/>
    <w:rsid w:val="006F4C32"/>
    <w:rsid w:val="006F5C8E"/>
    <w:rsid w:val="0070342F"/>
    <w:rsid w:val="00710485"/>
    <w:rsid w:val="00715F60"/>
    <w:rsid w:val="00717A06"/>
    <w:rsid w:val="00723011"/>
    <w:rsid w:val="00740747"/>
    <w:rsid w:val="0074390E"/>
    <w:rsid w:val="00754527"/>
    <w:rsid w:val="00760946"/>
    <w:rsid w:val="007705E7"/>
    <w:rsid w:val="00772DFA"/>
    <w:rsid w:val="00773AA7"/>
    <w:rsid w:val="00785266"/>
    <w:rsid w:val="007A269C"/>
    <w:rsid w:val="007A77BD"/>
    <w:rsid w:val="007B66AB"/>
    <w:rsid w:val="007B6E3D"/>
    <w:rsid w:val="007C14B5"/>
    <w:rsid w:val="007C75D5"/>
    <w:rsid w:val="007D2625"/>
    <w:rsid w:val="007D2C0B"/>
    <w:rsid w:val="007D71A6"/>
    <w:rsid w:val="007E5A68"/>
    <w:rsid w:val="007F62F3"/>
    <w:rsid w:val="008123FD"/>
    <w:rsid w:val="00815CF1"/>
    <w:rsid w:val="00817C6D"/>
    <w:rsid w:val="0082223D"/>
    <w:rsid w:val="00832E45"/>
    <w:rsid w:val="00835AB0"/>
    <w:rsid w:val="00836364"/>
    <w:rsid w:val="00837795"/>
    <w:rsid w:val="00843B56"/>
    <w:rsid w:val="00846EF1"/>
    <w:rsid w:val="00852D09"/>
    <w:rsid w:val="00854226"/>
    <w:rsid w:val="00860DF1"/>
    <w:rsid w:val="00887258"/>
    <w:rsid w:val="00893618"/>
    <w:rsid w:val="00894816"/>
    <w:rsid w:val="008B554D"/>
    <w:rsid w:val="008C384C"/>
    <w:rsid w:val="008C512E"/>
    <w:rsid w:val="008D07D7"/>
    <w:rsid w:val="008D332B"/>
    <w:rsid w:val="008D6121"/>
    <w:rsid w:val="008E07ED"/>
    <w:rsid w:val="008F1972"/>
    <w:rsid w:val="008F2D8E"/>
    <w:rsid w:val="008F3FEC"/>
    <w:rsid w:val="008F6913"/>
    <w:rsid w:val="00906B26"/>
    <w:rsid w:val="00913865"/>
    <w:rsid w:val="00916CEE"/>
    <w:rsid w:val="0092307B"/>
    <w:rsid w:val="00924B66"/>
    <w:rsid w:val="00926C1A"/>
    <w:rsid w:val="00926E04"/>
    <w:rsid w:val="00940566"/>
    <w:rsid w:val="0095306E"/>
    <w:rsid w:val="009614F8"/>
    <w:rsid w:val="00966F76"/>
    <w:rsid w:val="009717E1"/>
    <w:rsid w:val="00980069"/>
    <w:rsid w:val="00986445"/>
    <w:rsid w:val="00994812"/>
    <w:rsid w:val="009A305C"/>
    <w:rsid w:val="009A3382"/>
    <w:rsid w:val="009A4EA7"/>
    <w:rsid w:val="009B38E8"/>
    <w:rsid w:val="009C2EDA"/>
    <w:rsid w:val="009D1253"/>
    <w:rsid w:val="009D30A6"/>
    <w:rsid w:val="009E16DE"/>
    <w:rsid w:val="009E2C5E"/>
    <w:rsid w:val="009E4266"/>
    <w:rsid w:val="009E4C09"/>
    <w:rsid w:val="009E579C"/>
    <w:rsid w:val="009F1CC4"/>
    <w:rsid w:val="009F3939"/>
    <w:rsid w:val="009F523A"/>
    <w:rsid w:val="009F5268"/>
    <w:rsid w:val="00A02FCB"/>
    <w:rsid w:val="00A05F29"/>
    <w:rsid w:val="00A145C7"/>
    <w:rsid w:val="00A27B34"/>
    <w:rsid w:val="00A30658"/>
    <w:rsid w:val="00A333C8"/>
    <w:rsid w:val="00A36504"/>
    <w:rsid w:val="00A408DA"/>
    <w:rsid w:val="00A518A6"/>
    <w:rsid w:val="00A53806"/>
    <w:rsid w:val="00A551F0"/>
    <w:rsid w:val="00A6157B"/>
    <w:rsid w:val="00A64373"/>
    <w:rsid w:val="00A712F2"/>
    <w:rsid w:val="00A71C0C"/>
    <w:rsid w:val="00A72BD1"/>
    <w:rsid w:val="00A80993"/>
    <w:rsid w:val="00A837A4"/>
    <w:rsid w:val="00A84073"/>
    <w:rsid w:val="00A875D5"/>
    <w:rsid w:val="00A92F9B"/>
    <w:rsid w:val="00AA1244"/>
    <w:rsid w:val="00AA3FCC"/>
    <w:rsid w:val="00AB1152"/>
    <w:rsid w:val="00AB7E2E"/>
    <w:rsid w:val="00AC0A8F"/>
    <w:rsid w:val="00AC596B"/>
    <w:rsid w:val="00AD7074"/>
    <w:rsid w:val="00AE0592"/>
    <w:rsid w:val="00AE6073"/>
    <w:rsid w:val="00AF1FEC"/>
    <w:rsid w:val="00B00A27"/>
    <w:rsid w:val="00B05E5C"/>
    <w:rsid w:val="00B07221"/>
    <w:rsid w:val="00B16A80"/>
    <w:rsid w:val="00B251FD"/>
    <w:rsid w:val="00B2746A"/>
    <w:rsid w:val="00B43F7A"/>
    <w:rsid w:val="00B47633"/>
    <w:rsid w:val="00B47D38"/>
    <w:rsid w:val="00B56C34"/>
    <w:rsid w:val="00B571C3"/>
    <w:rsid w:val="00B61F12"/>
    <w:rsid w:val="00B63F3F"/>
    <w:rsid w:val="00B669FE"/>
    <w:rsid w:val="00B8420E"/>
    <w:rsid w:val="00B8792A"/>
    <w:rsid w:val="00B903D3"/>
    <w:rsid w:val="00B92407"/>
    <w:rsid w:val="00B96343"/>
    <w:rsid w:val="00BA0326"/>
    <w:rsid w:val="00BA4C24"/>
    <w:rsid w:val="00BC0F77"/>
    <w:rsid w:val="00BC6768"/>
    <w:rsid w:val="00BC6DFF"/>
    <w:rsid w:val="00BE28FD"/>
    <w:rsid w:val="00BE32B9"/>
    <w:rsid w:val="00BE408B"/>
    <w:rsid w:val="00BE5333"/>
    <w:rsid w:val="00BF3F59"/>
    <w:rsid w:val="00BF5AAE"/>
    <w:rsid w:val="00C040FA"/>
    <w:rsid w:val="00C0717A"/>
    <w:rsid w:val="00C07D99"/>
    <w:rsid w:val="00C17D21"/>
    <w:rsid w:val="00C20C54"/>
    <w:rsid w:val="00C30E7D"/>
    <w:rsid w:val="00C313E8"/>
    <w:rsid w:val="00C331F6"/>
    <w:rsid w:val="00C362F8"/>
    <w:rsid w:val="00C41FFD"/>
    <w:rsid w:val="00C51B96"/>
    <w:rsid w:val="00C5754F"/>
    <w:rsid w:val="00C57FFC"/>
    <w:rsid w:val="00C656A1"/>
    <w:rsid w:val="00C659B8"/>
    <w:rsid w:val="00C66FFB"/>
    <w:rsid w:val="00C677C3"/>
    <w:rsid w:val="00C75928"/>
    <w:rsid w:val="00C86D4E"/>
    <w:rsid w:val="00C90D2A"/>
    <w:rsid w:val="00C90D53"/>
    <w:rsid w:val="00C939C2"/>
    <w:rsid w:val="00C939E1"/>
    <w:rsid w:val="00C95D4D"/>
    <w:rsid w:val="00CA38A8"/>
    <w:rsid w:val="00CB48F6"/>
    <w:rsid w:val="00CD3C55"/>
    <w:rsid w:val="00CD7FC9"/>
    <w:rsid w:val="00CE09D1"/>
    <w:rsid w:val="00CE09EA"/>
    <w:rsid w:val="00CE29F5"/>
    <w:rsid w:val="00CF7F5C"/>
    <w:rsid w:val="00D01B7C"/>
    <w:rsid w:val="00D024B3"/>
    <w:rsid w:val="00D0384D"/>
    <w:rsid w:val="00D127AC"/>
    <w:rsid w:val="00D20B4D"/>
    <w:rsid w:val="00D23EB7"/>
    <w:rsid w:val="00D25016"/>
    <w:rsid w:val="00D26B7B"/>
    <w:rsid w:val="00D3518A"/>
    <w:rsid w:val="00D40490"/>
    <w:rsid w:val="00D46C52"/>
    <w:rsid w:val="00D50626"/>
    <w:rsid w:val="00D53FEA"/>
    <w:rsid w:val="00D55966"/>
    <w:rsid w:val="00D57810"/>
    <w:rsid w:val="00D60A7F"/>
    <w:rsid w:val="00D61D39"/>
    <w:rsid w:val="00D669C6"/>
    <w:rsid w:val="00D70363"/>
    <w:rsid w:val="00D822DD"/>
    <w:rsid w:val="00D86A44"/>
    <w:rsid w:val="00D86F5C"/>
    <w:rsid w:val="00D917C6"/>
    <w:rsid w:val="00D91DC5"/>
    <w:rsid w:val="00D953DE"/>
    <w:rsid w:val="00DA2368"/>
    <w:rsid w:val="00DA74C4"/>
    <w:rsid w:val="00DA76A3"/>
    <w:rsid w:val="00DA7A2B"/>
    <w:rsid w:val="00DB28CF"/>
    <w:rsid w:val="00DC5DC3"/>
    <w:rsid w:val="00DD6056"/>
    <w:rsid w:val="00DE310C"/>
    <w:rsid w:val="00E01D64"/>
    <w:rsid w:val="00E06CAA"/>
    <w:rsid w:val="00E1191B"/>
    <w:rsid w:val="00E12CE3"/>
    <w:rsid w:val="00E1432E"/>
    <w:rsid w:val="00E21B3D"/>
    <w:rsid w:val="00E23F9A"/>
    <w:rsid w:val="00E24E34"/>
    <w:rsid w:val="00E30114"/>
    <w:rsid w:val="00E3380E"/>
    <w:rsid w:val="00E36624"/>
    <w:rsid w:val="00E555E1"/>
    <w:rsid w:val="00E560F0"/>
    <w:rsid w:val="00E57AEC"/>
    <w:rsid w:val="00E678D2"/>
    <w:rsid w:val="00E70CAA"/>
    <w:rsid w:val="00E74B6A"/>
    <w:rsid w:val="00E777E3"/>
    <w:rsid w:val="00E80115"/>
    <w:rsid w:val="00E8013C"/>
    <w:rsid w:val="00E815A3"/>
    <w:rsid w:val="00E840B7"/>
    <w:rsid w:val="00E91AB6"/>
    <w:rsid w:val="00EA33BC"/>
    <w:rsid w:val="00EA4B6B"/>
    <w:rsid w:val="00EA5DAF"/>
    <w:rsid w:val="00EB1E2C"/>
    <w:rsid w:val="00EC1215"/>
    <w:rsid w:val="00ED34E0"/>
    <w:rsid w:val="00ED6358"/>
    <w:rsid w:val="00EE1196"/>
    <w:rsid w:val="00EF3850"/>
    <w:rsid w:val="00F00839"/>
    <w:rsid w:val="00F04799"/>
    <w:rsid w:val="00F072F6"/>
    <w:rsid w:val="00F25552"/>
    <w:rsid w:val="00F26AC2"/>
    <w:rsid w:val="00F32CCA"/>
    <w:rsid w:val="00F4237B"/>
    <w:rsid w:val="00F42C70"/>
    <w:rsid w:val="00F513FB"/>
    <w:rsid w:val="00F55F13"/>
    <w:rsid w:val="00F73C16"/>
    <w:rsid w:val="00F749F7"/>
    <w:rsid w:val="00F77AD7"/>
    <w:rsid w:val="00F812A3"/>
    <w:rsid w:val="00FA11FF"/>
    <w:rsid w:val="00FA20D7"/>
    <w:rsid w:val="00FA226E"/>
    <w:rsid w:val="00FA487E"/>
    <w:rsid w:val="00FA5255"/>
    <w:rsid w:val="00FA7C01"/>
    <w:rsid w:val="00FB46C6"/>
    <w:rsid w:val="00FC11D9"/>
    <w:rsid w:val="00FC3EBB"/>
    <w:rsid w:val="00FC4C40"/>
    <w:rsid w:val="00FC59E0"/>
    <w:rsid w:val="00FC71F4"/>
    <w:rsid w:val="00FC72E3"/>
    <w:rsid w:val="00FD07A3"/>
    <w:rsid w:val="00FD3183"/>
    <w:rsid w:val="00FD3926"/>
    <w:rsid w:val="00FE1925"/>
    <w:rsid w:val="00FE3176"/>
    <w:rsid w:val="00FE326C"/>
    <w:rsid w:val="00FE577E"/>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F3790"/>
  <w15:docId w15:val="{9C0E3E55-4E1B-4989-A4AC-EA938605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l-GR" w:eastAsia="el-G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7B"/>
    <w:rPr>
      <w:sz w:val="24"/>
      <w:szCs w:val="24"/>
      <w:lang w:val="en-US" w:eastAsia="en-US"/>
    </w:rPr>
  </w:style>
  <w:style w:type="paragraph" w:styleId="Heading1">
    <w:name w:val="heading 1"/>
    <w:basedOn w:val="Normal"/>
    <w:next w:val="Normal"/>
    <w:link w:val="Heading1Char"/>
    <w:uiPriority w:val="9"/>
    <w:qFormat/>
    <w:rsid w:val="00325C8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semiHidden/>
    <w:unhideWhenUsed/>
    <w:qFormat/>
    <w:rsid w:val="00325C8F"/>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0779EA"/>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a">
    <w:name w:val="Κεφαλίδα και υποσέλιδο"/>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0">
    <w:name w:val="Προεπιλογή"/>
    <w:pPr>
      <w:spacing w:after="240"/>
      <w:jc w:val="center"/>
    </w:pPr>
    <w:rPr>
      <w:rFonts w:ascii="Play" w:eastAsia="Play" w:hAnsi="Play" w:cs="Play"/>
      <w:color w:val="000000"/>
      <w:sz w:val="27"/>
      <w:szCs w:val="27"/>
      <w:shd w:val="clear" w:color="auto" w:fill="FFFFFF"/>
      <w14:textOutline w14:w="0" w14:cap="flat" w14:cmpd="sng" w14:algn="ctr">
        <w14:noFill/>
        <w14:prstDash w14:val="solid"/>
        <w14:bevel/>
      </w14:textOutline>
    </w:rPr>
  </w:style>
  <w:style w:type="paragraph" w:customStyle="1" w:styleId="a1">
    <w:name w:val="Τίτλος_Εργασίας"/>
    <w:pPr>
      <w:spacing w:after="240"/>
      <w:jc w:val="center"/>
      <w:outlineLvl w:val="3"/>
    </w:pPr>
    <w:rPr>
      <w:rFonts w:ascii="Times Roman" w:hAnsi="Times Roman" w:cs="Arial Unicode MS"/>
      <w:b/>
      <w:bCs/>
      <w:color w:val="D6712F"/>
      <w:sz w:val="45"/>
      <w:szCs w:val="45"/>
      <w:shd w:val="clear" w:color="auto" w:fill="FFFFFF"/>
      <w14:textOutline w14:w="0" w14:cap="flat" w14:cmpd="sng" w14:algn="ctr">
        <w14:noFill/>
        <w14:prstDash w14:val="solid"/>
        <w14:bevel/>
      </w14:textOutline>
    </w:rPr>
  </w:style>
  <w:style w:type="paragraph" w:customStyle="1" w:styleId="a2">
    <w:name w:val="Υπότιτλος_Εργασίας"/>
    <w:pPr>
      <w:spacing w:after="240"/>
      <w:jc w:val="center"/>
    </w:pPr>
    <w:rPr>
      <w:rFonts w:ascii="Play" w:hAnsi="Play" w:cs="Arial Unicode MS"/>
      <w:color w:val="000000"/>
      <w:sz w:val="35"/>
      <w:szCs w:val="35"/>
      <w:shd w:val="clear" w:color="auto" w:fill="FFFFFF"/>
      <w14:textOutline w14:w="0" w14:cap="flat" w14:cmpd="sng" w14:algn="ctr">
        <w14:noFill/>
        <w14:prstDash w14:val="solid"/>
        <w14:bevel/>
      </w14:textOutline>
    </w:rPr>
  </w:style>
  <w:style w:type="paragraph" w:customStyle="1" w:styleId="a3">
    <w:name w:val="Κύριο_τμήμα_παραγράφων"/>
    <w:pPr>
      <w:spacing w:after="240"/>
      <w:jc w:val="both"/>
    </w:pPr>
    <w:rPr>
      <w:rFonts w:ascii="Play" w:hAnsi="Play" w:cs="Arial Unicode MS"/>
      <w:color w:val="000000"/>
      <w:sz w:val="24"/>
      <w:szCs w:val="24"/>
      <w:shd w:val="clear" w:color="auto" w:fill="FFFFFF"/>
      <w14:textOutline w14:w="0" w14:cap="flat" w14:cmpd="sng" w14:algn="ctr">
        <w14:noFill/>
        <w14:prstDash w14:val="solid"/>
        <w14:bevel/>
      </w14:textOutline>
    </w:rPr>
  </w:style>
  <w:style w:type="paragraph" w:customStyle="1" w:styleId="a4">
    <w:name w:val="Τίτλοι_κεφαλαίων"/>
    <w:rsid w:val="00A53806"/>
    <w:pPr>
      <w:pBdr>
        <w:bottom w:val="single" w:sz="18" w:space="1" w:color="auto"/>
      </w:pBdr>
      <w:spacing w:before="2880" w:after="480"/>
      <w:jc w:val="right"/>
      <w:outlineLvl w:val="1"/>
    </w:pPr>
    <w:rPr>
      <w:rFonts w:ascii="Play" w:eastAsia="Play" w:hAnsi="Play" w:cs="Play"/>
      <w:b/>
      <w:bCs/>
      <w:i/>
      <w:iCs/>
      <w:color w:val="000000"/>
      <w:sz w:val="52"/>
      <w:szCs w:val="52"/>
      <w:shd w:val="clear" w:color="auto" w:fill="FFFFFF"/>
      <w14:shadow w14:blurRad="50800" w14:dist="38100" w14:dir="2700000" w14:sx="100000" w14:sy="100000" w14:kx="0" w14:ky="0" w14:algn="tl">
        <w14:srgbClr w14:val="000000">
          <w14:alpha w14:val="60000"/>
        </w14:srgbClr>
      </w14:shadow>
      <w14:textOutline w14:w="0" w14:cap="flat" w14:cmpd="sng" w14:algn="ctr">
        <w14:noFill/>
        <w14:prstDash w14:val="solid"/>
        <w14:bevel/>
      </w14:textOutline>
    </w:rPr>
  </w:style>
  <w:style w:type="paragraph" w:customStyle="1" w:styleId="a5">
    <w:name w:val="Υποσέλιδο_Τίτλος"/>
    <w:pPr>
      <w:spacing w:after="40" w:line="192" w:lineRule="auto"/>
    </w:pPr>
    <w:rPr>
      <w:rFonts w:ascii="Play" w:hAnsi="Play" w:cs="Arial Unicode MS"/>
      <w:caps/>
      <w:color w:val="5E5E5E"/>
      <w:spacing w:val="7"/>
      <w:sz w:val="27"/>
      <w:szCs w:val="27"/>
      <w:shd w:val="clear" w:color="auto" w:fill="FFFFFF"/>
      <w14:textOutline w14:w="0" w14:cap="flat" w14:cmpd="sng" w14:algn="ctr">
        <w14:noFill/>
        <w14:prstDash w14:val="solid"/>
        <w14:bevel/>
      </w14:textOutline>
    </w:rPr>
  </w:style>
  <w:style w:type="paragraph" w:customStyle="1" w:styleId="TOC1">
    <w:name w:val="TOC 1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0">
    <w:name w:val="toc 1"/>
    <w:basedOn w:val="TOC11"/>
    <w:next w:val="TOC11"/>
    <w:uiPriority w:val="39"/>
    <w:rPr>
      <w:rFonts w:ascii="Play" w:eastAsia="Play" w:hAnsi="Play" w:cs="Play"/>
      <w:caps/>
    </w:rPr>
  </w:style>
  <w:style w:type="paragraph" w:customStyle="1" w:styleId="a6">
    <w:name w:val="Τίτλοι_Ενοτήτων"/>
    <w:pPr>
      <w:spacing w:after="240"/>
      <w:outlineLvl w:val="0"/>
    </w:pPr>
    <w:rPr>
      <w:rFonts w:ascii="Play" w:eastAsia="Play" w:hAnsi="Play" w:cs="Play"/>
      <w:b/>
      <w:bCs/>
      <w:color w:val="000000"/>
      <w:sz w:val="35"/>
      <w:szCs w:val="35"/>
      <w:shd w:val="clear" w:color="auto" w:fill="FFFFFF"/>
      <w14:textOutline w14:w="0" w14:cap="flat" w14:cmpd="sng" w14:algn="ctr">
        <w14:noFill/>
        <w14:prstDash w14:val="solid"/>
        <w14:bevel/>
      </w14:textOutline>
    </w:rPr>
  </w:style>
  <w:style w:type="paragraph" w:customStyle="1" w:styleId="TOC2">
    <w:name w:val="TOC 2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0">
    <w:name w:val="toc 2"/>
    <w:basedOn w:val="TOC2"/>
    <w:next w:val="TOC2"/>
    <w:uiPriority w:val="39"/>
    <w:rsid w:val="005B5103"/>
    <w:pPr>
      <w:ind w:firstLine="567"/>
    </w:pPr>
    <w:rPr>
      <w:rFonts w:ascii="Play" w:eastAsia="Arial Unicode MS" w:hAnsi="Play" w:cs="Arial Unicode MS"/>
      <w:noProof/>
      <w:sz w:val="24"/>
      <w:szCs w:val="24"/>
    </w:rPr>
  </w:style>
  <w:style w:type="paragraph" w:customStyle="1" w:styleId="TOC3">
    <w:name w:val="TOC 3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30">
    <w:name w:val="toc 3"/>
    <w:basedOn w:val="TOC3"/>
    <w:next w:val="TOC3"/>
    <w:uiPriority w:val="39"/>
    <w:rsid w:val="005B5103"/>
    <w:pPr>
      <w:ind w:firstLine="851"/>
    </w:pPr>
    <w:rPr>
      <w:rFonts w:ascii="Play" w:eastAsia="Arial Unicode MS" w:hAnsi="Play" w:cs="Arial Unicode MS"/>
      <w:noProof/>
      <w:sz w:val="24"/>
      <w:szCs w:val="24"/>
    </w:rPr>
  </w:style>
  <w:style w:type="paragraph" w:customStyle="1" w:styleId="a7">
    <w:name w:val="Τίτλοι_Υποενοτήτων"/>
    <w:pPr>
      <w:spacing w:after="240"/>
      <w:outlineLvl w:val="2"/>
    </w:pPr>
    <w:rPr>
      <w:rFonts w:ascii="Play" w:eastAsia="Play" w:hAnsi="Play" w:cs="Play"/>
      <w:b/>
      <w:bCs/>
      <w:color w:val="000000"/>
      <w:sz w:val="29"/>
      <w:szCs w:val="29"/>
      <w:shd w:val="clear" w:color="auto" w:fill="FFFFFF"/>
      <w14:textOutline w14:w="0" w14:cap="flat" w14:cmpd="sng" w14:algn="ctr">
        <w14:noFill/>
        <w14:prstDash w14:val="solid"/>
        <w14:bevel/>
      </w14:textOutline>
    </w:rPr>
  </w:style>
  <w:style w:type="paragraph" w:styleId="TOC4">
    <w:name w:val="toc 4"/>
    <w:uiPriority w:val="39"/>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8">
    <w:name w:val="Λεζάντα_Εικόνας"/>
    <w:pPr>
      <w:tabs>
        <w:tab w:val="left" w:pos="1150"/>
      </w:tabs>
      <w:jc w:val="both"/>
      <w:outlineLvl w:val="0"/>
    </w:pPr>
    <w:rPr>
      <w:rFonts w:ascii="Play" w:eastAsia="Play" w:hAnsi="Play" w:cs="Play"/>
      <w:b/>
      <w:bCs/>
      <w:caps/>
      <w:color w:val="000000"/>
      <w14:textOutline w14:w="0" w14:cap="flat" w14:cmpd="sng" w14:algn="ctr">
        <w14:noFill/>
        <w14:prstDash w14:val="solid"/>
        <w14:bevel/>
      </w14:textOutline>
    </w:rPr>
  </w:style>
  <w:style w:type="paragraph" w:customStyle="1" w:styleId="TOC12">
    <w:name w:val="TOC 1 γονικό"/>
    <w:next w:val="TOC1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9">
    <w:name w:val="Τίτλος_Πίνακα"/>
    <w:next w:val="a0"/>
    <w:pPr>
      <w:spacing w:before="180" w:after="240"/>
      <w:jc w:val="center"/>
      <w:outlineLvl w:val="0"/>
    </w:pPr>
    <w:rPr>
      <w:rFonts w:ascii="Play" w:eastAsia="Play" w:hAnsi="Play" w:cs="Play"/>
      <w:color w:val="000000"/>
      <w:sz w:val="22"/>
      <w:szCs w:val="22"/>
      <w:u w:color="000000"/>
      <w14:textOutline w14:w="0" w14:cap="flat" w14:cmpd="sng" w14:algn="ctr">
        <w14:noFill/>
        <w14:prstDash w14:val="solid"/>
        <w14:bevel/>
      </w14:textOutline>
    </w:rPr>
  </w:style>
  <w:style w:type="paragraph" w:customStyle="1" w:styleId="TOC11">
    <w:name w:val="TOC 1 γονικό"/>
    <w:next w:val="TOC1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character" w:customStyle="1" w:styleId="aa">
    <w:name w:val="Σύνδεσμος"/>
    <w:rPr>
      <w:u w:val="single"/>
    </w:rPr>
  </w:style>
  <w:style w:type="character" w:customStyle="1" w:styleId="Hyperlink0">
    <w:name w:val="Hyperlink.0"/>
    <w:basedOn w:val="aa"/>
    <w:rPr>
      <w:outline w:val="0"/>
      <w:color w:val="0000FF"/>
      <w:u w:val="single" w:color="0000FF"/>
      <w:lang w:val="en-US"/>
    </w:rPr>
  </w:style>
  <w:style w:type="table" w:styleId="TableGrid">
    <w:name w:val="Table Grid"/>
    <w:basedOn w:val="TableNormal"/>
    <w:uiPriority w:val="39"/>
    <w:rsid w:val="009E57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5C8F"/>
    <w:rPr>
      <w:rFonts w:asciiTheme="majorHAnsi" w:eastAsiaTheme="majorEastAsia" w:hAnsiTheme="majorHAnsi" w:cstheme="majorBidi"/>
      <w:color w:val="0079BF" w:themeColor="accent1" w:themeShade="BF"/>
      <w:sz w:val="32"/>
      <w:szCs w:val="32"/>
      <w:lang w:val="en-US" w:eastAsia="en-US"/>
    </w:rPr>
  </w:style>
  <w:style w:type="character" w:customStyle="1" w:styleId="Heading2Char">
    <w:name w:val="Heading 2 Char"/>
    <w:basedOn w:val="DefaultParagraphFont"/>
    <w:link w:val="Heading2"/>
    <w:uiPriority w:val="9"/>
    <w:semiHidden/>
    <w:rsid w:val="00325C8F"/>
    <w:rPr>
      <w:rFonts w:asciiTheme="majorHAnsi" w:eastAsiaTheme="majorEastAsia" w:hAnsiTheme="majorHAnsi" w:cstheme="majorBidi"/>
      <w:color w:val="0079BF" w:themeColor="accent1" w:themeShade="BF"/>
      <w:sz w:val="26"/>
      <w:szCs w:val="26"/>
      <w:lang w:val="en-US" w:eastAsia="en-US"/>
    </w:rPr>
  </w:style>
  <w:style w:type="paragraph" w:styleId="Header">
    <w:name w:val="header"/>
    <w:basedOn w:val="Normal"/>
    <w:link w:val="HeaderChar"/>
    <w:uiPriority w:val="99"/>
    <w:unhideWhenUsed/>
    <w:rsid w:val="0049477E"/>
    <w:pPr>
      <w:tabs>
        <w:tab w:val="center" w:pos="4153"/>
        <w:tab w:val="right" w:pos="8306"/>
      </w:tabs>
    </w:pPr>
  </w:style>
  <w:style w:type="character" w:customStyle="1" w:styleId="HeaderChar">
    <w:name w:val="Header Char"/>
    <w:basedOn w:val="DefaultParagraphFont"/>
    <w:link w:val="Header"/>
    <w:uiPriority w:val="99"/>
    <w:rsid w:val="0049477E"/>
    <w:rPr>
      <w:sz w:val="24"/>
      <w:szCs w:val="24"/>
      <w:lang w:val="en-US" w:eastAsia="en-US"/>
    </w:rPr>
  </w:style>
  <w:style w:type="paragraph" w:styleId="Footer">
    <w:name w:val="footer"/>
    <w:basedOn w:val="Normal"/>
    <w:link w:val="FooterChar"/>
    <w:uiPriority w:val="99"/>
    <w:unhideWhenUsed/>
    <w:rsid w:val="0049477E"/>
    <w:pPr>
      <w:tabs>
        <w:tab w:val="center" w:pos="4153"/>
        <w:tab w:val="right" w:pos="8306"/>
      </w:tabs>
    </w:pPr>
  </w:style>
  <w:style w:type="character" w:customStyle="1" w:styleId="FooterChar">
    <w:name w:val="Footer Char"/>
    <w:basedOn w:val="DefaultParagraphFont"/>
    <w:link w:val="Footer"/>
    <w:uiPriority w:val="99"/>
    <w:rsid w:val="0049477E"/>
    <w:rPr>
      <w:sz w:val="24"/>
      <w:szCs w:val="24"/>
      <w:lang w:val="en-US" w:eastAsia="en-US"/>
    </w:rPr>
  </w:style>
  <w:style w:type="character" w:customStyle="1" w:styleId="Heading3Char">
    <w:name w:val="Heading 3 Char"/>
    <w:basedOn w:val="DefaultParagraphFont"/>
    <w:link w:val="Heading3"/>
    <w:uiPriority w:val="9"/>
    <w:rsid w:val="000779EA"/>
    <w:rPr>
      <w:rFonts w:asciiTheme="majorHAnsi" w:eastAsiaTheme="majorEastAsia" w:hAnsiTheme="majorHAnsi" w:cstheme="majorBidi"/>
      <w:color w:val="00507F" w:themeColor="accent1" w:themeShade="7F"/>
      <w:sz w:val="24"/>
      <w:szCs w:val="24"/>
      <w:lang w:val="en-US" w:eastAsia="en-US"/>
    </w:rPr>
  </w:style>
  <w:style w:type="paragraph" w:styleId="ListParagraph">
    <w:name w:val="List Paragraph"/>
    <w:basedOn w:val="Normal"/>
    <w:uiPriority w:val="34"/>
    <w:qFormat/>
    <w:rsid w:val="009F523A"/>
    <w:pPr>
      <w:ind w:left="720"/>
      <w:contextualSpacing/>
    </w:pPr>
  </w:style>
  <w:style w:type="character" w:customStyle="1" w:styleId="hgkelc">
    <w:name w:val="hgkelc"/>
    <w:basedOn w:val="DefaultParagraphFont"/>
    <w:rsid w:val="007C75D5"/>
  </w:style>
  <w:style w:type="paragraph" w:styleId="TOCHeading">
    <w:name w:val="TOC Heading"/>
    <w:basedOn w:val="Heading1"/>
    <w:next w:val="Normal"/>
    <w:uiPriority w:val="39"/>
    <w:unhideWhenUsed/>
    <w:qFormat/>
    <w:rsid w:val="000470B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styleId="PlaceholderText">
    <w:name w:val="Placeholder Text"/>
    <w:basedOn w:val="DefaultParagraphFont"/>
    <w:uiPriority w:val="99"/>
    <w:semiHidden/>
    <w:rsid w:val="00760946"/>
    <w:rPr>
      <w:color w:val="808080"/>
    </w:rPr>
  </w:style>
  <w:style w:type="paragraph" w:styleId="Caption">
    <w:name w:val="caption"/>
    <w:basedOn w:val="Normal"/>
    <w:next w:val="Normal"/>
    <w:uiPriority w:val="35"/>
    <w:unhideWhenUsed/>
    <w:qFormat/>
    <w:rsid w:val="00531F52"/>
    <w:pPr>
      <w:spacing w:after="200"/>
    </w:pPr>
    <w:rPr>
      <w:i/>
      <w:iCs/>
      <w:color w:val="5E5E5E" w:themeColor="text2"/>
      <w:sz w:val="18"/>
      <w:szCs w:val="18"/>
    </w:rPr>
  </w:style>
  <w:style w:type="paragraph" w:styleId="IntenseQuote">
    <w:name w:val="Intense Quote"/>
    <w:basedOn w:val="Normal"/>
    <w:next w:val="Normal"/>
    <w:link w:val="IntenseQuoteChar"/>
    <w:uiPriority w:val="30"/>
    <w:qFormat/>
    <w:rsid w:val="00180174"/>
    <w:pPr>
      <w:pBdr>
        <w:top w:val="single" w:sz="4" w:space="10" w:color="00A2FF" w:themeColor="accent1"/>
        <w:bottom w:val="single" w:sz="4" w:space="10" w:color="00A2FF" w:themeColor="accent1"/>
      </w:pBdr>
      <w:spacing w:before="360" w:after="360"/>
      <w:ind w:left="864" w:right="864"/>
      <w:jc w:val="center"/>
    </w:pPr>
    <w:rPr>
      <w:i/>
      <w:iCs/>
      <w:color w:val="00A2FF" w:themeColor="accent1"/>
    </w:rPr>
  </w:style>
  <w:style w:type="character" w:customStyle="1" w:styleId="IntenseQuoteChar">
    <w:name w:val="Intense Quote Char"/>
    <w:basedOn w:val="DefaultParagraphFont"/>
    <w:link w:val="IntenseQuote"/>
    <w:uiPriority w:val="30"/>
    <w:rsid w:val="00180174"/>
    <w:rPr>
      <w:i/>
      <w:iCs/>
      <w:color w:val="00A2FF" w:themeColor="accent1"/>
      <w:sz w:val="24"/>
      <w:szCs w:val="24"/>
      <w:lang w:val="en-US" w:eastAsia="en-US"/>
    </w:rPr>
  </w:style>
  <w:style w:type="paragraph" w:styleId="FootnoteText">
    <w:name w:val="footnote text"/>
    <w:basedOn w:val="Normal"/>
    <w:link w:val="FootnoteTextChar"/>
    <w:uiPriority w:val="99"/>
    <w:semiHidden/>
    <w:unhideWhenUsed/>
    <w:rsid w:val="007E5A68"/>
    <w:rPr>
      <w:sz w:val="20"/>
      <w:szCs w:val="20"/>
    </w:rPr>
  </w:style>
  <w:style w:type="character" w:customStyle="1" w:styleId="FootnoteTextChar">
    <w:name w:val="Footnote Text Char"/>
    <w:basedOn w:val="DefaultParagraphFont"/>
    <w:link w:val="FootnoteText"/>
    <w:uiPriority w:val="99"/>
    <w:semiHidden/>
    <w:rsid w:val="007E5A68"/>
    <w:rPr>
      <w:lang w:val="en-US" w:eastAsia="en-US"/>
    </w:rPr>
  </w:style>
  <w:style w:type="character" w:styleId="FootnoteReference">
    <w:name w:val="footnote reference"/>
    <w:basedOn w:val="DefaultParagraphFont"/>
    <w:uiPriority w:val="99"/>
    <w:semiHidden/>
    <w:unhideWhenUsed/>
    <w:rsid w:val="007E5A68"/>
    <w:rPr>
      <w:vertAlign w:val="superscript"/>
    </w:rPr>
  </w:style>
  <w:style w:type="paragraph" w:styleId="Bibliography">
    <w:name w:val="Bibliography"/>
    <w:basedOn w:val="Normal"/>
    <w:next w:val="Normal"/>
    <w:uiPriority w:val="37"/>
    <w:unhideWhenUsed/>
    <w:rsid w:val="00B92407"/>
    <w:pPr>
      <w:tabs>
        <w:tab w:val="left" w:pos="384"/>
      </w:tabs>
      <w:ind w:left="384" w:hanging="384"/>
    </w:pPr>
  </w:style>
  <w:style w:type="paragraph" w:styleId="TableofFigures">
    <w:name w:val="table of figures"/>
    <w:basedOn w:val="Normal"/>
    <w:next w:val="Normal"/>
    <w:uiPriority w:val="99"/>
    <w:unhideWhenUsed/>
    <w:rsid w:val="00E678D2"/>
  </w:style>
  <w:style w:type="paragraph" w:styleId="Title">
    <w:name w:val="Title"/>
    <w:basedOn w:val="Normal"/>
    <w:next w:val="Normal"/>
    <w:link w:val="TitleChar"/>
    <w:uiPriority w:val="10"/>
    <w:qFormat/>
    <w:rsid w:val="007B66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6AB"/>
    <w:rPr>
      <w:rFonts w:asciiTheme="majorHAnsi" w:eastAsiaTheme="majorEastAsia" w:hAnsiTheme="majorHAnsi" w:cstheme="majorBidi"/>
      <w:spacing w:val="-10"/>
      <w:kern w:val="28"/>
      <w:sz w:val="56"/>
      <w:szCs w:val="56"/>
      <w:lang w:val="en-US" w:eastAsia="en-US"/>
    </w:rPr>
  </w:style>
  <w:style w:type="paragraph" w:styleId="Revision">
    <w:name w:val="Revision"/>
    <w:hidden/>
    <w:uiPriority w:val="99"/>
    <w:semiHidden/>
    <w:rsid w:val="00237CB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TOC5">
    <w:name w:val="toc 5"/>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88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6">
    <w:name w:val="toc 6"/>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10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7">
    <w:name w:val="toc 7"/>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32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8">
    <w:name w:val="toc 8"/>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54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9">
    <w:name w:val="toc 9"/>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760"/>
    </w:pPr>
    <w:rPr>
      <w:rFonts w:asciiTheme="minorHAnsi" w:eastAsiaTheme="minorEastAsia" w:hAnsiTheme="minorHAnsi" w:cstheme="minorBidi"/>
      <w:kern w:val="2"/>
      <w:sz w:val="22"/>
      <w:szCs w:val="22"/>
      <w:bdr w:val="none" w:sz="0" w:space="0" w:color="auto"/>
      <w:lang w:val="el-GR" w:eastAsia="el-GR"/>
      <w14:ligatures w14:val="standardContextual"/>
    </w:rPr>
  </w:style>
  <w:style w:type="character" w:styleId="UnresolvedMention">
    <w:name w:val="Unresolved Mention"/>
    <w:basedOn w:val="DefaultParagraphFont"/>
    <w:uiPriority w:val="99"/>
    <w:semiHidden/>
    <w:unhideWhenUsed/>
    <w:rsid w:val="00397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7084">
      <w:bodyDiv w:val="1"/>
      <w:marLeft w:val="0"/>
      <w:marRight w:val="0"/>
      <w:marTop w:val="0"/>
      <w:marBottom w:val="0"/>
      <w:divBdr>
        <w:top w:val="none" w:sz="0" w:space="0" w:color="auto"/>
        <w:left w:val="none" w:sz="0" w:space="0" w:color="auto"/>
        <w:bottom w:val="none" w:sz="0" w:space="0" w:color="auto"/>
        <w:right w:val="none" w:sz="0" w:space="0" w:color="auto"/>
      </w:divBdr>
      <w:divsChild>
        <w:div w:id="786780332">
          <w:marLeft w:val="0"/>
          <w:marRight w:val="0"/>
          <w:marTop w:val="0"/>
          <w:marBottom w:val="0"/>
          <w:divBdr>
            <w:top w:val="none" w:sz="0" w:space="0" w:color="auto"/>
            <w:left w:val="none" w:sz="0" w:space="0" w:color="auto"/>
            <w:bottom w:val="none" w:sz="0" w:space="0" w:color="auto"/>
            <w:right w:val="none" w:sz="0" w:space="0" w:color="auto"/>
          </w:divBdr>
          <w:divsChild>
            <w:div w:id="1928346811">
              <w:marLeft w:val="0"/>
              <w:marRight w:val="0"/>
              <w:marTop w:val="0"/>
              <w:marBottom w:val="0"/>
              <w:divBdr>
                <w:top w:val="none" w:sz="0" w:space="0" w:color="auto"/>
                <w:left w:val="none" w:sz="0" w:space="0" w:color="auto"/>
                <w:bottom w:val="none" w:sz="0" w:space="0" w:color="auto"/>
                <w:right w:val="none" w:sz="0" w:space="0" w:color="auto"/>
              </w:divBdr>
            </w:div>
            <w:div w:id="1745104276">
              <w:marLeft w:val="0"/>
              <w:marRight w:val="0"/>
              <w:marTop w:val="0"/>
              <w:marBottom w:val="0"/>
              <w:divBdr>
                <w:top w:val="none" w:sz="0" w:space="0" w:color="auto"/>
                <w:left w:val="none" w:sz="0" w:space="0" w:color="auto"/>
                <w:bottom w:val="none" w:sz="0" w:space="0" w:color="auto"/>
                <w:right w:val="none" w:sz="0" w:space="0" w:color="auto"/>
              </w:divBdr>
            </w:div>
            <w:div w:id="162622433">
              <w:marLeft w:val="0"/>
              <w:marRight w:val="0"/>
              <w:marTop w:val="0"/>
              <w:marBottom w:val="0"/>
              <w:divBdr>
                <w:top w:val="none" w:sz="0" w:space="0" w:color="auto"/>
                <w:left w:val="none" w:sz="0" w:space="0" w:color="auto"/>
                <w:bottom w:val="none" w:sz="0" w:space="0" w:color="auto"/>
                <w:right w:val="none" w:sz="0" w:space="0" w:color="auto"/>
              </w:divBdr>
            </w:div>
            <w:div w:id="1067798088">
              <w:marLeft w:val="0"/>
              <w:marRight w:val="0"/>
              <w:marTop w:val="0"/>
              <w:marBottom w:val="0"/>
              <w:divBdr>
                <w:top w:val="none" w:sz="0" w:space="0" w:color="auto"/>
                <w:left w:val="none" w:sz="0" w:space="0" w:color="auto"/>
                <w:bottom w:val="none" w:sz="0" w:space="0" w:color="auto"/>
                <w:right w:val="none" w:sz="0" w:space="0" w:color="auto"/>
              </w:divBdr>
            </w:div>
            <w:div w:id="13182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835">
      <w:bodyDiv w:val="1"/>
      <w:marLeft w:val="0"/>
      <w:marRight w:val="0"/>
      <w:marTop w:val="0"/>
      <w:marBottom w:val="0"/>
      <w:divBdr>
        <w:top w:val="none" w:sz="0" w:space="0" w:color="auto"/>
        <w:left w:val="none" w:sz="0" w:space="0" w:color="auto"/>
        <w:bottom w:val="none" w:sz="0" w:space="0" w:color="auto"/>
        <w:right w:val="none" w:sz="0" w:space="0" w:color="auto"/>
      </w:divBdr>
    </w:div>
    <w:div w:id="129787971">
      <w:bodyDiv w:val="1"/>
      <w:marLeft w:val="0"/>
      <w:marRight w:val="0"/>
      <w:marTop w:val="0"/>
      <w:marBottom w:val="0"/>
      <w:divBdr>
        <w:top w:val="none" w:sz="0" w:space="0" w:color="auto"/>
        <w:left w:val="none" w:sz="0" w:space="0" w:color="auto"/>
        <w:bottom w:val="none" w:sz="0" w:space="0" w:color="auto"/>
        <w:right w:val="none" w:sz="0" w:space="0" w:color="auto"/>
      </w:divBdr>
    </w:div>
    <w:div w:id="131481695">
      <w:bodyDiv w:val="1"/>
      <w:marLeft w:val="0"/>
      <w:marRight w:val="0"/>
      <w:marTop w:val="0"/>
      <w:marBottom w:val="0"/>
      <w:divBdr>
        <w:top w:val="none" w:sz="0" w:space="0" w:color="auto"/>
        <w:left w:val="none" w:sz="0" w:space="0" w:color="auto"/>
        <w:bottom w:val="none" w:sz="0" w:space="0" w:color="auto"/>
        <w:right w:val="none" w:sz="0" w:space="0" w:color="auto"/>
      </w:divBdr>
      <w:divsChild>
        <w:div w:id="1735421643">
          <w:marLeft w:val="0"/>
          <w:marRight w:val="0"/>
          <w:marTop w:val="0"/>
          <w:marBottom w:val="0"/>
          <w:divBdr>
            <w:top w:val="none" w:sz="0" w:space="0" w:color="auto"/>
            <w:left w:val="none" w:sz="0" w:space="0" w:color="auto"/>
            <w:bottom w:val="none" w:sz="0" w:space="0" w:color="auto"/>
            <w:right w:val="none" w:sz="0" w:space="0" w:color="auto"/>
          </w:divBdr>
          <w:divsChild>
            <w:div w:id="1963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137">
      <w:bodyDiv w:val="1"/>
      <w:marLeft w:val="0"/>
      <w:marRight w:val="0"/>
      <w:marTop w:val="0"/>
      <w:marBottom w:val="0"/>
      <w:divBdr>
        <w:top w:val="none" w:sz="0" w:space="0" w:color="auto"/>
        <w:left w:val="none" w:sz="0" w:space="0" w:color="auto"/>
        <w:bottom w:val="none" w:sz="0" w:space="0" w:color="auto"/>
        <w:right w:val="none" w:sz="0" w:space="0" w:color="auto"/>
      </w:divBdr>
      <w:divsChild>
        <w:div w:id="1364936709">
          <w:marLeft w:val="0"/>
          <w:marRight w:val="0"/>
          <w:marTop w:val="0"/>
          <w:marBottom w:val="0"/>
          <w:divBdr>
            <w:top w:val="none" w:sz="0" w:space="0" w:color="auto"/>
            <w:left w:val="none" w:sz="0" w:space="0" w:color="auto"/>
            <w:bottom w:val="none" w:sz="0" w:space="0" w:color="auto"/>
            <w:right w:val="none" w:sz="0" w:space="0" w:color="auto"/>
          </w:divBdr>
          <w:divsChild>
            <w:div w:id="677006809">
              <w:marLeft w:val="0"/>
              <w:marRight w:val="0"/>
              <w:marTop w:val="0"/>
              <w:marBottom w:val="0"/>
              <w:divBdr>
                <w:top w:val="none" w:sz="0" w:space="0" w:color="auto"/>
                <w:left w:val="none" w:sz="0" w:space="0" w:color="auto"/>
                <w:bottom w:val="none" w:sz="0" w:space="0" w:color="auto"/>
                <w:right w:val="none" w:sz="0" w:space="0" w:color="auto"/>
              </w:divBdr>
            </w:div>
            <w:div w:id="457644461">
              <w:marLeft w:val="0"/>
              <w:marRight w:val="0"/>
              <w:marTop w:val="0"/>
              <w:marBottom w:val="0"/>
              <w:divBdr>
                <w:top w:val="none" w:sz="0" w:space="0" w:color="auto"/>
                <w:left w:val="none" w:sz="0" w:space="0" w:color="auto"/>
                <w:bottom w:val="none" w:sz="0" w:space="0" w:color="auto"/>
                <w:right w:val="none" w:sz="0" w:space="0" w:color="auto"/>
              </w:divBdr>
            </w:div>
            <w:div w:id="272714464">
              <w:marLeft w:val="0"/>
              <w:marRight w:val="0"/>
              <w:marTop w:val="0"/>
              <w:marBottom w:val="0"/>
              <w:divBdr>
                <w:top w:val="none" w:sz="0" w:space="0" w:color="auto"/>
                <w:left w:val="none" w:sz="0" w:space="0" w:color="auto"/>
                <w:bottom w:val="none" w:sz="0" w:space="0" w:color="auto"/>
                <w:right w:val="none" w:sz="0" w:space="0" w:color="auto"/>
              </w:divBdr>
            </w:div>
            <w:div w:id="560871941">
              <w:marLeft w:val="0"/>
              <w:marRight w:val="0"/>
              <w:marTop w:val="0"/>
              <w:marBottom w:val="0"/>
              <w:divBdr>
                <w:top w:val="none" w:sz="0" w:space="0" w:color="auto"/>
                <w:left w:val="none" w:sz="0" w:space="0" w:color="auto"/>
                <w:bottom w:val="none" w:sz="0" w:space="0" w:color="auto"/>
                <w:right w:val="none" w:sz="0" w:space="0" w:color="auto"/>
              </w:divBdr>
            </w:div>
            <w:div w:id="1865442676">
              <w:marLeft w:val="0"/>
              <w:marRight w:val="0"/>
              <w:marTop w:val="0"/>
              <w:marBottom w:val="0"/>
              <w:divBdr>
                <w:top w:val="none" w:sz="0" w:space="0" w:color="auto"/>
                <w:left w:val="none" w:sz="0" w:space="0" w:color="auto"/>
                <w:bottom w:val="none" w:sz="0" w:space="0" w:color="auto"/>
                <w:right w:val="none" w:sz="0" w:space="0" w:color="auto"/>
              </w:divBdr>
            </w:div>
            <w:div w:id="838545660">
              <w:marLeft w:val="0"/>
              <w:marRight w:val="0"/>
              <w:marTop w:val="0"/>
              <w:marBottom w:val="0"/>
              <w:divBdr>
                <w:top w:val="none" w:sz="0" w:space="0" w:color="auto"/>
                <w:left w:val="none" w:sz="0" w:space="0" w:color="auto"/>
                <w:bottom w:val="none" w:sz="0" w:space="0" w:color="auto"/>
                <w:right w:val="none" w:sz="0" w:space="0" w:color="auto"/>
              </w:divBdr>
            </w:div>
            <w:div w:id="1272972997">
              <w:marLeft w:val="0"/>
              <w:marRight w:val="0"/>
              <w:marTop w:val="0"/>
              <w:marBottom w:val="0"/>
              <w:divBdr>
                <w:top w:val="none" w:sz="0" w:space="0" w:color="auto"/>
                <w:left w:val="none" w:sz="0" w:space="0" w:color="auto"/>
                <w:bottom w:val="none" w:sz="0" w:space="0" w:color="auto"/>
                <w:right w:val="none" w:sz="0" w:space="0" w:color="auto"/>
              </w:divBdr>
            </w:div>
            <w:div w:id="1094593953">
              <w:marLeft w:val="0"/>
              <w:marRight w:val="0"/>
              <w:marTop w:val="0"/>
              <w:marBottom w:val="0"/>
              <w:divBdr>
                <w:top w:val="none" w:sz="0" w:space="0" w:color="auto"/>
                <w:left w:val="none" w:sz="0" w:space="0" w:color="auto"/>
                <w:bottom w:val="none" w:sz="0" w:space="0" w:color="auto"/>
                <w:right w:val="none" w:sz="0" w:space="0" w:color="auto"/>
              </w:divBdr>
            </w:div>
            <w:div w:id="12416436">
              <w:marLeft w:val="0"/>
              <w:marRight w:val="0"/>
              <w:marTop w:val="0"/>
              <w:marBottom w:val="0"/>
              <w:divBdr>
                <w:top w:val="none" w:sz="0" w:space="0" w:color="auto"/>
                <w:left w:val="none" w:sz="0" w:space="0" w:color="auto"/>
                <w:bottom w:val="none" w:sz="0" w:space="0" w:color="auto"/>
                <w:right w:val="none" w:sz="0" w:space="0" w:color="auto"/>
              </w:divBdr>
            </w:div>
            <w:div w:id="407072664">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622496919">
              <w:marLeft w:val="0"/>
              <w:marRight w:val="0"/>
              <w:marTop w:val="0"/>
              <w:marBottom w:val="0"/>
              <w:divBdr>
                <w:top w:val="none" w:sz="0" w:space="0" w:color="auto"/>
                <w:left w:val="none" w:sz="0" w:space="0" w:color="auto"/>
                <w:bottom w:val="none" w:sz="0" w:space="0" w:color="auto"/>
                <w:right w:val="none" w:sz="0" w:space="0" w:color="auto"/>
              </w:divBdr>
            </w:div>
            <w:div w:id="41751810">
              <w:marLeft w:val="0"/>
              <w:marRight w:val="0"/>
              <w:marTop w:val="0"/>
              <w:marBottom w:val="0"/>
              <w:divBdr>
                <w:top w:val="none" w:sz="0" w:space="0" w:color="auto"/>
                <w:left w:val="none" w:sz="0" w:space="0" w:color="auto"/>
                <w:bottom w:val="none" w:sz="0" w:space="0" w:color="auto"/>
                <w:right w:val="none" w:sz="0" w:space="0" w:color="auto"/>
              </w:divBdr>
            </w:div>
            <w:div w:id="1825900523">
              <w:marLeft w:val="0"/>
              <w:marRight w:val="0"/>
              <w:marTop w:val="0"/>
              <w:marBottom w:val="0"/>
              <w:divBdr>
                <w:top w:val="none" w:sz="0" w:space="0" w:color="auto"/>
                <w:left w:val="none" w:sz="0" w:space="0" w:color="auto"/>
                <w:bottom w:val="none" w:sz="0" w:space="0" w:color="auto"/>
                <w:right w:val="none" w:sz="0" w:space="0" w:color="auto"/>
              </w:divBdr>
            </w:div>
            <w:div w:id="1549222591">
              <w:marLeft w:val="0"/>
              <w:marRight w:val="0"/>
              <w:marTop w:val="0"/>
              <w:marBottom w:val="0"/>
              <w:divBdr>
                <w:top w:val="none" w:sz="0" w:space="0" w:color="auto"/>
                <w:left w:val="none" w:sz="0" w:space="0" w:color="auto"/>
                <w:bottom w:val="none" w:sz="0" w:space="0" w:color="auto"/>
                <w:right w:val="none" w:sz="0" w:space="0" w:color="auto"/>
              </w:divBdr>
            </w:div>
            <w:div w:id="853963039">
              <w:marLeft w:val="0"/>
              <w:marRight w:val="0"/>
              <w:marTop w:val="0"/>
              <w:marBottom w:val="0"/>
              <w:divBdr>
                <w:top w:val="none" w:sz="0" w:space="0" w:color="auto"/>
                <w:left w:val="none" w:sz="0" w:space="0" w:color="auto"/>
                <w:bottom w:val="none" w:sz="0" w:space="0" w:color="auto"/>
                <w:right w:val="none" w:sz="0" w:space="0" w:color="auto"/>
              </w:divBdr>
            </w:div>
            <w:div w:id="1646008316">
              <w:marLeft w:val="0"/>
              <w:marRight w:val="0"/>
              <w:marTop w:val="0"/>
              <w:marBottom w:val="0"/>
              <w:divBdr>
                <w:top w:val="none" w:sz="0" w:space="0" w:color="auto"/>
                <w:left w:val="none" w:sz="0" w:space="0" w:color="auto"/>
                <w:bottom w:val="none" w:sz="0" w:space="0" w:color="auto"/>
                <w:right w:val="none" w:sz="0" w:space="0" w:color="auto"/>
              </w:divBdr>
            </w:div>
            <w:div w:id="464546544">
              <w:marLeft w:val="0"/>
              <w:marRight w:val="0"/>
              <w:marTop w:val="0"/>
              <w:marBottom w:val="0"/>
              <w:divBdr>
                <w:top w:val="none" w:sz="0" w:space="0" w:color="auto"/>
                <w:left w:val="none" w:sz="0" w:space="0" w:color="auto"/>
                <w:bottom w:val="none" w:sz="0" w:space="0" w:color="auto"/>
                <w:right w:val="none" w:sz="0" w:space="0" w:color="auto"/>
              </w:divBdr>
            </w:div>
            <w:div w:id="469250229">
              <w:marLeft w:val="0"/>
              <w:marRight w:val="0"/>
              <w:marTop w:val="0"/>
              <w:marBottom w:val="0"/>
              <w:divBdr>
                <w:top w:val="none" w:sz="0" w:space="0" w:color="auto"/>
                <w:left w:val="none" w:sz="0" w:space="0" w:color="auto"/>
                <w:bottom w:val="none" w:sz="0" w:space="0" w:color="auto"/>
                <w:right w:val="none" w:sz="0" w:space="0" w:color="auto"/>
              </w:divBdr>
            </w:div>
            <w:div w:id="369384336">
              <w:marLeft w:val="0"/>
              <w:marRight w:val="0"/>
              <w:marTop w:val="0"/>
              <w:marBottom w:val="0"/>
              <w:divBdr>
                <w:top w:val="none" w:sz="0" w:space="0" w:color="auto"/>
                <w:left w:val="none" w:sz="0" w:space="0" w:color="auto"/>
                <w:bottom w:val="none" w:sz="0" w:space="0" w:color="auto"/>
                <w:right w:val="none" w:sz="0" w:space="0" w:color="auto"/>
              </w:divBdr>
            </w:div>
            <w:div w:id="1134834489">
              <w:marLeft w:val="0"/>
              <w:marRight w:val="0"/>
              <w:marTop w:val="0"/>
              <w:marBottom w:val="0"/>
              <w:divBdr>
                <w:top w:val="none" w:sz="0" w:space="0" w:color="auto"/>
                <w:left w:val="none" w:sz="0" w:space="0" w:color="auto"/>
                <w:bottom w:val="none" w:sz="0" w:space="0" w:color="auto"/>
                <w:right w:val="none" w:sz="0" w:space="0" w:color="auto"/>
              </w:divBdr>
            </w:div>
            <w:div w:id="826095148">
              <w:marLeft w:val="0"/>
              <w:marRight w:val="0"/>
              <w:marTop w:val="0"/>
              <w:marBottom w:val="0"/>
              <w:divBdr>
                <w:top w:val="none" w:sz="0" w:space="0" w:color="auto"/>
                <w:left w:val="none" w:sz="0" w:space="0" w:color="auto"/>
                <w:bottom w:val="none" w:sz="0" w:space="0" w:color="auto"/>
                <w:right w:val="none" w:sz="0" w:space="0" w:color="auto"/>
              </w:divBdr>
            </w:div>
            <w:div w:id="1445343456">
              <w:marLeft w:val="0"/>
              <w:marRight w:val="0"/>
              <w:marTop w:val="0"/>
              <w:marBottom w:val="0"/>
              <w:divBdr>
                <w:top w:val="none" w:sz="0" w:space="0" w:color="auto"/>
                <w:left w:val="none" w:sz="0" w:space="0" w:color="auto"/>
                <w:bottom w:val="none" w:sz="0" w:space="0" w:color="auto"/>
                <w:right w:val="none" w:sz="0" w:space="0" w:color="auto"/>
              </w:divBdr>
            </w:div>
            <w:div w:id="122621449">
              <w:marLeft w:val="0"/>
              <w:marRight w:val="0"/>
              <w:marTop w:val="0"/>
              <w:marBottom w:val="0"/>
              <w:divBdr>
                <w:top w:val="none" w:sz="0" w:space="0" w:color="auto"/>
                <w:left w:val="none" w:sz="0" w:space="0" w:color="auto"/>
                <w:bottom w:val="none" w:sz="0" w:space="0" w:color="auto"/>
                <w:right w:val="none" w:sz="0" w:space="0" w:color="auto"/>
              </w:divBdr>
            </w:div>
            <w:div w:id="1799910243">
              <w:marLeft w:val="0"/>
              <w:marRight w:val="0"/>
              <w:marTop w:val="0"/>
              <w:marBottom w:val="0"/>
              <w:divBdr>
                <w:top w:val="none" w:sz="0" w:space="0" w:color="auto"/>
                <w:left w:val="none" w:sz="0" w:space="0" w:color="auto"/>
                <w:bottom w:val="none" w:sz="0" w:space="0" w:color="auto"/>
                <w:right w:val="none" w:sz="0" w:space="0" w:color="auto"/>
              </w:divBdr>
            </w:div>
            <w:div w:id="1341278762">
              <w:marLeft w:val="0"/>
              <w:marRight w:val="0"/>
              <w:marTop w:val="0"/>
              <w:marBottom w:val="0"/>
              <w:divBdr>
                <w:top w:val="none" w:sz="0" w:space="0" w:color="auto"/>
                <w:left w:val="none" w:sz="0" w:space="0" w:color="auto"/>
                <w:bottom w:val="none" w:sz="0" w:space="0" w:color="auto"/>
                <w:right w:val="none" w:sz="0" w:space="0" w:color="auto"/>
              </w:divBdr>
            </w:div>
            <w:div w:id="979768956">
              <w:marLeft w:val="0"/>
              <w:marRight w:val="0"/>
              <w:marTop w:val="0"/>
              <w:marBottom w:val="0"/>
              <w:divBdr>
                <w:top w:val="none" w:sz="0" w:space="0" w:color="auto"/>
                <w:left w:val="none" w:sz="0" w:space="0" w:color="auto"/>
                <w:bottom w:val="none" w:sz="0" w:space="0" w:color="auto"/>
                <w:right w:val="none" w:sz="0" w:space="0" w:color="auto"/>
              </w:divBdr>
            </w:div>
            <w:div w:id="484053856">
              <w:marLeft w:val="0"/>
              <w:marRight w:val="0"/>
              <w:marTop w:val="0"/>
              <w:marBottom w:val="0"/>
              <w:divBdr>
                <w:top w:val="none" w:sz="0" w:space="0" w:color="auto"/>
                <w:left w:val="none" w:sz="0" w:space="0" w:color="auto"/>
                <w:bottom w:val="none" w:sz="0" w:space="0" w:color="auto"/>
                <w:right w:val="none" w:sz="0" w:space="0" w:color="auto"/>
              </w:divBdr>
            </w:div>
            <w:div w:id="1221357690">
              <w:marLeft w:val="0"/>
              <w:marRight w:val="0"/>
              <w:marTop w:val="0"/>
              <w:marBottom w:val="0"/>
              <w:divBdr>
                <w:top w:val="none" w:sz="0" w:space="0" w:color="auto"/>
                <w:left w:val="none" w:sz="0" w:space="0" w:color="auto"/>
                <w:bottom w:val="none" w:sz="0" w:space="0" w:color="auto"/>
                <w:right w:val="none" w:sz="0" w:space="0" w:color="auto"/>
              </w:divBdr>
            </w:div>
            <w:div w:id="2613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575">
      <w:bodyDiv w:val="1"/>
      <w:marLeft w:val="0"/>
      <w:marRight w:val="0"/>
      <w:marTop w:val="0"/>
      <w:marBottom w:val="0"/>
      <w:divBdr>
        <w:top w:val="none" w:sz="0" w:space="0" w:color="auto"/>
        <w:left w:val="none" w:sz="0" w:space="0" w:color="auto"/>
        <w:bottom w:val="none" w:sz="0" w:space="0" w:color="auto"/>
        <w:right w:val="none" w:sz="0" w:space="0" w:color="auto"/>
      </w:divBdr>
      <w:divsChild>
        <w:div w:id="1665161590">
          <w:marLeft w:val="0"/>
          <w:marRight w:val="0"/>
          <w:marTop w:val="0"/>
          <w:marBottom w:val="0"/>
          <w:divBdr>
            <w:top w:val="none" w:sz="0" w:space="0" w:color="auto"/>
            <w:left w:val="none" w:sz="0" w:space="0" w:color="auto"/>
            <w:bottom w:val="none" w:sz="0" w:space="0" w:color="auto"/>
            <w:right w:val="none" w:sz="0" w:space="0" w:color="auto"/>
          </w:divBdr>
          <w:divsChild>
            <w:div w:id="1272316678">
              <w:marLeft w:val="0"/>
              <w:marRight w:val="0"/>
              <w:marTop w:val="0"/>
              <w:marBottom w:val="0"/>
              <w:divBdr>
                <w:top w:val="none" w:sz="0" w:space="0" w:color="auto"/>
                <w:left w:val="none" w:sz="0" w:space="0" w:color="auto"/>
                <w:bottom w:val="none" w:sz="0" w:space="0" w:color="auto"/>
                <w:right w:val="none" w:sz="0" w:space="0" w:color="auto"/>
              </w:divBdr>
            </w:div>
            <w:div w:id="146212166">
              <w:marLeft w:val="0"/>
              <w:marRight w:val="0"/>
              <w:marTop w:val="0"/>
              <w:marBottom w:val="0"/>
              <w:divBdr>
                <w:top w:val="none" w:sz="0" w:space="0" w:color="auto"/>
                <w:left w:val="none" w:sz="0" w:space="0" w:color="auto"/>
                <w:bottom w:val="none" w:sz="0" w:space="0" w:color="auto"/>
                <w:right w:val="none" w:sz="0" w:space="0" w:color="auto"/>
              </w:divBdr>
            </w:div>
            <w:div w:id="1552838896">
              <w:marLeft w:val="0"/>
              <w:marRight w:val="0"/>
              <w:marTop w:val="0"/>
              <w:marBottom w:val="0"/>
              <w:divBdr>
                <w:top w:val="none" w:sz="0" w:space="0" w:color="auto"/>
                <w:left w:val="none" w:sz="0" w:space="0" w:color="auto"/>
                <w:bottom w:val="none" w:sz="0" w:space="0" w:color="auto"/>
                <w:right w:val="none" w:sz="0" w:space="0" w:color="auto"/>
              </w:divBdr>
            </w:div>
            <w:div w:id="1612396311">
              <w:marLeft w:val="0"/>
              <w:marRight w:val="0"/>
              <w:marTop w:val="0"/>
              <w:marBottom w:val="0"/>
              <w:divBdr>
                <w:top w:val="none" w:sz="0" w:space="0" w:color="auto"/>
                <w:left w:val="none" w:sz="0" w:space="0" w:color="auto"/>
                <w:bottom w:val="none" w:sz="0" w:space="0" w:color="auto"/>
                <w:right w:val="none" w:sz="0" w:space="0" w:color="auto"/>
              </w:divBdr>
            </w:div>
            <w:div w:id="210701756">
              <w:marLeft w:val="0"/>
              <w:marRight w:val="0"/>
              <w:marTop w:val="0"/>
              <w:marBottom w:val="0"/>
              <w:divBdr>
                <w:top w:val="none" w:sz="0" w:space="0" w:color="auto"/>
                <w:left w:val="none" w:sz="0" w:space="0" w:color="auto"/>
                <w:bottom w:val="none" w:sz="0" w:space="0" w:color="auto"/>
                <w:right w:val="none" w:sz="0" w:space="0" w:color="auto"/>
              </w:divBdr>
            </w:div>
            <w:div w:id="1620531650">
              <w:marLeft w:val="0"/>
              <w:marRight w:val="0"/>
              <w:marTop w:val="0"/>
              <w:marBottom w:val="0"/>
              <w:divBdr>
                <w:top w:val="none" w:sz="0" w:space="0" w:color="auto"/>
                <w:left w:val="none" w:sz="0" w:space="0" w:color="auto"/>
                <w:bottom w:val="none" w:sz="0" w:space="0" w:color="auto"/>
                <w:right w:val="none" w:sz="0" w:space="0" w:color="auto"/>
              </w:divBdr>
            </w:div>
            <w:div w:id="72700058">
              <w:marLeft w:val="0"/>
              <w:marRight w:val="0"/>
              <w:marTop w:val="0"/>
              <w:marBottom w:val="0"/>
              <w:divBdr>
                <w:top w:val="none" w:sz="0" w:space="0" w:color="auto"/>
                <w:left w:val="none" w:sz="0" w:space="0" w:color="auto"/>
                <w:bottom w:val="none" w:sz="0" w:space="0" w:color="auto"/>
                <w:right w:val="none" w:sz="0" w:space="0" w:color="auto"/>
              </w:divBdr>
            </w:div>
            <w:div w:id="1454441973">
              <w:marLeft w:val="0"/>
              <w:marRight w:val="0"/>
              <w:marTop w:val="0"/>
              <w:marBottom w:val="0"/>
              <w:divBdr>
                <w:top w:val="none" w:sz="0" w:space="0" w:color="auto"/>
                <w:left w:val="none" w:sz="0" w:space="0" w:color="auto"/>
                <w:bottom w:val="none" w:sz="0" w:space="0" w:color="auto"/>
                <w:right w:val="none" w:sz="0" w:space="0" w:color="auto"/>
              </w:divBdr>
            </w:div>
            <w:div w:id="178467310">
              <w:marLeft w:val="0"/>
              <w:marRight w:val="0"/>
              <w:marTop w:val="0"/>
              <w:marBottom w:val="0"/>
              <w:divBdr>
                <w:top w:val="none" w:sz="0" w:space="0" w:color="auto"/>
                <w:left w:val="none" w:sz="0" w:space="0" w:color="auto"/>
                <w:bottom w:val="none" w:sz="0" w:space="0" w:color="auto"/>
                <w:right w:val="none" w:sz="0" w:space="0" w:color="auto"/>
              </w:divBdr>
            </w:div>
            <w:div w:id="46607818">
              <w:marLeft w:val="0"/>
              <w:marRight w:val="0"/>
              <w:marTop w:val="0"/>
              <w:marBottom w:val="0"/>
              <w:divBdr>
                <w:top w:val="none" w:sz="0" w:space="0" w:color="auto"/>
                <w:left w:val="none" w:sz="0" w:space="0" w:color="auto"/>
                <w:bottom w:val="none" w:sz="0" w:space="0" w:color="auto"/>
                <w:right w:val="none" w:sz="0" w:space="0" w:color="auto"/>
              </w:divBdr>
            </w:div>
            <w:div w:id="646321062">
              <w:marLeft w:val="0"/>
              <w:marRight w:val="0"/>
              <w:marTop w:val="0"/>
              <w:marBottom w:val="0"/>
              <w:divBdr>
                <w:top w:val="none" w:sz="0" w:space="0" w:color="auto"/>
                <w:left w:val="none" w:sz="0" w:space="0" w:color="auto"/>
                <w:bottom w:val="none" w:sz="0" w:space="0" w:color="auto"/>
                <w:right w:val="none" w:sz="0" w:space="0" w:color="auto"/>
              </w:divBdr>
            </w:div>
            <w:div w:id="1576016293">
              <w:marLeft w:val="0"/>
              <w:marRight w:val="0"/>
              <w:marTop w:val="0"/>
              <w:marBottom w:val="0"/>
              <w:divBdr>
                <w:top w:val="none" w:sz="0" w:space="0" w:color="auto"/>
                <w:left w:val="none" w:sz="0" w:space="0" w:color="auto"/>
                <w:bottom w:val="none" w:sz="0" w:space="0" w:color="auto"/>
                <w:right w:val="none" w:sz="0" w:space="0" w:color="auto"/>
              </w:divBdr>
            </w:div>
            <w:div w:id="1395857150">
              <w:marLeft w:val="0"/>
              <w:marRight w:val="0"/>
              <w:marTop w:val="0"/>
              <w:marBottom w:val="0"/>
              <w:divBdr>
                <w:top w:val="none" w:sz="0" w:space="0" w:color="auto"/>
                <w:left w:val="none" w:sz="0" w:space="0" w:color="auto"/>
                <w:bottom w:val="none" w:sz="0" w:space="0" w:color="auto"/>
                <w:right w:val="none" w:sz="0" w:space="0" w:color="auto"/>
              </w:divBdr>
            </w:div>
            <w:div w:id="607930594">
              <w:marLeft w:val="0"/>
              <w:marRight w:val="0"/>
              <w:marTop w:val="0"/>
              <w:marBottom w:val="0"/>
              <w:divBdr>
                <w:top w:val="none" w:sz="0" w:space="0" w:color="auto"/>
                <w:left w:val="none" w:sz="0" w:space="0" w:color="auto"/>
                <w:bottom w:val="none" w:sz="0" w:space="0" w:color="auto"/>
                <w:right w:val="none" w:sz="0" w:space="0" w:color="auto"/>
              </w:divBdr>
            </w:div>
            <w:div w:id="764307995">
              <w:marLeft w:val="0"/>
              <w:marRight w:val="0"/>
              <w:marTop w:val="0"/>
              <w:marBottom w:val="0"/>
              <w:divBdr>
                <w:top w:val="none" w:sz="0" w:space="0" w:color="auto"/>
                <w:left w:val="none" w:sz="0" w:space="0" w:color="auto"/>
                <w:bottom w:val="none" w:sz="0" w:space="0" w:color="auto"/>
                <w:right w:val="none" w:sz="0" w:space="0" w:color="auto"/>
              </w:divBdr>
            </w:div>
            <w:div w:id="838041088">
              <w:marLeft w:val="0"/>
              <w:marRight w:val="0"/>
              <w:marTop w:val="0"/>
              <w:marBottom w:val="0"/>
              <w:divBdr>
                <w:top w:val="none" w:sz="0" w:space="0" w:color="auto"/>
                <w:left w:val="none" w:sz="0" w:space="0" w:color="auto"/>
                <w:bottom w:val="none" w:sz="0" w:space="0" w:color="auto"/>
                <w:right w:val="none" w:sz="0" w:space="0" w:color="auto"/>
              </w:divBdr>
            </w:div>
            <w:div w:id="2115249542">
              <w:marLeft w:val="0"/>
              <w:marRight w:val="0"/>
              <w:marTop w:val="0"/>
              <w:marBottom w:val="0"/>
              <w:divBdr>
                <w:top w:val="none" w:sz="0" w:space="0" w:color="auto"/>
                <w:left w:val="none" w:sz="0" w:space="0" w:color="auto"/>
                <w:bottom w:val="none" w:sz="0" w:space="0" w:color="auto"/>
                <w:right w:val="none" w:sz="0" w:space="0" w:color="auto"/>
              </w:divBdr>
            </w:div>
            <w:div w:id="470757694">
              <w:marLeft w:val="0"/>
              <w:marRight w:val="0"/>
              <w:marTop w:val="0"/>
              <w:marBottom w:val="0"/>
              <w:divBdr>
                <w:top w:val="none" w:sz="0" w:space="0" w:color="auto"/>
                <w:left w:val="none" w:sz="0" w:space="0" w:color="auto"/>
                <w:bottom w:val="none" w:sz="0" w:space="0" w:color="auto"/>
                <w:right w:val="none" w:sz="0" w:space="0" w:color="auto"/>
              </w:divBdr>
            </w:div>
            <w:div w:id="996616554">
              <w:marLeft w:val="0"/>
              <w:marRight w:val="0"/>
              <w:marTop w:val="0"/>
              <w:marBottom w:val="0"/>
              <w:divBdr>
                <w:top w:val="none" w:sz="0" w:space="0" w:color="auto"/>
                <w:left w:val="none" w:sz="0" w:space="0" w:color="auto"/>
                <w:bottom w:val="none" w:sz="0" w:space="0" w:color="auto"/>
                <w:right w:val="none" w:sz="0" w:space="0" w:color="auto"/>
              </w:divBdr>
            </w:div>
            <w:div w:id="1464538364">
              <w:marLeft w:val="0"/>
              <w:marRight w:val="0"/>
              <w:marTop w:val="0"/>
              <w:marBottom w:val="0"/>
              <w:divBdr>
                <w:top w:val="none" w:sz="0" w:space="0" w:color="auto"/>
                <w:left w:val="none" w:sz="0" w:space="0" w:color="auto"/>
                <w:bottom w:val="none" w:sz="0" w:space="0" w:color="auto"/>
                <w:right w:val="none" w:sz="0" w:space="0" w:color="auto"/>
              </w:divBdr>
            </w:div>
            <w:div w:id="334457944">
              <w:marLeft w:val="0"/>
              <w:marRight w:val="0"/>
              <w:marTop w:val="0"/>
              <w:marBottom w:val="0"/>
              <w:divBdr>
                <w:top w:val="none" w:sz="0" w:space="0" w:color="auto"/>
                <w:left w:val="none" w:sz="0" w:space="0" w:color="auto"/>
                <w:bottom w:val="none" w:sz="0" w:space="0" w:color="auto"/>
                <w:right w:val="none" w:sz="0" w:space="0" w:color="auto"/>
              </w:divBdr>
            </w:div>
            <w:div w:id="345210610">
              <w:marLeft w:val="0"/>
              <w:marRight w:val="0"/>
              <w:marTop w:val="0"/>
              <w:marBottom w:val="0"/>
              <w:divBdr>
                <w:top w:val="none" w:sz="0" w:space="0" w:color="auto"/>
                <w:left w:val="none" w:sz="0" w:space="0" w:color="auto"/>
                <w:bottom w:val="none" w:sz="0" w:space="0" w:color="auto"/>
                <w:right w:val="none" w:sz="0" w:space="0" w:color="auto"/>
              </w:divBdr>
            </w:div>
            <w:div w:id="978850591">
              <w:marLeft w:val="0"/>
              <w:marRight w:val="0"/>
              <w:marTop w:val="0"/>
              <w:marBottom w:val="0"/>
              <w:divBdr>
                <w:top w:val="none" w:sz="0" w:space="0" w:color="auto"/>
                <w:left w:val="none" w:sz="0" w:space="0" w:color="auto"/>
                <w:bottom w:val="none" w:sz="0" w:space="0" w:color="auto"/>
                <w:right w:val="none" w:sz="0" w:space="0" w:color="auto"/>
              </w:divBdr>
            </w:div>
            <w:div w:id="132794846">
              <w:marLeft w:val="0"/>
              <w:marRight w:val="0"/>
              <w:marTop w:val="0"/>
              <w:marBottom w:val="0"/>
              <w:divBdr>
                <w:top w:val="none" w:sz="0" w:space="0" w:color="auto"/>
                <w:left w:val="none" w:sz="0" w:space="0" w:color="auto"/>
                <w:bottom w:val="none" w:sz="0" w:space="0" w:color="auto"/>
                <w:right w:val="none" w:sz="0" w:space="0" w:color="auto"/>
              </w:divBdr>
            </w:div>
            <w:div w:id="1973826385">
              <w:marLeft w:val="0"/>
              <w:marRight w:val="0"/>
              <w:marTop w:val="0"/>
              <w:marBottom w:val="0"/>
              <w:divBdr>
                <w:top w:val="none" w:sz="0" w:space="0" w:color="auto"/>
                <w:left w:val="none" w:sz="0" w:space="0" w:color="auto"/>
                <w:bottom w:val="none" w:sz="0" w:space="0" w:color="auto"/>
                <w:right w:val="none" w:sz="0" w:space="0" w:color="auto"/>
              </w:divBdr>
            </w:div>
            <w:div w:id="1115056659">
              <w:marLeft w:val="0"/>
              <w:marRight w:val="0"/>
              <w:marTop w:val="0"/>
              <w:marBottom w:val="0"/>
              <w:divBdr>
                <w:top w:val="none" w:sz="0" w:space="0" w:color="auto"/>
                <w:left w:val="none" w:sz="0" w:space="0" w:color="auto"/>
                <w:bottom w:val="none" w:sz="0" w:space="0" w:color="auto"/>
                <w:right w:val="none" w:sz="0" w:space="0" w:color="auto"/>
              </w:divBdr>
            </w:div>
            <w:div w:id="18917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821">
      <w:bodyDiv w:val="1"/>
      <w:marLeft w:val="0"/>
      <w:marRight w:val="0"/>
      <w:marTop w:val="0"/>
      <w:marBottom w:val="0"/>
      <w:divBdr>
        <w:top w:val="none" w:sz="0" w:space="0" w:color="auto"/>
        <w:left w:val="none" w:sz="0" w:space="0" w:color="auto"/>
        <w:bottom w:val="none" w:sz="0" w:space="0" w:color="auto"/>
        <w:right w:val="none" w:sz="0" w:space="0" w:color="auto"/>
      </w:divBdr>
      <w:divsChild>
        <w:div w:id="1557156077">
          <w:marLeft w:val="0"/>
          <w:marRight w:val="0"/>
          <w:marTop w:val="0"/>
          <w:marBottom w:val="0"/>
          <w:divBdr>
            <w:top w:val="none" w:sz="0" w:space="0" w:color="auto"/>
            <w:left w:val="none" w:sz="0" w:space="0" w:color="auto"/>
            <w:bottom w:val="none" w:sz="0" w:space="0" w:color="auto"/>
            <w:right w:val="none" w:sz="0" w:space="0" w:color="auto"/>
          </w:divBdr>
          <w:divsChild>
            <w:div w:id="607153899">
              <w:marLeft w:val="0"/>
              <w:marRight w:val="0"/>
              <w:marTop w:val="0"/>
              <w:marBottom w:val="0"/>
              <w:divBdr>
                <w:top w:val="none" w:sz="0" w:space="0" w:color="auto"/>
                <w:left w:val="none" w:sz="0" w:space="0" w:color="auto"/>
                <w:bottom w:val="none" w:sz="0" w:space="0" w:color="auto"/>
                <w:right w:val="none" w:sz="0" w:space="0" w:color="auto"/>
              </w:divBdr>
            </w:div>
            <w:div w:id="1415206211">
              <w:marLeft w:val="0"/>
              <w:marRight w:val="0"/>
              <w:marTop w:val="0"/>
              <w:marBottom w:val="0"/>
              <w:divBdr>
                <w:top w:val="none" w:sz="0" w:space="0" w:color="auto"/>
                <w:left w:val="none" w:sz="0" w:space="0" w:color="auto"/>
                <w:bottom w:val="none" w:sz="0" w:space="0" w:color="auto"/>
                <w:right w:val="none" w:sz="0" w:space="0" w:color="auto"/>
              </w:divBdr>
            </w:div>
            <w:div w:id="2068336628">
              <w:marLeft w:val="0"/>
              <w:marRight w:val="0"/>
              <w:marTop w:val="0"/>
              <w:marBottom w:val="0"/>
              <w:divBdr>
                <w:top w:val="none" w:sz="0" w:space="0" w:color="auto"/>
                <w:left w:val="none" w:sz="0" w:space="0" w:color="auto"/>
                <w:bottom w:val="none" w:sz="0" w:space="0" w:color="auto"/>
                <w:right w:val="none" w:sz="0" w:space="0" w:color="auto"/>
              </w:divBdr>
            </w:div>
            <w:div w:id="1769085383">
              <w:marLeft w:val="0"/>
              <w:marRight w:val="0"/>
              <w:marTop w:val="0"/>
              <w:marBottom w:val="0"/>
              <w:divBdr>
                <w:top w:val="none" w:sz="0" w:space="0" w:color="auto"/>
                <w:left w:val="none" w:sz="0" w:space="0" w:color="auto"/>
                <w:bottom w:val="none" w:sz="0" w:space="0" w:color="auto"/>
                <w:right w:val="none" w:sz="0" w:space="0" w:color="auto"/>
              </w:divBdr>
            </w:div>
            <w:div w:id="119341355">
              <w:marLeft w:val="0"/>
              <w:marRight w:val="0"/>
              <w:marTop w:val="0"/>
              <w:marBottom w:val="0"/>
              <w:divBdr>
                <w:top w:val="none" w:sz="0" w:space="0" w:color="auto"/>
                <w:left w:val="none" w:sz="0" w:space="0" w:color="auto"/>
                <w:bottom w:val="none" w:sz="0" w:space="0" w:color="auto"/>
                <w:right w:val="none" w:sz="0" w:space="0" w:color="auto"/>
              </w:divBdr>
            </w:div>
            <w:div w:id="1165629976">
              <w:marLeft w:val="0"/>
              <w:marRight w:val="0"/>
              <w:marTop w:val="0"/>
              <w:marBottom w:val="0"/>
              <w:divBdr>
                <w:top w:val="none" w:sz="0" w:space="0" w:color="auto"/>
                <w:left w:val="none" w:sz="0" w:space="0" w:color="auto"/>
                <w:bottom w:val="none" w:sz="0" w:space="0" w:color="auto"/>
                <w:right w:val="none" w:sz="0" w:space="0" w:color="auto"/>
              </w:divBdr>
            </w:div>
            <w:div w:id="465241341">
              <w:marLeft w:val="0"/>
              <w:marRight w:val="0"/>
              <w:marTop w:val="0"/>
              <w:marBottom w:val="0"/>
              <w:divBdr>
                <w:top w:val="none" w:sz="0" w:space="0" w:color="auto"/>
                <w:left w:val="none" w:sz="0" w:space="0" w:color="auto"/>
                <w:bottom w:val="none" w:sz="0" w:space="0" w:color="auto"/>
                <w:right w:val="none" w:sz="0" w:space="0" w:color="auto"/>
              </w:divBdr>
            </w:div>
            <w:div w:id="1933320400">
              <w:marLeft w:val="0"/>
              <w:marRight w:val="0"/>
              <w:marTop w:val="0"/>
              <w:marBottom w:val="0"/>
              <w:divBdr>
                <w:top w:val="none" w:sz="0" w:space="0" w:color="auto"/>
                <w:left w:val="none" w:sz="0" w:space="0" w:color="auto"/>
                <w:bottom w:val="none" w:sz="0" w:space="0" w:color="auto"/>
                <w:right w:val="none" w:sz="0" w:space="0" w:color="auto"/>
              </w:divBdr>
            </w:div>
            <w:div w:id="1801417917">
              <w:marLeft w:val="0"/>
              <w:marRight w:val="0"/>
              <w:marTop w:val="0"/>
              <w:marBottom w:val="0"/>
              <w:divBdr>
                <w:top w:val="none" w:sz="0" w:space="0" w:color="auto"/>
                <w:left w:val="none" w:sz="0" w:space="0" w:color="auto"/>
                <w:bottom w:val="none" w:sz="0" w:space="0" w:color="auto"/>
                <w:right w:val="none" w:sz="0" w:space="0" w:color="auto"/>
              </w:divBdr>
            </w:div>
            <w:div w:id="492260412">
              <w:marLeft w:val="0"/>
              <w:marRight w:val="0"/>
              <w:marTop w:val="0"/>
              <w:marBottom w:val="0"/>
              <w:divBdr>
                <w:top w:val="none" w:sz="0" w:space="0" w:color="auto"/>
                <w:left w:val="none" w:sz="0" w:space="0" w:color="auto"/>
                <w:bottom w:val="none" w:sz="0" w:space="0" w:color="auto"/>
                <w:right w:val="none" w:sz="0" w:space="0" w:color="auto"/>
              </w:divBdr>
            </w:div>
            <w:div w:id="1175800653">
              <w:marLeft w:val="0"/>
              <w:marRight w:val="0"/>
              <w:marTop w:val="0"/>
              <w:marBottom w:val="0"/>
              <w:divBdr>
                <w:top w:val="none" w:sz="0" w:space="0" w:color="auto"/>
                <w:left w:val="none" w:sz="0" w:space="0" w:color="auto"/>
                <w:bottom w:val="none" w:sz="0" w:space="0" w:color="auto"/>
                <w:right w:val="none" w:sz="0" w:space="0" w:color="auto"/>
              </w:divBdr>
            </w:div>
            <w:div w:id="1587227362">
              <w:marLeft w:val="0"/>
              <w:marRight w:val="0"/>
              <w:marTop w:val="0"/>
              <w:marBottom w:val="0"/>
              <w:divBdr>
                <w:top w:val="none" w:sz="0" w:space="0" w:color="auto"/>
                <w:left w:val="none" w:sz="0" w:space="0" w:color="auto"/>
                <w:bottom w:val="none" w:sz="0" w:space="0" w:color="auto"/>
                <w:right w:val="none" w:sz="0" w:space="0" w:color="auto"/>
              </w:divBdr>
            </w:div>
            <w:div w:id="867064637">
              <w:marLeft w:val="0"/>
              <w:marRight w:val="0"/>
              <w:marTop w:val="0"/>
              <w:marBottom w:val="0"/>
              <w:divBdr>
                <w:top w:val="none" w:sz="0" w:space="0" w:color="auto"/>
                <w:left w:val="none" w:sz="0" w:space="0" w:color="auto"/>
                <w:bottom w:val="none" w:sz="0" w:space="0" w:color="auto"/>
                <w:right w:val="none" w:sz="0" w:space="0" w:color="auto"/>
              </w:divBdr>
            </w:div>
            <w:div w:id="1220940957">
              <w:marLeft w:val="0"/>
              <w:marRight w:val="0"/>
              <w:marTop w:val="0"/>
              <w:marBottom w:val="0"/>
              <w:divBdr>
                <w:top w:val="none" w:sz="0" w:space="0" w:color="auto"/>
                <w:left w:val="none" w:sz="0" w:space="0" w:color="auto"/>
                <w:bottom w:val="none" w:sz="0" w:space="0" w:color="auto"/>
                <w:right w:val="none" w:sz="0" w:space="0" w:color="auto"/>
              </w:divBdr>
            </w:div>
            <w:div w:id="1313832736">
              <w:marLeft w:val="0"/>
              <w:marRight w:val="0"/>
              <w:marTop w:val="0"/>
              <w:marBottom w:val="0"/>
              <w:divBdr>
                <w:top w:val="none" w:sz="0" w:space="0" w:color="auto"/>
                <w:left w:val="none" w:sz="0" w:space="0" w:color="auto"/>
                <w:bottom w:val="none" w:sz="0" w:space="0" w:color="auto"/>
                <w:right w:val="none" w:sz="0" w:space="0" w:color="auto"/>
              </w:divBdr>
            </w:div>
            <w:div w:id="728578861">
              <w:marLeft w:val="0"/>
              <w:marRight w:val="0"/>
              <w:marTop w:val="0"/>
              <w:marBottom w:val="0"/>
              <w:divBdr>
                <w:top w:val="none" w:sz="0" w:space="0" w:color="auto"/>
                <w:left w:val="none" w:sz="0" w:space="0" w:color="auto"/>
                <w:bottom w:val="none" w:sz="0" w:space="0" w:color="auto"/>
                <w:right w:val="none" w:sz="0" w:space="0" w:color="auto"/>
              </w:divBdr>
            </w:div>
            <w:div w:id="14912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710">
      <w:bodyDiv w:val="1"/>
      <w:marLeft w:val="0"/>
      <w:marRight w:val="0"/>
      <w:marTop w:val="0"/>
      <w:marBottom w:val="0"/>
      <w:divBdr>
        <w:top w:val="none" w:sz="0" w:space="0" w:color="auto"/>
        <w:left w:val="none" w:sz="0" w:space="0" w:color="auto"/>
        <w:bottom w:val="none" w:sz="0" w:space="0" w:color="auto"/>
        <w:right w:val="none" w:sz="0" w:space="0" w:color="auto"/>
      </w:divBdr>
      <w:divsChild>
        <w:div w:id="533810643">
          <w:marLeft w:val="0"/>
          <w:marRight w:val="0"/>
          <w:marTop w:val="0"/>
          <w:marBottom w:val="0"/>
          <w:divBdr>
            <w:top w:val="none" w:sz="0" w:space="0" w:color="auto"/>
            <w:left w:val="none" w:sz="0" w:space="0" w:color="auto"/>
            <w:bottom w:val="none" w:sz="0" w:space="0" w:color="auto"/>
            <w:right w:val="none" w:sz="0" w:space="0" w:color="auto"/>
          </w:divBdr>
          <w:divsChild>
            <w:div w:id="677928306">
              <w:marLeft w:val="0"/>
              <w:marRight w:val="0"/>
              <w:marTop w:val="0"/>
              <w:marBottom w:val="0"/>
              <w:divBdr>
                <w:top w:val="none" w:sz="0" w:space="0" w:color="auto"/>
                <w:left w:val="none" w:sz="0" w:space="0" w:color="auto"/>
                <w:bottom w:val="none" w:sz="0" w:space="0" w:color="auto"/>
                <w:right w:val="none" w:sz="0" w:space="0" w:color="auto"/>
              </w:divBdr>
            </w:div>
            <w:div w:id="96753399">
              <w:marLeft w:val="0"/>
              <w:marRight w:val="0"/>
              <w:marTop w:val="0"/>
              <w:marBottom w:val="0"/>
              <w:divBdr>
                <w:top w:val="none" w:sz="0" w:space="0" w:color="auto"/>
                <w:left w:val="none" w:sz="0" w:space="0" w:color="auto"/>
                <w:bottom w:val="none" w:sz="0" w:space="0" w:color="auto"/>
                <w:right w:val="none" w:sz="0" w:space="0" w:color="auto"/>
              </w:divBdr>
            </w:div>
            <w:div w:id="1911580476">
              <w:marLeft w:val="0"/>
              <w:marRight w:val="0"/>
              <w:marTop w:val="0"/>
              <w:marBottom w:val="0"/>
              <w:divBdr>
                <w:top w:val="none" w:sz="0" w:space="0" w:color="auto"/>
                <w:left w:val="none" w:sz="0" w:space="0" w:color="auto"/>
                <w:bottom w:val="none" w:sz="0" w:space="0" w:color="auto"/>
                <w:right w:val="none" w:sz="0" w:space="0" w:color="auto"/>
              </w:divBdr>
            </w:div>
            <w:div w:id="552353429">
              <w:marLeft w:val="0"/>
              <w:marRight w:val="0"/>
              <w:marTop w:val="0"/>
              <w:marBottom w:val="0"/>
              <w:divBdr>
                <w:top w:val="none" w:sz="0" w:space="0" w:color="auto"/>
                <w:left w:val="none" w:sz="0" w:space="0" w:color="auto"/>
                <w:bottom w:val="none" w:sz="0" w:space="0" w:color="auto"/>
                <w:right w:val="none" w:sz="0" w:space="0" w:color="auto"/>
              </w:divBdr>
            </w:div>
            <w:div w:id="30309097">
              <w:marLeft w:val="0"/>
              <w:marRight w:val="0"/>
              <w:marTop w:val="0"/>
              <w:marBottom w:val="0"/>
              <w:divBdr>
                <w:top w:val="none" w:sz="0" w:space="0" w:color="auto"/>
                <w:left w:val="none" w:sz="0" w:space="0" w:color="auto"/>
                <w:bottom w:val="none" w:sz="0" w:space="0" w:color="auto"/>
                <w:right w:val="none" w:sz="0" w:space="0" w:color="auto"/>
              </w:divBdr>
            </w:div>
            <w:div w:id="1680544373">
              <w:marLeft w:val="0"/>
              <w:marRight w:val="0"/>
              <w:marTop w:val="0"/>
              <w:marBottom w:val="0"/>
              <w:divBdr>
                <w:top w:val="none" w:sz="0" w:space="0" w:color="auto"/>
                <w:left w:val="none" w:sz="0" w:space="0" w:color="auto"/>
                <w:bottom w:val="none" w:sz="0" w:space="0" w:color="auto"/>
                <w:right w:val="none" w:sz="0" w:space="0" w:color="auto"/>
              </w:divBdr>
            </w:div>
            <w:div w:id="674070496">
              <w:marLeft w:val="0"/>
              <w:marRight w:val="0"/>
              <w:marTop w:val="0"/>
              <w:marBottom w:val="0"/>
              <w:divBdr>
                <w:top w:val="none" w:sz="0" w:space="0" w:color="auto"/>
                <w:left w:val="none" w:sz="0" w:space="0" w:color="auto"/>
                <w:bottom w:val="none" w:sz="0" w:space="0" w:color="auto"/>
                <w:right w:val="none" w:sz="0" w:space="0" w:color="auto"/>
              </w:divBdr>
            </w:div>
            <w:div w:id="1533421369">
              <w:marLeft w:val="0"/>
              <w:marRight w:val="0"/>
              <w:marTop w:val="0"/>
              <w:marBottom w:val="0"/>
              <w:divBdr>
                <w:top w:val="none" w:sz="0" w:space="0" w:color="auto"/>
                <w:left w:val="none" w:sz="0" w:space="0" w:color="auto"/>
                <w:bottom w:val="none" w:sz="0" w:space="0" w:color="auto"/>
                <w:right w:val="none" w:sz="0" w:space="0" w:color="auto"/>
              </w:divBdr>
            </w:div>
            <w:div w:id="1495143830">
              <w:marLeft w:val="0"/>
              <w:marRight w:val="0"/>
              <w:marTop w:val="0"/>
              <w:marBottom w:val="0"/>
              <w:divBdr>
                <w:top w:val="none" w:sz="0" w:space="0" w:color="auto"/>
                <w:left w:val="none" w:sz="0" w:space="0" w:color="auto"/>
                <w:bottom w:val="none" w:sz="0" w:space="0" w:color="auto"/>
                <w:right w:val="none" w:sz="0" w:space="0" w:color="auto"/>
              </w:divBdr>
            </w:div>
            <w:div w:id="831140776">
              <w:marLeft w:val="0"/>
              <w:marRight w:val="0"/>
              <w:marTop w:val="0"/>
              <w:marBottom w:val="0"/>
              <w:divBdr>
                <w:top w:val="none" w:sz="0" w:space="0" w:color="auto"/>
                <w:left w:val="none" w:sz="0" w:space="0" w:color="auto"/>
                <w:bottom w:val="none" w:sz="0" w:space="0" w:color="auto"/>
                <w:right w:val="none" w:sz="0" w:space="0" w:color="auto"/>
              </w:divBdr>
            </w:div>
            <w:div w:id="1109159924">
              <w:marLeft w:val="0"/>
              <w:marRight w:val="0"/>
              <w:marTop w:val="0"/>
              <w:marBottom w:val="0"/>
              <w:divBdr>
                <w:top w:val="none" w:sz="0" w:space="0" w:color="auto"/>
                <w:left w:val="none" w:sz="0" w:space="0" w:color="auto"/>
                <w:bottom w:val="none" w:sz="0" w:space="0" w:color="auto"/>
                <w:right w:val="none" w:sz="0" w:space="0" w:color="auto"/>
              </w:divBdr>
            </w:div>
            <w:div w:id="2084208452">
              <w:marLeft w:val="0"/>
              <w:marRight w:val="0"/>
              <w:marTop w:val="0"/>
              <w:marBottom w:val="0"/>
              <w:divBdr>
                <w:top w:val="none" w:sz="0" w:space="0" w:color="auto"/>
                <w:left w:val="none" w:sz="0" w:space="0" w:color="auto"/>
                <w:bottom w:val="none" w:sz="0" w:space="0" w:color="auto"/>
                <w:right w:val="none" w:sz="0" w:space="0" w:color="auto"/>
              </w:divBdr>
            </w:div>
            <w:div w:id="244581503">
              <w:marLeft w:val="0"/>
              <w:marRight w:val="0"/>
              <w:marTop w:val="0"/>
              <w:marBottom w:val="0"/>
              <w:divBdr>
                <w:top w:val="none" w:sz="0" w:space="0" w:color="auto"/>
                <w:left w:val="none" w:sz="0" w:space="0" w:color="auto"/>
                <w:bottom w:val="none" w:sz="0" w:space="0" w:color="auto"/>
                <w:right w:val="none" w:sz="0" w:space="0" w:color="auto"/>
              </w:divBdr>
            </w:div>
            <w:div w:id="217933209">
              <w:marLeft w:val="0"/>
              <w:marRight w:val="0"/>
              <w:marTop w:val="0"/>
              <w:marBottom w:val="0"/>
              <w:divBdr>
                <w:top w:val="none" w:sz="0" w:space="0" w:color="auto"/>
                <w:left w:val="none" w:sz="0" w:space="0" w:color="auto"/>
                <w:bottom w:val="none" w:sz="0" w:space="0" w:color="auto"/>
                <w:right w:val="none" w:sz="0" w:space="0" w:color="auto"/>
              </w:divBdr>
            </w:div>
            <w:div w:id="1354922392">
              <w:marLeft w:val="0"/>
              <w:marRight w:val="0"/>
              <w:marTop w:val="0"/>
              <w:marBottom w:val="0"/>
              <w:divBdr>
                <w:top w:val="none" w:sz="0" w:space="0" w:color="auto"/>
                <w:left w:val="none" w:sz="0" w:space="0" w:color="auto"/>
                <w:bottom w:val="none" w:sz="0" w:space="0" w:color="auto"/>
                <w:right w:val="none" w:sz="0" w:space="0" w:color="auto"/>
              </w:divBdr>
            </w:div>
            <w:div w:id="1717116478">
              <w:marLeft w:val="0"/>
              <w:marRight w:val="0"/>
              <w:marTop w:val="0"/>
              <w:marBottom w:val="0"/>
              <w:divBdr>
                <w:top w:val="none" w:sz="0" w:space="0" w:color="auto"/>
                <w:left w:val="none" w:sz="0" w:space="0" w:color="auto"/>
                <w:bottom w:val="none" w:sz="0" w:space="0" w:color="auto"/>
                <w:right w:val="none" w:sz="0" w:space="0" w:color="auto"/>
              </w:divBdr>
            </w:div>
            <w:div w:id="1273128847">
              <w:marLeft w:val="0"/>
              <w:marRight w:val="0"/>
              <w:marTop w:val="0"/>
              <w:marBottom w:val="0"/>
              <w:divBdr>
                <w:top w:val="none" w:sz="0" w:space="0" w:color="auto"/>
                <w:left w:val="none" w:sz="0" w:space="0" w:color="auto"/>
                <w:bottom w:val="none" w:sz="0" w:space="0" w:color="auto"/>
                <w:right w:val="none" w:sz="0" w:space="0" w:color="auto"/>
              </w:divBdr>
            </w:div>
            <w:div w:id="282227248">
              <w:marLeft w:val="0"/>
              <w:marRight w:val="0"/>
              <w:marTop w:val="0"/>
              <w:marBottom w:val="0"/>
              <w:divBdr>
                <w:top w:val="none" w:sz="0" w:space="0" w:color="auto"/>
                <w:left w:val="none" w:sz="0" w:space="0" w:color="auto"/>
                <w:bottom w:val="none" w:sz="0" w:space="0" w:color="auto"/>
                <w:right w:val="none" w:sz="0" w:space="0" w:color="auto"/>
              </w:divBdr>
            </w:div>
            <w:div w:id="866793440">
              <w:marLeft w:val="0"/>
              <w:marRight w:val="0"/>
              <w:marTop w:val="0"/>
              <w:marBottom w:val="0"/>
              <w:divBdr>
                <w:top w:val="none" w:sz="0" w:space="0" w:color="auto"/>
                <w:left w:val="none" w:sz="0" w:space="0" w:color="auto"/>
                <w:bottom w:val="none" w:sz="0" w:space="0" w:color="auto"/>
                <w:right w:val="none" w:sz="0" w:space="0" w:color="auto"/>
              </w:divBdr>
            </w:div>
            <w:div w:id="899749708">
              <w:marLeft w:val="0"/>
              <w:marRight w:val="0"/>
              <w:marTop w:val="0"/>
              <w:marBottom w:val="0"/>
              <w:divBdr>
                <w:top w:val="none" w:sz="0" w:space="0" w:color="auto"/>
                <w:left w:val="none" w:sz="0" w:space="0" w:color="auto"/>
                <w:bottom w:val="none" w:sz="0" w:space="0" w:color="auto"/>
                <w:right w:val="none" w:sz="0" w:space="0" w:color="auto"/>
              </w:divBdr>
            </w:div>
            <w:div w:id="1063413328">
              <w:marLeft w:val="0"/>
              <w:marRight w:val="0"/>
              <w:marTop w:val="0"/>
              <w:marBottom w:val="0"/>
              <w:divBdr>
                <w:top w:val="none" w:sz="0" w:space="0" w:color="auto"/>
                <w:left w:val="none" w:sz="0" w:space="0" w:color="auto"/>
                <w:bottom w:val="none" w:sz="0" w:space="0" w:color="auto"/>
                <w:right w:val="none" w:sz="0" w:space="0" w:color="auto"/>
              </w:divBdr>
            </w:div>
            <w:div w:id="773986061">
              <w:marLeft w:val="0"/>
              <w:marRight w:val="0"/>
              <w:marTop w:val="0"/>
              <w:marBottom w:val="0"/>
              <w:divBdr>
                <w:top w:val="none" w:sz="0" w:space="0" w:color="auto"/>
                <w:left w:val="none" w:sz="0" w:space="0" w:color="auto"/>
                <w:bottom w:val="none" w:sz="0" w:space="0" w:color="auto"/>
                <w:right w:val="none" w:sz="0" w:space="0" w:color="auto"/>
              </w:divBdr>
            </w:div>
            <w:div w:id="1253051486">
              <w:marLeft w:val="0"/>
              <w:marRight w:val="0"/>
              <w:marTop w:val="0"/>
              <w:marBottom w:val="0"/>
              <w:divBdr>
                <w:top w:val="none" w:sz="0" w:space="0" w:color="auto"/>
                <w:left w:val="none" w:sz="0" w:space="0" w:color="auto"/>
                <w:bottom w:val="none" w:sz="0" w:space="0" w:color="auto"/>
                <w:right w:val="none" w:sz="0" w:space="0" w:color="auto"/>
              </w:divBdr>
            </w:div>
            <w:div w:id="203493849">
              <w:marLeft w:val="0"/>
              <w:marRight w:val="0"/>
              <w:marTop w:val="0"/>
              <w:marBottom w:val="0"/>
              <w:divBdr>
                <w:top w:val="none" w:sz="0" w:space="0" w:color="auto"/>
                <w:left w:val="none" w:sz="0" w:space="0" w:color="auto"/>
                <w:bottom w:val="none" w:sz="0" w:space="0" w:color="auto"/>
                <w:right w:val="none" w:sz="0" w:space="0" w:color="auto"/>
              </w:divBdr>
            </w:div>
            <w:div w:id="855195135">
              <w:marLeft w:val="0"/>
              <w:marRight w:val="0"/>
              <w:marTop w:val="0"/>
              <w:marBottom w:val="0"/>
              <w:divBdr>
                <w:top w:val="none" w:sz="0" w:space="0" w:color="auto"/>
                <w:left w:val="none" w:sz="0" w:space="0" w:color="auto"/>
                <w:bottom w:val="none" w:sz="0" w:space="0" w:color="auto"/>
                <w:right w:val="none" w:sz="0" w:space="0" w:color="auto"/>
              </w:divBdr>
            </w:div>
            <w:div w:id="1860854607">
              <w:marLeft w:val="0"/>
              <w:marRight w:val="0"/>
              <w:marTop w:val="0"/>
              <w:marBottom w:val="0"/>
              <w:divBdr>
                <w:top w:val="none" w:sz="0" w:space="0" w:color="auto"/>
                <w:left w:val="none" w:sz="0" w:space="0" w:color="auto"/>
                <w:bottom w:val="none" w:sz="0" w:space="0" w:color="auto"/>
                <w:right w:val="none" w:sz="0" w:space="0" w:color="auto"/>
              </w:divBdr>
            </w:div>
            <w:div w:id="1726559998">
              <w:marLeft w:val="0"/>
              <w:marRight w:val="0"/>
              <w:marTop w:val="0"/>
              <w:marBottom w:val="0"/>
              <w:divBdr>
                <w:top w:val="none" w:sz="0" w:space="0" w:color="auto"/>
                <w:left w:val="none" w:sz="0" w:space="0" w:color="auto"/>
                <w:bottom w:val="none" w:sz="0" w:space="0" w:color="auto"/>
                <w:right w:val="none" w:sz="0" w:space="0" w:color="auto"/>
              </w:divBdr>
            </w:div>
            <w:div w:id="1049039111">
              <w:marLeft w:val="0"/>
              <w:marRight w:val="0"/>
              <w:marTop w:val="0"/>
              <w:marBottom w:val="0"/>
              <w:divBdr>
                <w:top w:val="none" w:sz="0" w:space="0" w:color="auto"/>
                <w:left w:val="none" w:sz="0" w:space="0" w:color="auto"/>
                <w:bottom w:val="none" w:sz="0" w:space="0" w:color="auto"/>
                <w:right w:val="none" w:sz="0" w:space="0" w:color="auto"/>
              </w:divBdr>
            </w:div>
            <w:div w:id="1021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0776">
      <w:bodyDiv w:val="1"/>
      <w:marLeft w:val="0"/>
      <w:marRight w:val="0"/>
      <w:marTop w:val="0"/>
      <w:marBottom w:val="0"/>
      <w:divBdr>
        <w:top w:val="none" w:sz="0" w:space="0" w:color="auto"/>
        <w:left w:val="none" w:sz="0" w:space="0" w:color="auto"/>
        <w:bottom w:val="none" w:sz="0" w:space="0" w:color="auto"/>
        <w:right w:val="none" w:sz="0" w:space="0" w:color="auto"/>
      </w:divBdr>
      <w:divsChild>
        <w:div w:id="338505770">
          <w:marLeft w:val="0"/>
          <w:marRight w:val="0"/>
          <w:marTop w:val="0"/>
          <w:marBottom w:val="0"/>
          <w:divBdr>
            <w:top w:val="none" w:sz="0" w:space="0" w:color="auto"/>
            <w:left w:val="none" w:sz="0" w:space="0" w:color="auto"/>
            <w:bottom w:val="none" w:sz="0" w:space="0" w:color="auto"/>
            <w:right w:val="none" w:sz="0" w:space="0" w:color="auto"/>
          </w:divBdr>
          <w:divsChild>
            <w:div w:id="335812072">
              <w:marLeft w:val="0"/>
              <w:marRight w:val="0"/>
              <w:marTop w:val="0"/>
              <w:marBottom w:val="0"/>
              <w:divBdr>
                <w:top w:val="none" w:sz="0" w:space="0" w:color="auto"/>
                <w:left w:val="none" w:sz="0" w:space="0" w:color="auto"/>
                <w:bottom w:val="none" w:sz="0" w:space="0" w:color="auto"/>
                <w:right w:val="none" w:sz="0" w:space="0" w:color="auto"/>
              </w:divBdr>
            </w:div>
            <w:div w:id="1667319151">
              <w:marLeft w:val="0"/>
              <w:marRight w:val="0"/>
              <w:marTop w:val="0"/>
              <w:marBottom w:val="0"/>
              <w:divBdr>
                <w:top w:val="none" w:sz="0" w:space="0" w:color="auto"/>
                <w:left w:val="none" w:sz="0" w:space="0" w:color="auto"/>
                <w:bottom w:val="none" w:sz="0" w:space="0" w:color="auto"/>
                <w:right w:val="none" w:sz="0" w:space="0" w:color="auto"/>
              </w:divBdr>
            </w:div>
            <w:div w:id="1423644976">
              <w:marLeft w:val="0"/>
              <w:marRight w:val="0"/>
              <w:marTop w:val="0"/>
              <w:marBottom w:val="0"/>
              <w:divBdr>
                <w:top w:val="none" w:sz="0" w:space="0" w:color="auto"/>
                <w:left w:val="none" w:sz="0" w:space="0" w:color="auto"/>
                <w:bottom w:val="none" w:sz="0" w:space="0" w:color="auto"/>
                <w:right w:val="none" w:sz="0" w:space="0" w:color="auto"/>
              </w:divBdr>
            </w:div>
            <w:div w:id="1304773688">
              <w:marLeft w:val="0"/>
              <w:marRight w:val="0"/>
              <w:marTop w:val="0"/>
              <w:marBottom w:val="0"/>
              <w:divBdr>
                <w:top w:val="none" w:sz="0" w:space="0" w:color="auto"/>
                <w:left w:val="none" w:sz="0" w:space="0" w:color="auto"/>
                <w:bottom w:val="none" w:sz="0" w:space="0" w:color="auto"/>
                <w:right w:val="none" w:sz="0" w:space="0" w:color="auto"/>
              </w:divBdr>
            </w:div>
            <w:div w:id="1116756063">
              <w:marLeft w:val="0"/>
              <w:marRight w:val="0"/>
              <w:marTop w:val="0"/>
              <w:marBottom w:val="0"/>
              <w:divBdr>
                <w:top w:val="none" w:sz="0" w:space="0" w:color="auto"/>
                <w:left w:val="none" w:sz="0" w:space="0" w:color="auto"/>
                <w:bottom w:val="none" w:sz="0" w:space="0" w:color="auto"/>
                <w:right w:val="none" w:sz="0" w:space="0" w:color="auto"/>
              </w:divBdr>
            </w:div>
            <w:div w:id="1388265857">
              <w:marLeft w:val="0"/>
              <w:marRight w:val="0"/>
              <w:marTop w:val="0"/>
              <w:marBottom w:val="0"/>
              <w:divBdr>
                <w:top w:val="none" w:sz="0" w:space="0" w:color="auto"/>
                <w:left w:val="none" w:sz="0" w:space="0" w:color="auto"/>
                <w:bottom w:val="none" w:sz="0" w:space="0" w:color="auto"/>
                <w:right w:val="none" w:sz="0" w:space="0" w:color="auto"/>
              </w:divBdr>
            </w:div>
            <w:div w:id="2077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41778">
      <w:bodyDiv w:val="1"/>
      <w:marLeft w:val="0"/>
      <w:marRight w:val="0"/>
      <w:marTop w:val="0"/>
      <w:marBottom w:val="0"/>
      <w:divBdr>
        <w:top w:val="none" w:sz="0" w:space="0" w:color="auto"/>
        <w:left w:val="none" w:sz="0" w:space="0" w:color="auto"/>
        <w:bottom w:val="none" w:sz="0" w:space="0" w:color="auto"/>
        <w:right w:val="none" w:sz="0" w:space="0" w:color="auto"/>
      </w:divBdr>
      <w:divsChild>
        <w:div w:id="1375038724">
          <w:marLeft w:val="0"/>
          <w:marRight w:val="0"/>
          <w:marTop w:val="0"/>
          <w:marBottom w:val="0"/>
          <w:divBdr>
            <w:top w:val="none" w:sz="0" w:space="0" w:color="auto"/>
            <w:left w:val="none" w:sz="0" w:space="0" w:color="auto"/>
            <w:bottom w:val="none" w:sz="0" w:space="0" w:color="auto"/>
            <w:right w:val="none" w:sz="0" w:space="0" w:color="auto"/>
          </w:divBdr>
          <w:divsChild>
            <w:div w:id="14506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1772">
      <w:bodyDiv w:val="1"/>
      <w:marLeft w:val="0"/>
      <w:marRight w:val="0"/>
      <w:marTop w:val="0"/>
      <w:marBottom w:val="0"/>
      <w:divBdr>
        <w:top w:val="none" w:sz="0" w:space="0" w:color="auto"/>
        <w:left w:val="none" w:sz="0" w:space="0" w:color="auto"/>
        <w:bottom w:val="none" w:sz="0" w:space="0" w:color="auto"/>
        <w:right w:val="none" w:sz="0" w:space="0" w:color="auto"/>
      </w:divBdr>
      <w:divsChild>
        <w:div w:id="381557768">
          <w:marLeft w:val="0"/>
          <w:marRight w:val="0"/>
          <w:marTop w:val="0"/>
          <w:marBottom w:val="0"/>
          <w:divBdr>
            <w:top w:val="none" w:sz="0" w:space="0" w:color="auto"/>
            <w:left w:val="none" w:sz="0" w:space="0" w:color="auto"/>
            <w:bottom w:val="none" w:sz="0" w:space="0" w:color="auto"/>
            <w:right w:val="none" w:sz="0" w:space="0" w:color="auto"/>
          </w:divBdr>
          <w:divsChild>
            <w:div w:id="756750415">
              <w:marLeft w:val="0"/>
              <w:marRight w:val="0"/>
              <w:marTop w:val="0"/>
              <w:marBottom w:val="0"/>
              <w:divBdr>
                <w:top w:val="none" w:sz="0" w:space="0" w:color="auto"/>
                <w:left w:val="none" w:sz="0" w:space="0" w:color="auto"/>
                <w:bottom w:val="none" w:sz="0" w:space="0" w:color="auto"/>
                <w:right w:val="none" w:sz="0" w:space="0" w:color="auto"/>
              </w:divBdr>
            </w:div>
            <w:div w:id="190336487">
              <w:marLeft w:val="0"/>
              <w:marRight w:val="0"/>
              <w:marTop w:val="0"/>
              <w:marBottom w:val="0"/>
              <w:divBdr>
                <w:top w:val="none" w:sz="0" w:space="0" w:color="auto"/>
                <w:left w:val="none" w:sz="0" w:space="0" w:color="auto"/>
                <w:bottom w:val="none" w:sz="0" w:space="0" w:color="auto"/>
                <w:right w:val="none" w:sz="0" w:space="0" w:color="auto"/>
              </w:divBdr>
            </w:div>
            <w:div w:id="732585788">
              <w:marLeft w:val="0"/>
              <w:marRight w:val="0"/>
              <w:marTop w:val="0"/>
              <w:marBottom w:val="0"/>
              <w:divBdr>
                <w:top w:val="none" w:sz="0" w:space="0" w:color="auto"/>
                <w:left w:val="none" w:sz="0" w:space="0" w:color="auto"/>
                <w:bottom w:val="none" w:sz="0" w:space="0" w:color="auto"/>
                <w:right w:val="none" w:sz="0" w:space="0" w:color="auto"/>
              </w:divBdr>
            </w:div>
            <w:div w:id="734622021">
              <w:marLeft w:val="0"/>
              <w:marRight w:val="0"/>
              <w:marTop w:val="0"/>
              <w:marBottom w:val="0"/>
              <w:divBdr>
                <w:top w:val="none" w:sz="0" w:space="0" w:color="auto"/>
                <w:left w:val="none" w:sz="0" w:space="0" w:color="auto"/>
                <w:bottom w:val="none" w:sz="0" w:space="0" w:color="auto"/>
                <w:right w:val="none" w:sz="0" w:space="0" w:color="auto"/>
              </w:divBdr>
            </w:div>
            <w:div w:id="122424496">
              <w:marLeft w:val="0"/>
              <w:marRight w:val="0"/>
              <w:marTop w:val="0"/>
              <w:marBottom w:val="0"/>
              <w:divBdr>
                <w:top w:val="none" w:sz="0" w:space="0" w:color="auto"/>
                <w:left w:val="none" w:sz="0" w:space="0" w:color="auto"/>
                <w:bottom w:val="none" w:sz="0" w:space="0" w:color="auto"/>
                <w:right w:val="none" w:sz="0" w:space="0" w:color="auto"/>
              </w:divBdr>
            </w:div>
            <w:div w:id="1293830414">
              <w:marLeft w:val="0"/>
              <w:marRight w:val="0"/>
              <w:marTop w:val="0"/>
              <w:marBottom w:val="0"/>
              <w:divBdr>
                <w:top w:val="none" w:sz="0" w:space="0" w:color="auto"/>
                <w:left w:val="none" w:sz="0" w:space="0" w:color="auto"/>
                <w:bottom w:val="none" w:sz="0" w:space="0" w:color="auto"/>
                <w:right w:val="none" w:sz="0" w:space="0" w:color="auto"/>
              </w:divBdr>
            </w:div>
            <w:div w:id="1211959959">
              <w:marLeft w:val="0"/>
              <w:marRight w:val="0"/>
              <w:marTop w:val="0"/>
              <w:marBottom w:val="0"/>
              <w:divBdr>
                <w:top w:val="none" w:sz="0" w:space="0" w:color="auto"/>
                <w:left w:val="none" w:sz="0" w:space="0" w:color="auto"/>
                <w:bottom w:val="none" w:sz="0" w:space="0" w:color="auto"/>
                <w:right w:val="none" w:sz="0" w:space="0" w:color="auto"/>
              </w:divBdr>
            </w:div>
            <w:div w:id="1381248310">
              <w:marLeft w:val="0"/>
              <w:marRight w:val="0"/>
              <w:marTop w:val="0"/>
              <w:marBottom w:val="0"/>
              <w:divBdr>
                <w:top w:val="none" w:sz="0" w:space="0" w:color="auto"/>
                <w:left w:val="none" w:sz="0" w:space="0" w:color="auto"/>
                <w:bottom w:val="none" w:sz="0" w:space="0" w:color="auto"/>
                <w:right w:val="none" w:sz="0" w:space="0" w:color="auto"/>
              </w:divBdr>
            </w:div>
            <w:div w:id="1927763183">
              <w:marLeft w:val="0"/>
              <w:marRight w:val="0"/>
              <w:marTop w:val="0"/>
              <w:marBottom w:val="0"/>
              <w:divBdr>
                <w:top w:val="none" w:sz="0" w:space="0" w:color="auto"/>
                <w:left w:val="none" w:sz="0" w:space="0" w:color="auto"/>
                <w:bottom w:val="none" w:sz="0" w:space="0" w:color="auto"/>
                <w:right w:val="none" w:sz="0" w:space="0" w:color="auto"/>
              </w:divBdr>
            </w:div>
            <w:div w:id="1909222608">
              <w:marLeft w:val="0"/>
              <w:marRight w:val="0"/>
              <w:marTop w:val="0"/>
              <w:marBottom w:val="0"/>
              <w:divBdr>
                <w:top w:val="none" w:sz="0" w:space="0" w:color="auto"/>
                <w:left w:val="none" w:sz="0" w:space="0" w:color="auto"/>
                <w:bottom w:val="none" w:sz="0" w:space="0" w:color="auto"/>
                <w:right w:val="none" w:sz="0" w:space="0" w:color="auto"/>
              </w:divBdr>
            </w:div>
            <w:div w:id="458453749">
              <w:marLeft w:val="0"/>
              <w:marRight w:val="0"/>
              <w:marTop w:val="0"/>
              <w:marBottom w:val="0"/>
              <w:divBdr>
                <w:top w:val="none" w:sz="0" w:space="0" w:color="auto"/>
                <w:left w:val="none" w:sz="0" w:space="0" w:color="auto"/>
                <w:bottom w:val="none" w:sz="0" w:space="0" w:color="auto"/>
                <w:right w:val="none" w:sz="0" w:space="0" w:color="auto"/>
              </w:divBdr>
            </w:div>
            <w:div w:id="1556502954">
              <w:marLeft w:val="0"/>
              <w:marRight w:val="0"/>
              <w:marTop w:val="0"/>
              <w:marBottom w:val="0"/>
              <w:divBdr>
                <w:top w:val="none" w:sz="0" w:space="0" w:color="auto"/>
                <w:left w:val="none" w:sz="0" w:space="0" w:color="auto"/>
                <w:bottom w:val="none" w:sz="0" w:space="0" w:color="auto"/>
                <w:right w:val="none" w:sz="0" w:space="0" w:color="auto"/>
              </w:divBdr>
            </w:div>
            <w:div w:id="1814592257">
              <w:marLeft w:val="0"/>
              <w:marRight w:val="0"/>
              <w:marTop w:val="0"/>
              <w:marBottom w:val="0"/>
              <w:divBdr>
                <w:top w:val="none" w:sz="0" w:space="0" w:color="auto"/>
                <w:left w:val="none" w:sz="0" w:space="0" w:color="auto"/>
                <w:bottom w:val="none" w:sz="0" w:space="0" w:color="auto"/>
                <w:right w:val="none" w:sz="0" w:space="0" w:color="auto"/>
              </w:divBdr>
            </w:div>
            <w:div w:id="2034577698">
              <w:marLeft w:val="0"/>
              <w:marRight w:val="0"/>
              <w:marTop w:val="0"/>
              <w:marBottom w:val="0"/>
              <w:divBdr>
                <w:top w:val="none" w:sz="0" w:space="0" w:color="auto"/>
                <w:left w:val="none" w:sz="0" w:space="0" w:color="auto"/>
                <w:bottom w:val="none" w:sz="0" w:space="0" w:color="auto"/>
                <w:right w:val="none" w:sz="0" w:space="0" w:color="auto"/>
              </w:divBdr>
            </w:div>
            <w:div w:id="1962227708">
              <w:marLeft w:val="0"/>
              <w:marRight w:val="0"/>
              <w:marTop w:val="0"/>
              <w:marBottom w:val="0"/>
              <w:divBdr>
                <w:top w:val="none" w:sz="0" w:space="0" w:color="auto"/>
                <w:left w:val="none" w:sz="0" w:space="0" w:color="auto"/>
                <w:bottom w:val="none" w:sz="0" w:space="0" w:color="auto"/>
                <w:right w:val="none" w:sz="0" w:space="0" w:color="auto"/>
              </w:divBdr>
            </w:div>
            <w:div w:id="1543666509">
              <w:marLeft w:val="0"/>
              <w:marRight w:val="0"/>
              <w:marTop w:val="0"/>
              <w:marBottom w:val="0"/>
              <w:divBdr>
                <w:top w:val="none" w:sz="0" w:space="0" w:color="auto"/>
                <w:left w:val="none" w:sz="0" w:space="0" w:color="auto"/>
                <w:bottom w:val="none" w:sz="0" w:space="0" w:color="auto"/>
                <w:right w:val="none" w:sz="0" w:space="0" w:color="auto"/>
              </w:divBdr>
            </w:div>
            <w:div w:id="1985961646">
              <w:marLeft w:val="0"/>
              <w:marRight w:val="0"/>
              <w:marTop w:val="0"/>
              <w:marBottom w:val="0"/>
              <w:divBdr>
                <w:top w:val="none" w:sz="0" w:space="0" w:color="auto"/>
                <w:left w:val="none" w:sz="0" w:space="0" w:color="auto"/>
                <w:bottom w:val="none" w:sz="0" w:space="0" w:color="auto"/>
                <w:right w:val="none" w:sz="0" w:space="0" w:color="auto"/>
              </w:divBdr>
            </w:div>
            <w:div w:id="1308363312">
              <w:marLeft w:val="0"/>
              <w:marRight w:val="0"/>
              <w:marTop w:val="0"/>
              <w:marBottom w:val="0"/>
              <w:divBdr>
                <w:top w:val="none" w:sz="0" w:space="0" w:color="auto"/>
                <w:left w:val="none" w:sz="0" w:space="0" w:color="auto"/>
                <w:bottom w:val="none" w:sz="0" w:space="0" w:color="auto"/>
                <w:right w:val="none" w:sz="0" w:space="0" w:color="auto"/>
              </w:divBdr>
            </w:div>
            <w:div w:id="1700006465">
              <w:marLeft w:val="0"/>
              <w:marRight w:val="0"/>
              <w:marTop w:val="0"/>
              <w:marBottom w:val="0"/>
              <w:divBdr>
                <w:top w:val="none" w:sz="0" w:space="0" w:color="auto"/>
                <w:left w:val="none" w:sz="0" w:space="0" w:color="auto"/>
                <w:bottom w:val="none" w:sz="0" w:space="0" w:color="auto"/>
                <w:right w:val="none" w:sz="0" w:space="0" w:color="auto"/>
              </w:divBdr>
            </w:div>
            <w:div w:id="1920401517">
              <w:marLeft w:val="0"/>
              <w:marRight w:val="0"/>
              <w:marTop w:val="0"/>
              <w:marBottom w:val="0"/>
              <w:divBdr>
                <w:top w:val="none" w:sz="0" w:space="0" w:color="auto"/>
                <w:left w:val="none" w:sz="0" w:space="0" w:color="auto"/>
                <w:bottom w:val="none" w:sz="0" w:space="0" w:color="auto"/>
                <w:right w:val="none" w:sz="0" w:space="0" w:color="auto"/>
              </w:divBdr>
            </w:div>
            <w:div w:id="1253391727">
              <w:marLeft w:val="0"/>
              <w:marRight w:val="0"/>
              <w:marTop w:val="0"/>
              <w:marBottom w:val="0"/>
              <w:divBdr>
                <w:top w:val="none" w:sz="0" w:space="0" w:color="auto"/>
                <w:left w:val="none" w:sz="0" w:space="0" w:color="auto"/>
                <w:bottom w:val="none" w:sz="0" w:space="0" w:color="auto"/>
                <w:right w:val="none" w:sz="0" w:space="0" w:color="auto"/>
              </w:divBdr>
            </w:div>
            <w:div w:id="15484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367">
      <w:bodyDiv w:val="1"/>
      <w:marLeft w:val="0"/>
      <w:marRight w:val="0"/>
      <w:marTop w:val="0"/>
      <w:marBottom w:val="0"/>
      <w:divBdr>
        <w:top w:val="none" w:sz="0" w:space="0" w:color="auto"/>
        <w:left w:val="none" w:sz="0" w:space="0" w:color="auto"/>
        <w:bottom w:val="none" w:sz="0" w:space="0" w:color="auto"/>
        <w:right w:val="none" w:sz="0" w:space="0" w:color="auto"/>
      </w:divBdr>
      <w:divsChild>
        <w:div w:id="1542011297">
          <w:marLeft w:val="0"/>
          <w:marRight w:val="0"/>
          <w:marTop w:val="0"/>
          <w:marBottom w:val="0"/>
          <w:divBdr>
            <w:top w:val="none" w:sz="0" w:space="0" w:color="auto"/>
            <w:left w:val="none" w:sz="0" w:space="0" w:color="auto"/>
            <w:bottom w:val="none" w:sz="0" w:space="0" w:color="auto"/>
            <w:right w:val="none" w:sz="0" w:space="0" w:color="auto"/>
          </w:divBdr>
          <w:divsChild>
            <w:div w:id="636879968">
              <w:marLeft w:val="0"/>
              <w:marRight w:val="0"/>
              <w:marTop w:val="0"/>
              <w:marBottom w:val="0"/>
              <w:divBdr>
                <w:top w:val="none" w:sz="0" w:space="0" w:color="auto"/>
                <w:left w:val="none" w:sz="0" w:space="0" w:color="auto"/>
                <w:bottom w:val="none" w:sz="0" w:space="0" w:color="auto"/>
                <w:right w:val="none" w:sz="0" w:space="0" w:color="auto"/>
              </w:divBdr>
            </w:div>
            <w:div w:id="1798790226">
              <w:marLeft w:val="0"/>
              <w:marRight w:val="0"/>
              <w:marTop w:val="0"/>
              <w:marBottom w:val="0"/>
              <w:divBdr>
                <w:top w:val="none" w:sz="0" w:space="0" w:color="auto"/>
                <w:left w:val="none" w:sz="0" w:space="0" w:color="auto"/>
                <w:bottom w:val="none" w:sz="0" w:space="0" w:color="auto"/>
                <w:right w:val="none" w:sz="0" w:space="0" w:color="auto"/>
              </w:divBdr>
            </w:div>
            <w:div w:id="1671637814">
              <w:marLeft w:val="0"/>
              <w:marRight w:val="0"/>
              <w:marTop w:val="0"/>
              <w:marBottom w:val="0"/>
              <w:divBdr>
                <w:top w:val="none" w:sz="0" w:space="0" w:color="auto"/>
                <w:left w:val="none" w:sz="0" w:space="0" w:color="auto"/>
                <w:bottom w:val="none" w:sz="0" w:space="0" w:color="auto"/>
                <w:right w:val="none" w:sz="0" w:space="0" w:color="auto"/>
              </w:divBdr>
            </w:div>
            <w:div w:id="1464233597">
              <w:marLeft w:val="0"/>
              <w:marRight w:val="0"/>
              <w:marTop w:val="0"/>
              <w:marBottom w:val="0"/>
              <w:divBdr>
                <w:top w:val="none" w:sz="0" w:space="0" w:color="auto"/>
                <w:left w:val="none" w:sz="0" w:space="0" w:color="auto"/>
                <w:bottom w:val="none" w:sz="0" w:space="0" w:color="auto"/>
                <w:right w:val="none" w:sz="0" w:space="0" w:color="auto"/>
              </w:divBdr>
            </w:div>
            <w:div w:id="1221481085">
              <w:marLeft w:val="0"/>
              <w:marRight w:val="0"/>
              <w:marTop w:val="0"/>
              <w:marBottom w:val="0"/>
              <w:divBdr>
                <w:top w:val="none" w:sz="0" w:space="0" w:color="auto"/>
                <w:left w:val="none" w:sz="0" w:space="0" w:color="auto"/>
                <w:bottom w:val="none" w:sz="0" w:space="0" w:color="auto"/>
                <w:right w:val="none" w:sz="0" w:space="0" w:color="auto"/>
              </w:divBdr>
            </w:div>
            <w:div w:id="839392737">
              <w:marLeft w:val="0"/>
              <w:marRight w:val="0"/>
              <w:marTop w:val="0"/>
              <w:marBottom w:val="0"/>
              <w:divBdr>
                <w:top w:val="none" w:sz="0" w:space="0" w:color="auto"/>
                <w:left w:val="none" w:sz="0" w:space="0" w:color="auto"/>
                <w:bottom w:val="none" w:sz="0" w:space="0" w:color="auto"/>
                <w:right w:val="none" w:sz="0" w:space="0" w:color="auto"/>
              </w:divBdr>
            </w:div>
            <w:div w:id="1542982029">
              <w:marLeft w:val="0"/>
              <w:marRight w:val="0"/>
              <w:marTop w:val="0"/>
              <w:marBottom w:val="0"/>
              <w:divBdr>
                <w:top w:val="none" w:sz="0" w:space="0" w:color="auto"/>
                <w:left w:val="none" w:sz="0" w:space="0" w:color="auto"/>
                <w:bottom w:val="none" w:sz="0" w:space="0" w:color="auto"/>
                <w:right w:val="none" w:sz="0" w:space="0" w:color="auto"/>
              </w:divBdr>
            </w:div>
            <w:div w:id="1647054440">
              <w:marLeft w:val="0"/>
              <w:marRight w:val="0"/>
              <w:marTop w:val="0"/>
              <w:marBottom w:val="0"/>
              <w:divBdr>
                <w:top w:val="none" w:sz="0" w:space="0" w:color="auto"/>
                <w:left w:val="none" w:sz="0" w:space="0" w:color="auto"/>
                <w:bottom w:val="none" w:sz="0" w:space="0" w:color="auto"/>
                <w:right w:val="none" w:sz="0" w:space="0" w:color="auto"/>
              </w:divBdr>
            </w:div>
            <w:div w:id="655185400">
              <w:marLeft w:val="0"/>
              <w:marRight w:val="0"/>
              <w:marTop w:val="0"/>
              <w:marBottom w:val="0"/>
              <w:divBdr>
                <w:top w:val="none" w:sz="0" w:space="0" w:color="auto"/>
                <w:left w:val="none" w:sz="0" w:space="0" w:color="auto"/>
                <w:bottom w:val="none" w:sz="0" w:space="0" w:color="auto"/>
                <w:right w:val="none" w:sz="0" w:space="0" w:color="auto"/>
              </w:divBdr>
            </w:div>
            <w:div w:id="557743905">
              <w:marLeft w:val="0"/>
              <w:marRight w:val="0"/>
              <w:marTop w:val="0"/>
              <w:marBottom w:val="0"/>
              <w:divBdr>
                <w:top w:val="none" w:sz="0" w:space="0" w:color="auto"/>
                <w:left w:val="none" w:sz="0" w:space="0" w:color="auto"/>
                <w:bottom w:val="none" w:sz="0" w:space="0" w:color="auto"/>
                <w:right w:val="none" w:sz="0" w:space="0" w:color="auto"/>
              </w:divBdr>
            </w:div>
            <w:div w:id="855658554">
              <w:marLeft w:val="0"/>
              <w:marRight w:val="0"/>
              <w:marTop w:val="0"/>
              <w:marBottom w:val="0"/>
              <w:divBdr>
                <w:top w:val="none" w:sz="0" w:space="0" w:color="auto"/>
                <w:left w:val="none" w:sz="0" w:space="0" w:color="auto"/>
                <w:bottom w:val="none" w:sz="0" w:space="0" w:color="auto"/>
                <w:right w:val="none" w:sz="0" w:space="0" w:color="auto"/>
              </w:divBdr>
            </w:div>
            <w:div w:id="1935430854">
              <w:marLeft w:val="0"/>
              <w:marRight w:val="0"/>
              <w:marTop w:val="0"/>
              <w:marBottom w:val="0"/>
              <w:divBdr>
                <w:top w:val="none" w:sz="0" w:space="0" w:color="auto"/>
                <w:left w:val="none" w:sz="0" w:space="0" w:color="auto"/>
                <w:bottom w:val="none" w:sz="0" w:space="0" w:color="auto"/>
                <w:right w:val="none" w:sz="0" w:space="0" w:color="auto"/>
              </w:divBdr>
            </w:div>
            <w:div w:id="1215194751">
              <w:marLeft w:val="0"/>
              <w:marRight w:val="0"/>
              <w:marTop w:val="0"/>
              <w:marBottom w:val="0"/>
              <w:divBdr>
                <w:top w:val="none" w:sz="0" w:space="0" w:color="auto"/>
                <w:left w:val="none" w:sz="0" w:space="0" w:color="auto"/>
                <w:bottom w:val="none" w:sz="0" w:space="0" w:color="auto"/>
                <w:right w:val="none" w:sz="0" w:space="0" w:color="auto"/>
              </w:divBdr>
            </w:div>
            <w:div w:id="1250776902">
              <w:marLeft w:val="0"/>
              <w:marRight w:val="0"/>
              <w:marTop w:val="0"/>
              <w:marBottom w:val="0"/>
              <w:divBdr>
                <w:top w:val="none" w:sz="0" w:space="0" w:color="auto"/>
                <w:left w:val="none" w:sz="0" w:space="0" w:color="auto"/>
                <w:bottom w:val="none" w:sz="0" w:space="0" w:color="auto"/>
                <w:right w:val="none" w:sz="0" w:space="0" w:color="auto"/>
              </w:divBdr>
            </w:div>
            <w:div w:id="1288927034">
              <w:marLeft w:val="0"/>
              <w:marRight w:val="0"/>
              <w:marTop w:val="0"/>
              <w:marBottom w:val="0"/>
              <w:divBdr>
                <w:top w:val="none" w:sz="0" w:space="0" w:color="auto"/>
                <w:left w:val="none" w:sz="0" w:space="0" w:color="auto"/>
                <w:bottom w:val="none" w:sz="0" w:space="0" w:color="auto"/>
                <w:right w:val="none" w:sz="0" w:space="0" w:color="auto"/>
              </w:divBdr>
            </w:div>
            <w:div w:id="181867762">
              <w:marLeft w:val="0"/>
              <w:marRight w:val="0"/>
              <w:marTop w:val="0"/>
              <w:marBottom w:val="0"/>
              <w:divBdr>
                <w:top w:val="none" w:sz="0" w:space="0" w:color="auto"/>
                <w:left w:val="none" w:sz="0" w:space="0" w:color="auto"/>
                <w:bottom w:val="none" w:sz="0" w:space="0" w:color="auto"/>
                <w:right w:val="none" w:sz="0" w:space="0" w:color="auto"/>
              </w:divBdr>
            </w:div>
            <w:div w:id="609360753">
              <w:marLeft w:val="0"/>
              <w:marRight w:val="0"/>
              <w:marTop w:val="0"/>
              <w:marBottom w:val="0"/>
              <w:divBdr>
                <w:top w:val="none" w:sz="0" w:space="0" w:color="auto"/>
                <w:left w:val="none" w:sz="0" w:space="0" w:color="auto"/>
                <w:bottom w:val="none" w:sz="0" w:space="0" w:color="auto"/>
                <w:right w:val="none" w:sz="0" w:space="0" w:color="auto"/>
              </w:divBdr>
            </w:div>
            <w:div w:id="1019089120">
              <w:marLeft w:val="0"/>
              <w:marRight w:val="0"/>
              <w:marTop w:val="0"/>
              <w:marBottom w:val="0"/>
              <w:divBdr>
                <w:top w:val="none" w:sz="0" w:space="0" w:color="auto"/>
                <w:left w:val="none" w:sz="0" w:space="0" w:color="auto"/>
                <w:bottom w:val="none" w:sz="0" w:space="0" w:color="auto"/>
                <w:right w:val="none" w:sz="0" w:space="0" w:color="auto"/>
              </w:divBdr>
            </w:div>
            <w:div w:id="2099211102">
              <w:marLeft w:val="0"/>
              <w:marRight w:val="0"/>
              <w:marTop w:val="0"/>
              <w:marBottom w:val="0"/>
              <w:divBdr>
                <w:top w:val="none" w:sz="0" w:space="0" w:color="auto"/>
                <w:left w:val="none" w:sz="0" w:space="0" w:color="auto"/>
                <w:bottom w:val="none" w:sz="0" w:space="0" w:color="auto"/>
                <w:right w:val="none" w:sz="0" w:space="0" w:color="auto"/>
              </w:divBdr>
            </w:div>
            <w:div w:id="296764270">
              <w:marLeft w:val="0"/>
              <w:marRight w:val="0"/>
              <w:marTop w:val="0"/>
              <w:marBottom w:val="0"/>
              <w:divBdr>
                <w:top w:val="none" w:sz="0" w:space="0" w:color="auto"/>
                <w:left w:val="none" w:sz="0" w:space="0" w:color="auto"/>
                <w:bottom w:val="none" w:sz="0" w:space="0" w:color="auto"/>
                <w:right w:val="none" w:sz="0" w:space="0" w:color="auto"/>
              </w:divBdr>
            </w:div>
            <w:div w:id="1861311688">
              <w:marLeft w:val="0"/>
              <w:marRight w:val="0"/>
              <w:marTop w:val="0"/>
              <w:marBottom w:val="0"/>
              <w:divBdr>
                <w:top w:val="none" w:sz="0" w:space="0" w:color="auto"/>
                <w:left w:val="none" w:sz="0" w:space="0" w:color="auto"/>
                <w:bottom w:val="none" w:sz="0" w:space="0" w:color="auto"/>
                <w:right w:val="none" w:sz="0" w:space="0" w:color="auto"/>
              </w:divBdr>
            </w:div>
            <w:div w:id="74473161">
              <w:marLeft w:val="0"/>
              <w:marRight w:val="0"/>
              <w:marTop w:val="0"/>
              <w:marBottom w:val="0"/>
              <w:divBdr>
                <w:top w:val="none" w:sz="0" w:space="0" w:color="auto"/>
                <w:left w:val="none" w:sz="0" w:space="0" w:color="auto"/>
                <w:bottom w:val="none" w:sz="0" w:space="0" w:color="auto"/>
                <w:right w:val="none" w:sz="0" w:space="0" w:color="auto"/>
              </w:divBdr>
            </w:div>
            <w:div w:id="1686055606">
              <w:marLeft w:val="0"/>
              <w:marRight w:val="0"/>
              <w:marTop w:val="0"/>
              <w:marBottom w:val="0"/>
              <w:divBdr>
                <w:top w:val="none" w:sz="0" w:space="0" w:color="auto"/>
                <w:left w:val="none" w:sz="0" w:space="0" w:color="auto"/>
                <w:bottom w:val="none" w:sz="0" w:space="0" w:color="auto"/>
                <w:right w:val="none" w:sz="0" w:space="0" w:color="auto"/>
              </w:divBdr>
            </w:div>
            <w:div w:id="263155060">
              <w:marLeft w:val="0"/>
              <w:marRight w:val="0"/>
              <w:marTop w:val="0"/>
              <w:marBottom w:val="0"/>
              <w:divBdr>
                <w:top w:val="none" w:sz="0" w:space="0" w:color="auto"/>
                <w:left w:val="none" w:sz="0" w:space="0" w:color="auto"/>
                <w:bottom w:val="none" w:sz="0" w:space="0" w:color="auto"/>
                <w:right w:val="none" w:sz="0" w:space="0" w:color="auto"/>
              </w:divBdr>
            </w:div>
            <w:div w:id="807016484">
              <w:marLeft w:val="0"/>
              <w:marRight w:val="0"/>
              <w:marTop w:val="0"/>
              <w:marBottom w:val="0"/>
              <w:divBdr>
                <w:top w:val="none" w:sz="0" w:space="0" w:color="auto"/>
                <w:left w:val="none" w:sz="0" w:space="0" w:color="auto"/>
                <w:bottom w:val="none" w:sz="0" w:space="0" w:color="auto"/>
                <w:right w:val="none" w:sz="0" w:space="0" w:color="auto"/>
              </w:divBdr>
            </w:div>
            <w:div w:id="653726585">
              <w:marLeft w:val="0"/>
              <w:marRight w:val="0"/>
              <w:marTop w:val="0"/>
              <w:marBottom w:val="0"/>
              <w:divBdr>
                <w:top w:val="none" w:sz="0" w:space="0" w:color="auto"/>
                <w:left w:val="none" w:sz="0" w:space="0" w:color="auto"/>
                <w:bottom w:val="none" w:sz="0" w:space="0" w:color="auto"/>
                <w:right w:val="none" w:sz="0" w:space="0" w:color="auto"/>
              </w:divBdr>
            </w:div>
            <w:div w:id="134684284">
              <w:marLeft w:val="0"/>
              <w:marRight w:val="0"/>
              <w:marTop w:val="0"/>
              <w:marBottom w:val="0"/>
              <w:divBdr>
                <w:top w:val="none" w:sz="0" w:space="0" w:color="auto"/>
                <w:left w:val="none" w:sz="0" w:space="0" w:color="auto"/>
                <w:bottom w:val="none" w:sz="0" w:space="0" w:color="auto"/>
                <w:right w:val="none" w:sz="0" w:space="0" w:color="auto"/>
              </w:divBdr>
            </w:div>
            <w:div w:id="2114279568">
              <w:marLeft w:val="0"/>
              <w:marRight w:val="0"/>
              <w:marTop w:val="0"/>
              <w:marBottom w:val="0"/>
              <w:divBdr>
                <w:top w:val="none" w:sz="0" w:space="0" w:color="auto"/>
                <w:left w:val="none" w:sz="0" w:space="0" w:color="auto"/>
                <w:bottom w:val="none" w:sz="0" w:space="0" w:color="auto"/>
                <w:right w:val="none" w:sz="0" w:space="0" w:color="auto"/>
              </w:divBdr>
            </w:div>
            <w:div w:id="6714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1984">
      <w:bodyDiv w:val="1"/>
      <w:marLeft w:val="0"/>
      <w:marRight w:val="0"/>
      <w:marTop w:val="0"/>
      <w:marBottom w:val="0"/>
      <w:divBdr>
        <w:top w:val="none" w:sz="0" w:space="0" w:color="auto"/>
        <w:left w:val="none" w:sz="0" w:space="0" w:color="auto"/>
        <w:bottom w:val="none" w:sz="0" w:space="0" w:color="auto"/>
        <w:right w:val="none" w:sz="0" w:space="0" w:color="auto"/>
      </w:divBdr>
      <w:divsChild>
        <w:div w:id="586118365">
          <w:marLeft w:val="0"/>
          <w:marRight w:val="0"/>
          <w:marTop w:val="0"/>
          <w:marBottom w:val="0"/>
          <w:divBdr>
            <w:top w:val="none" w:sz="0" w:space="0" w:color="auto"/>
            <w:left w:val="none" w:sz="0" w:space="0" w:color="auto"/>
            <w:bottom w:val="none" w:sz="0" w:space="0" w:color="auto"/>
            <w:right w:val="none" w:sz="0" w:space="0" w:color="auto"/>
          </w:divBdr>
          <w:divsChild>
            <w:div w:id="1122533091">
              <w:marLeft w:val="0"/>
              <w:marRight w:val="0"/>
              <w:marTop w:val="0"/>
              <w:marBottom w:val="0"/>
              <w:divBdr>
                <w:top w:val="none" w:sz="0" w:space="0" w:color="auto"/>
                <w:left w:val="none" w:sz="0" w:space="0" w:color="auto"/>
                <w:bottom w:val="none" w:sz="0" w:space="0" w:color="auto"/>
                <w:right w:val="none" w:sz="0" w:space="0" w:color="auto"/>
              </w:divBdr>
            </w:div>
            <w:div w:id="27339744">
              <w:marLeft w:val="0"/>
              <w:marRight w:val="0"/>
              <w:marTop w:val="0"/>
              <w:marBottom w:val="0"/>
              <w:divBdr>
                <w:top w:val="none" w:sz="0" w:space="0" w:color="auto"/>
                <w:left w:val="none" w:sz="0" w:space="0" w:color="auto"/>
                <w:bottom w:val="none" w:sz="0" w:space="0" w:color="auto"/>
                <w:right w:val="none" w:sz="0" w:space="0" w:color="auto"/>
              </w:divBdr>
            </w:div>
            <w:div w:id="1107696687">
              <w:marLeft w:val="0"/>
              <w:marRight w:val="0"/>
              <w:marTop w:val="0"/>
              <w:marBottom w:val="0"/>
              <w:divBdr>
                <w:top w:val="none" w:sz="0" w:space="0" w:color="auto"/>
                <w:left w:val="none" w:sz="0" w:space="0" w:color="auto"/>
                <w:bottom w:val="none" w:sz="0" w:space="0" w:color="auto"/>
                <w:right w:val="none" w:sz="0" w:space="0" w:color="auto"/>
              </w:divBdr>
            </w:div>
            <w:div w:id="1230384258">
              <w:marLeft w:val="0"/>
              <w:marRight w:val="0"/>
              <w:marTop w:val="0"/>
              <w:marBottom w:val="0"/>
              <w:divBdr>
                <w:top w:val="none" w:sz="0" w:space="0" w:color="auto"/>
                <w:left w:val="none" w:sz="0" w:space="0" w:color="auto"/>
                <w:bottom w:val="none" w:sz="0" w:space="0" w:color="auto"/>
                <w:right w:val="none" w:sz="0" w:space="0" w:color="auto"/>
              </w:divBdr>
            </w:div>
            <w:div w:id="64037417">
              <w:marLeft w:val="0"/>
              <w:marRight w:val="0"/>
              <w:marTop w:val="0"/>
              <w:marBottom w:val="0"/>
              <w:divBdr>
                <w:top w:val="none" w:sz="0" w:space="0" w:color="auto"/>
                <w:left w:val="none" w:sz="0" w:space="0" w:color="auto"/>
                <w:bottom w:val="none" w:sz="0" w:space="0" w:color="auto"/>
                <w:right w:val="none" w:sz="0" w:space="0" w:color="auto"/>
              </w:divBdr>
            </w:div>
            <w:div w:id="444621996">
              <w:marLeft w:val="0"/>
              <w:marRight w:val="0"/>
              <w:marTop w:val="0"/>
              <w:marBottom w:val="0"/>
              <w:divBdr>
                <w:top w:val="none" w:sz="0" w:space="0" w:color="auto"/>
                <w:left w:val="none" w:sz="0" w:space="0" w:color="auto"/>
                <w:bottom w:val="none" w:sz="0" w:space="0" w:color="auto"/>
                <w:right w:val="none" w:sz="0" w:space="0" w:color="auto"/>
              </w:divBdr>
            </w:div>
            <w:div w:id="1249773999">
              <w:marLeft w:val="0"/>
              <w:marRight w:val="0"/>
              <w:marTop w:val="0"/>
              <w:marBottom w:val="0"/>
              <w:divBdr>
                <w:top w:val="none" w:sz="0" w:space="0" w:color="auto"/>
                <w:left w:val="none" w:sz="0" w:space="0" w:color="auto"/>
                <w:bottom w:val="none" w:sz="0" w:space="0" w:color="auto"/>
                <w:right w:val="none" w:sz="0" w:space="0" w:color="auto"/>
              </w:divBdr>
            </w:div>
            <w:div w:id="8222708">
              <w:marLeft w:val="0"/>
              <w:marRight w:val="0"/>
              <w:marTop w:val="0"/>
              <w:marBottom w:val="0"/>
              <w:divBdr>
                <w:top w:val="none" w:sz="0" w:space="0" w:color="auto"/>
                <w:left w:val="none" w:sz="0" w:space="0" w:color="auto"/>
                <w:bottom w:val="none" w:sz="0" w:space="0" w:color="auto"/>
                <w:right w:val="none" w:sz="0" w:space="0" w:color="auto"/>
              </w:divBdr>
            </w:div>
            <w:div w:id="1890721092">
              <w:marLeft w:val="0"/>
              <w:marRight w:val="0"/>
              <w:marTop w:val="0"/>
              <w:marBottom w:val="0"/>
              <w:divBdr>
                <w:top w:val="none" w:sz="0" w:space="0" w:color="auto"/>
                <w:left w:val="none" w:sz="0" w:space="0" w:color="auto"/>
                <w:bottom w:val="none" w:sz="0" w:space="0" w:color="auto"/>
                <w:right w:val="none" w:sz="0" w:space="0" w:color="auto"/>
              </w:divBdr>
            </w:div>
            <w:div w:id="1305771214">
              <w:marLeft w:val="0"/>
              <w:marRight w:val="0"/>
              <w:marTop w:val="0"/>
              <w:marBottom w:val="0"/>
              <w:divBdr>
                <w:top w:val="none" w:sz="0" w:space="0" w:color="auto"/>
                <w:left w:val="none" w:sz="0" w:space="0" w:color="auto"/>
                <w:bottom w:val="none" w:sz="0" w:space="0" w:color="auto"/>
                <w:right w:val="none" w:sz="0" w:space="0" w:color="auto"/>
              </w:divBdr>
            </w:div>
            <w:div w:id="545795099">
              <w:marLeft w:val="0"/>
              <w:marRight w:val="0"/>
              <w:marTop w:val="0"/>
              <w:marBottom w:val="0"/>
              <w:divBdr>
                <w:top w:val="none" w:sz="0" w:space="0" w:color="auto"/>
                <w:left w:val="none" w:sz="0" w:space="0" w:color="auto"/>
                <w:bottom w:val="none" w:sz="0" w:space="0" w:color="auto"/>
                <w:right w:val="none" w:sz="0" w:space="0" w:color="auto"/>
              </w:divBdr>
            </w:div>
            <w:div w:id="678195206">
              <w:marLeft w:val="0"/>
              <w:marRight w:val="0"/>
              <w:marTop w:val="0"/>
              <w:marBottom w:val="0"/>
              <w:divBdr>
                <w:top w:val="none" w:sz="0" w:space="0" w:color="auto"/>
                <w:left w:val="none" w:sz="0" w:space="0" w:color="auto"/>
                <w:bottom w:val="none" w:sz="0" w:space="0" w:color="auto"/>
                <w:right w:val="none" w:sz="0" w:space="0" w:color="auto"/>
              </w:divBdr>
            </w:div>
            <w:div w:id="1361734951">
              <w:marLeft w:val="0"/>
              <w:marRight w:val="0"/>
              <w:marTop w:val="0"/>
              <w:marBottom w:val="0"/>
              <w:divBdr>
                <w:top w:val="none" w:sz="0" w:space="0" w:color="auto"/>
                <w:left w:val="none" w:sz="0" w:space="0" w:color="auto"/>
                <w:bottom w:val="none" w:sz="0" w:space="0" w:color="auto"/>
                <w:right w:val="none" w:sz="0" w:space="0" w:color="auto"/>
              </w:divBdr>
            </w:div>
            <w:div w:id="567956655">
              <w:marLeft w:val="0"/>
              <w:marRight w:val="0"/>
              <w:marTop w:val="0"/>
              <w:marBottom w:val="0"/>
              <w:divBdr>
                <w:top w:val="none" w:sz="0" w:space="0" w:color="auto"/>
                <w:left w:val="none" w:sz="0" w:space="0" w:color="auto"/>
                <w:bottom w:val="none" w:sz="0" w:space="0" w:color="auto"/>
                <w:right w:val="none" w:sz="0" w:space="0" w:color="auto"/>
              </w:divBdr>
            </w:div>
            <w:div w:id="1417246945">
              <w:marLeft w:val="0"/>
              <w:marRight w:val="0"/>
              <w:marTop w:val="0"/>
              <w:marBottom w:val="0"/>
              <w:divBdr>
                <w:top w:val="none" w:sz="0" w:space="0" w:color="auto"/>
                <w:left w:val="none" w:sz="0" w:space="0" w:color="auto"/>
                <w:bottom w:val="none" w:sz="0" w:space="0" w:color="auto"/>
                <w:right w:val="none" w:sz="0" w:space="0" w:color="auto"/>
              </w:divBdr>
            </w:div>
            <w:div w:id="1764061911">
              <w:marLeft w:val="0"/>
              <w:marRight w:val="0"/>
              <w:marTop w:val="0"/>
              <w:marBottom w:val="0"/>
              <w:divBdr>
                <w:top w:val="none" w:sz="0" w:space="0" w:color="auto"/>
                <w:left w:val="none" w:sz="0" w:space="0" w:color="auto"/>
                <w:bottom w:val="none" w:sz="0" w:space="0" w:color="auto"/>
                <w:right w:val="none" w:sz="0" w:space="0" w:color="auto"/>
              </w:divBdr>
            </w:div>
            <w:div w:id="1258711053">
              <w:marLeft w:val="0"/>
              <w:marRight w:val="0"/>
              <w:marTop w:val="0"/>
              <w:marBottom w:val="0"/>
              <w:divBdr>
                <w:top w:val="none" w:sz="0" w:space="0" w:color="auto"/>
                <w:left w:val="none" w:sz="0" w:space="0" w:color="auto"/>
                <w:bottom w:val="none" w:sz="0" w:space="0" w:color="auto"/>
                <w:right w:val="none" w:sz="0" w:space="0" w:color="auto"/>
              </w:divBdr>
            </w:div>
            <w:div w:id="1544246459">
              <w:marLeft w:val="0"/>
              <w:marRight w:val="0"/>
              <w:marTop w:val="0"/>
              <w:marBottom w:val="0"/>
              <w:divBdr>
                <w:top w:val="none" w:sz="0" w:space="0" w:color="auto"/>
                <w:left w:val="none" w:sz="0" w:space="0" w:color="auto"/>
                <w:bottom w:val="none" w:sz="0" w:space="0" w:color="auto"/>
                <w:right w:val="none" w:sz="0" w:space="0" w:color="auto"/>
              </w:divBdr>
            </w:div>
            <w:div w:id="446704468">
              <w:marLeft w:val="0"/>
              <w:marRight w:val="0"/>
              <w:marTop w:val="0"/>
              <w:marBottom w:val="0"/>
              <w:divBdr>
                <w:top w:val="none" w:sz="0" w:space="0" w:color="auto"/>
                <w:left w:val="none" w:sz="0" w:space="0" w:color="auto"/>
                <w:bottom w:val="none" w:sz="0" w:space="0" w:color="auto"/>
                <w:right w:val="none" w:sz="0" w:space="0" w:color="auto"/>
              </w:divBdr>
            </w:div>
            <w:div w:id="1480922974">
              <w:marLeft w:val="0"/>
              <w:marRight w:val="0"/>
              <w:marTop w:val="0"/>
              <w:marBottom w:val="0"/>
              <w:divBdr>
                <w:top w:val="none" w:sz="0" w:space="0" w:color="auto"/>
                <w:left w:val="none" w:sz="0" w:space="0" w:color="auto"/>
                <w:bottom w:val="none" w:sz="0" w:space="0" w:color="auto"/>
                <w:right w:val="none" w:sz="0" w:space="0" w:color="auto"/>
              </w:divBdr>
            </w:div>
            <w:div w:id="2055614681">
              <w:marLeft w:val="0"/>
              <w:marRight w:val="0"/>
              <w:marTop w:val="0"/>
              <w:marBottom w:val="0"/>
              <w:divBdr>
                <w:top w:val="none" w:sz="0" w:space="0" w:color="auto"/>
                <w:left w:val="none" w:sz="0" w:space="0" w:color="auto"/>
                <w:bottom w:val="none" w:sz="0" w:space="0" w:color="auto"/>
                <w:right w:val="none" w:sz="0" w:space="0" w:color="auto"/>
              </w:divBdr>
            </w:div>
            <w:div w:id="264457510">
              <w:marLeft w:val="0"/>
              <w:marRight w:val="0"/>
              <w:marTop w:val="0"/>
              <w:marBottom w:val="0"/>
              <w:divBdr>
                <w:top w:val="none" w:sz="0" w:space="0" w:color="auto"/>
                <w:left w:val="none" w:sz="0" w:space="0" w:color="auto"/>
                <w:bottom w:val="none" w:sz="0" w:space="0" w:color="auto"/>
                <w:right w:val="none" w:sz="0" w:space="0" w:color="auto"/>
              </w:divBdr>
            </w:div>
            <w:div w:id="1067151595">
              <w:marLeft w:val="0"/>
              <w:marRight w:val="0"/>
              <w:marTop w:val="0"/>
              <w:marBottom w:val="0"/>
              <w:divBdr>
                <w:top w:val="none" w:sz="0" w:space="0" w:color="auto"/>
                <w:left w:val="none" w:sz="0" w:space="0" w:color="auto"/>
                <w:bottom w:val="none" w:sz="0" w:space="0" w:color="auto"/>
                <w:right w:val="none" w:sz="0" w:space="0" w:color="auto"/>
              </w:divBdr>
            </w:div>
            <w:div w:id="304970276">
              <w:marLeft w:val="0"/>
              <w:marRight w:val="0"/>
              <w:marTop w:val="0"/>
              <w:marBottom w:val="0"/>
              <w:divBdr>
                <w:top w:val="none" w:sz="0" w:space="0" w:color="auto"/>
                <w:left w:val="none" w:sz="0" w:space="0" w:color="auto"/>
                <w:bottom w:val="none" w:sz="0" w:space="0" w:color="auto"/>
                <w:right w:val="none" w:sz="0" w:space="0" w:color="auto"/>
              </w:divBdr>
            </w:div>
            <w:div w:id="1474911840">
              <w:marLeft w:val="0"/>
              <w:marRight w:val="0"/>
              <w:marTop w:val="0"/>
              <w:marBottom w:val="0"/>
              <w:divBdr>
                <w:top w:val="none" w:sz="0" w:space="0" w:color="auto"/>
                <w:left w:val="none" w:sz="0" w:space="0" w:color="auto"/>
                <w:bottom w:val="none" w:sz="0" w:space="0" w:color="auto"/>
                <w:right w:val="none" w:sz="0" w:space="0" w:color="auto"/>
              </w:divBdr>
            </w:div>
            <w:div w:id="596521751">
              <w:marLeft w:val="0"/>
              <w:marRight w:val="0"/>
              <w:marTop w:val="0"/>
              <w:marBottom w:val="0"/>
              <w:divBdr>
                <w:top w:val="none" w:sz="0" w:space="0" w:color="auto"/>
                <w:left w:val="none" w:sz="0" w:space="0" w:color="auto"/>
                <w:bottom w:val="none" w:sz="0" w:space="0" w:color="auto"/>
                <w:right w:val="none" w:sz="0" w:space="0" w:color="auto"/>
              </w:divBdr>
            </w:div>
            <w:div w:id="60711093">
              <w:marLeft w:val="0"/>
              <w:marRight w:val="0"/>
              <w:marTop w:val="0"/>
              <w:marBottom w:val="0"/>
              <w:divBdr>
                <w:top w:val="none" w:sz="0" w:space="0" w:color="auto"/>
                <w:left w:val="none" w:sz="0" w:space="0" w:color="auto"/>
                <w:bottom w:val="none" w:sz="0" w:space="0" w:color="auto"/>
                <w:right w:val="none" w:sz="0" w:space="0" w:color="auto"/>
              </w:divBdr>
            </w:div>
            <w:div w:id="294718624">
              <w:marLeft w:val="0"/>
              <w:marRight w:val="0"/>
              <w:marTop w:val="0"/>
              <w:marBottom w:val="0"/>
              <w:divBdr>
                <w:top w:val="none" w:sz="0" w:space="0" w:color="auto"/>
                <w:left w:val="none" w:sz="0" w:space="0" w:color="auto"/>
                <w:bottom w:val="none" w:sz="0" w:space="0" w:color="auto"/>
                <w:right w:val="none" w:sz="0" w:space="0" w:color="auto"/>
              </w:divBdr>
            </w:div>
            <w:div w:id="17516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8133">
      <w:bodyDiv w:val="1"/>
      <w:marLeft w:val="0"/>
      <w:marRight w:val="0"/>
      <w:marTop w:val="0"/>
      <w:marBottom w:val="0"/>
      <w:divBdr>
        <w:top w:val="none" w:sz="0" w:space="0" w:color="auto"/>
        <w:left w:val="none" w:sz="0" w:space="0" w:color="auto"/>
        <w:bottom w:val="none" w:sz="0" w:space="0" w:color="auto"/>
        <w:right w:val="none" w:sz="0" w:space="0" w:color="auto"/>
      </w:divBdr>
      <w:divsChild>
        <w:div w:id="260457490">
          <w:marLeft w:val="0"/>
          <w:marRight w:val="0"/>
          <w:marTop w:val="0"/>
          <w:marBottom w:val="0"/>
          <w:divBdr>
            <w:top w:val="none" w:sz="0" w:space="0" w:color="auto"/>
            <w:left w:val="none" w:sz="0" w:space="0" w:color="auto"/>
            <w:bottom w:val="none" w:sz="0" w:space="0" w:color="auto"/>
            <w:right w:val="none" w:sz="0" w:space="0" w:color="auto"/>
          </w:divBdr>
          <w:divsChild>
            <w:div w:id="1540774054">
              <w:marLeft w:val="0"/>
              <w:marRight w:val="0"/>
              <w:marTop w:val="0"/>
              <w:marBottom w:val="0"/>
              <w:divBdr>
                <w:top w:val="none" w:sz="0" w:space="0" w:color="auto"/>
                <w:left w:val="none" w:sz="0" w:space="0" w:color="auto"/>
                <w:bottom w:val="none" w:sz="0" w:space="0" w:color="auto"/>
                <w:right w:val="none" w:sz="0" w:space="0" w:color="auto"/>
              </w:divBdr>
            </w:div>
            <w:div w:id="1959753933">
              <w:marLeft w:val="0"/>
              <w:marRight w:val="0"/>
              <w:marTop w:val="0"/>
              <w:marBottom w:val="0"/>
              <w:divBdr>
                <w:top w:val="none" w:sz="0" w:space="0" w:color="auto"/>
                <w:left w:val="none" w:sz="0" w:space="0" w:color="auto"/>
                <w:bottom w:val="none" w:sz="0" w:space="0" w:color="auto"/>
                <w:right w:val="none" w:sz="0" w:space="0" w:color="auto"/>
              </w:divBdr>
            </w:div>
            <w:div w:id="12535708">
              <w:marLeft w:val="0"/>
              <w:marRight w:val="0"/>
              <w:marTop w:val="0"/>
              <w:marBottom w:val="0"/>
              <w:divBdr>
                <w:top w:val="none" w:sz="0" w:space="0" w:color="auto"/>
                <w:left w:val="none" w:sz="0" w:space="0" w:color="auto"/>
                <w:bottom w:val="none" w:sz="0" w:space="0" w:color="auto"/>
                <w:right w:val="none" w:sz="0" w:space="0" w:color="auto"/>
              </w:divBdr>
            </w:div>
            <w:div w:id="985739262">
              <w:marLeft w:val="0"/>
              <w:marRight w:val="0"/>
              <w:marTop w:val="0"/>
              <w:marBottom w:val="0"/>
              <w:divBdr>
                <w:top w:val="none" w:sz="0" w:space="0" w:color="auto"/>
                <w:left w:val="none" w:sz="0" w:space="0" w:color="auto"/>
                <w:bottom w:val="none" w:sz="0" w:space="0" w:color="auto"/>
                <w:right w:val="none" w:sz="0" w:space="0" w:color="auto"/>
              </w:divBdr>
            </w:div>
            <w:div w:id="1177690318">
              <w:marLeft w:val="0"/>
              <w:marRight w:val="0"/>
              <w:marTop w:val="0"/>
              <w:marBottom w:val="0"/>
              <w:divBdr>
                <w:top w:val="none" w:sz="0" w:space="0" w:color="auto"/>
                <w:left w:val="none" w:sz="0" w:space="0" w:color="auto"/>
                <w:bottom w:val="none" w:sz="0" w:space="0" w:color="auto"/>
                <w:right w:val="none" w:sz="0" w:space="0" w:color="auto"/>
              </w:divBdr>
            </w:div>
            <w:div w:id="325521294">
              <w:marLeft w:val="0"/>
              <w:marRight w:val="0"/>
              <w:marTop w:val="0"/>
              <w:marBottom w:val="0"/>
              <w:divBdr>
                <w:top w:val="none" w:sz="0" w:space="0" w:color="auto"/>
                <w:left w:val="none" w:sz="0" w:space="0" w:color="auto"/>
                <w:bottom w:val="none" w:sz="0" w:space="0" w:color="auto"/>
                <w:right w:val="none" w:sz="0" w:space="0" w:color="auto"/>
              </w:divBdr>
            </w:div>
            <w:div w:id="1058045009">
              <w:marLeft w:val="0"/>
              <w:marRight w:val="0"/>
              <w:marTop w:val="0"/>
              <w:marBottom w:val="0"/>
              <w:divBdr>
                <w:top w:val="none" w:sz="0" w:space="0" w:color="auto"/>
                <w:left w:val="none" w:sz="0" w:space="0" w:color="auto"/>
                <w:bottom w:val="none" w:sz="0" w:space="0" w:color="auto"/>
                <w:right w:val="none" w:sz="0" w:space="0" w:color="auto"/>
              </w:divBdr>
            </w:div>
            <w:div w:id="17576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290">
      <w:bodyDiv w:val="1"/>
      <w:marLeft w:val="0"/>
      <w:marRight w:val="0"/>
      <w:marTop w:val="0"/>
      <w:marBottom w:val="0"/>
      <w:divBdr>
        <w:top w:val="none" w:sz="0" w:space="0" w:color="auto"/>
        <w:left w:val="none" w:sz="0" w:space="0" w:color="auto"/>
        <w:bottom w:val="none" w:sz="0" w:space="0" w:color="auto"/>
        <w:right w:val="none" w:sz="0" w:space="0" w:color="auto"/>
      </w:divBdr>
      <w:divsChild>
        <w:div w:id="200675322">
          <w:marLeft w:val="0"/>
          <w:marRight w:val="0"/>
          <w:marTop w:val="0"/>
          <w:marBottom w:val="0"/>
          <w:divBdr>
            <w:top w:val="none" w:sz="0" w:space="0" w:color="auto"/>
            <w:left w:val="none" w:sz="0" w:space="0" w:color="auto"/>
            <w:bottom w:val="none" w:sz="0" w:space="0" w:color="auto"/>
            <w:right w:val="none" w:sz="0" w:space="0" w:color="auto"/>
          </w:divBdr>
          <w:divsChild>
            <w:div w:id="17769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eader" Target="header4.xml"/><Relationship Id="rId11"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header" Target="header12.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6.xml"/><Relationship Id="rId77"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eader" Target="header17.xml"/><Relationship Id="rId80" Type="http://schemas.openxmlformats.org/officeDocument/2006/relationships/header" Target="header2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header" Target="header10.xm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header" Target="header13.xml"/><Relationship Id="rId36" Type="http://schemas.openxmlformats.org/officeDocument/2006/relationships/header" Target="header15.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eader" Target="header19.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13.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eader" Target="header14.xml"/><Relationship Id="rId24" Type="http://schemas.openxmlformats.org/officeDocument/2006/relationships/footer" Target="footer4.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os\Desktop\brain-de-fair\&#931;&#965;&#947;&#947;&#961;&#945;&#966;&#942;\Brain%20de%20fer%20&#922;&#969;&#957;&#963;&#964;&#945;&#957;&#964;&#943;&#957;&#959;&#962;%20&#928;&#945;&#955;&#941;&#947;&#954;&#945;&#962;.dotx"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lay"/>
        <a:ea typeface="Play"/>
        <a:cs typeface="Play"/>
      </a:majorFont>
      <a:minorFont>
        <a:latin typeface="Play"/>
        <a:ea typeface="Play"/>
        <a:cs typeface="Play"/>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5EB0AC-7A9B-4E34-99E0-E091659D5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Brain de fer Κωνσταντίνος Παλέγκας.dotx</Template>
  <TotalTime>8355</TotalTime>
  <Pages>63</Pages>
  <Words>15017</Words>
  <Characters>81098</Characters>
  <Application>Microsoft Office Word</Application>
  <DocSecurity>0</DocSecurity>
  <Lines>675</Lines>
  <Paragraphs>191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Dounas P</dc:creator>
  <cp:lastModifiedBy>KONSTANTINOS VASILEIOS PALEGKAS</cp:lastModifiedBy>
  <cp:revision>70</cp:revision>
  <cp:lastPrinted>2023-09-29T14:41:00Z</cp:lastPrinted>
  <dcterms:created xsi:type="dcterms:W3CDTF">2023-06-22T09:05:00Z</dcterms:created>
  <dcterms:modified xsi:type="dcterms:W3CDTF">2023-10-07T16:11:00Z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id="KfPdefh3"/&gt;&lt;style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